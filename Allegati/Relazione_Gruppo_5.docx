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35DB6" w14:textId="629222E7" w:rsidR="00D077E9" w:rsidRDefault="0065250C" w:rsidP="00D70D02">
      <w:pPr>
        <w:rPr>
          <w:noProof/>
        </w:rPr>
      </w:pPr>
      <w:r>
        <w:rPr>
          <w:noProof/>
          <w:lang w:bidi="it-IT"/>
        </w:rPr>
        <w:drawing>
          <wp:anchor distT="0" distB="0" distL="114300" distR="114300" simplePos="0" relativeHeight="251658240" behindDoc="1" locked="0" layoutInCell="1" allowOverlap="1" wp14:anchorId="5DFBEB1A" wp14:editId="1B51E41E">
            <wp:simplePos x="0" y="0"/>
            <wp:positionH relativeFrom="column">
              <wp:posOffset>1704424</wp:posOffset>
            </wp:positionH>
            <wp:positionV relativeFrom="page">
              <wp:align>top</wp:align>
            </wp:positionV>
            <wp:extent cx="6211666" cy="4546683"/>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6211666" cy="4546683"/>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bidi="it-IT"/>
        </w:rPr>
        <mc:AlternateContent>
          <mc:Choice Requires="wps">
            <w:drawing>
              <wp:anchor distT="0" distB="0" distL="114300" distR="114300" simplePos="0" relativeHeight="251660288" behindDoc="1" locked="0" layoutInCell="1" allowOverlap="1" wp14:anchorId="4A4DA54E" wp14:editId="6A551A1E">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1AB83" id="Rettangolo 3" o:spid="_x0000_s1026" alt="rettangolo bianco per il testo sul frontespizio"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70"/>
      </w:tblGrid>
      <w:tr w:rsidR="00D077E9" w14:paraId="465FA9FE" w14:textId="77777777" w:rsidTr="00AB02A7">
        <w:trPr>
          <w:trHeight w:val="1894"/>
        </w:trPr>
        <w:tc>
          <w:tcPr>
            <w:tcW w:w="5580" w:type="dxa"/>
            <w:tcBorders>
              <w:top w:val="nil"/>
              <w:left w:val="nil"/>
              <w:bottom w:val="nil"/>
              <w:right w:val="nil"/>
            </w:tcBorders>
          </w:tcPr>
          <w:p w14:paraId="4A4EF159" w14:textId="211BF245" w:rsidR="00D077E9" w:rsidRDefault="00D077E9" w:rsidP="00AB02A7">
            <w:pPr>
              <w:rPr>
                <w:noProof/>
              </w:rPr>
            </w:pPr>
            <w:r>
              <w:rPr>
                <w:noProof/>
                <w:lang w:bidi="it-IT"/>
              </w:rPr>
              <mc:AlternateContent>
                <mc:Choice Requires="wps">
                  <w:drawing>
                    <wp:inline distT="0" distB="0" distL="0" distR="0" wp14:anchorId="0B610AB5" wp14:editId="24E48843">
                      <wp:extent cx="3528695" cy="1762125"/>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762125"/>
                              </a:xfrm>
                              <a:prstGeom prst="rect">
                                <a:avLst/>
                              </a:prstGeom>
                              <a:noFill/>
                              <a:ln w="6350">
                                <a:noFill/>
                              </a:ln>
                            </wps:spPr>
                            <wps:txbx>
                              <w:txbxContent>
                                <w:p w14:paraId="303CD606" w14:textId="09987E03" w:rsidR="00624075" w:rsidRDefault="00624075" w:rsidP="0065250C">
                                  <w:pPr>
                                    <w:pStyle w:val="Titolo"/>
                                    <w:spacing w:after="0"/>
                                    <w:jc w:val="center"/>
                                    <w:rPr>
                                      <w:lang w:bidi="it-IT"/>
                                    </w:rPr>
                                  </w:pPr>
                                  <w:r>
                                    <w:rPr>
                                      <w:lang w:bidi="it-IT"/>
                                    </w:rPr>
                                    <w:t xml:space="preserve">Relazione sul </w:t>
                                  </w:r>
                                  <w:r>
                                    <w:rPr>
                                      <w:lang w:bidi="it-IT"/>
                                    </w:rPr>
                                    <w:br/>
                                    <w:t>Test di Usabilità</w:t>
                                  </w:r>
                                </w:p>
                                <w:p w14:paraId="3A26DBDB" w14:textId="7FCD452F" w:rsidR="00624075" w:rsidRDefault="00624075" w:rsidP="00D077E9">
                                  <w:pPr>
                                    <w:pStyle w:val="Titolo"/>
                                    <w:spacing w:after="0"/>
                                    <w:rPr>
                                      <w:lang w:bidi="it-IT"/>
                                    </w:rPr>
                                  </w:pPr>
                                </w:p>
                                <w:p w14:paraId="00E41A1C" w14:textId="49CA455D" w:rsidR="00624075" w:rsidRPr="00D86945" w:rsidRDefault="00624075" w:rsidP="00D077E9">
                                  <w:pPr>
                                    <w:pStyle w:val="Titolo"/>
                                    <w:spacing w:after="0"/>
                                  </w:pPr>
                                  <w:r>
                                    <w:rPr>
                                      <w:lang w:bidi="it-IT"/>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B610AB5" id="_x0000_t202" coordsize="21600,21600" o:spt="202" path="m,l,21600r21600,l21600,xe">
                      <v:stroke joinstyle="miter"/>
                      <v:path gradientshapeok="t" o:connecttype="rect"/>
                    </v:shapetype>
                    <v:shape id="Casella di testo 8" o:spid="_x0000_s1026" type="#_x0000_t202" style="width:277.8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" filled="f" stroked="f" strokeweight=".5pt">
                      <v:textbox>
                        <w:txbxContent>
                          <w:p w14:paraId="303CD606" w14:textId="09987E03" w:rsidR="00624075" w:rsidRDefault="00624075" w:rsidP="0065250C">
                            <w:pPr>
                              <w:pStyle w:val="Titolo"/>
                              <w:spacing w:after="0"/>
                              <w:jc w:val="center"/>
                              <w:rPr>
                                <w:lang w:bidi="it-IT"/>
                              </w:rPr>
                            </w:pPr>
                            <w:r>
                              <w:rPr>
                                <w:lang w:bidi="it-IT"/>
                              </w:rPr>
                              <w:t xml:space="preserve">Relazione sul </w:t>
                            </w:r>
                            <w:r>
                              <w:rPr>
                                <w:lang w:bidi="it-IT"/>
                              </w:rPr>
                              <w:br/>
                              <w:t>Test di Usabilità</w:t>
                            </w:r>
                          </w:p>
                          <w:p w14:paraId="3A26DBDB" w14:textId="7FCD452F" w:rsidR="00624075" w:rsidRDefault="00624075" w:rsidP="00D077E9">
                            <w:pPr>
                              <w:pStyle w:val="Titolo"/>
                              <w:spacing w:after="0"/>
                              <w:rPr>
                                <w:lang w:bidi="it-IT"/>
                              </w:rPr>
                            </w:pPr>
                          </w:p>
                          <w:p w14:paraId="00E41A1C" w14:textId="49CA455D" w:rsidR="00624075" w:rsidRPr="00D86945" w:rsidRDefault="00624075" w:rsidP="00D077E9">
                            <w:pPr>
                              <w:pStyle w:val="Titolo"/>
                              <w:spacing w:after="0"/>
                            </w:pPr>
                            <w:r>
                              <w:rPr>
                                <w:lang w:bidi="it-IT"/>
                              </w:rPr>
                              <w:t>d</w:t>
                            </w:r>
                          </w:p>
                        </w:txbxContent>
                      </v:textbox>
                      <w10:anchorlock/>
                    </v:shape>
                  </w:pict>
                </mc:Fallback>
              </mc:AlternateContent>
            </w:r>
          </w:p>
          <w:p w14:paraId="518DC231" w14:textId="25DB1FC1" w:rsidR="00D077E9" w:rsidRDefault="00D077E9" w:rsidP="00AB02A7">
            <w:pPr>
              <w:rPr>
                <w:noProof/>
              </w:rPr>
            </w:pPr>
            <w:r>
              <w:rPr>
                <w:noProof/>
                <w:lang w:bidi="it-IT"/>
              </w:rPr>
              <mc:AlternateContent>
                <mc:Choice Requires="wps">
                  <w:drawing>
                    <wp:inline distT="0" distB="0" distL="0" distR="0" wp14:anchorId="6E4C4941" wp14:editId="5C9B9128">
                      <wp:extent cx="1913164" cy="19050"/>
                      <wp:effectExtent l="19050" t="19050" r="30480" b="19050"/>
                      <wp:docPr id="5" name="Connettore diritto 5" descr="separatore di testo"/>
                      <wp:cNvGraphicFramePr/>
                      <a:graphic xmlns:a="http://schemas.openxmlformats.org/drawingml/2006/main">
                        <a:graphicData uri="http://schemas.microsoft.com/office/word/2010/wordprocessingShape">
                          <wps:wsp>
                            <wps:cNvCnPr/>
                            <wps:spPr>
                              <a:xfrm>
                                <a:off x="0" y="0"/>
                                <a:ext cx="1913164" cy="1905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FEB7292"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50.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" strokecolor="#082a75 [3215]" strokeweight="3pt">
                      <w10:anchorlock/>
                    </v:line>
                  </w:pict>
                </mc:Fallback>
              </mc:AlternateContent>
            </w:r>
          </w:p>
        </w:tc>
      </w:tr>
      <w:tr w:rsidR="00D077E9" w14:paraId="01F94B0D" w14:textId="77777777" w:rsidTr="009F73E3">
        <w:trPr>
          <w:trHeight w:val="7261"/>
        </w:trPr>
        <w:tc>
          <w:tcPr>
            <w:tcW w:w="5580" w:type="dxa"/>
            <w:tcBorders>
              <w:top w:val="nil"/>
              <w:left w:val="nil"/>
              <w:bottom w:val="nil"/>
              <w:right w:val="nil"/>
            </w:tcBorders>
          </w:tcPr>
          <w:p w14:paraId="5F094718" w14:textId="22C74A54" w:rsidR="00D077E9" w:rsidRDefault="00F47D91" w:rsidP="00AB02A7">
            <w:pPr>
              <w:rPr>
                <w:noProof/>
              </w:rPr>
            </w:pPr>
            <w:r w:rsidRPr="00D967AC">
              <w:rPr>
                <w:noProof/>
                <w:lang w:bidi="it-IT"/>
              </w:rPr>
              <w:drawing>
                <wp:anchor distT="0" distB="0" distL="114300" distR="114300" simplePos="0" relativeHeight="251661312" behindDoc="1" locked="0" layoutInCell="1" allowOverlap="1" wp14:anchorId="37CD7CA0" wp14:editId="1B5023A6">
                  <wp:simplePos x="0" y="0"/>
                  <wp:positionH relativeFrom="page">
                    <wp:posOffset>371</wp:posOffset>
                  </wp:positionH>
                  <wp:positionV relativeFrom="paragraph">
                    <wp:posOffset>2812415</wp:posOffset>
                  </wp:positionV>
                  <wp:extent cx="3286125" cy="1564005"/>
                  <wp:effectExtent l="0" t="0" r="9525" b="0"/>
                  <wp:wrapTight wrapText="bothSides">
                    <wp:wrapPolygon edited="0">
                      <wp:start x="0" y="0"/>
                      <wp:lineTo x="0" y="21311"/>
                      <wp:lineTo x="21537" y="21311"/>
                      <wp:lineTo x="21537" y="0"/>
                      <wp:lineTo x="0" y="0"/>
                    </wp:wrapPolygon>
                  </wp:wrapTight>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3286125" cy="1564005"/>
                          </a:xfrm>
                          <a:prstGeom prst="rect">
                            <a:avLst/>
                          </a:prstGeom>
                        </pic:spPr>
                      </pic:pic>
                    </a:graphicData>
                  </a:graphic>
                  <wp14:sizeRelH relativeFrom="margin">
                    <wp14:pctWidth>0</wp14:pctWidth>
                  </wp14:sizeRelH>
                  <wp14:sizeRelV relativeFrom="margin">
                    <wp14:pctHeight>0</wp14:pctHeight>
                  </wp14:sizeRelV>
                </wp:anchor>
              </w:drawing>
            </w:r>
            <w:r w:rsidR="0065250C">
              <w:rPr>
                <w:noProof/>
              </w:rPr>
              <mc:AlternateContent>
                <mc:Choice Requires="wps">
                  <w:drawing>
                    <wp:anchor distT="45720" distB="45720" distL="114300" distR="114300" simplePos="0" relativeHeight="251663360" behindDoc="0" locked="0" layoutInCell="1" allowOverlap="1" wp14:anchorId="60EC97ED" wp14:editId="3965496D">
                      <wp:simplePos x="0" y="0"/>
                      <wp:positionH relativeFrom="column">
                        <wp:posOffset>0</wp:posOffset>
                      </wp:positionH>
                      <wp:positionV relativeFrom="paragraph">
                        <wp:posOffset>155575</wp:posOffset>
                      </wp:positionV>
                      <wp:extent cx="3579495" cy="1785620"/>
                      <wp:effectExtent l="0" t="0" r="20955" b="241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9495" cy="1785620"/>
                              </a:xfrm>
                              <a:prstGeom prst="rect">
                                <a:avLst/>
                              </a:prstGeom>
                              <a:solidFill>
                                <a:srgbClr val="FFFFFF"/>
                              </a:solidFill>
                              <a:ln w="9525">
                                <a:solidFill>
                                  <a:schemeClr val="bg1"/>
                                </a:solidFill>
                                <a:miter lim="800000"/>
                                <a:headEnd/>
                                <a:tailEnd/>
                              </a:ln>
                            </wps:spPr>
                            <wps:txbx>
                              <w:txbxContent>
                                <w:p w14:paraId="0455F32E" w14:textId="26C7DBF4" w:rsidR="00624075" w:rsidRPr="0065250C" w:rsidRDefault="00624075" w:rsidP="0065250C">
                                  <w:pPr>
                                    <w:pStyle w:val="Testoenfasi"/>
                                    <w:jc w:val="center"/>
                                    <w:rPr>
                                      <w:rFonts w:asciiTheme="majorHAnsi" w:hAnsiTheme="majorHAnsi" w:cstheme="majorHAnsi"/>
                                      <w:sz w:val="44"/>
                                      <w:szCs w:val="36"/>
                                    </w:rPr>
                                  </w:pPr>
                                  <w:r w:rsidRPr="0065250C">
                                    <w:rPr>
                                      <w:rFonts w:asciiTheme="majorHAnsi" w:hAnsiTheme="majorHAnsi" w:cstheme="majorHAnsi"/>
                                      <w:sz w:val="44"/>
                                      <w:szCs w:val="36"/>
                                    </w:rPr>
                                    <w:t xml:space="preserve">Iterazione </w:t>
                                  </w:r>
                                  <w:r>
                                    <w:rPr>
                                      <w:rFonts w:asciiTheme="majorHAnsi" w:hAnsiTheme="majorHAnsi" w:cstheme="majorHAnsi"/>
                                      <w:sz w:val="44"/>
                                      <w:szCs w:val="36"/>
                                    </w:rPr>
                                    <w:br/>
                                  </w:r>
                                  <w:r w:rsidRPr="0065250C">
                                    <w:rPr>
                                      <w:rFonts w:asciiTheme="majorHAnsi" w:hAnsiTheme="majorHAnsi" w:cstheme="majorHAnsi"/>
                                      <w:sz w:val="44"/>
                                      <w:szCs w:val="36"/>
                                    </w:rPr>
                                    <w:t xml:space="preserve">Uomo-Macchina </w:t>
                                  </w:r>
                                  <w:r w:rsidRPr="0065250C">
                                    <w:rPr>
                                      <w:rFonts w:asciiTheme="majorHAnsi" w:hAnsiTheme="majorHAnsi" w:cstheme="majorHAnsi"/>
                                      <w:sz w:val="44"/>
                                      <w:szCs w:val="36"/>
                                    </w:rPr>
                                    <w:br/>
                                    <w:t>–</w:t>
                                  </w:r>
                                  <w:r w:rsidRPr="0065250C">
                                    <w:rPr>
                                      <w:rFonts w:asciiTheme="majorHAnsi" w:hAnsiTheme="majorHAnsi" w:cstheme="majorHAnsi"/>
                                      <w:sz w:val="44"/>
                                      <w:szCs w:val="36"/>
                                    </w:rPr>
                                    <w:br/>
                                    <w:t xml:space="preserve"> A.A 2019/2020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C97ED" id="Casella di testo 2" o:spid="_x0000_s1027" type="#_x0000_t202" style="position:absolute;margin-left:0;margin-top:12.25pt;width:281.85pt;height:140.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" strokecolor="white [3212]">
                      <v:textbox>
                        <w:txbxContent>
                          <w:p w14:paraId="0455F32E" w14:textId="26C7DBF4" w:rsidR="00624075" w:rsidRPr="0065250C" w:rsidRDefault="00624075" w:rsidP="0065250C">
                            <w:pPr>
                              <w:pStyle w:val="Testoenfasi"/>
                              <w:jc w:val="center"/>
                              <w:rPr>
                                <w:rFonts w:asciiTheme="majorHAnsi" w:hAnsiTheme="majorHAnsi" w:cstheme="majorHAnsi"/>
                                <w:sz w:val="44"/>
                                <w:szCs w:val="36"/>
                              </w:rPr>
                            </w:pPr>
                            <w:r w:rsidRPr="0065250C">
                              <w:rPr>
                                <w:rFonts w:asciiTheme="majorHAnsi" w:hAnsiTheme="majorHAnsi" w:cstheme="majorHAnsi"/>
                                <w:sz w:val="44"/>
                                <w:szCs w:val="36"/>
                              </w:rPr>
                              <w:t xml:space="preserve">Iterazione </w:t>
                            </w:r>
                            <w:r>
                              <w:rPr>
                                <w:rFonts w:asciiTheme="majorHAnsi" w:hAnsiTheme="majorHAnsi" w:cstheme="majorHAnsi"/>
                                <w:sz w:val="44"/>
                                <w:szCs w:val="36"/>
                              </w:rPr>
                              <w:br/>
                            </w:r>
                            <w:r w:rsidRPr="0065250C">
                              <w:rPr>
                                <w:rFonts w:asciiTheme="majorHAnsi" w:hAnsiTheme="majorHAnsi" w:cstheme="majorHAnsi"/>
                                <w:sz w:val="44"/>
                                <w:szCs w:val="36"/>
                              </w:rPr>
                              <w:t xml:space="preserve">Uomo-Macchina </w:t>
                            </w:r>
                            <w:r w:rsidRPr="0065250C">
                              <w:rPr>
                                <w:rFonts w:asciiTheme="majorHAnsi" w:hAnsiTheme="majorHAnsi" w:cstheme="majorHAnsi"/>
                                <w:sz w:val="44"/>
                                <w:szCs w:val="36"/>
                              </w:rPr>
                              <w:br/>
                              <w:t>–</w:t>
                            </w:r>
                            <w:r w:rsidRPr="0065250C">
                              <w:rPr>
                                <w:rFonts w:asciiTheme="majorHAnsi" w:hAnsiTheme="majorHAnsi" w:cstheme="majorHAnsi"/>
                                <w:sz w:val="44"/>
                                <w:szCs w:val="36"/>
                              </w:rPr>
                              <w:br/>
                              <w:t xml:space="preserve"> A.A 2019/2020</w:t>
                            </w:r>
                          </w:p>
                        </w:txbxContent>
                      </v:textbox>
                      <w10:wrap type="square"/>
                    </v:shape>
                  </w:pict>
                </mc:Fallback>
              </mc:AlternateContent>
            </w:r>
          </w:p>
        </w:tc>
      </w:tr>
      <w:tr w:rsidR="00D077E9" w14:paraId="2365F33F" w14:textId="77777777" w:rsidTr="00AB02A7">
        <w:trPr>
          <w:trHeight w:val="2438"/>
        </w:trPr>
        <w:tc>
          <w:tcPr>
            <w:tcW w:w="5580" w:type="dxa"/>
            <w:tcBorders>
              <w:top w:val="nil"/>
              <w:left w:val="nil"/>
              <w:bottom w:val="nil"/>
              <w:right w:val="nil"/>
            </w:tcBorders>
          </w:tcPr>
          <w:sdt>
            <w:sdtPr>
              <w:rPr>
                <w:noProof/>
              </w:rPr>
              <w:id w:val="1080870105"/>
              <w:placeholder>
                <w:docPart w:val="14A2978D3B6A46A5A6190DFA28FAC1E8"/>
              </w:placeholder>
              <w15:appearance w15:val="hidden"/>
            </w:sdtPr>
            <w:sdtEndPr/>
            <w:sdtContent>
              <w:p w14:paraId="53C0D157" w14:textId="2FCC3CC9" w:rsidR="00D077E9" w:rsidRDefault="007F618B" w:rsidP="00AB02A7">
                <w:pPr>
                  <w:rPr>
                    <w:noProof/>
                  </w:rPr>
                </w:pPr>
                <w:r w:rsidRPr="0065250C">
                  <w:rPr>
                    <w:rStyle w:val="SottotitoloCarattere"/>
                    <w:b w:val="0"/>
                    <w:noProof/>
                    <w:lang w:bidi="it-IT"/>
                  </w:rPr>
                  <w:fldChar w:fldCharType="begin"/>
                </w:r>
                <w:r w:rsidRPr="0065250C">
                  <w:rPr>
                    <w:rStyle w:val="SottotitoloCarattere"/>
                    <w:b w:val="0"/>
                    <w:noProof/>
                    <w:lang w:bidi="it-IT"/>
                  </w:rPr>
                  <w:instrText xml:space="preserve"> DATE  \@ "d MMMM"  \* MERGEFORMAT </w:instrText>
                </w:r>
                <w:r w:rsidRPr="0065250C">
                  <w:rPr>
                    <w:rStyle w:val="SottotitoloCarattere"/>
                    <w:b w:val="0"/>
                    <w:noProof/>
                    <w:lang w:bidi="it-IT"/>
                  </w:rPr>
                  <w:fldChar w:fldCharType="separate"/>
                </w:r>
                <w:r w:rsidR="00235748">
                  <w:rPr>
                    <w:rStyle w:val="SottotitoloCarattere"/>
                    <w:b w:val="0"/>
                    <w:noProof/>
                    <w:lang w:bidi="it-IT"/>
                  </w:rPr>
                  <w:t>22 gennaio</w:t>
                </w:r>
                <w:r w:rsidRPr="0065250C">
                  <w:rPr>
                    <w:rStyle w:val="SottotitoloCarattere"/>
                    <w:b w:val="0"/>
                    <w:noProof/>
                    <w:lang w:bidi="it-IT"/>
                  </w:rPr>
                  <w:fldChar w:fldCharType="end"/>
                </w:r>
                <w:r w:rsidR="0065250C">
                  <w:rPr>
                    <w:rStyle w:val="SottotitoloCarattere"/>
                    <w:b w:val="0"/>
                    <w:noProof/>
                    <w:lang w:bidi="it-IT"/>
                  </w:rPr>
                  <w:t xml:space="preserve"> </w:t>
                </w:r>
                <w:r w:rsidR="0065250C">
                  <w:rPr>
                    <w:rStyle w:val="SottotitoloCarattere"/>
                    <w:noProof/>
                    <w:lang w:bidi="it-IT"/>
                  </w:rPr>
                  <w:t>2020</w:t>
                </w:r>
                <w:r w:rsidR="0065250C">
                  <w:rPr>
                    <w:rStyle w:val="SottotitoloCarattere"/>
                    <w:b w:val="0"/>
                    <w:noProof/>
                    <w:lang w:bidi="it-IT"/>
                  </w:rPr>
                  <w:t xml:space="preserve"> </w:t>
                </w:r>
              </w:p>
            </w:sdtContent>
          </w:sdt>
          <w:p w14:paraId="272BE97A" w14:textId="77777777" w:rsidR="00D077E9" w:rsidRDefault="00D077E9" w:rsidP="00AB02A7">
            <w:pPr>
              <w:rPr>
                <w:noProof/>
                <w:sz w:val="10"/>
                <w:szCs w:val="10"/>
              </w:rPr>
            </w:pPr>
            <w:r w:rsidRPr="00D86945">
              <w:rPr>
                <w:noProof/>
                <w:sz w:val="10"/>
                <w:szCs w:val="10"/>
                <w:lang w:bidi="it-IT"/>
              </w:rPr>
              <mc:AlternateContent>
                <mc:Choice Requires="wps">
                  <w:drawing>
                    <wp:inline distT="0" distB="0" distL="0" distR="0" wp14:anchorId="33923155" wp14:editId="0A7B508A">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2145F7A"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AA8A2E5" w14:textId="77777777" w:rsidR="00D077E9" w:rsidRDefault="00D077E9" w:rsidP="00AB02A7">
            <w:pPr>
              <w:rPr>
                <w:noProof/>
                <w:sz w:val="10"/>
                <w:szCs w:val="10"/>
              </w:rPr>
            </w:pPr>
          </w:p>
          <w:p w14:paraId="127E002A" w14:textId="77777777" w:rsidR="00D077E9" w:rsidRDefault="00D077E9" w:rsidP="00AB02A7">
            <w:pPr>
              <w:rPr>
                <w:noProof/>
                <w:sz w:val="10"/>
                <w:szCs w:val="10"/>
              </w:rPr>
            </w:pPr>
          </w:p>
          <w:p w14:paraId="06D8FDFD" w14:textId="44ED0B41" w:rsidR="00D077E9" w:rsidRDefault="00AB0FD5" w:rsidP="00AB02A7">
            <w:pPr>
              <w:rPr>
                <w:noProof/>
              </w:rPr>
            </w:pPr>
            <w:sdt>
              <w:sdtPr>
                <w:rPr>
                  <w:noProof/>
                </w:rPr>
                <w:id w:val="-1740469667"/>
                <w:placeholder>
                  <w:docPart w:val="480EB15B86594981971534008A5976B0"/>
                </w:placeholder>
                <w15:appearance w15:val="hidden"/>
              </w:sdtPr>
              <w:sdtEndPr/>
              <w:sdtContent>
                <w:r w:rsidR="0065250C">
                  <w:rPr>
                    <w:noProof/>
                  </w:rPr>
                  <w:t>Gruppo n. 5</w:t>
                </w:r>
              </w:sdtContent>
            </w:sdt>
          </w:p>
          <w:p w14:paraId="4D948543" w14:textId="55C16871" w:rsidR="00D077E9" w:rsidRDefault="00D077E9" w:rsidP="00AB02A7">
            <w:pPr>
              <w:rPr>
                <w:noProof/>
              </w:rPr>
            </w:pPr>
            <w:r w:rsidRPr="00B231E5">
              <w:rPr>
                <w:noProof/>
                <w:lang w:bidi="it-IT"/>
              </w:rPr>
              <w:t>Autor</w:t>
            </w:r>
            <w:r w:rsidR="0065250C">
              <w:rPr>
                <w:noProof/>
                <w:lang w:bidi="it-IT"/>
              </w:rPr>
              <w:t>i</w:t>
            </w:r>
            <w:r w:rsidRPr="00B231E5">
              <w:rPr>
                <w:noProof/>
                <w:lang w:bidi="it-IT"/>
              </w:rPr>
              <w:t xml:space="preserve">: </w:t>
            </w:r>
            <w:sdt>
              <w:sdtPr>
                <w:rPr>
                  <w:noProof/>
                </w:rPr>
                <w:alias w:val="Nome"/>
                <w:tag w:val="Nome"/>
                <w:id w:val="-180584491"/>
                <w:placeholder>
                  <w:docPart w:val="9D8243582DFB4518A47F8D72B9CC836F"/>
                </w:placeholder>
                <w:dataBinding w:prefixMappings="xmlns:ns0='http://schemas.microsoft.com/office/2006/coverPageProps' " w:xpath="/ns0:CoverPageProperties[1]/ns0:CompanyFax[1]" w:storeItemID="{55AF091B-3C7A-41E3-B477-F2FDAA23CFDA}"/>
                <w15:appearance w15:val="hidden"/>
                <w:text w:multiLine="1"/>
              </w:sdtPr>
              <w:sdtEndPr/>
              <w:sdtContent>
                <w:r w:rsidR="0065250C">
                  <w:rPr>
                    <w:noProof/>
                  </w:rPr>
                  <w:t>Matteo Luceri e Vincenzo Conte</w:t>
                </w:r>
              </w:sdtContent>
            </w:sdt>
          </w:p>
          <w:p w14:paraId="55C93793" w14:textId="77777777" w:rsidR="00D077E9" w:rsidRPr="00D86945" w:rsidRDefault="00D077E9" w:rsidP="00AB02A7">
            <w:pPr>
              <w:rPr>
                <w:noProof/>
                <w:sz w:val="10"/>
                <w:szCs w:val="10"/>
              </w:rPr>
            </w:pPr>
          </w:p>
        </w:tc>
      </w:tr>
    </w:tbl>
    <w:p w14:paraId="1D17B3B5" w14:textId="31684216" w:rsidR="00AB02A7" w:rsidRDefault="00AB02A7" w:rsidP="00FF1859">
      <w:pPr>
        <w:spacing w:after="200"/>
        <w:rPr>
          <w:noProof/>
        </w:rPr>
      </w:pPr>
    </w:p>
    <w:p w14:paraId="3155F967" w14:textId="43E76EAA" w:rsidR="00FF1859" w:rsidRDefault="00FF1859" w:rsidP="00AB02A7">
      <w:pPr>
        <w:spacing w:after="200"/>
        <w:rPr>
          <w:noProof/>
        </w:rPr>
      </w:pPr>
    </w:p>
    <w:p w14:paraId="208D52F7" w14:textId="6955FC92" w:rsidR="00FF1859" w:rsidRDefault="00F47D91">
      <w:pPr>
        <w:spacing w:after="200"/>
        <w:rPr>
          <w:noProof/>
        </w:rPr>
      </w:pPr>
      <w:r>
        <w:rPr>
          <w:noProof/>
          <w:lang w:bidi="it-IT"/>
        </w:rPr>
        <mc:AlternateContent>
          <mc:Choice Requires="wps">
            <w:drawing>
              <wp:anchor distT="0" distB="0" distL="114300" distR="114300" simplePos="0" relativeHeight="251659264" behindDoc="1" locked="0" layoutInCell="1" allowOverlap="1" wp14:anchorId="74D5BA48" wp14:editId="5BF10198">
                <wp:simplePos x="0" y="0"/>
                <wp:positionH relativeFrom="column">
                  <wp:posOffset>-756285</wp:posOffset>
                </wp:positionH>
                <wp:positionV relativeFrom="page">
                  <wp:posOffset>6076950</wp:posOffset>
                </wp:positionV>
                <wp:extent cx="7760970" cy="4606925"/>
                <wp:effectExtent l="0" t="0" r="0" b="3175"/>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60692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E10E1" id="Rettangolo 2" o:spid="_x0000_s1026" alt="rettangolo colorato" style="position:absolute;margin-left:-59.55pt;margin-top:478.5pt;width:611.1pt;height:362.7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" fillcolor="#34aba2 [3206]" stroked="f" strokeweight="2pt">
                <w10:wrap anchory="page"/>
              </v:rect>
            </w:pict>
          </mc:Fallback>
        </mc:AlternateContent>
      </w:r>
      <w:r w:rsidR="00FF1859">
        <w:rPr>
          <w:noProof/>
        </w:rPr>
        <w:br w:type="page"/>
      </w:r>
    </w:p>
    <w:sdt>
      <w:sdtPr>
        <w:rPr>
          <w:rFonts w:asciiTheme="minorHAnsi" w:eastAsiaTheme="minorEastAsia" w:hAnsiTheme="minorHAnsi" w:cstheme="minorBidi"/>
          <w:b/>
          <w:color w:val="082A75" w:themeColor="text2"/>
          <w:sz w:val="44"/>
          <w:szCs w:val="44"/>
          <w:lang w:eastAsia="en-US"/>
        </w:rPr>
        <w:id w:val="-14699244"/>
        <w:docPartObj>
          <w:docPartGallery w:val="Table of Contents"/>
          <w:docPartUnique/>
        </w:docPartObj>
      </w:sdtPr>
      <w:sdtEndPr>
        <w:rPr>
          <w:bCs/>
          <w:sz w:val="40"/>
          <w:szCs w:val="32"/>
        </w:rPr>
      </w:sdtEndPr>
      <w:sdtContent>
        <w:p w14:paraId="5CEF8153" w14:textId="0CED1D78" w:rsidR="00195315" w:rsidRPr="00195315" w:rsidRDefault="00195315">
          <w:pPr>
            <w:pStyle w:val="Titolosommario"/>
            <w:rPr>
              <w:sz w:val="44"/>
              <w:szCs w:val="44"/>
            </w:rPr>
          </w:pPr>
          <w:r w:rsidRPr="00195315">
            <w:rPr>
              <w:sz w:val="44"/>
              <w:szCs w:val="44"/>
            </w:rPr>
            <w:t>Sommario</w:t>
          </w:r>
        </w:p>
        <w:p w14:paraId="00C54F37" w14:textId="579DDC10" w:rsidR="00195315" w:rsidRPr="00195315" w:rsidRDefault="00195315">
          <w:pPr>
            <w:pStyle w:val="Sommario2"/>
            <w:tabs>
              <w:tab w:val="left" w:pos="660"/>
              <w:tab w:val="right" w:pos="10024"/>
            </w:tabs>
            <w:rPr>
              <w:rFonts w:cstheme="minorBidi"/>
              <w:noProof/>
              <w:sz w:val="32"/>
              <w:szCs w:val="32"/>
            </w:rPr>
          </w:pPr>
          <w:r w:rsidRPr="00195315">
            <w:rPr>
              <w:sz w:val="32"/>
              <w:szCs w:val="32"/>
            </w:rPr>
            <w:fldChar w:fldCharType="begin"/>
          </w:r>
          <w:r w:rsidRPr="00195315">
            <w:rPr>
              <w:sz w:val="32"/>
              <w:szCs w:val="32"/>
            </w:rPr>
            <w:instrText xml:space="preserve"> TOC \o "1-3" \h \z \u </w:instrText>
          </w:r>
          <w:r w:rsidRPr="00195315">
            <w:rPr>
              <w:sz w:val="32"/>
              <w:szCs w:val="32"/>
            </w:rPr>
            <w:fldChar w:fldCharType="separate"/>
          </w:r>
          <w:hyperlink w:anchor="_Toc30265420" w:history="1">
            <w:r w:rsidRPr="00195315">
              <w:rPr>
                <w:rStyle w:val="Collegamentoipertestuale"/>
                <w:noProof/>
                <w:sz w:val="32"/>
                <w:szCs w:val="32"/>
              </w:rPr>
              <w:t>1.</w:t>
            </w:r>
            <w:r w:rsidRPr="00195315">
              <w:rPr>
                <w:rFonts w:cstheme="minorBidi"/>
                <w:noProof/>
                <w:sz w:val="32"/>
                <w:szCs w:val="32"/>
              </w:rPr>
              <w:tab/>
            </w:r>
            <w:r w:rsidRPr="00195315">
              <w:rPr>
                <w:rStyle w:val="Collegamentoipertestuale"/>
                <w:noProof/>
                <w:sz w:val="32"/>
                <w:szCs w:val="32"/>
              </w:rPr>
              <w:t>Introduzione</w:t>
            </w:r>
            <w:r w:rsidRPr="00195315">
              <w:rPr>
                <w:noProof/>
                <w:webHidden/>
                <w:sz w:val="32"/>
                <w:szCs w:val="32"/>
              </w:rPr>
              <w:tab/>
            </w:r>
            <w:r w:rsidRPr="00195315">
              <w:rPr>
                <w:noProof/>
                <w:webHidden/>
                <w:sz w:val="32"/>
                <w:szCs w:val="32"/>
              </w:rPr>
              <w:fldChar w:fldCharType="begin"/>
            </w:r>
            <w:r w:rsidRPr="00195315">
              <w:rPr>
                <w:noProof/>
                <w:webHidden/>
                <w:sz w:val="32"/>
                <w:szCs w:val="32"/>
              </w:rPr>
              <w:instrText xml:space="preserve"> PAGEREF _Toc30265420 \h </w:instrText>
            </w:r>
            <w:r w:rsidRPr="00195315">
              <w:rPr>
                <w:noProof/>
                <w:webHidden/>
                <w:sz w:val="32"/>
                <w:szCs w:val="32"/>
              </w:rPr>
            </w:r>
            <w:r w:rsidRPr="00195315">
              <w:rPr>
                <w:noProof/>
                <w:webHidden/>
                <w:sz w:val="32"/>
                <w:szCs w:val="32"/>
              </w:rPr>
              <w:fldChar w:fldCharType="separate"/>
            </w:r>
            <w:r w:rsidR="00235748">
              <w:rPr>
                <w:noProof/>
                <w:webHidden/>
                <w:sz w:val="32"/>
                <w:szCs w:val="32"/>
              </w:rPr>
              <w:t>3</w:t>
            </w:r>
            <w:r w:rsidRPr="00195315">
              <w:rPr>
                <w:noProof/>
                <w:webHidden/>
                <w:sz w:val="32"/>
                <w:szCs w:val="32"/>
              </w:rPr>
              <w:fldChar w:fldCharType="end"/>
            </w:r>
          </w:hyperlink>
        </w:p>
        <w:p w14:paraId="2C7CADC0" w14:textId="2F7E1F49" w:rsidR="00195315" w:rsidRPr="00195315" w:rsidRDefault="00AB0FD5">
          <w:pPr>
            <w:pStyle w:val="Sommario2"/>
            <w:tabs>
              <w:tab w:val="left" w:pos="660"/>
              <w:tab w:val="right" w:pos="10024"/>
            </w:tabs>
            <w:rPr>
              <w:rFonts w:cstheme="minorBidi"/>
              <w:noProof/>
              <w:sz w:val="32"/>
              <w:szCs w:val="32"/>
            </w:rPr>
          </w:pPr>
          <w:hyperlink w:anchor="_Toc30265421" w:history="1">
            <w:r w:rsidR="00195315" w:rsidRPr="00195315">
              <w:rPr>
                <w:rStyle w:val="Collegamentoipertestuale"/>
                <w:noProof/>
                <w:sz w:val="32"/>
                <w:szCs w:val="32"/>
              </w:rPr>
              <w:t>2.</w:t>
            </w:r>
            <w:r w:rsidR="00195315" w:rsidRPr="00195315">
              <w:rPr>
                <w:rFonts w:cstheme="minorBidi"/>
                <w:noProof/>
                <w:sz w:val="32"/>
                <w:szCs w:val="32"/>
              </w:rPr>
              <w:tab/>
            </w:r>
            <w:r w:rsidR="00195315" w:rsidRPr="00195315">
              <w:rPr>
                <w:rStyle w:val="Collegamentoipertestuale"/>
                <w:noProof/>
                <w:sz w:val="32"/>
                <w:szCs w:val="32"/>
              </w:rPr>
              <w:t>Obiettivo</w:t>
            </w:r>
            <w:r w:rsidR="00195315" w:rsidRPr="00195315">
              <w:rPr>
                <w:noProof/>
                <w:webHidden/>
                <w:sz w:val="32"/>
                <w:szCs w:val="32"/>
              </w:rPr>
              <w:tab/>
            </w:r>
            <w:r w:rsidR="00195315" w:rsidRPr="00195315">
              <w:rPr>
                <w:noProof/>
                <w:webHidden/>
                <w:sz w:val="32"/>
                <w:szCs w:val="32"/>
              </w:rPr>
              <w:fldChar w:fldCharType="begin"/>
            </w:r>
            <w:r w:rsidR="00195315" w:rsidRPr="00195315">
              <w:rPr>
                <w:noProof/>
                <w:webHidden/>
                <w:sz w:val="32"/>
                <w:szCs w:val="32"/>
              </w:rPr>
              <w:instrText xml:space="preserve"> PAGEREF _Toc30265421 \h </w:instrText>
            </w:r>
            <w:r w:rsidR="00195315" w:rsidRPr="00195315">
              <w:rPr>
                <w:noProof/>
                <w:webHidden/>
                <w:sz w:val="32"/>
                <w:szCs w:val="32"/>
              </w:rPr>
            </w:r>
            <w:r w:rsidR="00195315" w:rsidRPr="00195315">
              <w:rPr>
                <w:noProof/>
                <w:webHidden/>
                <w:sz w:val="32"/>
                <w:szCs w:val="32"/>
              </w:rPr>
              <w:fldChar w:fldCharType="separate"/>
            </w:r>
            <w:r w:rsidR="00235748">
              <w:rPr>
                <w:noProof/>
                <w:webHidden/>
                <w:sz w:val="32"/>
                <w:szCs w:val="32"/>
              </w:rPr>
              <w:t>4</w:t>
            </w:r>
            <w:r w:rsidR="00195315" w:rsidRPr="00195315">
              <w:rPr>
                <w:noProof/>
                <w:webHidden/>
                <w:sz w:val="32"/>
                <w:szCs w:val="32"/>
              </w:rPr>
              <w:fldChar w:fldCharType="end"/>
            </w:r>
          </w:hyperlink>
        </w:p>
        <w:p w14:paraId="46225E24" w14:textId="02AFD395" w:rsidR="00195315" w:rsidRPr="00195315" w:rsidRDefault="00AB0FD5">
          <w:pPr>
            <w:pStyle w:val="Sommario2"/>
            <w:tabs>
              <w:tab w:val="left" w:pos="660"/>
              <w:tab w:val="right" w:pos="10024"/>
            </w:tabs>
            <w:rPr>
              <w:rFonts w:cstheme="minorBidi"/>
              <w:noProof/>
              <w:sz w:val="32"/>
              <w:szCs w:val="32"/>
            </w:rPr>
          </w:pPr>
          <w:hyperlink w:anchor="_Toc30265422" w:history="1">
            <w:r w:rsidR="00195315" w:rsidRPr="00195315">
              <w:rPr>
                <w:rStyle w:val="Collegamentoipertestuale"/>
                <w:noProof/>
                <w:sz w:val="32"/>
                <w:szCs w:val="32"/>
              </w:rPr>
              <w:t>3.</w:t>
            </w:r>
            <w:r w:rsidR="00195315" w:rsidRPr="00195315">
              <w:rPr>
                <w:rFonts w:cstheme="minorBidi"/>
                <w:noProof/>
                <w:sz w:val="32"/>
                <w:szCs w:val="32"/>
              </w:rPr>
              <w:tab/>
            </w:r>
            <w:r w:rsidR="00195315" w:rsidRPr="00195315">
              <w:rPr>
                <w:rStyle w:val="Collegamentoipertestuale"/>
                <w:noProof/>
                <w:sz w:val="32"/>
                <w:szCs w:val="32"/>
              </w:rPr>
              <w:t>Task</w:t>
            </w:r>
            <w:r w:rsidR="00195315" w:rsidRPr="00195315">
              <w:rPr>
                <w:noProof/>
                <w:webHidden/>
                <w:sz w:val="32"/>
                <w:szCs w:val="32"/>
              </w:rPr>
              <w:tab/>
            </w:r>
            <w:r w:rsidR="00195315" w:rsidRPr="00195315">
              <w:rPr>
                <w:noProof/>
                <w:webHidden/>
                <w:sz w:val="32"/>
                <w:szCs w:val="32"/>
              </w:rPr>
              <w:fldChar w:fldCharType="begin"/>
            </w:r>
            <w:r w:rsidR="00195315" w:rsidRPr="00195315">
              <w:rPr>
                <w:noProof/>
                <w:webHidden/>
                <w:sz w:val="32"/>
                <w:szCs w:val="32"/>
              </w:rPr>
              <w:instrText xml:space="preserve"> PAGEREF _Toc30265422 \h </w:instrText>
            </w:r>
            <w:r w:rsidR="00195315" w:rsidRPr="00195315">
              <w:rPr>
                <w:noProof/>
                <w:webHidden/>
                <w:sz w:val="32"/>
                <w:szCs w:val="32"/>
              </w:rPr>
            </w:r>
            <w:r w:rsidR="00195315" w:rsidRPr="00195315">
              <w:rPr>
                <w:noProof/>
                <w:webHidden/>
                <w:sz w:val="32"/>
                <w:szCs w:val="32"/>
              </w:rPr>
              <w:fldChar w:fldCharType="separate"/>
            </w:r>
            <w:r w:rsidR="00235748">
              <w:rPr>
                <w:noProof/>
                <w:webHidden/>
                <w:sz w:val="32"/>
                <w:szCs w:val="32"/>
              </w:rPr>
              <w:t>5</w:t>
            </w:r>
            <w:r w:rsidR="00195315" w:rsidRPr="00195315">
              <w:rPr>
                <w:noProof/>
                <w:webHidden/>
                <w:sz w:val="32"/>
                <w:szCs w:val="32"/>
              </w:rPr>
              <w:fldChar w:fldCharType="end"/>
            </w:r>
          </w:hyperlink>
        </w:p>
        <w:p w14:paraId="2F8263AF" w14:textId="7F319F35" w:rsidR="00195315" w:rsidRPr="00195315" w:rsidRDefault="00AB0FD5">
          <w:pPr>
            <w:pStyle w:val="Sommario2"/>
            <w:tabs>
              <w:tab w:val="left" w:pos="660"/>
              <w:tab w:val="right" w:pos="10024"/>
            </w:tabs>
            <w:rPr>
              <w:rFonts w:cstheme="minorBidi"/>
              <w:noProof/>
              <w:sz w:val="32"/>
              <w:szCs w:val="32"/>
            </w:rPr>
          </w:pPr>
          <w:hyperlink w:anchor="_Toc30265423" w:history="1">
            <w:r w:rsidR="00195315" w:rsidRPr="00195315">
              <w:rPr>
                <w:rStyle w:val="Collegamentoipertestuale"/>
                <w:noProof/>
                <w:sz w:val="32"/>
                <w:szCs w:val="32"/>
              </w:rPr>
              <w:t>4.</w:t>
            </w:r>
            <w:r w:rsidR="00195315" w:rsidRPr="00195315">
              <w:rPr>
                <w:rFonts w:cstheme="minorBidi"/>
                <w:noProof/>
                <w:sz w:val="32"/>
                <w:szCs w:val="32"/>
              </w:rPr>
              <w:tab/>
            </w:r>
            <w:r w:rsidR="00195315" w:rsidRPr="00195315">
              <w:rPr>
                <w:rStyle w:val="Collegamentoipertestuale"/>
                <w:noProof/>
                <w:sz w:val="32"/>
                <w:szCs w:val="32"/>
              </w:rPr>
              <w:t>Valutazione Euristica</w:t>
            </w:r>
            <w:r w:rsidR="00195315" w:rsidRPr="00195315">
              <w:rPr>
                <w:noProof/>
                <w:webHidden/>
                <w:sz w:val="32"/>
                <w:szCs w:val="32"/>
              </w:rPr>
              <w:tab/>
            </w:r>
            <w:r w:rsidR="00195315" w:rsidRPr="00195315">
              <w:rPr>
                <w:noProof/>
                <w:webHidden/>
                <w:sz w:val="32"/>
                <w:szCs w:val="32"/>
              </w:rPr>
              <w:fldChar w:fldCharType="begin"/>
            </w:r>
            <w:r w:rsidR="00195315" w:rsidRPr="00195315">
              <w:rPr>
                <w:noProof/>
                <w:webHidden/>
                <w:sz w:val="32"/>
                <w:szCs w:val="32"/>
              </w:rPr>
              <w:instrText xml:space="preserve"> PAGEREF _Toc30265423 \h </w:instrText>
            </w:r>
            <w:r w:rsidR="00195315" w:rsidRPr="00195315">
              <w:rPr>
                <w:noProof/>
                <w:webHidden/>
                <w:sz w:val="32"/>
                <w:szCs w:val="32"/>
              </w:rPr>
            </w:r>
            <w:r w:rsidR="00195315" w:rsidRPr="00195315">
              <w:rPr>
                <w:noProof/>
                <w:webHidden/>
                <w:sz w:val="32"/>
                <w:szCs w:val="32"/>
              </w:rPr>
              <w:fldChar w:fldCharType="separate"/>
            </w:r>
            <w:r w:rsidR="00235748">
              <w:rPr>
                <w:noProof/>
                <w:webHidden/>
                <w:sz w:val="32"/>
                <w:szCs w:val="32"/>
              </w:rPr>
              <w:t>8</w:t>
            </w:r>
            <w:r w:rsidR="00195315" w:rsidRPr="00195315">
              <w:rPr>
                <w:noProof/>
                <w:webHidden/>
                <w:sz w:val="32"/>
                <w:szCs w:val="32"/>
              </w:rPr>
              <w:fldChar w:fldCharType="end"/>
            </w:r>
          </w:hyperlink>
        </w:p>
        <w:p w14:paraId="3836EF37" w14:textId="2E126740" w:rsidR="00195315" w:rsidRPr="00195315" w:rsidRDefault="00195315">
          <w:pPr>
            <w:pStyle w:val="Sommario2"/>
            <w:tabs>
              <w:tab w:val="left" w:pos="660"/>
              <w:tab w:val="right" w:pos="10024"/>
            </w:tabs>
            <w:rPr>
              <w:rFonts w:cstheme="minorBidi"/>
              <w:noProof/>
              <w:sz w:val="32"/>
              <w:szCs w:val="32"/>
            </w:rPr>
          </w:pPr>
          <w:r w:rsidRPr="00195315">
            <w:rPr>
              <w:rStyle w:val="Collegamentoipertestuale"/>
              <w:noProof/>
              <w:sz w:val="32"/>
              <w:szCs w:val="32"/>
              <w:u w:val="none"/>
            </w:rPr>
            <w:tab/>
          </w:r>
          <w:hyperlink w:anchor="_Toc30265424" w:history="1">
            <w:r w:rsidRPr="00195315">
              <w:rPr>
                <w:rStyle w:val="Collegamentoipertestuale"/>
                <w:noProof/>
                <w:sz w:val="32"/>
                <w:szCs w:val="32"/>
              </w:rPr>
              <w:t>a.Ispettore: Luceri Matteo</w:t>
            </w:r>
            <w:r w:rsidRPr="00195315">
              <w:rPr>
                <w:noProof/>
                <w:webHidden/>
                <w:sz w:val="32"/>
                <w:szCs w:val="32"/>
              </w:rPr>
              <w:tab/>
            </w:r>
            <w:r w:rsidRPr="00195315">
              <w:rPr>
                <w:noProof/>
                <w:webHidden/>
                <w:sz w:val="32"/>
                <w:szCs w:val="32"/>
              </w:rPr>
              <w:fldChar w:fldCharType="begin"/>
            </w:r>
            <w:r w:rsidRPr="00195315">
              <w:rPr>
                <w:noProof/>
                <w:webHidden/>
                <w:sz w:val="32"/>
                <w:szCs w:val="32"/>
              </w:rPr>
              <w:instrText xml:space="preserve"> PAGEREF _Toc30265424 \h </w:instrText>
            </w:r>
            <w:r w:rsidRPr="00195315">
              <w:rPr>
                <w:noProof/>
                <w:webHidden/>
                <w:sz w:val="32"/>
                <w:szCs w:val="32"/>
              </w:rPr>
            </w:r>
            <w:r w:rsidRPr="00195315">
              <w:rPr>
                <w:noProof/>
                <w:webHidden/>
                <w:sz w:val="32"/>
                <w:szCs w:val="32"/>
              </w:rPr>
              <w:fldChar w:fldCharType="separate"/>
            </w:r>
            <w:r w:rsidR="00235748">
              <w:rPr>
                <w:noProof/>
                <w:webHidden/>
                <w:sz w:val="32"/>
                <w:szCs w:val="32"/>
              </w:rPr>
              <w:t>8</w:t>
            </w:r>
            <w:r w:rsidRPr="00195315">
              <w:rPr>
                <w:noProof/>
                <w:webHidden/>
                <w:sz w:val="32"/>
                <w:szCs w:val="32"/>
              </w:rPr>
              <w:fldChar w:fldCharType="end"/>
            </w:r>
          </w:hyperlink>
        </w:p>
        <w:p w14:paraId="2E83E520" w14:textId="611F5FAD" w:rsidR="00195315" w:rsidRPr="00195315" w:rsidRDefault="00195315">
          <w:pPr>
            <w:pStyle w:val="Sommario2"/>
            <w:tabs>
              <w:tab w:val="left" w:pos="660"/>
              <w:tab w:val="right" w:pos="10024"/>
            </w:tabs>
            <w:rPr>
              <w:rFonts w:cstheme="minorBidi"/>
              <w:noProof/>
              <w:sz w:val="32"/>
              <w:szCs w:val="32"/>
            </w:rPr>
          </w:pPr>
          <w:r w:rsidRPr="00195315">
            <w:rPr>
              <w:rStyle w:val="Collegamentoipertestuale"/>
              <w:noProof/>
              <w:sz w:val="32"/>
              <w:szCs w:val="32"/>
              <w:u w:val="none"/>
            </w:rPr>
            <w:tab/>
          </w:r>
          <w:hyperlink w:anchor="_Toc30265425" w:history="1">
            <w:r w:rsidRPr="00195315">
              <w:rPr>
                <w:rStyle w:val="Collegamentoipertestuale"/>
                <w:noProof/>
                <w:sz w:val="32"/>
                <w:szCs w:val="32"/>
                <w:u w:val="none"/>
              </w:rPr>
              <w:t>b.Ispettore: Conte Vincenzo</w:t>
            </w:r>
            <w:r w:rsidRPr="00195315">
              <w:rPr>
                <w:noProof/>
                <w:webHidden/>
                <w:sz w:val="32"/>
                <w:szCs w:val="32"/>
              </w:rPr>
              <w:tab/>
            </w:r>
            <w:r w:rsidRPr="00195315">
              <w:rPr>
                <w:noProof/>
                <w:webHidden/>
                <w:sz w:val="32"/>
                <w:szCs w:val="32"/>
              </w:rPr>
              <w:fldChar w:fldCharType="begin"/>
            </w:r>
            <w:r w:rsidRPr="00195315">
              <w:rPr>
                <w:noProof/>
                <w:webHidden/>
                <w:sz w:val="32"/>
                <w:szCs w:val="32"/>
              </w:rPr>
              <w:instrText xml:space="preserve"> PAGEREF _Toc30265425 \h </w:instrText>
            </w:r>
            <w:r w:rsidRPr="00195315">
              <w:rPr>
                <w:noProof/>
                <w:webHidden/>
                <w:sz w:val="32"/>
                <w:szCs w:val="32"/>
              </w:rPr>
            </w:r>
            <w:r w:rsidRPr="00195315">
              <w:rPr>
                <w:noProof/>
                <w:webHidden/>
                <w:sz w:val="32"/>
                <w:szCs w:val="32"/>
              </w:rPr>
              <w:fldChar w:fldCharType="separate"/>
            </w:r>
            <w:r w:rsidR="00235748">
              <w:rPr>
                <w:noProof/>
                <w:webHidden/>
                <w:sz w:val="32"/>
                <w:szCs w:val="32"/>
              </w:rPr>
              <w:t>9</w:t>
            </w:r>
            <w:r w:rsidRPr="00195315">
              <w:rPr>
                <w:noProof/>
                <w:webHidden/>
                <w:sz w:val="32"/>
                <w:szCs w:val="32"/>
              </w:rPr>
              <w:fldChar w:fldCharType="end"/>
            </w:r>
          </w:hyperlink>
        </w:p>
        <w:p w14:paraId="14F9D5CB" w14:textId="05519785" w:rsidR="00195315" w:rsidRPr="00195315" w:rsidRDefault="00195315">
          <w:pPr>
            <w:pStyle w:val="Sommario2"/>
            <w:tabs>
              <w:tab w:val="left" w:pos="660"/>
              <w:tab w:val="right" w:pos="10024"/>
            </w:tabs>
            <w:rPr>
              <w:rFonts w:cstheme="minorBidi"/>
              <w:noProof/>
              <w:sz w:val="32"/>
              <w:szCs w:val="32"/>
            </w:rPr>
          </w:pPr>
          <w:r w:rsidRPr="00195315">
            <w:rPr>
              <w:rStyle w:val="Collegamentoipertestuale"/>
              <w:noProof/>
              <w:sz w:val="32"/>
              <w:szCs w:val="32"/>
              <w:u w:val="none"/>
            </w:rPr>
            <w:tab/>
          </w:r>
          <w:hyperlink w:anchor="_Toc30265426" w:history="1">
            <w:r w:rsidRPr="00195315">
              <w:rPr>
                <w:rStyle w:val="Collegamentoipertestuale"/>
                <w:noProof/>
                <w:sz w:val="32"/>
                <w:szCs w:val="32"/>
              </w:rPr>
              <w:t>c.Tabella riassuntiva dei problemi di usabilità</w:t>
            </w:r>
            <w:r w:rsidRPr="00195315">
              <w:rPr>
                <w:noProof/>
                <w:webHidden/>
                <w:sz w:val="32"/>
                <w:szCs w:val="32"/>
              </w:rPr>
              <w:tab/>
            </w:r>
            <w:r w:rsidRPr="00195315">
              <w:rPr>
                <w:noProof/>
                <w:webHidden/>
                <w:sz w:val="32"/>
                <w:szCs w:val="32"/>
              </w:rPr>
              <w:fldChar w:fldCharType="begin"/>
            </w:r>
            <w:r w:rsidRPr="00195315">
              <w:rPr>
                <w:noProof/>
                <w:webHidden/>
                <w:sz w:val="32"/>
                <w:szCs w:val="32"/>
              </w:rPr>
              <w:instrText xml:space="preserve"> PAGEREF _Toc30265426 \h </w:instrText>
            </w:r>
            <w:r w:rsidRPr="00195315">
              <w:rPr>
                <w:noProof/>
                <w:webHidden/>
                <w:sz w:val="32"/>
                <w:szCs w:val="32"/>
              </w:rPr>
            </w:r>
            <w:r w:rsidRPr="00195315">
              <w:rPr>
                <w:noProof/>
                <w:webHidden/>
                <w:sz w:val="32"/>
                <w:szCs w:val="32"/>
              </w:rPr>
              <w:fldChar w:fldCharType="separate"/>
            </w:r>
            <w:r w:rsidR="00235748">
              <w:rPr>
                <w:noProof/>
                <w:webHidden/>
                <w:sz w:val="32"/>
                <w:szCs w:val="32"/>
              </w:rPr>
              <w:t>10</w:t>
            </w:r>
            <w:r w:rsidRPr="00195315">
              <w:rPr>
                <w:noProof/>
                <w:webHidden/>
                <w:sz w:val="32"/>
                <w:szCs w:val="32"/>
              </w:rPr>
              <w:fldChar w:fldCharType="end"/>
            </w:r>
          </w:hyperlink>
        </w:p>
        <w:p w14:paraId="4F8B8611" w14:textId="5EF7FA9E" w:rsidR="00195315" w:rsidRPr="00195315" w:rsidRDefault="00AB0FD5">
          <w:pPr>
            <w:pStyle w:val="Sommario2"/>
            <w:tabs>
              <w:tab w:val="left" w:pos="660"/>
              <w:tab w:val="right" w:pos="10024"/>
            </w:tabs>
            <w:rPr>
              <w:rFonts w:cstheme="minorBidi"/>
              <w:noProof/>
              <w:sz w:val="32"/>
              <w:szCs w:val="32"/>
            </w:rPr>
          </w:pPr>
          <w:hyperlink w:anchor="_Toc30265427" w:history="1">
            <w:r w:rsidR="00195315" w:rsidRPr="00195315">
              <w:rPr>
                <w:rStyle w:val="Collegamentoipertestuale"/>
                <w:noProof/>
                <w:sz w:val="32"/>
                <w:szCs w:val="32"/>
              </w:rPr>
              <w:t>5.</w:t>
            </w:r>
            <w:r w:rsidR="00195315" w:rsidRPr="00195315">
              <w:rPr>
                <w:rFonts w:cstheme="minorBidi"/>
                <w:noProof/>
                <w:sz w:val="32"/>
                <w:szCs w:val="32"/>
              </w:rPr>
              <w:tab/>
            </w:r>
            <w:r w:rsidR="00195315" w:rsidRPr="00195315">
              <w:rPr>
                <w:rStyle w:val="Collegamentoipertestuale"/>
                <w:noProof/>
                <w:sz w:val="32"/>
                <w:szCs w:val="32"/>
              </w:rPr>
              <w:t>Partecipanti al test</w:t>
            </w:r>
            <w:r w:rsidR="00195315" w:rsidRPr="00195315">
              <w:rPr>
                <w:noProof/>
                <w:webHidden/>
                <w:sz w:val="32"/>
                <w:szCs w:val="32"/>
              </w:rPr>
              <w:tab/>
            </w:r>
            <w:r w:rsidR="00195315" w:rsidRPr="00195315">
              <w:rPr>
                <w:noProof/>
                <w:webHidden/>
                <w:sz w:val="32"/>
                <w:szCs w:val="32"/>
              </w:rPr>
              <w:fldChar w:fldCharType="begin"/>
            </w:r>
            <w:r w:rsidR="00195315" w:rsidRPr="00195315">
              <w:rPr>
                <w:noProof/>
                <w:webHidden/>
                <w:sz w:val="32"/>
                <w:szCs w:val="32"/>
              </w:rPr>
              <w:instrText xml:space="preserve"> PAGEREF _Toc30265427 \h </w:instrText>
            </w:r>
            <w:r w:rsidR="00195315" w:rsidRPr="00195315">
              <w:rPr>
                <w:noProof/>
                <w:webHidden/>
                <w:sz w:val="32"/>
                <w:szCs w:val="32"/>
              </w:rPr>
            </w:r>
            <w:r w:rsidR="00195315" w:rsidRPr="00195315">
              <w:rPr>
                <w:noProof/>
                <w:webHidden/>
                <w:sz w:val="32"/>
                <w:szCs w:val="32"/>
              </w:rPr>
              <w:fldChar w:fldCharType="separate"/>
            </w:r>
            <w:r w:rsidR="00235748">
              <w:rPr>
                <w:noProof/>
                <w:webHidden/>
                <w:sz w:val="32"/>
                <w:szCs w:val="32"/>
              </w:rPr>
              <w:t>12</w:t>
            </w:r>
            <w:r w:rsidR="00195315" w:rsidRPr="00195315">
              <w:rPr>
                <w:noProof/>
                <w:webHidden/>
                <w:sz w:val="32"/>
                <w:szCs w:val="32"/>
              </w:rPr>
              <w:fldChar w:fldCharType="end"/>
            </w:r>
          </w:hyperlink>
        </w:p>
        <w:p w14:paraId="36A3124B" w14:textId="0F3F989A" w:rsidR="00195315" w:rsidRPr="00195315" w:rsidRDefault="00AB0FD5">
          <w:pPr>
            <w:pStyle w:val="Sommario2"/>
            <w:tabs>
              <w:tab w:val="left" w:pos="660"/>
              <w:tab w:val="right" w:pos="10024"/>
            </w:tabs>
            <w:rPr>
              <w:rFonts w:cstheme="minorBidi"/>
              <w:noProof/>
              <w:sz w:val="32"/>
              <w:szCs w:val="32"/>
            </w:rPr>
          </w:pPr>
          <w:hyperlink w:anchor="_Toc30265428" w:history="1">
            <w:r w:rsidR="00195315" w:rsidRPr="00195315">
              <w:rPr>
                <w:rStyle w:val="Collegamentoipertestuale"/>
                <w:noProof/>
                <w:sz w:val="32"/>
                <w:szCs w:val="32"/>
              </w:rPr>
              <w:t>6.</w:t>
            </w:r>
            <w:r w:rsidR="00195315" w:rsidRPr="00195315">
              <w:rPr>
                <w:rFonts w:cstheme="minorBidi"/>
                <w:noProof/>
                <w:sz w:val="32"/>
                <w:szCs w:val="32"/>
              </w:rPr>
              <w:tab/>
            </w:r>
            <w:r w:rsidR="00195315" w:rsidRPr="00195315">
              <w:rPr>
                <w:rStyle w:val="Collegamentoipertestuale"/>
                <w:noProof/>
                <w:sz w:val="32"/>
                <w:szCs w:val="32"/>
              </w:rPr>
              <w:t>Thinking Aloud</w:t>
            </w:r>
            <w:r w:rsidR="00195315" w:rsidRPr="00195315">
              <w:rPr>
                <w:noProof/>
                <w:webHidden/>
                <w:sz w:val="32"/>
                <w:szCs w:val="32"/>
              </w:rPr>
              <w:tab/>
            </w:r>
            <w:r w:rsidR="00195315" w:rsidRPr="00195315">
              <w:rPr>
                <w:noProof/>
                <w:webHidden/>
                <w:sz w:val="32"/>
                <w:szCs w:val="32"/>
              </w:rPr>
              <w:fldChar w:fldCharType="begin"/>
            </w:r>
            <w:r w:rsidR="00195315" w:rsidRPr="00195315">
              <w:rPr>
                <w:noProof/>
                <w:webHidden/>
                <w:sz w:val="32"/>
                <w:szCs w:val="32"/>
              </w:rPr>
              <w:instrText xml:space="preserve"> PAGEREF _Toc30265428 \h </w:instrText>
            </w:r>
            <w:r w:rsidR="00195315" w:rsidRPr="00195315">
              <w:rPr>
                <w:noProof/>
                <w:webHidden/>
                <w:sz w:val="32"/>
                <w:szCs w:val="32"/>
              </w:rPr>
            </w:r>
            <w:r w:rsidR="00195315" w:rsidRPr="00195315">
              <w:rPr>
                <w:noProof/>
                <w:webHidden/>
                <w:sz w:val="32"/>
                <w:szCs w:val="32"/>
              </w:rPr>
              <w:fldChar w:fldCharType="separate"/>
            </w:r>
            <w:r w:rsidR="00235748">
              <w:rPr>
                <w:noProof/>
                <w:webHidden/>
                <w:sz w:val="32"/>
                <w:szCs w:val="32"/>
              </w:rPr>
              <w:t>13</w:t>
            </w:r>
            <w:r w:rsidR="00195315" w:rsidRPr="00195315">
              <w:rPr>
                <w:noProof/>
                <w:webHidden/>
                <w:sz w:val="32"/>
                <w:szCs w:val="32"/>
              </w:rPr>
              <w:fldChar w:fldCharType="end"/>
            </w:r>
          </w:hyperlink>
        </w:p>
        <w:p w14:paraId="2901921A" w14:textId="19E3CE62" w:rsidR="00195315" w:rsidRPr="00195315" w:rsidRDefault="00AB0FD5">
          <w:pPr>
            <w:pStyle w:val="Sommario2"/>
            <w:tabs>
              <w:tab w:val="left" w:pos="660"/>
              <w:tab w:val="right" w:pos="10024"/>
            </w:tabs>
            <w:rPr>
              <w:rFonts w:cstheme="minorBidi"/>
              <w:noProof/>
              <w:sz w:val="32"/>
              <w:szCs w:val="32"/>
            </w:rPr>
          </w:pPr>
          <w:hyperlink w:anchor="_Toc30265429" w:history="1">
            <w:r w:rsidR="00195315" w:rsidRPr="00195315">
              <w:rPr>
                <w:rStyle w:val="Collegamentoipertestuale"/>
                <w:noProof/>
                <w:sz w:val="32"/>
                <w:szCs w:val="32"/>
              </w:rPr>
              <w:t>7.</w:t>
            </w:r>
            <w:r w:rsidR="00195315" w:rsidRPr="00195315">
              <w:rPr>
                <w:rFonts w:cstheme="minorBidi"/>
                <w:noProof/>
                <w:sz w:val="32"/>
                <w:szCs w:val="32"/>
              </w:rPr>
              <w:tab/>
            </w:r>
            <w:r w:rsidR="00195315" w:rsidRPr="00195315">
              <w:rPr>
                <w:rStyle w:val="Collegamentoipertestuale"/>
                <w:noProof/>
                <w:sz w:val="32"/>
                <w:szCs w:val="32"/>
              </w:rPr>
              <w:t>Questionari</w:t>
            </w:r>
            <w:r w:rsidR="00195315" w:rsidRPr="00195315">
              <w:rPr>
                <w:noProof/>
                <w:webHidden/>
                <w:sz w:val="32"/>
                <w:szCs w:val="32"/>
              </w:rPr>
              <w:tab/>
            </w:r>
            <w:r w:rsidR="00195315" w:rsidRPr="00195315">
              <w:rPr>
                <w:noProof/>
                <w:webHidden/>
                <w:sz w:val="32"/>
                <w:szCs w:val="32"/>
              </w:rPr>
              <w:fldChar w:fldCharType="begin"/>
            </w:r>
            <w:r w:rsidR="00195315" w:rsidRPr="00195315">
              <w:rPr>
                <w:noProof/>
                <w:webHidden/>
                <w:sz w:val="32"/>
                <w:szCs w:val="32"/>
              </w:rPr>
              <w:instrText xml:space="preserve"> PAGEREF _Toc30265429 \h </w:instrText>
            </w:r>
            <w:r w:rsidR="00195315" w:rsidRPr="00195315">
              <w:rPr>
                <w:noProof/>
                <w:webHidden/>
                <w:sz w:val="32"/>
                <w:szCs w:val="32"/>
              </w:rPr>
            </w:r>
            <w:r w:rsidR="00195315" w:rsidRPr="00195315">
              <w:rPr>
                <w:noProof/>
                <w:webHidden/>
                <w:sz w:val="32"/>
                <w:szCs w:val="32"/>
              </w:rPr>
              <w:fldChar w:fldCharType="separate"/>
            </w:r>
            <w:r w:rsidR="00235748">
              <w:rPr>
                <w:noProof/>
                <w:webHidden/>
                <w:sz w:val="32"/>
                <w:szCs w:val="32"/>
              </w:rPr>
              <w:t>25</w:t>
            </w:r>
            <w:r w:rsidR="00195315" w:rsidRPr="00195315">
              <w:rPr>
                <w:noProof/>
                <w:webHidden/>
                <w:sz w:val="32"/>
                <w:szCs w:val="32"/>
              </w:rPr>
              <w:fldChar w:fldCharType="end"/>
            </w:r>
          </w:hyperlink>
        </w:p>
        <w:p w14:paraId="3C4EB488" w14:textId="3D9E3849" w:rsidR="00195315" w:rsidRPr="00195315" w:rsidRDefault="00AB0FD5">
          <w:pPr>
            <w:pStyle w:val="Sommario2"/>
            <w:tabs>
              <w:tab w:val="left" w:pos="660"/>
              <w:tab w:val="right" w:pos="10024"/>
            </w:tabs>
            <w:rPr>
              <w:rFonts w:cstheme="minorBidi"/>
              <w:noProof/>
              <w:sz w:val="32"/>
              <w:szCs w:val="32"/>
            </w:rPr>
          </w:pPr>
          <w:hyperlink w:anchor="_Toc30265430" w:history="1">
            <w:r w:rsidR="00195315" w:rsidRPr="00195315">
              <w:rPr>
                <w:rStyle w:val="Collegamentoipertestuale"/>
                <w:noProof/>
                <w:sz w:val="32"/>
                <w:szCs w:val="32"/>
              </w:rPr>
              <w:t>8.</w:t>
            </w:r>
            <w:r w:rsidR="00195315" w:rsidRPr="00195315">
              <w:rPr>
                <w:rFonts w:cstheme="minorBidi"/>
                <w:noProof/>
                <w:sz w:val="32"/>
                <w:szCs w:val="32"/>
              </w:rPr>
              <w:tab/>
            </w:r>
            <w:r w:rsidR="00195315" w:rsidRPr="00195315">
              <w:rPr>
                <w:rStyle w:val="Collegamentoipertestuale"/>
                <w:noProof/>
                <w:sz w:val="32"/>
                <w:szCs w:val="32"/>
              </w:rPr>
              <w:t>Tabella dei risultati</w:t>
            </w:r>
            <w:r w:rsidR="00195315" w:rsidRPr="00195315">
              <w:rPr>
                <w:noProof/>
                <w:webHidden/>
                <w:sz w:val="32"/>
                <w:szCs w:val="32"/>
              </w:rPr>
              <w:tab/>
            </w:r>
            <w:r w:rsidR="00195315" w:rsidRPr="00195315">
              <w:rPr>
                <w:noProof/>
                <w:webHidden/>
                <w:sz w:val="32"/>
                <w:szCs w:val="32"/>
              </w:rPr>
              <w:fldChar w:fldCharType="begin"/>
            </w:r>
            <w:r w:rsidR="00195315" w:rsidRPr="00195315">
              <w:rPr>
                <w:noProof/>
                <w:webHidden/>
                <w:sz w:val="32"/>
                <w:szCs w:val="32"/>
              </w:rPr>
              <w:instrText xml:space="preserve"> PAGEREF _Toc30265430 \h </w:instrText>
            </w:r>
            <w:r w:rsidR="00195315" w:rsidRPr="00195315">
              <w:rPr>
                <w:noProof/>
                <w:webHidden/>
                <w:sz w:val="32"/>
                <w:szCs w:val="32"/>
              </w:rPr>
            </w:r>
            <w:r w:rsidR="00195315" w:rsidRPr="00195315">
              <w:rPr>
                <w:noProof/>
                <w:webHidden/>
                <w:sz w:val="32"/>
                <w:szCs w:val="32"/>
              </w:rPr>
              <w:fldChar w:fldCharType="separate"/>
            </w:r>
            <w:r w:rsidR="00235748">
              <w:rPr>
                <w:noProof/>
                <w:webHidden/>
                <w:sz w:val="32"/>
                <w:szCs w:val="32"/>
              </w:rPr>
              <w:t>33</w:t>
            </w:r>
            <w:r w:rsidR="00195315" w:rsidRPr="00195315">
              <w:rPr>
                <w:noProof/>
                <w:webHidden/>
                <w:sz w:val="32"/>
                <w:szCs w:val="32"/>
              </w:rPr>
              <w:fldChar w:fldCharType="end"/>
            </w:r>
          </w:hyperlink>
        </w:p>
        <w:p w14:paraId="32708B04" w14:textId="73B19091" w:rsidR="00195315" w:rsidRPr="00195315" w:rsidRDefault="00AB0FD5">
          <w:pPr>
            <w:pStyle w:val="Sommario2"/>
            <w:tabs>
              <w:tab w:val="left" w:pos="660"/>
              <w:tab w:val="right" w:pos="10024"/>
            </w:tabs>
            <w:rPr>
              <w:rFonts w:cstheme="minorBidi"/>
              <w:noProof/>
              <w:sz w:val="32"/>
              <w:szCs w:val="32"/>
            </w:rPr>
          </w:pPr>
          <w:hyperlink w:anchor="_Toc30265431" w:history="1">
            <w:r w:rsidR="00195315" w:rsidRPr="00195315">
              <w:rPr>
                <w:rStyle w:val="Collegamentoipertestuale"/>
                <w:noProof/>
                <w:sz w:val="32"/>
                <w:szCs w:val="32"/>
              </w:rPr>
              <w:t>9.</w:t>
            </w:r>
            <w:r w:rsidR="00195315" w:rsidRPr="00195315">
              <w:rPr>
                <w:rFonts w:cstheme="minorBidi"/>
                <w:noProof/>
                <w:sz w:val="32"/>
                <w:szCs w:val="32"/>
              </w:rPr>
              <w:tab/>
            </w:r>
            <w:r w:rsidR="00B3355B">
              <w:rPr>
                <w:rFonts w:cstheme="minorBidi"/>
                <w:noProof/>
                <w:sz w:val="32"/>
                <w:szCs w:val="32"/>
              </w:rPr>
              <w:t>Conclusioni: p</w:t>
            </w:r>
            <w:r w:rsidR="00195315" w:rsidRPr="00195315">
              <w:rPr>
                <w:rStyle w:val="Collegamentoipertestuale"/>
                <w:noProof/>
                <w:sz w:val="32"/>
                <w:szCs w:val="32"/>
              </w:rPr>
              <w:t>roblemi e soluzioni</w:t>
            </w:r>
            <w:r w:rsidR="00195315" w:rsidRPr="00195315">
              <w:rPr>
                <w:noProof/>
                <w:webHidden/>
                <w:sz w:val="32"/>
                <w:szCs w:val="32"/>
              </w:rPr>
              <w:tab/>
            </w:r>
            <w:r w:rsidR="00195315" w:rsidRPr="00195315">
              <w:rPr>
                <w:noProof/>
                <w:webHidden/>
                <w:sz w:val="32"/>
                <w:szCs w:val="32"/>
              </w:rPr>
              <w:fldChar w:fldCharType="begin"/>
            </w:r>
            <w:r w:rsidR="00195315" w:rsidRPr="00195315">
              <w:rPr>
                <w:noProof/>
                <w:webHidden/>
                <w:sz w:val="32"/>
                <w:szCs w:val="32"/>
              </w:rPr>
              <w:instrText xml:space="preserve"> PAGEREF _Toc30265431 \h </w:instrText>
            </w:r>
            <w:r w:rsidR="00195315" w:rsidRPr="00195315">
              <w:rPr>
                <w:noProof/>
                <w:webHidden/>
                <w:sz w:val="32"/>
                <w:szCs w:val="32"/>
              </w:rPr>
            </w:r>
            <w:r w:rsidR="00195315" w:rsidRPr="00195315">
              <w:rPr>
                <w:noProof/>
                <w:webHidden/>
                <w:sz w:val="32"/>
                <w:szCs w:val="32"/>
              </w:rPr>
              <w:fldChar w:fldCharType="separate"/>
            </w:r>
            <w:r w:rsidR="00235748">
              <w:rPr>
                <w:noProof/>
                <w:webHidden/>
                <w:sz w:val="32"/>
                <w:szCs w:val="32"/>
              </w:rPr>
              <w:t>34</w:t>
            </w:r>
            <w:r w:rsidR="00195315" w:rsidRPr="00195315">
              <w:rPr>
                <w:noProof/>
                <w:webHidden/>
                <w:sz w:val="32"/>
                <w:szCs w:val="32"/>
              </w:rPr>
              <w:fldChar w:fldCharType="end"/>
            </w:r>
          </w:hyperlink>
        </w:p>
        <w:p w14:paraId="6B414808" w14:textId="5578DC77" w:rsidR="00195315" w:rsidRPr="00195315" w:rsidRDefault="00195315">
          <w:pPr>
            <w:rPr>
              <w:sz w:val="40"/>
              <w:szCs w:val="32"/>
            </w:rPr>
          </w:pPr>
          <w:r w:rsidRPr="00195315">
            <w:rPr>
              <w:bCs/>
              <w:sz w:val="40"/>
              <w:szCs w:val="32"/>
            </w:rPr>
            <w:fldChar w:fldCharType="end"/>
          </w:r>
        </w:p>
      </w:sdtContent>
    </w:sdt>
    <w:p w14:paraId="2673CF60" w14:textId="729C35C1" w:rsidR="00FF1859" w:rsidRPr="00195315" w:rsidRDefault="00FF1859" w:rsidP="00AB02A7">
      <w:pPr>
        <w:spacing w:after="200"/>
        <w:rPr>
          <w:noProof/>
          <w:sz w:val="40"/>
          <w:szCs w:val="32"/>
        </w:rPr>
      </w:pPr>
    </w:p>
    <w:p w14:paraId="6DC72153" w14:textId="77777777" w:rsidR="00FF1859" w:rsidRDefault="00FF1859">
      <w:pPr>
        <w:spacing w:after="200"/>
        <w:rPr>
          <w:noProof/>
        </w:rPr>
      </w:pPr>
      <w:r>
        <w:rPr>
          <w:noProof/>
        </w:rPr>
        <w:br w:type="page"/>
      </w:r>
    </w:p>
    <w:p w14:paraId="0495B156" w14:textId="77777777" w:rsidR="00FF1859" w:rsidRDefault="00FF1859" w:rsidP="007F563D">
      <w:pPr>
        <w:pStyle w:val="Contenuto"/>
        <w:numPr>
          <w:ilvl w:val="0"/>
          <w:numId w:val="1"/>
        </w:numPr>
        <w:rPr>
          <w:rStyle w:val="Titolo2Carattere"/>
        </w:rPr>
      </w:pPr>
      <w:bookmarkStart w:id="0" w:name="_Toc30265420"/>
      <w:r w:rsidRPr="00FF1859">
        <w:rPr>
          <w:rStyle w:val="Titolo2Carattere"/>
        </w:rPr>
        <w:lastRenderedPageBreak/>
        <w:t>Introduzione</w:t>
      </w:r>
      <w:bookmarkEnd w:id="0"/>
    </w:p>
    <w:p w14:paraId="5FD03300" w14:textId="4132688F" w:rsidR="00FF1859" w:rsidRDefault="00FF1859" w:rsidP="004D0CA2">
      <w:pPr>
        <w:pStyle w:val="Contenuto"/>
        <w:jc w:val="both"/>
        <w:rPr>
          <w:noProof/>
        </w:rPr>
      </w:pPr>
      <w:r>
        <w:rPr>
          <w:noProof/>
        </w:rPr>
        <w:t xml:space="preserve">Il seguente documento illustra lo studio di usabilità </w:t>
      </w:r>
      <w:r w:rsidR="00D95462">
        <w:rPr>
          <w:noProof/>
        </w:rPr>
        <w:t>relativo all’esame di</w:t>
      </w:r>
      <w:r>
        <w:rPr>
          <w:noProof/>
        </w:rPr>
        <w:t xml:space="preserve"> Interazione Uomo-Macchina</w:t>
      </w:r>
      <w:r w:rsidR="00D95462">
        <w:rPr>
          <w:noProof/>
        </w:rPr>
        <w:t xml:space="preserve"> , tenuto dalla professoressa Rosa Lanzilotti, dagli studenti</w:t>
      </w:r>
      <w:r>
        <w:rPr>
          <w:noProof/>
        </w:rPr>
        <w:t xml:space="preserve"> frequentanti il terzo anno del CdL di Informatica e Comunicazione Digitale, con sede a Taranto.</w:t>
      </w:r>
    </w:p>
    <w:p w14:paraId="64A06153" w14:textId="77777777" w:rsidR="00FF1859" w:rsidRDefault="00FF1859" w:rsidP="004D0CA2">
      <w:pPr>
        <w:pStyle w:val="Contenuto"/>
        <w:jc w:val="both"/>
        <w:rPr>
          <w:noProof/>
        </w:rPr>
      </w:pPr>
    </w:p>
    <w:p w14:paraId="1A4A1413" w14:textId="42A789C6" w:rsidR="00FF1859" w:rsidRDefault="00FF1859" w:rsidP="004D0CA2">
      <w:pPr>
        <w:pStyle w:val="Contenuto"/>
        <w:jc w:val="both"/>
        <w:rPr>
          <w:noProof/>
        </w:rPr>
      </w:pPr>
      <w:r>
        <w:rPr>
          <w:noProof/>
        </w:rPr>
        <w:t>In particolare, la richiesta</w:t>
      </w:r>
      <w:r w:rsidR="00D95462">
        <w:rPr>
          <w:noProof/>
        </w:rPr>
        <w:t xml:space="preserve"> posta dal docente,</w:t>
      </w:r>
      <w:r w:rsidR="00D95462" w:rsidRPr="00D95462">
        <w:rPr>
          <w:noProof/>
        </w:rPr>
        <w:t xml:space="preserve"> </w:t>
      </w:r>
      <w:r w:rsidR="00D95462">
        <w:rPr>
          <w:noProof/>
        </w:rPr>
        <w:t xml:space="preserve">inerente alla progettazione e allo svolgimento delle attività di valutazione dell’usabilità, </w:t>
      </w:r>
      <w:r>
        <w:rPr>
          <w:noProof/>
        </w:rPr>
        <w:t>si concentr</w:t>
      </w:r>
      <w:r w:rsidR="00D95462">
        <w:rPr>
          <w:noProof/>
        </w:rPr>
        <w:t>erà sullo studio del portale web del Comune di Manduria.</w:t>
      </w:r>
      <w:r>
        <w:rPr>
          <w:noProof/>
        </w:rPr>
        <w:t xml:space="preserve"> </w:t>
      </w:r>
    </w:p>
    <w:p w14:paraId="305D5AF4" w14:textId="77777777" w:rsidR="00D95462" w:rsidRDefault="00D95462" w:rsidP="004D0CA2">
      <w:pPr>
        <w:pStyle w:val="Contenuto"/>
        <w:jc w:val="both"/>
        <w:rPr>
          <w:noProof/>
        </w:rPr>
      </w:pPr>
    </w:p>
    <w:p w14:paraId="26F0EA88" w14:textId="059E14F1" w:rsidR="00FF1859" w:rsidRDefault="00FF1859" w:rsidP="004D0CA2">
      <w:pPr>
        <w:pStyle w:val="Contenuto"/>
        <w:jc w:val="both"/>
        <w:rPr>
          <w:noProof/>
        </w:rPr>
      </w:pPr>
      <w:r>
        <w:rPr>
          <w:noProof/>
        </w:rPr>
        <w:t xml:space="preserve">Per quanto riguarda le metodologie </w:t>
      </w:r>
      <w:r w:rsidR="00D95462">
        <w:rPr>
          <w:noProof/>
        </w:rPr>
        <w:t>usate</w:t>
      </w:r>
      <w:r>
        <w:rPr>
          <w:noProof/>
        </w:rPr>
        <w:t xml:space="preserve">, </w:t>
      </w:r>
      <w:r w:rsidR="00D95462">
        <w:rPr>
          <w:noProof/>
        </w:rPr>
        <w:t xml:space="preserve">si sono adottate la </w:t>
      </w:r>
      <w:r w:rsidR="00D95462" w:rsidRPr="00D95462">
        <w:rPr>
          <w:i/>
          <w:iCs/>
          <w:noProof/>
        </w:rPr>
        <w:t>Valutazione Euristica</w:t>
      </w:r>
      <w:r w:rsidR="00D95462">
        <w:rPr>
          <w:noProof/>
        </w:rPr>
        <w:t xml:space="preserve"> </w:t>
      </w:r>
    </w:p>
    <w:p w14:paraId="661D21E0" w14:textId="5CC608BF" w:rsidR="00FF1859" w:rsidRDefault="00D95462" w:rsidP="004D0CA2">
      <w:pPr>
        <w:pStyle w:val="Contenuto"/>
        <w:jc w:val="both"/>
        <w:rPr>
          <w:noProof/>
        </w:rPr>
      </w:pPr>
      <w:r>
        <w:rPr>
          <w:noProof/>
        </w:rPr>
        <w:t xml:space="preserve">e la metodologia del </w:t>
      </w:r>
      <w:r w:rsidRPr="00D95462">
        <w:rPr>
          <w:i/>
          <w:iCs/>
          <w:noProof/>
        </w:rPr>
        <w:t>Thinking Aloud</w:t>
      </w:r>
      <w:r>
        <w:rPr>
          <w:noProof/>
        </w:rPr>
        <w:t>.</w:t>
      </w:r>
    </w:p>
    <w:p w14:paraId="39AB5127" w14:textId="6A76B9B2" w:rsidR="00FF1859" w:rsidRDefault="00FF1859" w:rsidP="004D0CA2">
      <w:pPr>
        <w:pStyle w:val="Contenuto"/>
        <w:jc w:val="both"/>
        <w:rPr>
          <w:noProof/>
        </w:rPr>
      </w:pPr>
      <w:r>
        <w:rPr>
          <w:noProof/>
        </w:rPr>
        <w:t xml:space="preserve"> </w:t>
      </w:r>
      <w:r w:rsidR="00D95462">
        <w:rPr>
          <w:noProof/>
        </w:rPr>
        <w:br/>
        <w:t>Nel primo caso saranno presentate tre tabelle euristiche, una per ogni ispettore ed una riassuntiva di tutte le problematiche emerse dalle valutazioni.</w:t>
      </w:r>
      <w:r w:rsidR="00904A0E">
        <w:rPr>
          <w:noProof/>
        </w:rPr>
        <w:tab/>
      </w:r>
      <w:r w:rsidR="00D95462">
        <w:rPr>
          <w:noProof/>
        </w:rPr>
        <w:br/>
        <w:t>Nel secondo caso verranno presentati</w:t>
      </w:r>
      <w:r w:rsidR="007F563D">
        <w:rPr>
          <w:noProof/>
        </w:rPr>
        <w:t>:</w:t>
      </w:r>
      <w:r w:rsidR="00D95462">
        <w:rPr>
          <w:noProof/>
        </w:rPr>
        <w:t xml:space="preserve"> i partecipanti al test, i task identificati e quindi richiesti durante il test, appunti relativi allo svolgimento del thinking aloud ed infine i questionar</w:t>
      </w:r>
      <w:r w:rsidR="007F563D">
        <w:rPr>
          <w:noProof/>
        </w:rPr>
        <w:t>i</w:t>
      </w:r>
      <w:r w:rsidR="00D95462">
        <w:rPr>
          <w:noProof/>
        </w:rPr>
        <w:t>.</w:t>
      </w:r>
      <w:r w:rsidR="00624075">
        <w:rPr>
          <w:noProof/>
        </w:rPr>
        <w:br/>
        <w:t>Per concludere sarà presentata un analisi dei risultati.</w:t>
      </w:r>
    </w:p>
    <w:p w14:paraId="2CB23B63" w14:textId="77777777" w:rsidR="00D95462" w:rsidRDefault="00D95462" w:rsidP="004D0CA2">
      <w:pPr>
        <w:pStyle w:val="Contenuto"/>
        <w:jc w:val="both"/>
        <w:rPr>
          <w:noProof/>
        </w:rPr>
      </w:pPr>
    </w:p>
    <w:p w14:paraId="505C8D88" w14:textId="62E4582B" w:rsidR="00FF1859" w:rsidRDefault="00FF1859" w:rsidP="004D0CA2">
      <w:pPr>
        <w:pStyle w:val="Contenuto"/>
        <w:jc w:val="both"/>
        <w:rPr>
          <w:noProof/>
        </w:rPr>
      </w:pPr>
      <w:r>
        <w:rPr>
          <w:noProof/>
        </w:rPr>
        <w:t xml:space="preserve">Le attività di valutazione prodotte tramite le metodologie </w:t>
      </w:r>
      <w:r w:rsidR="00D95462">
        <w:rPr>
          <w:noProof/>
        </w:rPr>
        <w:t>indicate</w:t>
      </w:r>
      <w:r>
        <w:rPr>
          <w:noProof/>
        </w:rPr>
        <w:t xml:space="preserve"> hanno interessato </w:t>
      </w:r>
      <w:r w:rsidR="00D95462">
        <w:rPr>
          <w:noProof/>
        </w:rPr>
        <w:t>sei</w:t>
      </w:r>
      <w:r>
        <w:rPr>
          <w:noProof/>
        </w:rPr>
        <w:t xml:space="preserve"> partecipanti</w:t>
      </w:r>
      <w:r w:rsidR="00D95462">
        <w:rPr>
          <w:noProof/>
        </w:rPr>
        <w:t>.</w:t>
      </w:r>
      <w:r w:rsidR="00D95462">
        <w:rPr>
          <w:noProof/>
        </w:rPr>
        <w:br/>
      </w:r>
    </w:p>
    <w:p w14:paraId="5CFC721F" w14:textId="4E214ED5" w:rsidR="00FF1859" w:rsidRDefault="00FF1859" w:rsidP="00FF1859"/>
    <w:p w14:paraId="6EDA1C57" w14:textId="407E2313" w:rsidR="007F563D" w:rsidRDefault="007F563D" w:rsidP="00FF1859"/>
    <w:p w14:paraId="42147847" w14:textId="2657169C" w:rsidR="007F563D" w:rsidRDefault="007F563D" w:rsidP="00FF1859"/>
    <w:p w14:paraId="760B17D7" w14:textId="229E83A6" w:rsidR="007F563D" w:rsidRDefault="007F563D" w:rsidP="00FF1859"/>
    <w:p w14:paraId="362D4A8D" w14:textId="0291D57F" w:rsidR="007F563D" w:rsidRDefault="007F563D" w:rsidP="00FF1859"/>
    <w:p w14:paraId="2FB82D8C" w14:textId="47B8277B" w:rsidR="007F563D" w:rsidRDefault="007F563D" w:rsidP="00FF1859"/>
    <w:p w14:paraId="7ECF7F6F" w14:textId="7958B8C9" w:rsidR="007F563D" w:rsidRDefault="007F563D" w:rsidP="00FF1859"/>
    <w:p w14:paraId="5BB5F3C6" w14:textId="6E55DD66" w:rsidR="007F563D" w:rsidRDefault="007F563D" w:rsidP="00FF1859"/>
    <w:p w14:paraId="6F1B9686" w14:textId="106A9848" w:rsidR="007F563D" w:rsidRDefault="007F563D" w:rsidP="00FF1859"/>
    <w:p w14:paraId="6460B089" w14:textId="6C616251" w:rsidR="007F563D" w:rsidRDefault="007F563D" w:rsidP="00FF1859"/>
    <w:p w14:paraId="6F05A280" w14:textId="46380A0D" w:rsidR="007F563D" w:rsidRDefault="007F563D" w:rsidP="00FF1859"/>
    <w:p w14:paraId="6EE670CF" w14:textId="1982981B" w:rsidR="007F563D" w:rsidRDefault="007F563D" w:rsidP="00FF1859"/>
    <w:p w14:paraId="421214A8" w14:textId="4AAF4A7F" w:rsidR="007F563D" w:rsidRDefault="007F563D" w:rsidP="00FF1859"/>
    <w:p w14:paraId="41C9BF55" w14:textId="73BDE782" w:rsidR="007F563D" w:rsidRDefault="007F563D" w:rsidP="00FF1859"/>
    <w:p w14:paraId="576758F1" w14:textId="77777777" w:rsidR="007F563D" w:rsidRPr="00FF1859" w:rsidRDefault="007F563D" w:rsidP="00FF1859"/>
    <w:p w14:paraId="6FD5D808" w14:textId="6D1A18E0" w:rsidR="007F563D" w:rsidRDefault="007F563D" w:rsidP="007F563D">
      <w:pPr>
        <w:pStyle w:val="Titolo2"/>
        <w:numPr>
          <w:ilvl w:val="0"/>
          <w:numId w:val="1"/>
        </w:numPr>
      </w:pPr>
      <w:bookmarkStart w:id="1" w:name="_Toc30265421"/>
      <w:r>
        <w:t>Obiettivo</w:t>
      </w:r>
      <w:bookmarkEnd w:id="1"/>
    </w:p>
    <w:p w14:paraId="4EBD66C5" w14:textId="3F851726" w:rsidR="00FF1859" w:rsidRPr="003B7B0C" w:rsidRDefault="00FF1859" w:rsidP="004D0CA2">
      <w:pPr>
        <w:pStyle w:val="Contenuto"/>
        <w:jc w:val="both"/>
      </w:pPr>
      <w:r w:rsidRPr="003B7B0C">
        <w:t>L’obiettivo delle attività documentate successivamente consiste nel valutare l’usabilità del sito web del Comune di Manduria (provincia di Taranto), al fine di identificarne eventuali punti di forza e criticità e, dopo un’analisi dei risultati delle valutazioni, proporre soluzioni adatte a migliorarne l’esperienza d’uso. Per raggiungere l’obiettivo saranno utilizzate tecniche che mettono a disposizione regole e norme standard per la valutazione dell’usabilità in un ambiente supervisionato.</w:t>
      </w:r>
    </w:p>
    <w:p w14:paraId="0B14040F" w14:textId="77777777" w:rsidR="00FF1859" w:rsidRPr="003B7B0C" w:rsidRDefault="00FF1859" w:rsidP="004D0CA2">
      <w:pPr>
        <w:pStyle w:val="Contenuto"/>
        <w:jc w:val="both"/>
      </w:pPr>
    </w:p>
    <w:p w14:paraId="0B4FDC8F" w14:textId="67BED820" w:rsidR="00FF1859" w:rsidRPr="003B7B0C" w:rsidRDefault="00FF1859" w:rsidP="00904A0E">
      <w:pPr>
        <w:pStyle w:val="Contenuto"/>
        <w:jc w:val="both"/>
      </w:pPr>
      <w:r w:rsidRPr="003B7B0C">
        <w:t>Nel caso di studio analizzato, saranno utilizzate due metodologie specifiche, descritte nel precedente capitolo, al fine di effettuare una valutazione sull’usabilità della piattaforma web del Comune di Manduria.</w:t>
      </w:r>
      <w:r w:rsidR="00904A0E">
        <w:tab/>
      </w:r>
      <w:r w:rsidRPr="003B7B0C">
        <w:t xml:space="preserve"> </w:t>
      </w:r>
      <w:r w:rsidRPr="003B7B0C">
        <w:br/>
        <w:t>Tutto ciò al fine di individuarne eventuali criticità del sistema.</w:t>
      </w:r>
    </w:p>
    <w:p w14:paraId="2DD4888B" w14:textId="1D393D24" w:rsidR="00FF1859" w:rsidRDefault="00FF1859" w:rsidP="004D0CA2">
      <w:pPr>
        <w:pStyle w:val="Contenuto"/>
        <w:jc w:val="both"/>
        <w:rPr>
          <w:sz w:val="24"/>
          <w:szCs w:val="20"/>
        </w:rPr>
      </w:pPr>
    </w:p>
    <w:p w14:paraId="37EB59FB" w14:textId="5AE7CC19" w:rsidR="007F563D" w:rsidRDefault="007F563D" w:rsidP="007F563D">
      <w:pPr>
        <w:pStyle w:val="Contenuto"/>
        <w:rPr>
          <w:sz w:val="24"/>
          <w:szCs w:val="20"/>
        </w:rPr>
      </w:pPr>
    </w:p>
    <w:p w14:paraId="098DB3BA" w14:textId="1C34957A" w:rsidR="007F563D" w:rsidRDefault="007F563D" w:rsidP="007F563D">
      <w:pPr>
        <w:pStyle w:val="Contenuto"/>
        <w:rPr>
          <w:sz w:val="24"/>
          <w:szCs w:val="20"/>
        </w:rPr>
      </w:pPr>
    </w:p>
    <w:p w14:paraId="285737EC" w14:textId="350920F7" w:rsidR="007F563D" w:rsidRDefault="007F563D" w:rsidP="007F563D">
      <w:pPr>
        <w:pStyle w:val="Contenuto"/>
        <w:rPr>
          <w:sz w:val="24"/>
          <w:szCs w:val="20"/>
        </w:rPr>
      </w:pPr>
    </w:p>
    <w:p w14:paraId="3A428177" w14:textId="246D94FD" w:rsidR="007F563D" w:rsidRDefault="007F563D" w:rsidP="007F563D">
      <w:pPr>
        <w:pStyle w:val="Contenuto"/>
        <w:rPr>
          <w:sz w:val="24"/>
          <w:szCs w:val="20"/>
        </w:rPr>
      </w:pPr>
    </w:p>
    <w:p w14:paraId="1AF970D3" w14:textId="6E6A09FE" w:rsidR="007F563D" w:rsidRDefault="007F563D" w:rsidP="007F563D">
      <w:pPr>
        <w:pStyle w:val="Contenuto"/>
        <w:rPr>
          <w:sz w:val="24"/>
          <w:szCs w:val="20"/>
        </w:rPr>
      </w:pPr>
    </w:p>
    <w:p w14:paraId="750E5014" w14:textId="41230461" w:rsidR="007F563D" w:rsidRDefault="007F563D" w:rsidP="007F563D">
      <w:pPr>
        <w:pStyle w:val="Contenuto"/>
        <w:rPr>
          <w:sz w:val="24"/>
          <w:szCs w:val="20"/>
        </w:rPr>
      </w:pPr>
    </w:p>
    <w:p w14:paraId="776BD37A" w14:textId="7E9CF224" w:rsidR="007F563D" w:rsidRDefault="007F563D" w:rsidP="007F563D">
      <w:pPr>
        <w:pStyle w:val="Contenuto"/>
        <w:rPr>
          <w:sz w:val="24"/>
          <w:szCs w:val="20"/>
        </w:rPr>
      </w:pPr>
    </w:p>
    <w:p w14:paraId="660254F9" w14:textId="0282C514" w:rsidR="007F563D" w:rsidRDefault="007F563D" w:rsidP="007F563D">
      <w:pPr>
        <w:pStyle w:val="Contenuto"/>
        <w:rPr>
          <w:sz w:val="24"/>
          <w:szCs w:val="20"/>
        </w:rPr>
      </w:pPr>
    </w:p>
    <w:p w14:paraId="6DCF43F7" w14:textId="436F414F" w:rsidR="007F563D" w:rsidRDefault="007F563D" w:rsidP="007F563D">
      <w:pPr>
        <w:pStyle w:val="Contenuto"/>
        <w:rPr>
          <w:sz w:val="24"/>
          <w:szCs w:val="20"/>
        </w:rPr>
      </w:pPr>
    </w:p>
    <w:p w14:paraId="1E2957BB" w14:textId="33176738" w:rsidR="007F563D" w:rsidRDefault="007F563D" w:rsidP="007F563D">
      <w:pPr>
        <w:pStyle w:val="Contenuto"/>
        <w:rPr>
          <w:sz w:val="24"/>
          <w:szCs w:val="20"/>
        </w:rPr>
      </w:pPr>
    </w:p>
    <w:p w14:paraId="23DF915C" w14:textId="52D82ADF" w:rsidR="007F563D" w:rsidRDefault="007F563D" w:rsidP="007F563D">
      <w:pPr>
        <w:pStyle w:val="Contenuto"/>
        <w:rPr>
          <w:sz w:val="24"/>
          <w:szCs w:val="20"/>
        </w:rPr>
      </w:pPr>
    </w:p>
    <w:p w14:paraId="49F18C8C" w14:textId="52A9A10A" w:rsidR="007F563D" w:rsidRDefault="007F563D" w:rsidP="007F563D">
      <w:pPr>
        <w:pStyle w:val="Contenuto"/>
        <w:rPr>
          <w:sz w:val="24"/>
          <w:szCs w:val="20"/>
        </w:rPr>
      </w:pPr>
    </w:p>
    <w:p w14:paraId="5093CFBA" w14:textId="5194FD44" w:rsidR="007F563D" w:rsidRDefault="007F563D" w:rsidP="007F563D">
      <w:pPr>
        <w:pStyle w:val="Contenuto"/>
        <w:rPr>
          <w:sz w:val="24"/>
          <w:szCs w:val="20"/>
        </w:rPr>
      </w:pPr>
    </w:p>
    <w:p w14:paraId="5BC50CB7" w14:textId="3185C1B7" w:rsidR="007F563D" w:rsidRDefault="007F563D" w:rsidP="007F563D">
      <w:pPr>
        <w:pStyle w:val="Contenuto"/>
        <w:rPr>
          <w:sz w:val="24"/>
          <w:szCs w:val="20"/>
        </w:rPr>
      </w:pPr>
    </w:p>
    <w:p w14:paraId="73655F45" w14:textId="1304D973" w:rsidR="007F563D" w:rsidRDefault="007F563D" w:rsidP="007F563D">
      <w:pPr>
        <w:pStyle w:val="Contenuto"/>
        <w:rPr>
          <w:sz w:val="24"/>
          <w:szCs w:val="20"/>
        </w:rPr>
      </w:pPr>
    </w:p>
    <w:p w14:paraId="3C16BC29" w14:textId="4F3D5140" w:rsidR="007F563D" w:rsidRDefault="007F563D" w:rsidP="007F563D">
      <w:pPr>
        <w:pStyle w:val="Contenuto"/>
        <w:rPr>
          <w:sz w:val="24"/>
          <w:szCs w:val="20"/>
        </w:rPr>
      </w:pPr>
    </w:p>
    <w:p w14:paraId="7E62F4B7" w14:textId="355302F9" w:rsidR="007F563D" w:rsidRDefault="007F563D" w:rsidP="007F563D">
      <w:pPr>
        <w:pStyle w:val="Contenuto"/>
        <w:rPr>
          <w:sz w:val="24"/>
          <w:szCs w:val="20"/>
        </w:rPr>
      </w:pPr>
    </w:p>
    <w:p w14:paraId="4CA5D2EA" w14:textId="1099274A" w:rsidR="007F563D" w:rsidRDefault="007F563D" w:rsidP="007F563D">
      <w:pPr>
        <w:pStyle w:val="Contenuto"/>
        <w:rPr>
          <w:sz w:val="24"/>
          <w:szCs w:val="20"/>
        </w:rPr>
      </w:pPr>
    </w:p>
    <w:p w14:paraId="5E84F1E9" w14:textId="2D41620B" w:rsidR="007F563D" w:rsidRDefault="007F563D" w:rsidP="007F563D">
      <w:pPr>
        <w:pStyle w:val="Contenuto"/>
        <w:rPr>
          <w:sz w:val="24"/>
          <w:szCs w:val="20"/>
        </w:rPr>
      </w:pPr>
    </w:p>
    <w:p w14:paraId="405B1723" w14:textId="01937D13" w:rsidR="007F563D" w:rsidRDefault="007F563D" w:rsidP="007F563D">
      <w:pPr>
        <w:pStyle w:val="Contenuto"/>
        <w:rPr>
          <w:sz w:val="24"/>
          <w:szCs w:val="20"/>
        </w:rPr>
      </w:pPr>
    </w:p>
    <w:p w14:paraId="1231EFD6" w14:textId="20CAA57C" w:rsidR="007F563D" w:rsidRDefault="007F563D" w:rsidP="007F563D">
      <w:pPr>
        <w:pStyle w:val="Contenuto"/>
        <w:rPr>
          <w:sz w:val="24"/>
          <w:szCs w:val="20"/>
        </w:rPr>
      </w:pPr>
    </w:p>
    <w:p w14:paraId="193B42A1" w14:textId="1177DBA4" w:rsidR="007F563D" w:rsidRDefault="007F563D" w:rsidP="007F563D">
      <w:pPr>
        <w:pStyle w:val="Contenuto"/>
        <w:rPr>
          <w:sz w:val="24"/>
          <w:szCs w:val="20"/>
        </w:rPr>
      </w:pPr>
    </w:p>
    <w:p w14:paraId="3E31E6CD" w14:textId="1B701BDB" w:rsidR="007F563D" w:rsidRDefault="007F563D" w:rsidP="007F563D">
      <w:pPr>
        <w:pStyle w:val="Contenuto"/>
        <w:rPr>
          <w:sz w:val="24"/>
          <w:szCs w:val="20"/>
        </w:rPr>
      </w:pPr>
    </w:p>
    <w:p w14:paraId="36E96665" w14:textId="3309EF42" w:rsidR="007F563D" w:rsidRDefault="007F563D" w:rsidP="007F563D">
      <w:pPr>
        <w:pStyle w:val="Contenuto"/>
        <w:rPr>
          <w:sz w:val="24"/>
          <w:szCs w:val="20"/>
        </w:rPr>
      </w:pPr>
    </w:p>
    <w:p w14:paraId="1F2C8428" w14:textId="09D6A975" w:rsidR="007F563D" w:rsidRDefault="007F563D" w:rsidP="007F563D">
      <w:pPr>
        <w:pStyle w:val="Contenuto"/>
        <w:rPr>
          <w:sz w:val="24"/>
          <w:szCs w:val="20"/>
        </w:rPr>
      </w:pPr>
    </w:p>
    <w:p w14:paraId="0B2FA674" w14:textId="3E11656A" w:rsidR="007F563D" w:rsidRDefault="007F563D" w:rsidP="007F563D">
      <w:pPr>
        <w:pStyle w:val="Contenuto"/>
        <w:rPr>
          <w:sz w:val="24"/>
          <w:szCs w:val="20"/>
        </w:rPr>
      </w:pPr>
    </w:p>
    <w:p w14:paraId="3C6C72F8" w14:textId="2783574E" w:rsidR="007F563D" w:rsidRDefault="007F563D" w:rsidP="007F563D">
      <w:pPr>
        <w:pStyle w:val="Contenuto"/>
        <w:rPr>
          <w:sz w:val="24"/>
          <w:szCs w:val="20"/>
        </w:rPr>
      </w:pPr>
    </w:p>
    <w:p w14:paraId="74B9228D" w14:textId="671960C8" w:rsidR="007F563D" w:rsidRDefault="003B7B0C" w:rsidP="003B7B0C">
      <w:pPr>
        <w:pStyle w:val="Titolo2"/>
        <w:numPr>
          <w:ilvl w:val="0"/>
          <w:numId w:val="1"/>
        </w:numPr>
      </w:pPr>
      <w:bookmarkStart w:id="2" w:name="_Toc30265422"/>
      <w:r w:rsidRPr="003B7B0C">
        <w:t>Task</w:t>
      </w:r>
      <w:bookmarkEnd w:id="2"/>
      <w:r w:rsidRPr="003B7B0C">
        <w:t xml:space="preserve"> </w:t>
      </w:r>
    </w:p>
    <w:p w14:paraId="53A2D962" w14:textId="21205555" w:rsidR="003B7B0C" w:rsidRDefault="003B7B0C" w:rsidP="003B7B0C">
      <w:pPr>
        <w:pStyle w:val="Contenuto"/>
      </w:pPr>
      <w:r>
        <w:t>I task da assegnare ai partecipanti al test di usabilità sono stati selezionati a seguito di un’analisi preliminare della piattaforma web, tenendo conto delle esigenze dei possibili utenti e identificandone le maggiori funzionalità.</w:t>
      </w:r>
    </w:p>
    <w:p w14:paraId="54219321" w14:textId="77777777" w:rsidR="003B7B0C" w:rsidRDefault="003B7B0C" w:rsidP="003B7B0C">
      <w:pPr>
        <w:pStyle w:val="Contenuto"/>
      </w:pPr>
      <w:r>
        <w:t>I task individuati sono sei e sono :</w:t>
      </w:r>
    </w:p>
    <w:p w14:paraId="70765DF1" w14:textId="2F379231" w:rsidR="003B7B0C" w:rsidRDefault="004D0CA2" w:rsidP="004D0CA2">
      <w:pPr>
        <w:pStyle w:val="Contenuto"/>
        <w:numPr>
          <w:ilvl w:val="0"/>
          <w:numId w:val="2"/>
        </w:numPr>
      </w:pPr>
      <w:r>
        <w:t>Task 1</w:t>
      </w:r>
    </w:p>
    <w:p w14:paraId="01F03EDE" w14:textId="77777777" w:rsidR="004D0CA2" w:rsidRDefault="004D0CA2" w:rsidP="004D0CA2">
      <w:pPr>
        <w:pStyle w:val="Contenuto"/>
        <w:ind w:left="720"/>
      </w:pPr>
    </w:p>
    <w:p w14:paraId="6C981587" w14:textId="6AC3E60D" w:rsidR="004D0CA2" w:rsidRDefault="004D0CA2" w:rsidP="004D0CA2">
      <w:pPr>
        <w:pStyle w:val="Contenuto"/>
        <w:pBdr>
          <w:top w:val="single" w:sz="4" w:space="1" w:color="auto"/>
        </w:pBdr>
        <w:ind w:left="720"/>
      </w:pPr>
      <w:r>
        <w:t>Titolo: Trovare informazioni sulla carta d’identità elettronica e sul suo rinnovo</w:t>
      </w:r>
    </w:p>
    <w:p w14:paraId="217EE038" w14:textId="77777777" w:rsidR="004D0CA2" w:rsidRDefault="004D0CA2" w:rsidP="004D0CA2">
      <w:pPr>
        <w:pStyle w:val="Contenuto"/>
        <w:pBdr>
          <w:top w:val="single" w:sz="4" w:space="1" w:color="auto"/>
        </w:pBdr>
        <w:ind w:left="720"/>
      </w:pPr>
    </w:p>
    <w:p w14:paraId="1B6C87B5" w14:textId="77777777" w:rsidR="004D0CA2" w:rsidRDefault="004D0CA2" w:rsidP="004D0CA2">
      <w:pPr>
        <w:pStyle w:val="Contenuto"/>
        <w:pBdr>
          <w:top w:val="single" w:sz="4" w:space="1" w:color="auto"/>
        </w:pBdr>
        <w:ind w:left="720"/>
      </w:pPr>
      <w:r>
        <w:t>Sei residente a Manduria, e da poco la tua carta d’identità è scaduta. Hai intenzioni di avere maggiori informazioni  riguardo le nuove carte d’identità elettroniche.</w:t>
      </w:r>
    </w:p>
    <w:p w14:paraId="2D9EE98C" w14:textId="77777777" w:rsidR="004D0CA2" w:rsidRDefault="004D0CA2" w:rsidP="004D0CA2">
      <w:pPr>
        <w:pStyle w:val="Contenuto"/>
        <w:pBdr>
          <w:top w:val="single" w:sz="4" w:space="1" w:color="auto"/>
        </w:pBdr>
        <w:ind w:left="720"/>
      </w:pPr>
      <w:r>
        <w:t>Partendo dall’homepage del sito, cerca di trovare le informazioni che ti servono per conoscere le modalità e i costi di rinnovo del documento.</w:t>
      </w:r>
    </w:p>
    <w:p w14:paraId="46DD2459" w14:textId="77777777" w:rsidR="004D0CA2" w:rsidRDefault="004D0CA2" w:rsidP="004D0CA2">
      <w:pPr>
        <w:pStyle w:val="Contenuto"/>
        <w:pBdr>
          <w:top w:val="single" w:sz="4" w:space="1" w:color="auto"/>
        </w:pBdr>
        <w:ind w:left="720"/>
      </w:pPr>
    </w:p>
    <w:p w14:paraId="203082A9" w14:textId="44092E07" w:rsidR="004D0CA2" w:rsidRDefault="004D0CA2" w:rsidP="004D0CA2">
      <w:pPr>
        <w:pStyle w:val="Contenuto"/>
        <w:pBdr>
          <w:top w:val="single" w:sz="4" w:space="1" w:color="auto"/>
        </w:pBdr>
        <w:ind w:left="720"/>
      </w:pPr>
      <w:r>
        <w:t>Criteri di successo:</w:t>
      </w:r>
    </w:p>
    <w:p w14:paraId="00115C60" w14:textId="48A34550" w:rsidR="004D0CA2" w:rsidRDefault="00AB0FD5" w:rsidP="004D0CA2">
      <w:pPr>
        <w:pStyle w:val="Contenuto"/>
        <w:pBdr>
          <w:top w:val="single" w:sz="4" w:space="1" w:color="auto"/>
        </w:pBdr>
        <w:ind w:left="720"/>
      </w:pPr>
      <w:hyperlink r:id="rId11" w:history="1">
        <w:r w:rsidR="004D0CA2" w:rsidRPr="00C71C72">
          <w:rPr>
            <w:rStyle w:val="Collegamentoipertestuale"/>
          </w:rPr>
          <w:t>http://www.comune.manduria.ta.it/carta-identita-elettronica/</w:t>
        </w:r>
      </w:hyperlink>
    </w:p>
    <w:p w14:paraId="35116D39" w14:textId="77777777" w:rsidR="004D0CA2" w:rsidRDefault="004D0CA2" w:rsidP="004D0CA2">
      <w:pPr>
        <w:pStyle w:val="Contenuto"/>
        <w:pBdr>
          <w:top w:val="single" w:sz="4" w:space="1" w:color="auto"/>
        </w:pBdr>
        <w:ind w:left="720"/>
      </w:pPr>
      <w:r>
        <w:t>oppure</w:t>
      </w:r>
    </w:p>
    <w:p w14:paraId="798FD576" w14:textId="1E0B5481" w:rsidR="004D0CA2" w:rsidRDefault="00AB0FD5" w:rsidP="004D0CA2">
      <w:pPr>
        <w:pStyle w:val="Contenuto"/>
        <w:pBdr>
          <w:top w:val="single" w:sz="4" w:space="1" w:color="auto"/>
        </w:pBdr>
        <w:ind w:left="720"/>
      </w:pPr>
      <w:hyperlink r:id="rId12" w:history="1">
        <w:r w:rsidR="004D0CA2" w:rsidRPr="00C71C72">
          <w:rPr>
            <w:rStyle w:val="Collegamentoipertestuale"/>
          </w:rPr>
          <w:t>https://www.cartaidentita.interno.gov.it/</w:t>
        </w:r>
      </w:hyperlink>
    </w:p>
    <w:p w14:paraId="1C7B6D3C" w14:textId="77777777" w:rsidR="004D0CA2" w:rsidRDefault="004D0CA2" w:rsidP="004D0CA2">
      <w:pPr>
        <w:pStyle w:val="Contenuto"/>
        <w:pBdr>
          <w:top w:val="single" w:sz="4" w:space="1" w:color="auto"/>
        </w:pBdr>
        <w:ind w:left="720"/>
      </w:pPr>
    </w:p>
    <w:p w14:paraId="028B79EC" w14:textId="7A4BCCB6" w:rsidR="004D0CA2" w:rsidRDefault="004D0CA2" w:rsidP="004D0CA2">
      <w:pPr>
        <w:pStyle w:val="Contenuto"/>
        <w:numPr>
          <w:ilvl w:val="0"/>
          <w:numId w:val="2"/>
        </w:numPr>
      </w:pPr>
      <w:r>
        <w:t xml:space="preserve">Task 2 </w:t>
      </w:r>
    </w:p>
    <w:p w14:paraId="48F94D1D" w14:textId="77777777" w:rsidR="004D0CA2" w:rsidRDefault="004D0CA2" w:rsidP="004D0CA2">
      <w:pPr>
        <w:pStyle w:val="Contenuto"/>
        <w:ind w:left="720"/>
      </w:pPr>
    </w:p>
    <w:p w14:paraId="592077E9" w14:textId="1D5082E4" w:rsidR="004D0CA2" w:rsidRDefault="004D0CA2" w:rsidP="004D0CA2">
      <w:pPr>
        <w:pStyle w:val="Contenuto"/>
        <w:pBdr>
          <w:top w:val="single" w:sz="4" w:space="1" w:color="auto"/>
        </w:pBdr>
        <w:ind w:left="720"/>
      </w:pPr>
      <w:r>
        <w:t xml:space="preserve">Titolo: </w:t>
      </w:r>
      <w:r w:rsidRPr="004D0CA2">
        <w:t>Trovare gli indirizzi PEC del comune di Manduria</w:t>
      </w:r>
    </w:p>
    <w:p w14:paraId="4DA51763" w14:textId="77777777" w:rsidR="004D0CA2" w:rsidRDefault="004D0CA2" w:rsidP="004D0CA2">
      <w:pPr>
        <w:pStyle w:val="Contenuto"/>
        <w:pBdr>
          <w:top w:val="single" w:sz="4" w:space="1" w:color="auto"/>
        </w:pBdr>
        <w:ind w:left="720"/>
      </w:pPr>
    </w:p>
    <w:p w14:paraId="414B09B4" w14:textId="12550465" w:rsidR="004D0CA2" w:rsidRDefault="004D0CA2" w:rsidP="004D0CA2">
      <w:pPr>
        <w:pStyle w:val="Contenuto"/>
        <w:pBdr>
          <w:top w:val="single" w:sz="4" w:space="1" w:color="auto"/>
        </w:pBdr>
        <w:ind w:left="720"/>
      </w:pPr>
      <w:r>
        <w:t>Ci saranno tra poco le elezioni e hai da poco letto un bando comunale come scrutinatore elettorale. Hai deciso di inviare la tua adesione  tramite posta certificata. Partendo dalla homepage del sito trova l’indirizzo PEC del Servizio Elettorale del Comune di Manduria.</w:t>
      </w:r>
    </w:p>
    <w:p w14:paraId="130A1EF9" w14:textId="77777777" w:rsidR="004D0CA2" w:rsidRDefault="004D0CA2" w:rsidP="004D0CA2">
      <w:pPr>
        <w:pStyle w:val="Contenuto"/>
        <w:pBdr>
          <w:top w:val="single" w:sz="4" w:space="1" w:color="auto"/>
        </w:pBdr>
        <w:ind w:left="720"/>
      </w:pPr>
    </w:p>
    <w:p w14:paraId="76C025A4" w14:textId="4D267F28" w:rsidR="004D0CA2" w:rsidRDefault="004D0CA2" w:rsidP="004D0CA2">
      <w:pPr>
        <w:pStyle w:val="Contenuto"/>
        <w:pBdr>
          <w:top w:val="single" w:sz="4" w:space="1" w:color="auto"/>
        </w:pBdr>
        <w:ind w:left="720"/>
      </w:pPr>
      <w:r>
        <w:t>Criteri di successo:</w:t>
      </w:r>
    </w:p>
    <w:p w14:paraId="2AE8729D" w14:textId="2A1EE9C7" w:rsidR="004D0CA2" w:rsidRDefault="00AB0FD5" w:rsidP="004D0CA2">
      <w:pPr>
        <w:pStyle w:val="Contenuto"/>
        <w:pBdr>
          <w:top w:val="single" w:sz="4" w:space="1" w:color="auto"/>
        </w:pBdr>
        <w:ind w:left="720"/>
      </w:pPr>
      <w:hyperlink r:id="rId13" w:history="1">
        <w:r w:rsidR="004D0CA2" w:rsidRPr="00C71C72">
          <w:rPr>
            <w:rStyle w:val="Collegamentoipertestuale"/>
          </w:rPr>
          <w:t>http://www.comune.manduria.ta.it/telefono-email-pec/</w:t>
        </w:r>
      </w:hyperlink>
      <w:r w:rsidR="004D0CA2">
        <w:t xml:space="preserve"> </w:t>
      </w:r>
    </w:p>
    <w:p w14:paraId="1646A581" w14:textId="77777777" w:rsidR="004D0CA2" w:rsidRDefault="004D0CA2" w:rsidP="004D0CA2">
      <w:pPr>
        <w:pStyle w:val="Contenuto"/>
        <w:pBdr>
          <w:top w:val="single" w:sz="4" w:space="1" w:color="auto"/>
        </w:pBdr>
        <w:ind w:left="720"/>
      </w:pPr>
      <w:r>
        <w:t>oppure</w:t>
      </w:r>
    </w:p>
    <w:p w14:paraId="05A18DDD" w14:textId="7A38C8B3" w:rsidR="004D0CA2" w:rsidRDefault="00AB0FD5" w:rsidP="004D0CA2">
      <w:pPr>
        <w:pStyle w:val="Contenuto"/>
        <w:pBdr>
          <w:top w:val="single" w:sz="4" w:space="1" w:color="auto"/>
        </w:pBdr>
        <w:ind w:left="720"/>
      </w:pPr>
      <w:hyperlink r:id="rId14" w:history="1">
        <w:r w:rsidR="004D0CA2" w:rsidRPr="00C71C72">
          <w:rPr>
            <w:rStyle w:val="Collegamentoipertestuale"/>
          </w:rPr>
          <w:t>http://www.indicepa.gov.it</w:t>
        </w:r>
      </w:hyperlink>
    </w:p>
    <w:p w14:paraId="246D80B3" w14:textId="3F78E161" w:rsidR="004D0CA2" w:rsidRDefault="004D0CA2" w:rsidP="004D0CA2">
      <w:pPr>
        <w:pStyle w:val="Contenuto"/>
        <w:numPr>
          <w:ilvl w:val="0"/>
          <w:numId w:val="2"/>
        </w:numPr>
      </w:pPr>
      <w:r>
        <w:lastRenderedPageBreak/>
        <w:t>Task 3</w:t>
      </w:r>
    </w:p>
    <w:p w14:paraId="1B6B289F" w14:textId="77777777" w:rsidR="004D0CA2" w:rsidRDefault="004D0CA2" w:rsidP="004D0CA2">
      <w:pPr>
        <w:pStyle w:val="Contenuto"/>
        <w:ind w:left="720"/>
      </w:pPr>
    </w:p>
    <w:p w14:paraId="798F4591" w14:textId="20132788" w:rsidR="004D0CA2" w:rsidRDefault="004D0CA2" w:rsidP="004D0CA2">
      <w:pPr>
        <w:pStyle w:val="Contenuto"/>
        <w:pBdr>
          <w:top w:val="single" w:sz="4" w:space="1" w:color="auto"/>
        </w:pBdr>
        <w:ind w:left="720"/>
      </w:pPr>
      <w:r>
        <w:t xml:space="preserve">Titolo: </w:t>
      </w:r>
      <w:r w:rsidRPr="004D0CA2">
        <w:t>Trovare informazioni relative al Servizio Civile Nazionale</w:t>
      </w:r>
    </w:p>
    <w:p w14:paraId="086CB2A2" w14:textId="77777777" w:rsidR="004D0CA2" w:rsidRDefault="004D0CA2" w:rsidP="004D0CA2">
      <w:pPr>
        <w:pStyle w:val="Contenuto"/>
        <w:pBdr>
          <w:top w:val="single" w:sz="4" w:space="1" w:color="auto"/>
        </w:pBdr>
        <w:ind w:left="720"/>
      </w:pPr>
    </w:p>
    <w:p w14:paraId="18AB6572" w14:textId="117E5B29" w:rsidR="004D0CA2" w:rsidRDefault="004D0CA2" w:rsidP="004D0CA2">
      <w:pPr>
        <w:pStyle w:val="Contenuto"/>
        <w:pBdr>
          <w:top w:val="single" w:sz="4" w:space="1" w:color="auto"/>
        </w:pBdr>
        <w:ind w:left="720"/>
      </w:pPr>
      <w:r w:rsidRPr="004D0CA2">
        <w:t>Vuoi intraprendere un’attività di volontariato nella tua città ed hai scelto il Servizio Civile Nazionale. Partendo dalla homepage del sito trova informazioni riguardo il Servizio Civile Nazionale e le sue gare.</w:t>
      </w:r>
    </w:p>
    <w:p w14:paraId="377BDC35" w14:textId="77777777" w:rsidR="004D0CA2" w:rsidRDefault="004D0CA2" w:rsidP="004D0CA2">
      <w:pPr>
        <w:pStyle w:val="Contenuto"/>
        <w:pBdr>
          <w:top w:val="single" w:sz="4" w:space="1" w:color="auto"/>
        </w:pBdr>
        <w:ind w:left="720"/>
      </w:pPr>
    </w:p>
    <w:p w14:paraId="025F8B94" w14:textId="00BBAC10" w:rsidR="004D0CA2" w:rsidRDefault="004D0CA2" w:rsidP="004D0CA2">
      <w:pPr>
        <w:pStyle w:val="Contenuto"/>
        <w:pBdr>
          <w:top w:val="single" w:sz="4" w:space="1" w:color="auto"/>
        </w:pBdr>
        <w:ind w:left="720"/>
      </w:pPr>
      <w:r>
        <w:t>Criteri di successo:</w:t>
      </w:r>
    </w:p>
    <w:p w14:paraId="3AC4839B" w14:textId="723AAEB1" w:rsidR="004D0CA2" w:rsidRDefault="00AB0FD5" w:rsidP="004D0CA2">
      <w:pPr>
        <w:pStyle w:val="Contenuto"/>
        <w:pBdr>
          <w:top w:val="single" w:sz="4" w:space="1" w:color="auto"/>
        </w:pBdr>
        <w:ind w:left="720"/>
      </w:pPr>
      <w:hyperlink r:id="rId15" w:history="1">
        <w:r w:rsidR="004D0CA2" w:rsidRPr="00C71C72">
          <w:rPr>
            <w:rStyle w:val="Collegamentoipertestuale"/>
          </w:rPr>
          <w:t>http://www.comune.manduria.ta.it/servizio-civile-nazionale/</w:t>
        </w:r>
      </w:hyperlink>
    </w:p>
    <w:p w14:paraId="07190DCF" w14:textId="77777777" w:rsidR="004D0CA2" w:rsidRDefault="004D0CA2" w:rsidP="004D0CA2">
      <w:pPr>
        <w:pStyle w:val="Contenuto"/>
        <w:pBdr>
          <w:top w:val="single" w:sz="4" w:space="1" w:color="auto"/>
        </w:pBdr>
        <w:ind w:left="720"/>
      </w:pPr>
    </w:p>
    <w:p w14:paraId="2928D395" w14:textId="61B9FBCF" w:rsidR="004D0CA2" w:rsidRDefault="004D0CA2" w:rsidP="004D0CA2">
      <w:pPr>
        <w:pStyle w:val="Contenuto"/>
        <w:numPr>
          <w:ilvl w:val="0"/>
          <w:numId w:val="2"/>
        </w:numPr>
      </w:pPr>
      <w:r>
        <w:t>Task 4</w:t>
      </w:r>
    </w:p>
    <w:p w14:paraId="36FE1981" w14:textId="77777777" w:rsidR="004D0CA2" w:rsidRDefault="004D0CA2" w:rsidP="004D0CA2">
      <w:pPr>
        <w:pStyle w:val="Contenuto"/>
        <w:ind w:left="720"/>
      </w:pPr>
    </w:p>
    <w:p w14:paraId="64533C01" w14:textId="4D253384" w:rsidR="004D0CA2" w:rsidRDefault="004D0CA2" w:rsidP="004D0CA2">
      <w:pPr>
        <w:pStyle w:val="Contenuto"/>
        <w:pBdr>
          <w:top w:val="single" w:sz="4" w:space="1" w:color="auto"/>
        </w:pBdr>
        <w:ind w:left="720"/>
      </w:pPr>
      <w:r>
        <w:t xml:space="preserve">Titolo: Trovare informazioni </w:t>
      </w:r>
      <w:r w:rsidRPr="004D0CA2">
        <w:t>su come pagare una multa</w:t>
      </w:r>
    </w:p>
    <w:p w14:paraId="27363E00" w14:textId="77777777" w:rsidR="004D0CA2" w:rsidRDefault="004D0CA2" w:rsidP="004D0CA2">
      <w:pPr>
        <w:pStyle w:val="Contenuto"/>
        <w:pBdr>
          <w:top w:val="single" w:sz="4" w:space="1" w:color="auto"/>
        </w:pBdr>
        <w:ind w:left="720"/>
      </w:pPr>
    </w:p>
    <w:p w14:paraId="573B6A6C" w14:textId="77777777" w:rsidR="004D0CA2" w:rsidRDefault="004D0CA2" w:rsidP="004D0CA2">
      <w:pPr>
        <w:pStyle w:val="Contenuto"/>
        <w:pBdr>
          <w:top w:val="single" w:sz="4" w:space="1" w:color="auto"/>
        </w:pBdr>
        <w:ind w:left="720"/>
      </w:pPr>
      <w:r>
        <w:t>Non hai rispettato la ZTL in centro a Manduria e sei stato multato.</w:t>
      </w:r>
    </w:p>
    <w:p w14:paraId="1D6E9770" w14:textId="77777777" w:rsidR="004D0CA2" w:rsidRDefault="004D0CA2" w:rsidP="004D0CA2">
      <w:pPr>
        <w:pStyle w:val="Contenuto"/>
        <w:pBdr>
          <w:top w:val="single" w:sz="4" w:space="1" w:color="auto"/>
        </w:pBdr>
        <w:ind w:left="720"/>
      </w:pPr>
      <w:r>
        <w:t>Purtroppo, la pioggia ha distrutto gli atti per pagare la multa e hai deciso di cercare informazioni sul sito del comune.</w:t>
      </w:r>
    </w:p>
    <w:p w14:paraId="5BC99DA9" w14:textId="43DC05C0" w:rsidR="004D0CA2" w:rsidRDefault="004D0CA2" w:rsidP="004D0CA2">
      <w:pPr>
        <w:pStyle w:val="Contenuto"/>
        <w:pBdr>
          <w:top w:val="single" w:sz="4" w:space="1" w:color="auto"/>
        </w:pBdr>
        <w:ind w:left="720"/>
      </w:pPr>
      <w:r>
        <w:t>Partendo dalla homepage del sito, trova le informazioni su come pagare una multa.</w:t>
      </w:r>
    </w:p>
    <w:p w14:paraId="6AD57C6D" w14:textId="77777777" w:rsidR="004D0CA2" w:rsidRDefault="004D0CA2" w:rsidP="004D0CA2">
      <w:pPr>
        <w:pStyle w:val="Contenuto"/>
        <w:pBdr>
          <w:top w:val="single" w:sz="4" w:space="1" w:color="auto"/>
        </w:pBdr>
        <w:ind w:left="720"/>
      </w:pPr>
    </w:p>
    <w:p w14:paraId="2381C11B" w14:textId="77777777" w:rsidR="004D0CA2" w:rsidRDefault="004D0CA2" w:rsidP="004D0CA2">
      <w:pPr>
        <w:pStyle w:val="Contenuto"/>
        <w:pBdr>
          <w:top w:val="single" w:sz="4" w:space="1" w:color="auto"/>
        </w:pBdr>
        <w:ind w:left="720"/>
      </w:pPr>
      <w:r>
        <w:t>Criteri di successo:</w:t>
      </w:r>
      <w:r w:rsidRPr="004D0CA2">
        <w:t xml:space="preserve"> </w:t>
      </w:r>
    </w:p>
    <w:p w14:paraId="1D2E9148" w14:textId="3ECD2EBB" w:rsidR="004D0CA2" w:rsidRDefault="00AB0FD5" w:rsidP="004D0CA2">
      <w:pPr>
        <w:pStyle w:val="Contenuto"/>
        <w:pBdr>
          <w:top w:val="single" w:sz="4" w:space="1" w:color="auto"/>
        </w:pBdr>
        <w:ind w:left="720"/>
      </w:pPr>
      <w:hyperlink r:id="rId16" w:history="1">
        <w:r w:rsidR="004D0CA2" w:rsidRPr="00C71C72">
          <w:rPr>
            <w:rStyle w:val="Collegamentoipertestuale"/>
          </w:rPr>
          <w:t>http://www.comune.manduria.ta.it/pagare-una-multa/</w:t>
        </w:r>
      </w:hyperlink>
    </w:p>
    <w:p w14:paraId="15DCE697" w14:textId="77777777" w:rsidR="004D0CA2" w:rsidRDefault="004D0CA2" w:rsidP="004D0CA2">
      <w:pPr>
        <w:pStyle w:val="Contenuto"/>
        <w:ind w:left="720"/>
      </w:pPr>
    </w:p>
    <w:p w14:paraId="0AF3D108" w14:textId="05E13883" w:rsidR="004D0CA2" w:rsidRDefault="004D0CA2" w:rsidP="004D0CA2">
      <w:pPr>
        <w:pStyle w:val="Contenuto"/>
        <w:numPr>
          <w:ilvl w:val="0"/>
          <w:numId w:val="2"/>
        </w:numPr>
      </w:pPr>
      <w:r>
        <w:t>Task 5</w:t>
      </w:r>
    </w:p>
    <w:p w14:paraId="2C41A75F" w14:textId="77777777" w:rsidR="004D0CA2" w:rsidRDefault="004D0CA2" w:rsidP="004D0CA2">
      <w:pPr>
        <w:pStyle w:val="Contenuto"/>
        <w:ind w:left="720"/>
      </w:pPr>
    </w:p>
    <w:p w14:paraId="4EFC40A5" w14:textId="75B0D1D6" w:rsidR="004D0CA2" w:rsidRDefault="004D0CA2" w:rsidP="004D0CA2">
      <w:pPr>
        <w:pStyle w:val="Contenuto"/>
        <w:pBdr>
          <w:top w:val="single" w:sz="4" w:space="1" w:color="auto"/>
        </w:pBdr>
        <w:ind w:left="720"/>
      </w:pPr>
      <w:r>
        <w:t xml:space="preserve">Titolo: </w:t>
      </w:r>
      <w:r w:rsidRPr="004D0CA2">
        <w:t>Trovare informazioni sulla programmazione eventi del Comune di Manduria</w:t>
      </w:r>
    </w:p>
    <w:p w14:paraId="3E48DBE0" w14:textId="77777777" w:rsidR="004D0CA2" w:rsidRDefault="004D0CA2" w:rsidP="004D0CA2">
      <w:pPr>
        <w:pStyle w:val="Contenuto"/>
        <w:pBdr>
          <w:top w:val="single" w:sz="4" w:space="1" w:color="auto"/>
        </w:pBdr>
        <w:ind w:left="720"/>
      </w:pPr>
    </w:p>
    <w:p w14:paraId="6BFB6F79" w14:textId="77777777" w:rsidR="004D0CA2" w:rsidRDefault="004D0CA2" w:rsidP="004D0CA2">
      <w:pPr>
        <w:pStyle w:val="Contenuto"/>
        <w:pBdr>
          <w:top w:val="single" w:sz="4" w:space="1" w:color="auto"/>
        </w:pBdr>
        <w:ind w:left="720"/>
      </w:pPr>
      <w:r>
        <w:t xml:space="preserve">Vuoi partecipare ad un evento locale e vuoi trovare maggiori informazioni in merito. </w:t>
      </w:r>
    </w:p>
    <w:p w14:paraId="2FD988D5" w14:textId="4A1FAD71" w:rsidR="004D0CA2" w:rsidRDefault="004D0CA2" w:rsidP="004D0CA2">
      <w:pPr>
        <w:pStyle w:val="Contenuto"/>
        <w:pBdr>
          <w:top w:val="single" w:sz="4" w:space="1" w:color="auto"/>
        </w:pBdr>
        <w:ind w:left="720"/>
      </w:pPr>
      <w:r>
        <w:t>Partendo dalla homepage del sito, trova informazioni sulla programmazione eventi del Comune.</w:t>
      </w:r>
    </w:p>
    <w:p w14:paraId="3C4D9C6C" w14:textId="77777777" w:rsidR="004D0CA2" w:rsidRDefault="004D0CA2" w:rsidP="004D0CA2">
      <w:pPr>
        <w:pStyle w:val="Contenuto"/>
        <w:pBdr>
          <w:top w:val="single" w:sz="4" w:space="1" w:color="auto"/>
        </w:pBdr>
        <w:ind w:left="720"/>
      </w:pPr>
    </w:p>
    <w:p w14:paraId="47631F0E" w14:textId="4A55CADF" w:rsidR="004D0CA2" w:rsidRDefault="004D0CA2" w:rsidP="004D0CA2">
      <w:pPr>
        <w:pStyle w:val="Contenuto"/>
        <w:pBdr>
          <w:top w:val="single" w:sz="4" w:space="1" w:color="auto"/>
        </w:pBdr>
        <w:ind w:left="720"/>
      </w:pPr>
      <w:r>
        <w:t xml:space="preserve">Criteri di successo: </w:t>
      </w:r>
    </w:p>
    <w:p w14:paraId="1F91E034" w14:textId="2E46BCFA" w:rsidR="004D0CA2" w:rsidRDefault="00AB0FD5" w:rsidP="004D0CA2">
      <w:pPr>
        <w:pStyle w:val="Contenuto"/>
        <w:pBdr>
          <w:top w:val="single" w:sz="4" w:space="1" w:color="auto"/>
        </w:pBdr>
        <w:ind w:left="720"/>
      </w:pPr>
      <w:hyperlink r:id="rId17" w:history="1">
        <w:r w:rsidR="004D0CA2" w:rsidRPr="00C71C72">
          <w:rPr>
            <w:rStyle w:val="Collegamentoipertestuale"/>
          </w:rPr>
          <w:t>http://www.comune.manduria.ta.it/manduria-estate/</w:t>
        </w:r>
      </w:hyperlink>
    </w:p>
    <w:p w14:paraId="3B0A4773" w14:textId="51915D57" w:rsidR="004D0CA2" w:rsidRDefault="004D0CA2" w:rsidP="004D0CA2">
      <w:pPr>
        <w:pStyle w:val="Contenuto"/>
        <w:numPr>
          <w:ilvl w:val="0"/>
          <w:numId w:val="2"/>
        </w:numPr>
      </w:pPr>
      <w:r>
        <w:lastRenderedPageBreak/>
        <w:t>Task 6</w:t>
      </w:r>
    </w:p>
    <w:p w14:paraId="672F99F1" w14:textId="572DF772" w:rsidR="004D0CA2" w:rsidRDefault="004D0CA2" w:rsidP="004D0CA2">
      <w:pPr>
        <w:pStyle w:val="Contenuto"/>
        <w:ind w:left="720"/>
      </w:pPr>
      <w:r>
        <w:t xml:space="preserve">Titolo: </w:t>
      </w:r>
      <w:r w:rsidRPr="004D0CA2">
        <w:t>Trovare l’Albo Pretorio online del sito di Manduria</w:t>
      </w:r>
    </w:p>
    <w:p w14:paraId="27BB14F5" w14:textId="77777777" w:rsidR="004D0CA2" w:rsidRDefault="004D0CA2" w:rsidP="004D0CA2">
      <w:pPr>
        <w:pStyle w:val="Contenuto"/>
        <w:ind w:left="720"/>
      </w:pPr>
    </w:p>
    <w:p w14:paraId="775C8E55" w14:textId="77777777" w:rsidR="004D0CA2" w:rsidRDefault="004D0CA2" w:rsidP="004D0CA2">
      <w:pPr>
        <w:pStyle w:val="Contenuto"/>
        <w:ind w:left="720"/>
      </w:pPr>
      <w:r>
        <w:t>È giunto Capodanno e vuoi sapere se il comune di Manduria ha emesso un’ordinanza anti-botti.</w:t>
      </w:r>
    </w:p>
    <w:p w14:paraId="4B268B0D" w14:textId="448E97A7" w:rsidR="004D0CA2" w:rsidRDefault="004D0CA2" w:rsidP="004D0CA2">
      <w:pPr>
        <w:pStyle w:val="Contenuto"/>
        <w:ind w:left="720"/>
      </w:pPr>
      <w:r>
        <w:t>Partendo dalla homepage del sito, verifica se l’ordinanza è stata emessa e pubblicata nell’Albo Pretorio Online.</w:t>
      </w:r>
    </w:p>
    <w:p w14:paraId="2D5CAB8C" w14:textId="77777777" w:rsidR="004D0CA2" w:rsidRDefault="004D0CA2" w:rsidP="004D0CA2">
      <w:pPr>
        <w:pStyle w:val="Contenuto"/>
        <w:ind w:left="720"/>
      </w:pPr>
    </w:p>
    <w:p w14:paraId="20B15F45" w14:textId="77777777" w:rsidR="004D0CA2" w:rsidRDefault="004D0CA2" w:rsidP="004D0CA2">
      <w:pPr>
        <w:pStyle w:val="Contenuto"/>
        <w:ind w:left="720"/>
      </w:pPr>
      <w:r>
        <w:t xml:space="preserve">Criteri di successo: </w:t>
      </w:r>
    </w:p>
    <w:p w14:paraId="0C83A84A" w14:textId="37BE3A1A" w:rsidR="004D0CA2" w:rsidRDefault="00AB0FD5" w:rsidP="004D0CA2">
      <w:pPr>
        <w:ind w:firstLine="720"/>
        <w:rPr>
          <w:b w:val="0"/>
        </w:rPr>
      </w:pPr>
      <w:hyperlink r:id="rId18" w:history="1">
        <w:r w:rsidR="004D0CA2" w:rsidRPr="00C71C72">
          <w:rPr>
            <w:rStyle w:val="Collegamentoipertestuale"/>
            <w:b w:val="0"/>
          </w:rPr>
          <w:t>https://dgegovpa.it/Manduria/Albo/Albo.aspx</w:t>
        </w:r>
      </w:hyperlink>
    </w:p>
    <w:p w14:paraId="17C7C466" w14:textId="65C6456F" w:rsidR="004D0CA2" w:rsidRDefault="004D0CA2" w:rsidP="004D0CA2">
      <w:pPr>
        <w:ind w:firstLine="720"/>
        <w:rPr>
          <w:b w:val="0"/>
        </w:rPr>
      </w:pPr>
    </w:p>
    <w:p w14:paraId="02629F00" w14:textId="1C7A7727" w:rsidR="004D0CA2" w:rsidRDefault="004D0CA2" w:rsidP="004D0CA2">
      <w:pPr>
        <w:ind w:firstLine="720"/>
        <w:rPr>
          <w:b w:val="0"/>
        </w:rPr>
      </w:pPr>
    </w:p>
    <w:p w14:paraId="2139D6D5" w14:textId="42F374AF" w:rsidR="004D0CA2" w:rsidRDefault="004D0CA2" w:rsidP="004D0CA2">
      <w:pPr>
        <w:ind w:firstLine="720"/>
        <w:rPr>
          <w:b w:val="0"/>
        </w:rPr>
      </w:pPr>
    </w:p>
    <w:p w14:paraId="10D0261C" w14:textId="4FBD8C19" w:rsidR="004D0CA2" w:rsidRDefault="004D0CA2" w:rsidP="004D0CA2">
      <w:pPr>
        <w:ind w:firstLine="720"/>
        <w:rPr>
          <w:b w:val="0"/>
        </w:rPr>
      </w:pPr>
    </w:p>
    <w:p w14:paraId="35B48CAD" w14:textId="6A858A68" w:rsidR="00904A0E" w:rsidRDefault="00904A0E" w:rsidP="004D0CA2">
      <w:pPr>
        <w:ind w:firstLine="720"/>
        <w:rPr>
          <w:b w:val="0"/>
        </w:rPr>
      </w:pPr>
    </w:p>
    <w:p w14:paraId="201BB583" w14:textId="620F347C" w:rsidR="00904A0E" w:rsidRDefault="00904A0E" w:rsidP="004D0CA2">
      <w:pPr>
        <w:ind w:firstLine="720"/>
        <w:rPr>
          <w:b w:val="0"/>
        </w:rPr>
      </w:pPr>
    </w:p>
    <w:p w14:paraId="7C5D6757" w14:textId="26525CD5" w:rsidR="00904A0E" w:rsidRDefault="00904A0E" w:rsidP="004D0CA2">
      <w:pPr>
        <w:ind w:firstLine="720"/>
        <w:rPr>
          <w:b w:val="0"/>
        </w:rPr>
      </w:pPr>
    </w:p>
    <w:p w14:paraId="40C02455" w14:textId="263E9943" w:rsidR="00904A0E" w:rsidRDefault="00904A0E" w:rsidP="004D0CA2">
      <w:pPr>
        <w:ind w:firstLine="720"/>
        <w:rPr>
          <w:b w:val="0"/>
        </w:rPr>
      </w:pPr>
    </w:p>
    <w:p w14:paraId="4A8A64A6" w14:textId="3A440ED2" w:rsidR="00904A0E" w:rsidRDefault="00904A0E" w:rsidP="004D0CA2">
      <w:pPr>
        <w:ind w:firstLine="720"/>
        <w:rPr>
          <w:b w:val="0"/>
        </w:rPr>
      </w:pPr>
    </w:p>
    <w:p w14:paraId="5FF951F3" w14:textId="7AC9B1F0" w:rsidR="00904A0E" w:rsidRDefault="00904A0E" w:rsidP="004D0CA2">
      <w:pPr>
        <w:ind w:firstLine="720"/>
        <w:rPr>
          <w:b w:val="0"/>
        </w:rPr>
      </w:pPr>
    </w:p>
    <w:p w14:paraId="26BC3C26" w14:textId="1E5C504E" w:rsidR="00904A0E" w:rsidRDefault="00904A0E" w:rsidP="004D0CA2">
      <w:pPr>
        <w:ind w:firstLine="720"/>
        <w:rPr>
          <w:b w:val="0"/>
        </w:rPr>
      </w:pPr>
    </w:p>
    <w:p w14:paraId="56817349" w14:textId="3F30A524" w:rsidR="00904A0E" w:rsidRDefault="00904A0E" w:rsidP="004D0CA2">
      <w:pPr>
        <w:ind w:firstLine="720"/>
        <w:rPr>
          <w:b w:val="0"/>
        </w:rPr>
      </w:pPr>
    </w:p>
    <w:p w14:paraId="483C25F4" w14:textId="4688CD3E" w:rsidR="00904A0E" w:rsidRDefault="00904A0E" w:rsidP="004D0CA2">
      <w:pPr>
        <w:ind w:firstLine="720"/>
        <w:rPr>
          <w:b w:val="0"/>
        </w:rPr>
      </w:pPr>
    </w:p>
    <w:p w14:paraId="0936A7EE" w14:textId="10D5183A" w:rsidR="00904A0E" w:rsidRDefault="00904A0E" w:rsidP="004D0CA2">
      <w:pPr>
        <w:ind w:firstLine="720"/>
        <w:rPr>
          <w:b w:val="0"/>
        </w:rPr>
      </w:pPr>
    </w:p>
    <w:p w14:paraId="5A0F167A" w14:textId="0FDE2303" w:rsidR="00904A0E" w:rsidRDefault="00904A0E" w:rsidP="004D0CA2">
      <w:pPr>
        <w:ind w:firstLine="720"/>
        <w:rPr>
          <w:b w:val="0"/>
        </w:rPr>
      </w:pPr>
    </w:p>
    <w:p w14:paraId="57F1D1A7" w14:textId="7304C9E8" w:rsidR="00904A0E" w:rsidRDefault="00904A0E" w:rsidP="004D0CA2">
      <w:pPr>
        <w:ind w:firstLine="720"/>
        <w:rPr>
          <w:b w:val="0"/>
        </w:rPr>
      </w:pPr>
    </w:p>
    <w:p w14:paraId="19C2CC1C" w14:textId="611D0757" w:rsidR="00904A0E" w:rsidRDefault="00904A0E" w:rsidP="004D0CA2">
      <w:pPr>
        <w:ind w:firstLine="720"/>
        <w:rPr>
          <w:b w:val="0"/>
        </w:rPr>
      </w:pPr>
    </w:p>
    <w:p w14:paraId="31AF8526" w14:textId="3593D5E7" w:rsidR="00904A0E" w:rsidRDefault="00904A0E" w:rsidP="004D0CA2">
      <w:pPr>
        <w:ind w:firstLine="720"/>
        <w:rPr>
          <w:b w:val="0"/>
        </w:rPr>
      </w:pPr>
    </w:p>
    <w:p w14:paraId="0381C342" w14:textId="242C6144" w:rsidR="00904A0E" w:rsidRDefault="00904A0E" w:rsidP="004D0CA2">
      <w:pPr>
        <w:ind w:firstLine="720"/>
        <w:rPr>
          <w:b w:val="0"/>
        </w:rPr>
      </w:pPr>
    </w:p>
    <w:p w14:paraId="559C4093" w14:textId="66661D31" w:rsidR="00904A0E" w:rsidRDefault="00904A0E" w:rsidP="004D0CA2">
      <w:pPr>
        <w:ind w:firstLine="720"/>
        <w:rPr>
          <w:b w:val="0"/>
        </w:rPr>
      </w:pPr>
    </w:p>
    <w:p w14:paraId="767AE02D" w14:textId="62F71675" w:rsidR="00904A0E" w:rsidRDefault="00904A0E" w:rsidP="004D0CA2">
      <w:pPr>
        <w:ind w:firstLine="720"/>
        <w:rPr>
          <w:b w:val="0"/>
        </w:rPr>
      </w:pPr>
    </w:p>
    <w:p w14:paraId="3C2566F0" w14:textId="01EAD644" w:rsidR="00904A0E" w:rsidRDefault="00904A0E" w:rsidP="004D0CA2">
      <w:pPr>
        <w:ind w:firstLine="720"/>
        <w:rPr>
          <w:b w:val="0"/>
        </w:rPr>
      </w:pPr>
    </w:p>
    <w:p w14:paraId="292A9059" w14:textId="60F06F2A" w:rsidR="00904A0E" w:rsidRDefault="00904A0E" w:rsidP="004D0CA2">
      <w:pPr>
        <w:ind w:firstLine="720"/>
        <w:rPr>
          <w:b w:val="0"/>
        </w:rPr>
      </w:pPr>
    </w:p>
    <w:p w14:paraId="02E57E05" w14:textId="39203E8A" w:rsidR="00904A0E" w:rsidRDefault="00904A0E" w:rsidP="004D0CA2">
      <w:pPr>
        <w:ind w:firstLine="720"/>
        <w:rPr>
          <w:b w:val="0"/>
        </w:rPr>
      </w:pPr>
    </w:p>
    <w:p w14:paraId="250BFADF" w14:textId="57A3F31C" w:rsidR="00904A0E" w:rsidRDefault="00904A0E" w:rsidP="004D0CA2">
      <w:pPr>
        <w:ind w:firstLine="720"/>
        <w:rPr>
          <w:b w:val="0"/>
        </w:rPr>
      </w:pPr>
    </w:p>
    <w:p w14:paraId="35977C1C" w14:textId="0F810655" w:rsidR="007F563D" w:rsidRDefault="007F563D" w:rsidP="007F563D">
      <w:pPr>
        <w:pStyle w:val="Contenuto"/>
        <w:rPr>
          <w:sz w:val="24"/>
          <w:szCs w:val="20"/>
        </w:rPr>
      </w:pPr>
    </w:p>
    <w:p w14:paraId="63DC9B48" w14:textId="23334F3A" w:rsidR="007F563D" w:rsidRDefault="007F563D" w:rsidP="007F563D">
      <w:pPr>
        <w:pStyle w:val="Titolo2"/>
        <w:numPr>
          <w:ilvl w:val="0"/>
          <w:numId w:val="1"/>
        </w:numPr>
      </w:pPr>
      <w:bookmarkStart w:id="3" w:name="_Toc30265423"/>
      <w:r w:rsidRPr="007F563D">
        <w:lastRenderedPageBreak/>
        <w:t>Valutazione</w:t>
      </w:r>
      <w:r>
        <w:t xml:space="preserve"> Euristica</w:t>
      </w:r>
      <w:bookmarkEnd w:id="3"/>
    </w:p>
    <w:p w14:paraId="0273281C" w14:textId="3B9C5F31" w:rsidR="007F563D" w:rsidRPr="004D0CA2" w:rsidRDefault="007F563D" w:rsidP="007F563D">
      <w:pPr>
        <w:pStyle w:val="Contenuto"/>
      </w:pPr>
      <w:r w:rsidRPr="004D0CA2">
        <w:t>Si presentano di seguito le tabelle Euristiche realizzate dai due ispettori.</w:t>
      </w:r>
    </w:p>
    <w:p w14:paraId="78FCB024" w14:textId="77777777" w:rsidR="007F563D" w:rsidRPr="004D0CA2" w:rsidRDefault="007F563D" w:rsidP="007F563D">
      <w:pPr>
        <w:pStyle w:val="Contenuto"/>
      </w:pPr>
    </w:p>
    <w:p w14:paraId="70A85E5E" w14:textId="45BAAC5D" w:rsidR="007F563D" w:rsidRPr="007F563D" w:rsidRDefault="007F563D" w:rsidP="007F563D">
      <w:pPr>
        <w:pStyle w:val="Titolo2"/>
        <w:numPr>
          <w:ilvl w:val="1"/>
          <w:numId w:val="1"/>
        </w:numPr>
      </w:pPr>
      <w:bookmarkStart w:id="4" w:name="_Toc30265424"/>
      <w:r w:rsidRPr="007F563D">
        <w:t>Ispettore: Luceri Matteo</w:t>
      </w:r>
      <w:bookmarkEnd w:id="4"/>
      <w:r w:rsidRPr="007F563D">
        <w:t xml:space="preserve"> </w:t>
      </w:r>
    </w:p>
    <w:p w14:paraId="063932B0" w14:textId="77777777" w:rsidR="007F563D" w:rsidRPr="002D2B38" w:rsidRDefault="007F563D" w:rsidP="007F563D">
      <w:pPr>
        <w:pStyle w:val="Contenuto"/>
      </w:pPr>
    </w:p>
    <w:tbl>
      <w:tblPr>
        <w:tblStyle w:val="Grigliatabella"/>
        <w:tblpPr w:leftFromText="141" w:rightFromText="141" w:vertAnchor="text" w:horzAnchor="margin" w:tblpY="38"/>
        <w:tblW w:w="10008" w:type="dxa"/>
        <w:tblLook w:val="04A0" w:firstRow="1" w:lastRow="0" w:firstColumn="1" w:lastColumn="0" w:noHBand="0" w:noVBand="1"/>
      </w:tblPr>
      <w:tblGrid>
        <w:gridCol w:w="1183"/>
        <w:gridCol w:w="1494"/>
        <w:gridCol w:w="2331"/>
        <w:gridCol w:w="1063"/>
        <w:gridCol w:w="2834"/>
        <w:gridCol w:w="1103"/>
      </w:tblGrid>
      <w:tr w:rsidR="007F563D" w:rsidRPr="007F563D" w14:paraId="40854404" w14:textId="77777777" w:rsidTr="003B7B0C">
        <w:trPr>
          <w:trHeight w:val="833"/>
        </w:trPr>
        <w:tc>
          <w:tcPr>
            <w:tcW w:w="1101" w:type="dxa"/>
            <w:vAlign w:val="center"/>
          </w:tcPr>
          <w:p w14:paraId="5B5A4B33" w14:textId="77777777" w:rsidR="007F563D" w:rsidRPr="003B7B0C" w:rsidRDefault="007F563D" w:rsidP="003B7B0C">
            <w:pPr>
              <w:pStyle w:val="Contenuto"/>
              <w:jc w:val="center"/>
              <w:rPr>
                <w:b/>
                <w:bCs/>
                <w:sz w:val="24"/>
                <w:szCs w:val="24"/>
              </w:rPr>
            </w:pPr>
            <w:r w:rsidRPr="003B7B0C">
              <w:rPr>
                <w:b/>
                <w:bCs/>
                <w:sz w:val="24"/>
                <w:szCs w:val="24"/>
              </w:rPr>
              <w:t>N.ro problema</w:t>
            </w:r>
          </w:p>
        </w:tc>
        <w:tc>
          <w:tcPr>
            <w:tcW w:w="1523" w:type="dxa"/>
            <w:vAlign w:val="center"/>
          </w:tcPr>
          <w:p w14:paraId="3203C563" w14:textId="77777777" w:rsidR="007F563D" w:rsidRPr="003B7B0C" w:rsidRDefault="007F563D" w:rsidP="003B7B0C">
            <w:pPr>
              <w:pStyle w:val="Contenuto"/>
              <w:jc w:val="center"/>
              <w:rPr>
                <w:b/>
                <w:bCs/>
                <w:sz w:val="24"/>
                <w:szCs w:val="24"/>
              </w:rPr>
            </w:pPr>
            <w:r w:rsidRPr="003B7B0C">
              <w:rPr>
                <w:b/>
                <w:bCs/>
                <w:sz w:val="24"/>
                <w:szCs w:val="24"/>
              </w:rPr>
              <w:t>Locazione</w:t>
            </w:r>
          </w:p>
        </w:tc>
        <w:tc>
          <w:tcPr>
            <w:tcW w:w="2405" w:type="dxa"/>
            <w:vAlign w:val="center"/>
          </w:tcPr>
          <w:p w14:paraId="55B822FB" w14:textId="77777777" w:rsidR="007F563D" w:rsidRPr="003B7B0C" w:rsidRDefault="007F563D" w:rsidP="003B7B0C">
            <w:pPr>
              <w:pStyle w:val="Contenuto"/>
              <w:jc w:val="center"/>
              <w:rPr>
                <w:b/>
                <w:bCs/>
                <w:sz w:val="24"/>
                <w:szCs w:val="24"/>
              </w:rPr>
            </w:pPr>
            <w:r w:rsidRPr="003B7B0C">
              <w:rPr>
                <w:b/>
                <w:bCs/>
                <w:sz w:val="24"/>
                <w:szCs w:val="24"/>
              </w:rPr>
              <w:t>Problema</w:t>
            </w:r>
          </w:p>
        </w:tc>
        <w:tc>
          <w:tcPr>
            <w:tcW w:w="910" w:type="dxa"/>
            <w:vAlign w:val="center"/>
          </w:tcPr>
          <w:p w14:paraId="1422E3FC" w14:textId="77777777" w:rsidR="007F563D" w:rsidRPr="003B7B0C" w:rsidRDefault="007F563D" w:rsidP="003B7B0C">
            <w:pPr>
              <w:pStyle w:val="Contenuto"/>
              <w:jc w:val="center"/>
              <w:rPr>
                <w:b/>
                <w:bCs/>
                <w:sz w:val="24"/>
                <w:szCs w:val="24"/>
              </w:rPr>
            </w:pPr>
            <w:r w:rsidRPr="003B7B0C">
              <w:rPr>
                <w:b/>
                <w:bCs/>
                <w:sz w:val="24"/>
                <w:szCs w:val="24"/>
              </w:rPr>
              <w:t>Euristica violata</w:t>
            </w:r>
          </w:p>
        </w:tc>
        <w:tc>
          <w:tcPr>
            <w:tcW w:w="2957" w:type="dxa"/>
            <w:vAlign w:val="center"/>
          </w:tcPr>
          <w:p w14:paraId="1990E422" w14:textId="77777777" w:rsidR="007F563D" w:rsidRPr="003B7B0C" w:rsidRDefault="007F563D" w:rsidP="003B7B0C">
            <w:pPr>
              <w:pStyle w:val="Contenuto"/>
              <w:jc w:val="center"/>
              <w:rPr>
                <w:b/>
                <w:bCs/>
                <w:sz w:val="24"/>
                <w:szCs w:val="24"/>
              </w:rPr>
            </w:pPr>
            <w:r w:rsidRPr="003B7B0C">
              <w:rPr>
                <w:b/>
                <w:bCs/>
                <w:sz w:val="24"/>
                <w:szCs w:val="24"/>
              </w:rPr>
              <w:t>Possibile soluzione</w:t>
            </w:r>
          </w:p>
        </w:tc>
        <w:tc>
          <w:tcPr>
            <w:tcW w:w="1112" w:type="dxa"/>
            <w:vAlign w:val="center"/>
          </w:tcPr>
          <w:p w14:paraId="668CBEEC" w14:textId="7E1A8C1F" w:rsidR="007F563D" w:rsidRPr="003B7B0C" w:rsidRDefault="007F563D" w:rsidP="003B7B0C">
            <w:pPr>
              <w:pStyle w:val="Contenuto"/>
              <w:jc w:val="center"/>
              <w:rPr>
                <w:b/>
                <w:bCs/>
                <w:sz w:val="24"/>
                <w:szCs w:val="24"/>
              </w:rPr>
            </w:pPr>
            <w:r w:rsidRPr="003B7B0C">
              <w:rPr>
                <w:b/>
                <w:bCs/>
                <w:sz w:val="24"/>
                <w:szCs w:val="24"/>
              </w:rPr>
              <w:t>Grado di severità</w:t>
            </w:r>
          </w:p>
        </w:tc>
      </w:tr>
      <w:tr w:rsidR="007F563D" w:rsidRPr="00D50800" w14:paraId="3CE918BE" w14:textId="77777777" w:rsidTr="007F563D">
        <w:trPr>
          <w:trHeight w:val="1493"/>
        </w:trPr>
        <w:tc>
          <w:tcPr>
            <w:tcW w:w="1101" w:type="dxa"/>
            <w:shd w:val="clear" w:color="auto" w:fill="FFFFFF" w:themeFill="background1"/>
            <w:vAlign w:val="center"/>
          </w:tcPr>
          <w:p w14:paraId="538F36F4" w14:textId="77777777" w:rsidR="007F563D" w:rsidRPr="007F563D" w:rsidRDefault="007F563D" w:rsidP="007F563D">
            <w:pPr>
              <w:pStyle w:val="Contenuto"/>
              <w:jc w:val="center"/>
              <w:rPr>
                <w:b/>
                <w:sz w:val="20"/>
                <w:szCs w:val="20"/>
              </w:rPr>
            </w:pPr>
            <w:r w:rsidRPr="007F563D">
              <w:rPr>
                <w:b/>
                <w:sz w:val="20"/>
                <w:szCs w:val="20"/>
              </w:rPr>
              <w:t>1</w:t>
            </w:r>
          </w:p>
        </w:tc>
        <w:tc>
          <w:tcPr>
            <w:tcW w:w="1523" w:type="dxa"/>
            <w:shd w:val="clear" w:color="auto" w:fill="FFFFFF" w:themeFill="background1"/>
            <w:vAlign w:val="center"/>
          </w:tcPr>
          <w:p w14:paraId="383BFEE4" w14:textId="77777777" w:rsidR="007F563D" w:rsidRPr="002D2B38" w:rsidRDefault="007F563D" w:rsidP="007F563D">
            <w:pPr>
              <w:pStyle w:val="Contenuto"/>
              <w:jc w:val="center"/>
              <w:rPr>
                <w:sz w:val="19"/>
                <w:szCs w:val="19"/>
              </w:rPr>
            </w:pPr>
            <w:r w:rsidRPr="002D2B38">
              <w:rPr>
                <w:sz w:val="19"/>
                <w:szCs w:val="19"/>
              </w:rPr>
              <w:t>Intero sito</w:t>
            </w:r>
          </w:p>
        </w:tc>
        <w:tc>
          <w:tcPr>
            <w:tcW w:w="2405" w:type="dxa"/>
            <w:shd w:val="clear" w:color="auto" w:fill="FFFFFF" w:themeFill="background1"/>
            <w:vAlign w:val="center"/>
          </w:tcPr>
          <w:p w14:paraId="70AE38E8" w14:textId="77777777" w:rsidR="007F563D" w:rsidRPr="002D2B38" w:rsidRDefault="007F563D" w:rsidP="007F563D">
            <w:pPr>
              <w:pStyle w:val="Contenuto"/>
              <w:jc w:val="center"/>
              <w:rPr>
                <w:sz w:val="19"/>
                <w:szCs w:val="19"/>
              </w:rPr>
            </w:pPr>
            <w:r w:rsidRPr="002D2B38">
              <w:rPr>
                <w:sz w:val="19"/>
                <w:szCs w:val="19"/>
              </w:rPr>
              <w:t>L’utente non sa dove si trova, o i riferimenti sono insufficienti,  durante la navigazione. Il menù di navigazione fornito risulta incompleto ed inutile.</w:t>
            </w:r>
          </w:p>
        </w:tc>
        <w:tc>
          <w:tcPr>
            <w:tcW w:w="910" w:type="dxa"/>
            <w:shd w:val="clear" w:color="auto" w:fill="FFFFFF" w:themeFill="background1"/>
            <w:vAlign w:val="center"/>
          </w:tcPr>
          <w:p w14:paraId="66CA1271" w14:textId="77777777" w:rsidR="007F563D" w:rsidRPr="002D2B38" w:rsidRDefault="007F563D" w:rsidP="007F563D">
            <w:pPr>
              <w:pStyle w:val="Contenuto"/>
              <w:jc w:val="center"/>
              <w:rPr>
                <w:sz w:val="19"/>
                <w:szCs w:val="19"/>
              </w:rPr>
            </w:pPr>
            <w:r w:rsidRPr="002D2B38">
              <w:rPr>
                <w:sz w:val="19"/>
                <w:szCs w:val="19"/>
              </w:rPr>
              <w:t>1 , 3, 4, 7</w:t>
            </w:r>
          </w:p>
        </w:tc>
        <w:tc>
          <w:tcPr>
            <w:tcW w:w="2957" w:type="dxa"/>
            <w:shd w:val="clear" w:color="auto" w:fill="FFFFFF" w:themeFill="background1"/>
            <w:vAlign w:val="center"/>
          </w:tcPr>
          <w:p w14:paraId="7132641F" w14:textId="77777777" w:rsidR="007F563D" w:rsidRPr="002D2B38" w:rsidRDefault="007F563D" w:rsidP="007F563D">
            <w:pPr>
              <w:pStyle w:val="Contenuto"/>
              <w:jc w:val="center"/>
              <w:rPr>
                <w:sz w:val="19"/>
                <w:szCs w:val="19"/>
              </w:rPr>
            </w:pPr>
            <w:r w:rsidRPr="002D2B38">
              <w:rPr>
                <w:sz w:val="19"/>
                <w:szCs w:val="19"/>
              </w:rPr>
              <w:t>Breadcumps,</w:t>
            </w:r>
            <w:r w:rsidRPr="002D2B38">
              <w:rPr>
                <w:sz w:val="19"/>
                <w:szCs w:val="19"/>
              </w:rPr>
              <w:br/>
              <w:t>Tasti di navigazione (indietro, home)</w:t>
            </w:r>
            <w:r w:rsidRPr="002D2B38">
              <w:rPr>
                <w:sz w:val="19"/>
                <w:szCs w:val="19"/>
              </w:rPr>
              <w:br/>
              <w:t>menù di navigazione.</w:t>
            </w:r>
          </w:p>
        </w:tc>
        <w:tc>
          <w:tcPr>
            <w:tcW w:w="1112" w:type="dxa"/>
            <w:shd w:val="clear" w:color="auto" w:fill="FFFFFF" w:themeFill="background1"/>
            <w:vAlign w:val="center"/>
          </w:tcPr>
          <w:p w14:paraId="3537E8C2" w14:textId="77777777" w:rsidR="007F563D" w:rsidRPr="00D50800" w:rsidRDefault="007F563D" w:rsidP="007F563D">
            <w:pPr>
              <w:pStyle w:val="Contenuto"/>
              <w:jc w:val="center"/>
              <w:rPr>
                <w:sz w:val="20"/>
                <w:szCs w:val="20"/>
              </w:rPr>
            </w:pPr>
            <w:r w:rsidRPr="00D50800">
              <w:rPr>
                <w:sz w:val="20"/>
                <w:szCs w:val="20"/>
              </w:rPr>
              <w:t>4</w:t>
            </w:r>
          </w:p>
        </w:tc>
      </w:tr>
      <w:tr w:rsidR="007F563D" w:rsidRPr="00D50800" w14:paraId="0B33A318" w14:textId="77777777" w:rsidTr="007F563D">
        <w:trPr>
          <w:trHeight w:val="995"/>
        </w:trPr>
        <w:tc>
          <w:tcPr>
            <w:tcW w:w="1101" w:type="dxa"/>
            <w:shd w:val="clear" w:color="auto" w:fill="FFFFFF" w:themeFill="background1"/>
            <w:vAlign w:val="center"/>
          </w:tcPr>
          <w:p w14:paraId="556708B0" w14:textId="77777777" w:rsidR="007F563D" w:rsidRPr="007F563D" w:rsidRDefault="007F563D" w:rsidP="007F563D">
            <w:pPr>
              <w:pStyle w:val="Contenuto"/>
              <w:jc w:val="center"/>
              <w:rPr>
                <w:b/>
                <w:sz w:val="20"/>
                <w:szCs w:val="20"/>
              </w:rPr>
            </w:pPr>
            <w:r w:rsidRPr="007F563D">
              <w:rPr>
                <w:b/>
                <w:sz w:val="20"/>
                <w:szCs w:val="20"/>
              </w:rPr>
              <w:t>2</w:t>
            </w:r>
          </w:p>
        </w:tc>
        <w:tc>
          <w:tcPr>
            <w:tcW w:w="1523" w:type="dxa"/>
            <w:shd w:val="clear" w:color="auto" w:fill="FFFFFF" w:themeFill="background1"/>
            <w:vAlign w:val="center"/>
          </w:tcPr>
          <w:p w14:paraId="6CC535B4" w14:textId="77777777" w:rsidR="007F563D" w:rsidRPr="002D2B38" w:rsidRDefault="007F563D" w:rsidP="007F563D">
            <w:pPr>
              <w:pStyle w:val="Contenuto"/>
              <w:jc w:val="center"/>
              <w:rPr>
                <w:sz w:val="19"/>
                <w:szCs w:val="19"/>
              </w:rPr>
            </w:pPr>
            <w:r w:rsidRPr="002D2B38">
              <w:rPr>
                <w:sz w:val="19"/>
                <w:szCs w:val="19"/>
              </w:rPr>
              <w:t>Homepage</w:t>
            </w:r>
          </w:p>
        </w:tc>
        <w:tc>
          <w:tcPr>
            <w:tcW w:w="2405" w:type="dxa"/>
            <w:shd w:val="clear" w:color="auto" w:fill="FFFFFF" w:themeFill="background1"/>
            <w:vAlign w:val="center"/>
          </w:tcPr>
          <w:p w14:paraId="64AA3E90" w14:textId="77777777" w:rsidR="007F563D" w:rsidRPr="002D2B38" w:rsidRDefault="007F563D" w:rsidP="007F563D">
            <w:pPr>
              <w:pStyle w:val="Contenuto"/>
              <w:jc w:val="center"/>
              <w:rPr>
                <w:sz w:val="19"/>
                <w:szCs w:val="19"/>
              </w:rPr>
            </w:pPr>
            <w:r w:rsidRPr="002D2B38">
              <w:rPr>
                <w:sz w:val="19"/>
                <w:szCs w:val="19"/>
              </w:rPr>
              <w:t>L’utente deve scrollare tutta la pagina per accedere a link utili e a voci fondamentali</w:t>
            </w:r>
          </w:p>
        </w:tc>
        <w:tc>
          <w:tcPr>
            <w:tcW w:w="910" w:type="dxa"/>
            <w:shd w:val="clear" w:color="auto" w:fill="FFFFFF" w:themeFill="background1"/>
            <w:vAlign w:val="center"/>
          </w:tcPr>
          <w:p w14:paraId="722F0409" w14:textId="77777777" w:rsidR="007F563D" w:rsidRPr="002D2B38" w:rsidRDefault="007F563D" w:rsidP="007F563D">
            <w:pPr>
              <w:pStyle w:val="Contenuto"/>
              <w:jc w:val="center"/>
              <w:rPr>
                <w:sz w:val="19"/>
                <w:szCs w:val="19"/>
              </w:rPr>
            </w:pPr>
            <w:r w:rsidRPr="002D2B38">
              <w:rPr>
                <w:sz w:val="19"/>
                <w:szCs w:val="19"/>
              </w:rPr>
              <w:t>1, 4</w:t>
            </w:r>
          </w:p>
        </w:tc>
        <w:tc>
          <w:tcPr>
            <w:tcW w:w="2957" w:type="dxa"/>
            <w:shd w:val="clear" w:color="auto" w:fill="FFFFFF" w:themeFill="background1"/>
            <w:vAlign w:val="center"/>
          </w:tcPr>
          <w:p w14:paraId="10BAB26D" w14:textId="77777777" w:rsidR="007F563D" w:rsidRPr="002D2B38" w:rsidRDefault="007F563D" w:rsidP="007F563D">
            <w:pPr>
              <w:pStyle w:val="Contenuto"/>
              <w:jc w:val="center"/>
              <w:rPr>
                <w:sz w:val="19"/>
                <w:szCs w:val="19"/>
              </w:rPr>
            </w:pPr>
            <w:r w:rsidRPr="002D2B38">
              <w:rPr>
                <w:sz w:val="19"/>
                <w:szCs w:val="19"/>
              </w:rPr>
              <w:t>Formattare la pagina dedicando meno spazio all’header, oppure arricchendo la navbar principale</w:t>
            </w:r>
          </w:p>
        </w:tc>
        <w:tc>
          <w:tcPr>
            <w:tcW w:w="1112" w:type="dxa"/>
            <w:shd w:val="clear" w:color="auto" w:fill="FFFFFF" w:themeFill="background1"/>
            <w:vAlign w:val="center"/>
          </w:tcPr>
          <w:p w14:paraId="655BBB77" w14:textId="77777777" w:rsidR="007F563D" w:rsidRPr="00D50800" w:rsidRDefault="007F563D" w:rsidP="007F563D">
            <w:pPr>
              <w:pStyle w:val="Contenuto"/>
              <w:jc w:val="center"/>
              <w:rPr>
                <w:sz w:val="20"/>
                <w:szCs w:val="20"/>
              </w:rPr>
            </w:pPr>
            <w:r w:rsidRPr="00D50800">
              <w:rPr>
                <w:sz w:val="20"/>
                <w:szCs w:val="20"/>
              </w:rPr>
              <w:t>5</w:t>
            </w:r>
          </w:p>
        </w:tc>
      </w:tr>
      <w:tr w:rsidR="007F563D" w:rsidRPr="00D50800" w14:paraId="430DF4BB" w14:textId="77777777" w:rsidTr="007F563D">
        <w:trPr>
          <w:trHeight w:val="498"/>
        </w:trPr>
        <w:tc>
          <w:tcPr>
            <w:tcW w:w="1101" w:type="dxa"/>
            <w:shd w:val="clear" w:color="auto" w:fill="FFFFFF" w:themeFill="background1"/>
            <w:vAlign w:val="center"/>
          </w:tcPr>
          <w:p w14:paraId="5704818C" w14:textId="77777777" w:rsidR="007F563D" w:rsidRPr="007F563D" w:rsidRDefault="007F563D" w:rsidP="007F563D">
            <w:pPr>
              <w:pStyle w:val="Contenuto"/>
              <w:jc w:val="center"/>
              <w:rPr>
                <w:b/>
                <w:sz w:val="20"/>
                <w:szCs w:val="20"/>
              </w:rPr>
            </w:pPr>
            <w:r w:rsidRPr="007F563D">
              <w:rPr>
                <w:b/>
                <w:sz w:val="20"/>
                <w:szCs w:val="20"/>
              </w:rPr>
              <w:t>3</w:t>
            </w:r>
          </w:p>
        </w:tc>
        <w:tc>
          <w:tcPr>
            <w:tcW w:w="1523" w:type="dxa"/>
            <w:shd w:val="clear" w:color="auto" w:fill="FFFFFF" w:themeFill="background1"/>
            <w:vAlign w:val="center"/>
          </w:tcPr>
          <w:p w14:paraId="62EAA9AE" w14:textId="77777777" w:rsidR="007F563D" w:rsidRPr="002D2B38" w:rsidRDefault="007F563D" w:rsidP="007F563D">
            <w:pPr>
              <w:pStyle w:val="Contenuto"/>
              <w:jc w:val="center"/>
              <w:rPr>
                <w:sz w:val="19"/>
                <w:szCs w:val="19"/>
              </w:rPr>
            </w:pPr>
            <w:r w:rsidRPr="002D2B38">
              <w:rPr>
                <w:sz w:val="19"/>
                <w:szCs w:val="19"/>
              </w:rPr>
              <w:t>Intero sito</w:t>
            </w:r>
          </w:p>
        </w:tc>
        <w:tc>
          <w:tcPr>
            <w:tcW w:w="2405" w:type="dxa"/>
            <w:shd w:val="clear" w:color="auto" w:fill="FFFFFF" w:themeFill="background1"/>
            <w:vAlign w:val="center"/>
          </w:tcPr>
          <w:p w14:paraId="5F7C5F89" w14:textId="3A57DCDF" w:rsidR="007F563D" w:rsidRPr="002D2B38" w:rsidRDefault="00624075" w:rsidP="007F563D">
            <w:pPr>
              <w:pStyle w:val="Contenuto"/>
              <w:jc w:val="center"/>
              <w:rPr>
                <w:sz w:val="19"/>
                <w:szCs w:val="19"/>
              </w:rPr>
            </w:pPr>
            <w:r w:rsidRPr="002D2B38">
              <w:rPr>
                <w:sz w:val="19"/>
                <w:szCs w:val="19"/>
              </w:rPr>
              <w:t>È</w:t>
            </w:r>
            <w:r w:rsidR="007F563D" w:rsidRPr="002D2B38">
              <w:rPr>
                <w:sz w:val="19"/>
                <w:szCs w:val="19"/>
              </w:rPr>
              <w:t xml:space="preserve"> assente una data ed un ora in ogni pagina</w:t>
            </w:r>
          </w:p>
        </w:tc>
        <w:tc>
          <w:tcPr>
            <w:tcW w:w="910" w:type="dxa"/>
            <w:shd w:val="clear" w:color="auto" w:fill="FFFFFF" w:themeFill="background1"/>
            <w:vAlign w:val="center"/>
          </w:tcPr>
          <w:p w14:paraId="4169F71E" w14:textId="77777777" w:rsidR="007F563D" w:rsidRPr="002D2B38" w:rsidRDefault="007F563D" w:rsidP="007F563D">
            <w:pPr>
              <w:pStyle w:val="Contenuto"/>
              <w:jc w:val="center"/>
              <w:rPr>
                <w:sz w:val="19"/>
                <w:szCs w:val="19"/>
              </w:rPr>
            </w:pPr>
            <w:r w:rsidRPr="002D2B38">
              <w:rPr>
                <w:sz w:val="19"/>
                <w:szCs w:val="19"/>
              </w:rPr>
              <w:t>1</w:t>
            </w:r>
          </w:p>
        </w:tc>
        <w:tc>
          <w:tcPr>
            <w:tcW w:w="2957" w:type="dxa"/>
            <w:shd w:val="clear" w:color="auto" w:fill="FFFFFF" w:themeFill="background1"/>
            <w:vAlign w:val="center"/>
          </w:tcPr>
          <w:p w14:paraId="193A0667" w14:textId="77777777" w:rsidR="007F563D" w:rsidRPr="002D2B38" w:rsidRDefault="007F563D" w:rsidP="007F563D">
            <w:pPr>
              <w:pStyle w:val="Contenuto"/>
              <w:jc w:val="center"/>
              <w:rPr>
                <w:sz w:val="19"/>
                <w:szCs w:val="19"/>
              </w:rPr>
            </w:pPr>
            <w:r w:rsidRPr="002D2B38">
              <w:rPr>
                <w:sz w:val="19"/>
                <w:szCs w:val="19"/>
              </w:rPr>
              <w:t>Rendere nota l’ora</w:t>
            </w:r>
          </w:p>
        </w:tc>
        <w:tc>
          <w:tcPr>
            <w:tcW w:w="1112" w:type="dxa"/>
            <w:shd w:val="clear" w:color="auto" w:fill="FFFFFF" w:themeFill="background1"/>
            <w:vAlign w:val="center"/>
          </w:tcPr>
          <w:p w14:paraId="6214625A" w14:textId="77777777" w:rsidR="007F563D" w:rsidRPr="00D50800" w:rsidRDefault="007F563D" w:rsidP="007F563D">
            <w:pPr>
              <w:pStyle w:val="Contenuto"/>
              <w:jc w:val="center"/>
              <w:rPr>
                <w:sz w:val="20"/>
                <w:szCs w:val="20"/>
              </w:rPr>
            </w:pPr>
            <w:r w:rsidRPr="00D50800">
              <w:rPr>
                <w:sz w:val="20"/>
                <w:szCs w:val="20"/>
              </w:rPr>
              <w:t>1</w:t>
            </w:r>
          </w:p>
        </w:tc>
      </w:tr>
      <w:tr w:rsidR="007F563D" w:rsidRPr="00D50800" w14:paraId="36836D3B" w14:textId="77777777" w:rsidTr="007F563D">
        <w:trPr>
          <w:trHeight w:val="1251"/>
        </w:trPr>
        <w:tc>
          <w:tcPr>
            <w:tcW w:w="1101" w:type="dxa"/>
            <w:shd w:val="clear" w:color="auto" w:fill="FFFFFF" w:themeFill="background1"/>
            <w:vAlign w:val="center"/>
          </w:tcPr>
          <w:p w14:paraId="09728234" w14:textId="77777777" w:rsidR="007F563D" w:rsidRPr="007F563D" w:rsidRDefault="007F563D" w:rsidP="007F563D">
            <w:pPr>
              <w:pStyle w:val="Contenuto"/>
              <w:jc w:val="center"/>
              <w:rPr>
                <w:b/>
                <w:sz w:val="20"/>
                <w:szCs w:val="20"/>
              </w:rPr>
            </w:pPr>
            <w:r w:rsidRPr="007F563D">
              <w:rPr>
                <w:b/>
                <w:sz w:val="20"/>
                <w:szCs w:val="20"/>
              </w:rPr>
              <w:t>4</w:t>
            </w:r>
          </w:p>
        </w:tc>
        <w:tc>
          <w:tcPr>
            <w:tcW w:w="1523" w:type="dxa"/>
            <w:shd w:val="clear" w:color="auto" w:fill="FFFFFF" w:themeFill="background1"/>
            <w:vAlign w:val="center"/>
          </w:tcPr>
          <w:p w14:paraId="08F9B752" w14:textId="77777777" w:rsidR="007F563D" w:rsidRPr="002D2B38" w:rsidRDefault="007F563D" w:rsidP="007F563D">
            <w:pPr>
              <w:pStyle w:val="Contenuto"/>
              <w:jc w:val="center"/>
              <w:rPr>
                <w:sz w:val="19"/>
                <w:szCs w:val="19"/>
              </w:rPr>
            </w:pPr>
            <w:r w:rsidRPr="002D2B38">
              <w:rPr>
                <w:sz w:val="19"/>
                <w:szCs w:val="19"/>
              </w:rPr>
              <w:t>Intero sito</w:t>
            </w:r>
          </w:p>
        </w:tc>
        <w:tc>
          <w:tcPr>
            <w:tcW w:w="2405" w:type="dxa"/>
            <w:shd w:val="clear" w:color="auto" w:fill="FFFFFF" w:themeFill="background1"/>
            <w:vAlign w:val="center"/>
          </w:tcPr>
          <w:p w14:paraId="6EFA81A1" w14:textId="77777777" w:rsidR="007F563D" w:rsidRPr="002D2B38" w:rsidRDefault="007F563D" w:rsidP="007F563D">
            <w:pPr>
              <w:pStyle w:val="Contenuto"/>
              <w:jc w:val="center"/>
              <w:rPr>
                <w:sz w:val="19"/>
                <w:szCs w:val="19"/>
              </w:rPr>
            </w:pPr>
            <w:r w:rsidRPr="002D2B38">
              <w:rPr>
                <w:sz w:val="19"/>
                <w:szCs w:val="19"/>
              </w:rPr>
              <w:t>Le etichette di link e pulsanti sono anonime e non generano distinzione semantica fra diversi argomenti.</w:t>
            </w:r>
          </w:p>
        </w:tc>
        <w:tc>
          <w:tcPr>
            <w:tcW w:w="910" w:type="dxa"/>
            <w:shd w:val="clear" w:color="auto" w:fill="FFFFFF" w:themeFill="background1"/>
            <w:vAlign w:val="center"/>
          </w:tcPr>
          <w:p w14:paraId="1B4BEA36" w14:textId="77777777" w:rsidR="007F563D" w:rsidRPr="002D2B38" w:rsidRDefault="007F563D" w:rsidP="007F563D">
            <w:pPr>
              <w:pStyle w:val="Contenuto"/>
              <w:jc w:val="center"/>
              <w:rPr>
                <w:sz w:val="19"/>
                <w:szCs w:val="19"/>
              </w:rPr>
            </w:pPr>
            <w:r w:rsidRPr="002D2B38">
              <w:rPr>
                <w:sz w:val="19"/>
                <w:szCs w:val="19"/>
              </w:rPr>
              <w:t>2, 5, 6, 8</w:t>
            </w:r>
          </w:p>
        </w:tc>
        <w:tc>
          <w:tcPr>
            <w:tcW w:w="2957" w:type="dxa"/>
            <w:shd w:val="clear" w:color="auto" w:fill="FFFFFF" w:themeFill="background1"/>
            <w:vAlign w:val="center"/>
          </w:tcPr>
          <w:p w14:paraId="4A64E2AC" w14:textId="77777777" w:rsidR="007F563D" w:rsidRPr="002D2B38" w:rsidRDefault="007F563D" w:rsidP="007F563D">
            <w:pPr>
              <w:pStyle w:val="Contenuto"/>
              <w:jc w:val="center"/>
              <w:rPr>
                <w:sz w:val="19"/>
                <w:szCs w:val="19"/>
              </w:rPr>
            </w:pPr>
            <w:r w:rsidRPr="002D2B38">
              <w:rPr>
                <w:sz w:val="19"/>
                <w:szCs w:val="19"/>
              </w:rPr>
              <w:t>Usare label di colori diversi , per ambiti diversi, adottare icone, snellire l’interfaccia adottando menù a comparsa</w:t>
            </w:r>
          </w:p>
        </w:tc>
        <w:tc>
          <w:tcPr>
            <w:tcW w:w="1112" w:type="dxa"/>
            <w:shd w:val="clear" w:color="auto" w:fill="FFFFFF" w:themeFill="background1"/>
            <w:vAlign w:val="center"/>
          </w:tcPr>
          <w:p w14:paraId="1B58BE26" w14:textId="77777777" w:rsidR="007F563D" w:rsidRPr="00D50800" w:rsidRDefault="007F563D" w:rsidP="007F563D">
            <w:pPr>
              <w:pStyle w:val="Contenuto"/>
              <w:jc w:val="center"/>
              <w:rPr>
                <w:sz w:val="20"/>
                <w:szCs w:val="20"/>
              </w:rPr>
            </w:pPr>
            <w:r w:rsidRPr="00D50800">
              <w:rPr>
                <w:sz w:val="20"/>
                <w:szCs w:val="20"/>
              </w:rPr>
              <w:t>4</w:t>
            </w:r>
          </w:p>
        </w:tc>
      </w:tr>
      <w:tr w:rsidR="007F563D" w:rsidRPr="00D50800" w14:paraId="330E798E" w14:textId="77777777" w:rsidTr="007F563D">
        <w:trPr>
          <w:trHeight w:val="995"/>
        </w:trPr>
        <w:tc>
          <w:tcPr>
            <w:tcW w:w="1101" w:type="dxa"/>
            <w:shd w:val="clear" w:color="auto" w:fill="FFFFFF" w:themeFill="background1"/>
            <w:vAlign w:val="center"/>
          </w:tcPr>
          <w:p w14:paraId="6B023777" w14:textId="77777777" w:rsidR="007F563D" w:rsidRPr="007F563D" w:rsidRDefault="007F563D" w:rsidP="007F563D">
            <w:pPr>
              <w:pStyle w:val="Contenuto"/>
              <w:jc w:val="center"/>
              <w:rPr>
                <w:b/>
                <w:sz w:val="20"/>
                <w:szCs w:val="20"/>
              </w:rPr>
            </w:pPr>
            <w:r w:rsidRPr="007F563D">
              <w:rPr>
                <w:b/>
                <w:sz w:val="20"/>
                <w:szCs w:val="20"/>
              </w:rPr>
              <w:t>5</w:t>
            </w:r>
          </w:p>
        </w:tc>
        <w:tc>
          <w:tcPr>
            <w:tcW w:w="1523" w:type="dxa"/>
            <w:shd w:val="clear" w:color="auto" w:fill="FFFFFF" w:themeFill="background1"/>
            <w:vAlign w:val="center"/>
          </w:tcPr>
          <w:p w14:paraId="4F16B190" w14:textId="77777777" w:rsidR="007F563D" w:rsidRPr="002D2B38" w:rsidRDefault="007F563D" w:rsidP="007F563D">
            <w:pPr>
              <w:pStyle w:val="Contenuto"/>
              <w:jc w:val="center"/>
              <w:rPr>
                <w:sz w:val="19"/>
                <w:szCs w:val="19"/>
              </w:rPr>
            </w:pPr>
            <w:r w:rsidRPr="002D2B38">
              <w:rPr>
                <w:sz w:val="19"/>
                <w:szCs w:val="19"/>
              </w:rPr>
              <w:t>Intero sito</w:t>
            </w:r>
          </w:p>
        </w:tc>
        <w:tc>
          <w:tcPr>
            <w:tcW w:w="2405" w:type="dxa"/>
            <w:shd w:val="clear" w:color="auto" w:fill="FFFFFF" w:themeFill="background1"/>
            <w:vAlign w:val="center"/>
          </w:tcPr>
          <w:p w14:paraId="34A6B95B" w14:textId="77777777" w:rsidR="007F563D" w:rsidRPr="002D2B38" w:rsidRDefault="007F563D" w:rsidP="007F563D">
            <w:pPr>
              <w:pStyle w:val="Contenuto"/>
              <w:jc w:val="center"/>
              <w:rPr>
                <w:sz w:val="19"/>
                <w:szCs w:val="19"/>
              </w:rPr>
            </w:pPr>
            <w:r w:rsidRPr="002D2B38">
              <w:rPr>
                <w:sz w:val="19"/>
                <w:szCs w:val="19"/>
              </w:rPr>
              <w:t>Non è possibile apportare alcun cambiamento relativo ai font o in generale all’interfaccia</w:t>
            </w:r>
          </w:p>
        </w:tc>
        <w:tc>
          <w:tcPr>
            <w:tcW w:w="910" w:type="dxa"/>
            <w:shd w:val="clear" w:color="auto" w:fill="FFFFFF" w:themeFill="background1"/>
            <w:vAlign w:val="center"/>
          </w:tcPr>
          <w:p w14:paraId="7B219BF1" w14:textId="77777777" w:rsidR="007F563D" w:rsidRPr="002D2B38" w:rsidRDefault="007F563D" w:rsidP="007F563D">
            <w:pPr>
              <w:pStyle w:val="Contenuto"/>
              <w:jc w:val="center"/>
              <w:rPr>
                <w:sz w:val="19"/>
                <w:szCs w:val="19"/>
              </w:rPr>
            </w:pPr>
            <w:r w:rsidRPr="002D2B38">
              <w:rPr>
                <w:sz w:val="19"/>
                <w:szCs w:val="19"/>
              </w:rPr>
              <w:t>3, 7</w:t>
            </w:r>
          </w:p>
        </w:tc>
        <w:tc>
          <w:tcPr>
            <w:tcW w:w="2957" w:type="dxa"/>
            <w:shd w:val="clear" w:color="auto" w:fill="FFFFFF" w:themeFill="background1"/>
            <w:vAlign w:val="center"/>
          </w:tcPr>
          <w:p w14:paraId="53685C1E" w14:textId="77777777" w:rsidR="007F563D" w:rsidRPr="002D2B38" w:rsidRDefault="007F563D" w:rsidP="007F563D">
            <w:pPr>
              <w:pStyle w:val="Contenuto"/>
              <w:jc w:val="center"/>
              <w:rPr>
                <w:sz w:val="19"/>
                <w:szCs w:val="19"/>
              </w:rPr>
            </w:pPr>
            <w:r w:rsidRPr="002D2B38">
              <w:rPr>
                <w:sz w:val="19"/>
                <w:szCs w:val="19"/>
              </w:rPr>
              <w:t>Dare la possibilità di cambiare la dimensione dei font</w:t>
            </w:r>
          </w:p>
        </w:tc>
        <w:tc>
          <w:tcPr>
            <w:tcW w:w="1112" w:type="dxa"/>
            <w:shd w:val="clear" w:color="auto" w:fill="FFFFFF" w:themeFill="background1"/>
            <w:vAlign w:val="center"/>
          </w:tcPr>
          <w:p w14:paraId="65A2D692" w14:textId="77777777" w:rsidR="007F563D" w:rsidRPr="00D50800" w:rsidRDefault="007F563D" w:rsidP="007F563D">
            <w:pPr>
              <w:pStyle w:val="Contenuto"/>
              <w:jc w:val="center"/>
              <w:rPr>
                <w:sz w:val="20"/>
                <w:szCs w:val="20"/>
              </w:rPr>
            </w:pPr>
            <w:r w:rsidRPr="00D50800">
              <w:rPr>
                <w:sz w:val="20"/>
                <w:szCs w:val="20"/>
              </w:rPr>
              <w:t>3</w:t>
            </w:r>
          </w:p>
        </w:tc>
      </w:tr>
      <w:tr w:rsidR="007F563D" w:rsidRPr="00D50800" w14:paraId="1E7AB22D" w14:textId="77777777" w:rsidTr="007F563D">
        <w:trPr>
          <w:trHeight w:val="1251"/>
        </w:trPr>
        <w:tc>
          <w:tcPr>
            <w:tcW w:w="1101" w:type="dxa"/>
            <w:shd w:val="clear" w:color="auto" w:fill="FFFFFF" w:themeFill="background1"/>
            <w:vAlign w:val="center"/>
          </w:tcPr>
          <w:p w14:paraId="4D5A003F" w14:textId="77777777" w:rsidR="007F563D" w:rsidRPr="007F563D" w:rsidRDefault="007F563D" w:rsidP="007F563D">
            <w:pPr>
              <w:pStyle w:val="Contenuto"/>
              <w:jc w:val="center"/>
              <w:rPr>
                <w:b/>
                <w:sz w:val="20"/>
                <w:szCs w:val="20"/>
              </w:rPr>
            </w:pPr>
            <w:r w:rsidRPr="007F563D">
              <w:rPr>
                <w:b/>
                <w:sz w:val="20"/>
                <w:szCs w:val="20"/>
              </w:rPr>
              <w:t>6</w:t>
            </w:r>
          </w:p>
        </w:tc>
        <w:tc>
          <w:tcPr>
            <w:tcW w:w="1523" w:type="dxa"/>
            <w:shd w:val="clear" w:color="auto" w:fill="FFFFFF" w:themeFill="background1"/>
            <w:vAlign w:val="center"/>
          </w:tcPr>
          <w:p w14:paraId="10C84B8E" w14:textId="775E2848" w:rsidR="007F563D" w:rsidRPr="002D2B38" w:rsidRDefault="007F563D" w:rsidP="007F563D">
            <w:pPr>
              <w:pStyle w:val="Contenuto"/>
              <w:jc w:val="center"/>
              <w:rPr>
                <w:sz w:val="19"/>
                <w:szCs w:val="19"/>
              </w:rPr>
            </w:pPr>
            <w:r w:rsidRPr="002D2B38">
              <w:rPr>
                <w:sz w:val="19"/>
                <w:szCs w:val="19"/>
              </w:rPr>
              <w:t xml:space="preserve">Sezioni : Pagare una multa, Servizi sociali, </w:t>
            </w:r>
            <w:r w:rsidR="00624075" w:rsidRPr="002D2B38">
              <w:rPr>
                <w:sz w:val="19"/>
                <w:szCs w:val="19"/>
              </w:rPr>
              <w:t>ecc.</w:t>
            </w:r>
          </w:p>
        </w:tc>
        <w:tc>
          <w:tcPr>
            <w:tcW w:w="2405" w:type="dxa"/>
            <w:shd w:val="clear" w:color="auto" w:fill="FFFFFF" w:themeFill="background1"/>
            <w:vAlign w:val="center"/>
          </w:tcPr>
          <w:p w14:paraId="6F0731D1" w14:textId="77777777" w:rsidR="007F563D" w:rsidRPr="002D2B38" w:rsidRDefault="007F563D" w:rsidP="007F563D">
            <w:pPr>
              <w:pStyle w:val="Contenuto"/>
              <w:jc w:val="center"/>
              <w:rPr>
                <w:sz w:val="19"/>
                <w:szCs w:val="19"/>
              </w:rPr>
            </w:pPr>
            <w:r w:rsidRPr="002D2B38">
              <w:rPr>
                <w:sz w:val="19"/>
                <w:szCs w:val="19"/>
              </w:rPr>
              <w:t>Le pagine non contengono informazioni, risultano vuote.</w:t>
            </w:r>
          </w:p>
        </w:tc>
        <w:tc>
          <w:tcPr>
            <w:tcW w:w="910" w:type="dxa"/>
            <w:shd w:val="clear" w:color="auto" w:fill="FFFFFF" w:themeFill="background1"/>
            <w:vAlign w:val="center"/>
          </w:tcPr>
          <w:p w14:paraId="020F17B7" w14:textId="77777777" w:rsidR="007F563D" w:rsidRPr="002D2B38" w:rsidRDefault="007F563D" w:rsidP="007F563D">
            <w:pPr>
              <w:pStyle w:val="Contenuto"/>
              <w:jc w:val="center"/>
              <w:rPr>
                <w:sz w:val="19"/>
                <w:szCs w:val="19"/>
              </w:rPr>
            </w:pPr>
            <w:r w:rsidRPr="002D2B38">
              <w:rPr>
                <w:sz w:val="19"/>
                <w:szCs w:val="19"/>
              </w:rPr>
              <w:t>4, 5, 9</w:t>
            </w:r>
          </w:p>
        </w:tc>
        <w:tc>
          <w:tcPr>
            <w:tcW w:w="2957" w:type="dxa"/>
            <w:shd w:val="clear" w:color="auto" w:fill="FFFFFF" w:themeFill="background1"/>
            <w:vAlign w:val="center"/>
          </w:tcPr>
          <w:p w14:paraId="180D7377" w14:textId="77777777" w:rsidR="007F563D" w:rsidRPr="002D2B38" w:rsidRDefault="007F563D" w:rsidP="007F563D">
            <w:pPr>
              <w:pStyle w:val="Contenuto"/>
              <w:jc w:val="center"/>
              <w:rPr>
                <w:sz w:val="19"/>
                <w:szCs w:val="19"/>
              </w:rPr>
            </w:pPr>
            <w:r w:rsidRPr="002D2B38">
              <w:rPr>
                <w:sz w:val="19"/>
                <w:szCs w:val="19"/>
              </w:rPr>
              <w:t>Completare tutte le pagine con i contenuti richiesti, o presentare una schermata di errore che aiuti l’utente a percepire lo stato del sistema.</w:t>
            </w:r>
          </w:p>
        </w:tc>
        <w:tc>
          <w:tcPr>
            <w:tcW w:w="1112" w:type="dxa"/>
            <w:shd w:val="clear" w:color="auto" w:fill="FFFFFF" w:themeFill="background1"/>
            <w:vAlign w:val="center"/>
          </w:tcPr>
          <w:p w14:paraId="5713679C" w14:textId="77777777" w:rsidR="007F563D" w:rsidRPr="00D50800" w:rsidRDefault="007F563D" w:rsidP="007F563D">
            <w:pPr>
              <w:pStyle w:val="Contenuto"/>
              <w:jc w:val="center"/>
              <w:rPr>
                <w:sz w:val="20"/>
                <w:szCs w:val="20"/>
              </w:rPr>
            </w:pPr>
            <w:r w:rsidRPr="00D50800">
              <w:rPr>
                <w:sz w:val="20"/>
                <w:szCs w:val="20"/>
              </w:rPr>
              <w:t>5</w:t>
            </w:r>
          </w:p>
        </w:tc>
      </w:tr>
      <w:tr w:rsidR="007F563D" w:rsidRPr="00D50800" w14:paraId="7CEF3606" w14:textId="77777777" w:rsidTr="007F563D">
        <w:trPr>
          <w:trHeight w:val="995"/>
        </w:trPr>
        <w:tc>
          <w:tcPr>
            <w:tcW w:w="1101" w:type="dxa"/>
            <w:shd w:val="clear" w:color="auto" w:fill="FFFFFF" w:themeFill="background1"/>
            <w:vAlign w:val="center"/>
          </w:tcPr>
          <w:p w14:paraId="64122E67" w14:textId="77777777" w:rsidR="007F563D" w:rsidRPr="007F563D" w:rsidRDefault="007F563D" w:rsidP="007F563D">
            <w:pPr>
              <w:pStyle w:val="Contenuto"/>
              <w:jc w:val="center"/>
              <w:rPr>
                <w:b/>
                <w:sz w:val="20"/>
                <w:szCs w:val="20"/>
              </w:rPr>
            </w:pPr>
            <w:r w:rsidRPr="007F563D">
              <w:rPr>
                <w:b/>
                <w:sz w:val="20"/>
                <w:szCs w:val="20"/>
              </w:rPr>
              <w:t>7</w:t>
            </w:r>
          </w:p>
        </w:tc>
        <w:tc>
          <w:tcPr>
            <w:tcW w:w="1523" w:type="dxa"/>
            <w:shd w:val="clear" w:color="auto" w:fill="FFFFFF" w:themeFill="background1"/>
            <w:vAlign w:val="center"/>
          </w:tcPr>
          <w:p w14:paraId="288B1F41" w14:textId="77777777" w:rsidR="007F563D" w:rsidRPr="002D2B38" w:rsidRDefault="007F563D" w:rsidP="007F563D">
            <w:pPr>
              <w:pStyle w:val="Contenuto"/>
              <w:jc w:val="center"/>
              <w:rPr>
                <w:sz w:val="19"/>
                <w:szCs w:val="19"/>
              </w:rPr>
            </w:pPr>
            <w:r w:rsidRPr="002D2B38">
              <w:rPr>
                <w:sz w:val="19"/>
                <w:szCs w:val="19"/>
              </w:rPr>
              <w:t>Intero sito</w:t>
            </w:r>
          </w:p>
        </w:tc>
        <w:tc>
          <w:tcPr>
            <w:tcW w:w="2405" w:type="dxa"/>
            <w:shd w:val="clear" w:color="auto" w:fill="FFFFFF" w:themeFill="background1"/>
            <w:vAlign w:val="center"/>
          </w:tcPr>
          <w:p w14:paraId="7C3AC16C" w14:textId="77777777" w:rsidR="007F563D" w:rsidRPr="002D2B38" w:rsidRDefault="007F563D" w:rsidP="007F563D">
            <w:pPr>
              <w:pStyle w:val="Contenuto"/>
              <w:jc w:val="center"/>
              <w:rPr>
                <w:sz w:val="19"/>
                <w:szCs w:val="19"/>
              </w:rPr>
            </w:pPr>
            <w:r w:rsidRPr="002D2B38">
              <w:rPr>
                <w:sz w:val="19"/>
                <w:szCs w:val="19"/>
              </w:rPr>
              <w:t>Numerosi link rimandano a sezioni esterne. Spesso non è chiaro il passaggio da un portale ad un altro.</w:t>
            </w:r>
          </w:p>
        </w:tc>
        <w:tc>
          <w:tcPr>
            <w:tcW w:w="910" w:type="dxa"/>
            <w:shd w:val="clear" w:color="auto" w:fill="FFFFFF" w:themeFill="background1"/>
            <w:vAlign w:val="center"/>
          </w:tcPr>
          <w:p w14:paraId="751B5101" w14:textId="77777777" w:rsidR="007F563D" w:rsidRPr="002D2B38" w:rsidRDefault="007F563D" w:rsidP="007F563D">
            <w:pPr>
              <w:pStyle w:val="Contenuto"/>
              <w:jc w:val="center"/>
              <w:rPr>
                <w:sz w:val="19"/>
                <w:szCs w:val="19"/>
              </w:rPr>
            </w:pPr>
            <w:r w:rsidRPr="002D2B38">
              <w:rPr>
                <w:sz w:val="19"/>
                <w:szCs w:val="19"/>
              </w:rPr>
              <w:t>4, 5</w:t>
            </w:r>
          </w:p>
        </w:tc>
        <w:tc>
          <w:tcPr>
            <w:tcW w:w="2957" w:type="dxa"/>
            <w:shd w:val="clear" w:color="auto" w:fill="FFFFFF" w:themeFill="background1"/>
            <w:vAlign w:val="center"/>
          </w:tcPr>
          <w:p w14:paraId="33FF8E79" w14:textId="77777777" w:rsidR="007F563D" w:rsidRPr="002D2B38" w:rsidRDefault="007F563D" w:rsidP="007F563D">
            <w:pPr>
              <w:pStyle w:val="Contenuto"/>
              <w:jc w:val="center"/>
              <w:rPr>
                <w:sz w:val="19"/>
                <w:szCs w:val="19"/>
              </w:rPr>
            </w:pPr>
            <w:r w:rsidRPr="002D2B38">
              <w:rPr>
                <w:sz w:val="19"/>
                <w:szCs w:val="19"/>
              </w:rPr>
              <w:t>Rendere chiaro il link a siti esterni, dividendoli dai link, invece, interni al sito o alle sue sezioni</w:t>
            </w:r>
          </w:p>
        </w:tc>
        <w:tc>
          <w:tcPr>
            <w:tcW w:w="1112" w:type="dxa"/>
            <w:shd w:val="clear" w:color="auto" w:fill="FFFFFF" w:themeFill="background1"/>
            <w:vAlign w:val="center"/>
          </w:tcPr>
          <w:p w14:paraId="6E097C37" w14:textId="77777777" w:rsidR="007F563D" w:rsidRPr="00D50800" w:rsidRDefault="007F563D" w:rsidP="007F563D">
            <w:pPr>
              <w:pStyle w:val="Contenuto"/>
              <w:jc w:val="center"/>
              <w:rPr>
                <w:sz w:val="20"/>
                <w:szCs w:val="20"/>
              </w:rPr>
            </w:pPr>
            <w:r w:rsidRPr="00D50800">
              <w:rPr>
                <w:sz w:val="20"/>
                <w:szCs w:val="20"/>
              </w:rPr>
              <w:t>3</w:t>
            </w:r>
          </w:p>
        </w:tc>
      </w:tr>
      <w:tr w:rsidR="007F563D" w:rsidRPr="00D50800" w14:paraId="6740649F" w14:textId="77777777" w:rsidTr="007F563D">
        <w:trPr>
          <w:trHeight w:val="740"/>
        </w:trPr>
        <w:tc>
          <w:tcPr>
            <w:tcW w:w="1101" w:type="dxa"/>
            <w:shd w:val="clear" w:color="auto" w:fill="FFFFFF" w:themeFill="background1"/>
            <w:vAlign w:val="center"/>
          </w:tcPr>
          <w:p w14:paraId="7FF881AE" w14:textId="77777777" w:rsidR="007F563D" w:rsidRPr="007F563D" w:rsidRDefault="007F563D" w:rsidP="007F563D">
            <w:pPr>
              <w:pStyle w:val="Contenuto"/>
              <w:jc w:val="center"/>
              <w:rPr>
                <w:b/>
                <w:sz w:val="20"/>
                <w:szCs w:val="20"/>
              </w:rPr>
            </w:pPr>
            <w:r w:rsidRPr="007F563D">
              <w:rPr>
                <w:b/>
                <w:sz w:val="20"/>
                <w:szCs w:val="20"/>
              </w:rPr>
              <w:t>8</w:t>
            </w:r>
          </w:p>
        </w:tc>
        <w:tc>
          <w:tcPr>
            <w:tcW w:w="1523" w:type="dxa"/>
            <w:shd w:val="clear" w:color="auto" w:fill="FFFFFF" w:themeFill="background1"/>
            <w:vAlign w:val="center"/>
          </w:tcPr>
          <w:p w14:paraId="7B93FA00" w14:textId="77777777" w:rsidR="007F563D" w:rsidRPr="002D2B38" w:rsidRDefault="007F563D" w:rsidP="007F563D">
            <w:pPr>
              <w:pStyle w:val="Contenuto"/>
              <w:jc w:val="center"/>
              <w:rPr>
                <w:sz w:val="19"/>
                <w:szCs w:val="19"/>
              </w:rPr>
            </w:pPr>
            <w:r w:rsidRPr="002D2B38">
              <w:rPr>
                <w:sz w:val="19"/>
                <w:szCs w:val="19"/>
              </w:rPr>
              <w:t>Intero sito</w:t>
            </w:r>
          </w:p>
        </w:tc>
        <w:tc>
          <w:tcPr>
            <w:tcW w:w="2405" w:type="dxa"/>
            <w:shd w:val="clear" w:color="auto" w:fill="FFFFFF" w:themeFill="background1"/>
            <w:vAlign w:val="center"/>
          </w:tcPr>
          <w:p w14:paraId="76EAD3B3" w14:textId="77777777" w:rsidR="007F563D" w:rsidRPr="002D2B38" w:rsidRDefault="007F563D" w:rsidP="007F563D">
            <w:pPr>
              <w:pStyle w:val="Contenuto"/>
              <w:jc w:val="center"/>
              <w:rPr>
                <w:sz w:val="19"/>
                <w:szCs w:val="19"/>
              </w:rPr>
            </w:pPr>
            <w:r w:rsidRPr="002D2B38">
              <w:rPr>
                <w:sz w:val="19"/>
                <w:szCs w:val="19"/>
              </w:rPr>
              <w:t>Assente una mappa del sito e una sezione di aiuto</w:t>
            </w:r>
          </w:p>
        </w:tc>
        <w:tc>
          <w:tcPr>
            <w:tcW w:w="910" w:type="dxa"/>
            <w:shd w:val="clear" w:color="auto" w:fill="FFFFFF" w:themeFill="background1"/>
            <w:vAlign w:val="center"/>
          </w:tcPr>
          <w:p w14:paraId="29C8640D" w14:textId="77777777" w:rsidR="007F563D" w:rsidRPr="002D2B38" w:rsidRDefault="007F563D" w:rsidP="007F563D">
            <w:pPr>
              <w:pStyle w:val="Contenuto"/>
              <w:jc w:val="center"/>
              <w:rPr>
                <w:sz w:val="19"/>
                <w:szCs w:val="19"/>
              </w:rPr>
            </w:pPr>
            <w:r w:rsidRPr="002D2B38">
              <w:rPr>
                <w:sz w:val="19"/>
                <w:szCs w:val="19"/>
              </w:rPr>
              <w:t>10</w:t>
            </w:r>
          </w:p>
        </w:tc>
        <w:tc>
          <w:tcPr>
            <w:tcW w:w="2957" w:type="dxa"/>
            <w:shd w:val="clear" w:color="auto" w:fill="FFFFFF" w:themeFill="background1"/>
            <w:vAlign w:val="center"/>
          </w:tcPr>
          <w:p w14:paraId="07B32177" w14:textId="77777777" w:rsidR="007F563D" w:rsidRPr="002D2B38" w:rsidRDefault="007F563D" w:rsidP="007F563D">
            <w:pPr>
              <w:pStyle w:val="Contenuto"/>
              <w:jc w:val="center"/>
              <w:rPr>
                <w:sz w:val="19"/>
                <w:szCs w:val="19"/>
              </w:rPr>
            </w:pPr>
            <w:r w:rsidRPr="002D2B38">
              <w:rPr>
                <w:sz w:val="19"/>
                <w:szCs w:val="19"/>
              </w:rPr>
              <w:t>Inserire una sezione apposita che contenga aiuti e una mappa del sito</w:t>
            </w:r>
          </w:p>
        </w:tc>
        <w:tc>
          <w:tcPr>
            <w:tcW w:w="1112" w:type="dxa"/>
            <w:shd w:val="clear" w:color="auto" w:fill="FFFFFF" w:themeFill="background1"/>
            <w:vAlign w:val="center"/>
          </w:tcPr>
          <w:p w14:paraId="7E17846E" w14:textId="77777777" w:rsidR="007F563D" w:rsidRPr="00D50800" w:rsidRDefault="007F563D" w:rsidP="007F563D">
            <w:pPr>
              <w:pStyle w:val="Contenuto"/>
              <w:jc w:val="center"/>
              <w:rPr>
                <w:sz w:val="20"/>
                <w:szCs w:val="20"/>
              </w:rPr>
            </w:pPr>
            <w:r w:rsidRPr="00D50800">
              <w:rPr>
                <w:sz w:val="20"/>
                <w:szCs w:val="20"/>
              </w:rPr>
              <w:t>3</w:t>
            </w:r>
          </w:p>
        </w:tc>
      </w:tr>
      <w:tr w:rsidR="007F563D" w:rsidRPr="00D50800" w14:paraId="577D10D9" w14:textId="77777777" w:rsidTr="007F563D">
        <w:trPr>
          <w:trHeight w:val="1009"/>
        </w:trPr>
        <w:tc>
          <w:tcPr>
            <w:tcW w:w="1101" w:type="dxa"/>
            <w:shd w:val="clear" w:color="auto" w:fill="FFFFFF" w:themeFill="background1"/>
            <w:vAlign w:val="center"/>
          </w:tcPr>
          <w:p w14:paraId="2C6120EC" w14:textId="77777777" w:rsidR="007F563D" w:rsidRPr="007F563D" w:rsidRDefault="007F563D" w:rsidP="007F563D">
            <w:pPr>
              <w:pStyle w:val="Contenuto"/>
              <w:jc w:val="center"/>
              <w:rPr>
                <w:b/>
                <w:sz w:val="20"/>
                <w:szCs w:val="20"/>
              </w:rPr>
            </w:pPr>
            <w:r w:rsidRPr="007F563D">
              <w:rPr>
                <w:b/>
                <w:sz w:val="20"/>
                <w:szCs w:val="20"/>
              </w:rPr>
              <w:t>9</w:t>
            </w:r>
          </w:p>
        </w:tc>
        <w:tc>
          <w:tcPr>
            <w:tcW w:w="1523" w:type="dxa"/>
            <w:shd w:val="clear" w:color="auto" w:fill="FFFFFF" w:themeFill="background1"/>
            <w:vAlign w:val="center"/>
          </w:tcPr>
          <w:p w14:paraId="2538CC90" w14:textId="77777777" w:rsidR="007F563D" w:rsidRPr="002D2B38" w:rsidRDefault="007F563D" w:rsidP="007F563D">
            <w:pPr>
              <w:pStyle w:val="Contenuto"/>
              <w:jc w:val="center"/>
              <w:rPr>
                <w:sz w:val="19"/>
                <w:szCs w:val="19"/>
              </w:rPr>
            </w:pPr>
            <w:r w:rsidRPr="002D2B38">
              <w:rPr>
                <w:sz w:val="19"/>
                <w:szCs w:val="19"/>
              </w:rPr>
              <w:t>Sezioni notizie in evidenza, bandi avvisi e analoghe</w:t>
            </w:r>
          </w:p>
        </w:tc>
        <w:tc>
          <w:tcPr>
            <w:tcW w:w="2405" w:type="dxa"/>
            <w:shd w:val="clear" w:color="auto" w:fill="FFFFFF" w:themeFill="background1"/>
            <w:vAlign w:val="center"/>
          </w:tcPr>
          <w:p w14:paraId="0F0C6717" w14:textId="77777777" w:rsidR="007F563D" w:rsidRPr="002D2B38" w:rsidRDefault="007F563D" w:rsidP="007F563D">
            <w:pPr>
              <w:pStyle w:val="Contenuto"/>
              <w:jc w:val="center"/>
              <w:rPr>
                <w:sz w:val="19"/>
                <w:szCs w:val="19"/>
              </w:rPr>
            </w:pPr>
            <w:r w:rsidRPr="002D2B38">
              <w:rPr>
                <w:sz w:val="19"/>
                <w:szCs w:val="19"/>
              </w:rPr>
              <w:t>La rappresentazione dell’interfaccia in queste sezioni risulta confusa e difficile da navigare.</w:t>
            </w:r>
          </w:p>
        </w:tc>
        <w:tc>
          <w:tcPr>
            <w:tcW w:w="910" w:type="dxa"/>
            <w:shd w:val="clear" w:color="auto" w:fill="FFFFFF" w:themeFill="background1"/>
            <w:vAlign w:val="center"/>
          </w:tcPr>
          <w:p w14:paraId="69DB885D" w14:textId="77777777" w:rsidR="007F563D" w:rsidRPr="002D2B38" w:rsidRDefault="007F563D" w:rsidP="007F563D">
            <w:pPr>
              <w:pStyle w:val="Contenuto"/>
              <w:jc w:val="center"/>
              <w:rPr>
                <w:sz w:val="19"/>
                <w:szCs w:val="19"/>
              </w:rPr>
            </w:pPr>
            <w:r w:rsidRPr="002D2B38">
              <w:rPr>
                <w:sz w:val="19"/>
                <w:szCs w:val="19"/>
              </w:rPr>
              <w:t>1, 4, 8</w:t>
            </w:r>
          </w:p>
        </w:tc>
        <w:tc>
          <w:tcPr>
            <w:tcW w:w="2957" w:type="dxa"/>
            <w:shd w:val="clear" w:color="auto" w:fill="FFFFFF" w:themeFill="background1"/>
            <w:vAlign w:val="center"/>
          </w:tcPr>
          <w:p w14:paraId="260B3BAB" w14:textId="77777777" w:rsidR="007F563D" w:rsidRPr="002D2B38" w:rsidRDefault="007F563D" w:rsidP="007F563D">
            <w:pPr>
              <w:pStyle w:val="Contenuto"/>
              <w:jc w:val="center"/>
              <w:rPr>
                <w:sz w:val="19"/>
                <w:szCs w:val="19"/>
              </w:rPr>
            </w:pPr>
            <w:r w:rsidRPr="002D2B38">
              <w:rPr>
                <w:sz w:val="19"/>
                <w:szCs w:val="19"/>
              </w:rPr>
              <w:t>Adottare una rappresentazione lineare delle informazioni</w:t>
            </w:r>
          </w:p>
        </w:tc>
        <w:tc>
          <w:tcPr>
            <w:tcW w:w="1112" w:type="dxa"/>
            <w:shd w:val="clear" w:color="auto" w:fill="FFFFFF" w:themeFill="background1"/>
            <w:vAlign w:val="center"/>
          </w:tcPr>
          <w:p w14:paraId="17FCC778" w14:textId="77777777" w:rsidR="007F563D" w:rsidRPr="00D50800" w:rsidRDefault="007F563D" w:rsidP="007F563D">
            <w:pPr>
              <w:pStyle w:val="Contenuto"/>
              <w:jc w:val="center"/>
              <w:rPr>
                <w:sz w:val="20"/>
                <w:szCs w:val="20"/>
              </w:rPr>
            </w:pPr>
            <w:r w:rsidRPr="00D50800">
              <w:rPr>
                <w:sz w:val="20"/>
                <w:szCs w:val="20"/>
              </w:rPr>
              <w:t>4</w:t>
            </w:r>
          </w:p>
        </w:tc>
      </w:tr>
      <w:tr w:rsidR="007F563D" w:rsidRPr="00D50800" w14:paraId="2C9A6EE0" w14:textId="77777777" w:rsidTr="007F563D">
        <w:trPr>
          <w:trHeight w:val="1009"/>
        </w:trPr>
        <w:tc>
          <w:tcPr>
            <w:tcW w:w="1101" w:type="dxa"/>
            <w:shd w:val="clear" w:color="auto" w:fill="FFFFFF" w:themeFill="background1"/>
            <w:vAlign w:val="center"/>
          </w:tcPr>
          <w:p w14:paraId="73FC2EE5" w14:textId="77777777" w:rsidR="007F563D" w:rsidRPr="007F563D" w:rsidRDefault="007F563D" w:rsidP="007F563D">
            <w:pPr>
              <w:pStyle w:val="Contenuto"/>
              <w:jc w:val="center"/>
              <w:rPr>
                <w:b/>
                <w:sz w:val="20"/>
                <w:szCs w:val="20"/>
              </w:rPr>
            </w:pPr>
            <w:r w:rsidRPr="007F563D">
              <w:rPr>
                <w:b/>
                <w:sz w:val="20"/>
                <w:szCs w:val="20"/>
              </w:rPr>
              <w:t>10</w:t>
            </w:r>
          </w:p>
        </w:tc>
        <w:tc>
          <w:tcPr>
            <w:tcW w:w="1523" w:type="dxa"/>
            <w:shd w:val="clear" w:color="auto" w:fill="FFFFFF" w:themeFill="background1"/>
            <w:vAlign w:val="center"/>
          </w:tcPr>
          <w:p w14:paraId="2C9FEDC5" w14:textId="77777777" w:rsidR="007F563D" w:rsidRPr="002D2B38" w:rsidRDefault="007F563D" w:rsidP="007F563D">
            <w:pPr>
              <w:pStyle w:val="Contenuto"/>
              <w:jc w:val="center"/>
              <w:rPr>
                <w:sz w:val="19"/>
                <w:szCs w:val="19"/>
              </w:rPr>
            </w:pPr>
            <w:r w:rsidRPr="002D2B38">
              <w:rPr>
                <w:sz w:val="19"/>
                <w:szCs w:val="19"/>
              </w:rPr>
              <w:t>Manduria da vivere</w:t>
            </w:r>
          </w:p>
        </w:tc>
        <w:tc>
          <w:tcPr>
            <w:tcW w:w="2405" w:type="dxa"/>
            <w:shd w:val="clear" w:color="auto" w:fill="FFFFFF" w:themeFill="background1"/>
            <w:vAlign w:val="center"/>
          </w:tcPr>
          <w:p w14:paraId="0E716BAC" w14:textId="77777777" w:rsidR="007F563D" w:rsidRPr="002D2B38" w:rsidRDefault="007F563D" w:rsidP="007F563D">
            <w:pPr>
              <w:pStyle w:val="Contenuto"/>
              <w:jc w:val="center"/>
              <w:rPr>
                <w:sz w:val="19"/>
                <w:szCs w:val="19"/>
              </w:rPr>
            </w:pPr>
            <w:r w:rsidRPr="002D2B38">
              <w:rPr>
                <w:sz w:val="19"/>
                <w:szCs w:val="19"/>
              </w:rPr>
              <w:t>La pagina risulta obsoleta e progettata in modo confuso</w:t>
            </w:r>
          </w:p>
        </w:tc>
        <w:tc>
          <w:tcPr>
            <w:tcW w:w="910" w:type="dxa"/>
            <w:shd w:val="clear" w:color="auto" w:fill="FFFFFF" w:themeFill="background1"/>
            <w:vAlign w:val="center"/>
          </w:tcPr>
          <w:p w14:paraId="303C5571" w14:textId="77777777" w:rsidR="007F563D" w:rsidRPr="002D2B38" w:rsidRDefault="007F563D" w:rsidP="007F563D">
            <w:pPr>
              <w:pStyle w:val="Contenuto"/>
              <w:jc w:val="center"/>
              <w:rPr>
                <w:sz w:val="19"/>
                <w:szCs w:val="19"/>
              </w:rPr>
            </w:pPr>
            <w:r w:rsidRPr="002D2B38">
              <w:rPr>
                <w:sz w:val="19"/>
                <w:szCs w:val="19"/>
              </w:rPr>
              <w:t>1, 4, 8</w:t>
            </w:r>
          </w:p>
        </w:tc>
        <w:tc>
          <w:tcPr>
            <w:tcW w:w="2957" w:type="dxa"/>
            <w:shd w:val="clear" w:color="auto" w:fill="FFFFFF" w:themeFill="background1"/>
            <w:vAlign w:val="center"/>
          </w:tcPr>
          <w:p w14:paraId="15A68D1F" w14:textId="77777777" w:rsidR="007F563D" w:rsidRPr="002D2B38" w:rsidRDefault="007F563D" w:rsidP="007F563D">
            <w:pPr>
              <w:pStyle w:val="Contenuto"/>
              <w:jc w:val="center"/>
              <w:rPr>
                <w:sz w:val="19"/>
                <w:szCs w:val="19"/>
              </w:rPr>
            </w:pPr>
            <w:r w:rsidRPr="002D2B38">
              <w:rPr>
                <w:sz w:val="19"/>
                <w:szCs w:val="19"/>
              </w:rPr>
              <w:t>Aggiornare la programmazione e favorire la fruizione del contenuto formattando il testo e dotandolo di box che raggruppino i concetti</w:t>
            </w:r>
          </w:p>
        </w:tc>
        <w:tc>
          <w:tcPr>
            <w:tcW w:w="1112" w:type="dxa"/>
            <w:shd w:val="clear" w:color="auto" w:fill="FFFFFF" w:themeFill="background1"/>
            <w:vAlign w:val="center"/>
          </w:tcPr>
          <w:p w14:paraId="3180932A" w14:textId="77777777" w:rsidR="007F563D" w:rsidRPr="00D50800" w:rsidRDefault="007F563D" w:rsidP="007F563D">
            <w:pPr>
              <w:pStyle w:val="Contenuto"/>
              <w:jc w:val="center"/>
              <w:rPr>
                <w:sz w:val="20"/>
                <w:szCs w:val="20"/>
              </w:rPr>
            </w:pPr>
            <w:r w:rsidRPr="00D50800">
              <w:rPr>
                <w:sz w:val="20"/>
                <w:szCs w:val="20"/>
              </w:rPr>
              <w:t>4</w:t>
            </w:r>
          </w:p>
        </w:tc>
      </w:tr>
    </w:tbl>
    <w:p w14:paraId="378E5D64" w14:textId="77777777" w:rsidR="007F563D" w:rsidRDefault="007F563D" w:rsidP="007F563D">
      <w:pPr>
        <w:pStyle w:val="Contenuto"/>
        <w:rPr>
          <w:sz w:val="24"/>
          <w:szCs w:val="20"/>
        </w:rPr>
      </w:pPr>
    </w:p>
    <w:p w14:paraId="290026DA" w14:textId="05DF50A4" w:rsidR="007F563D" w:rsidRDefault="007F563D" w:rsidP="007F563D">
      <w:pPr>
        <w:pStyle w:val="Contenuto"/>
        <w:rPr>
          <w:sz w:val="24"/>
          <w:szCs w:val="20"/>
        </w:rPr>
      </w:pPr>
    </w:p>
    <w:p w14:paraId="63255614" w14:textId="258A3436" w:rsidR="007F563D" w:rsidRDefault="007F563D" w:rsidP="007F563D">
      <w:pPr>
        <w:pStyle w:val="Contenuto"/>
        <w:rPr>
          <w:sz w:val="24"/>
          <w:szCs w:val="20"/>
        </w:rPr>
      </w:pPr>
    </w:p>
    <w:p w14:paraId="57FFC25C" w14:textId="12500AD4" w:rsidR="007F563D" w:rsidRPr="00124E9C" w:rsidRDefault="007F563D" w:rsidP="003B7B0C">
      <w:pPr>
        <w:pStyle w:val="Titolo2"/>
        <w:numPr>
          <w:ilvl w:val="1"/>
          <w:numId w:val="1"/>
        </w:numPr>
      </w:pPr>
      <w:bookmarkStart w:id="5" w:name="_Toc30265425"/>
      <w:r w:rsidRPr="00124E9C">
        <w:t>Ispettore: Conte Vincenzo</w:t>
      </w:r>
      <w:bookmarkEnd w:id="5"/>
      <w:r w:rsidRPr="00124E9C">
        <w:t xml:space="preserve"> </w:t>
      </w:r>
    </w:p>
    <w:p w14:paraId="09D031DF" w14:textId="77777777" w:rsidR="007F563D" w:rsidRPr="00DE71C9" w:rsidRDefault="007F563D" w:rsidP="007F563D">
      <w:pPr>
        <w:pStyle w:val="Contenuto"/>
        <w:rPr>
          <w:szCs w:val="28"/>
        </w:rPr>
      </w:pPr>
    </w:p>
    <w:tbl>
      <w:tblPr>
        <w:tblStyle w:val="Grigliatabella"/>
        <w:tblpPr w:leftFromText="141" w:rightFromText="141" w:vertAnchor="text" w:horzAnchor="margin" w:tblpY="38"/>
        <w:tblW w:w="9842" w:type="dxa"/>
        <w:tblLook w:val="04A0" w:firstRow="1" w:lastRow="0" w:firstColumn="1" w:lastColumn="0" w:noHBand="0" w:noVBand="1"/>
      </w:tblPr>
      <w:tblGrid>
        <w:gridCol w:w="1240"/>
        <w:gridCol w:w="1736"/>
        <w:gridCol w:w="2354"/>
        <w:gridCol w:w="1110"/>
        <w:gridCol w:w="2105"/>
        <w:gridCol w:w="1297"/>
      </w:tblGrid>
      <w:tr w:rsidR="007F563D" w:rsidRPr="00DE71C9" w14:paraId="3BEDD6B0" w14:textId="77777777" w:rsidTr="003B7B0C">
        <w:trPr>
          <w:trHeight w:val="650"/>
        </w:trPr>
        <w:tc>
          <w:tcPr>
            <w:tcW w:w="1240" w:type="dxa"/>
            <w:vAlign w:val="center"/>
          </w:tcPr>
          <w:p w14:paraId="1315E173" w14:textId="77777777" w:rsidR="007F563D" w:rsidRPr="007F563D" w:rsidRDefault="007F563D" w:rsidP="003B7B0C">
            <w:pPr>
              <w:pStyle w:val="Contenuto"/>
              <w:jc w:val="center"/>
              <w:rPr>
                <w:b/>
                <w:bCs/>
                <w:sz w:val="24"/>
                <w:szCs w:val="20"/>
              </w:rPr>
            </w:pPr>
            <w:r w:rsidRPr="007F563D">
              <w:rPr>
                <w:b/>
                <w:bCs/>
                <w:sz w:val="24"/>
                <w:szCs w:val="20"/>
              </w:rPr>
              <w:t>N.ro problema</w:t>
            </w:r>
          </w:p>
        </w:tc>
        <w:tc>
          <w:tcPr>
            <w:tcW w:w="1736" w:type="dxa"/>
            <w:vAlign w:val="center"/>
          </w:tcPr>
          <w:p w14:paraId="4976BD69" w14:textId="77777777" w:rsidR="007F563D" w:rsidRPr="007F563D" w:rsidRDefault="007F563D" w:rsidP="003B7B0C">
            <w:pPr>
              <w:pStyle w:val="Contenuto"/>
              <w:jc w:val="center"/>
              <w:rPr>
                <w:b/>
                <w:bCs/>
                <w:sz w:val="24"/>
                <w:szCs w:val="20"/>
              </w:rPr>
            </w:pPr>
            <w:r w:rsidRPr="007F563D">
              <w:rPr>
                <w:b/>
                <w:bCs/>
                <w:sz w:val="24"/>
                <w:szCs w:val="20"/>
              </w:rPr>
              <w:t>Locazione</w:t>
            </w:r>
          </w:p>
        </w:tc>
        <w:tc>
          <w:tcPr>
            <w:tcW w:w="2354" w:type="dxa"/>
            <w:vAlign w:val="center"/>
          </w:tcPr>
          <w:p w14:paraId="6B4D4DAB" w14:textId="77777777" w:rsidR="007F563D" w:rsidRPr="007F563D" w:rsidRDefault="007F563D" w:rsidP="003B7B0C">
            <w:pPr>
              <w:pStyle w:val="Contenuto"/>
              <w:jc w:val="center"/>
              <w:rPr>
                <w:b/>
                <w:bCs/>
                <w:sz w:val="24"/>
                <w:szCs w:val="20"/>
              </w:rPr>
            </w:pPr>
            <w:r w:rsidRPr="007F563D">
              <w:rPr>
                <w:b/>
                <w:bCs/>
                <w:sz w:val="24"/>
                <w:szCs w:val="20"/>
              </w:rPr>
              <w:t>Problema</w:t>
            </w:r>
          </w:p>
        </w:tc>
        <w:tc>
          <w:tcPr>
            <w:tcW w:w="1110" w:type="dxa"/>
            <w:vAlign w:val="center"/>
          </w:tcPr>
          <w:p w14:paraId="0FA981E0" w14:textId="77777777" w:rsidR="007F563D" w:rsidRPr="007F563D" w:rsidRDefault="007F563D" w:rsidP="003B7B0C">
            <w:pPr>
              <w:pStyle w:val="Contenuto"/>
              <w:jc w:val="center"/>
              <w:rPr>
                <w:b/>
                <w:bCs/>
                <w:sz w:val="24"/>
                <w:szCs w:val="20"/>
              </w:rPr>
            </w:pPr>
            <w:r w:rsidRPr="007F563D">
              <w:rPr>
                <w:b/>
                <w:bCs/>
                <w:sz w:val="24"/>
                <w:szCs w:val="20"/>
              </w:rPr>
              <w:t>Euristica violata</w:t>
            </w:r>
          </w:p>
        </w:tc>
        <w:tc>
          <w:tcPr>
            <w:tcW w:w="2105" w:type="dxa"/>
            <w:vAlign w:val="center"/>
          </w:tcPr>
          <w:p w14:paraId="74E81F73" w14:textId="77777777" w:rsidR="007F563D" w:rsidRPr="007F563D" w:rsidRDefault="007F563D" w:rsidP="003B7B0C">
            <w:pPr>
              <w:pStyle w:val="Contenuto"/>
              <w:jc w:val="center"/>
              <w:rPr>
                <w:b/>
                <w:bCs/>
                <w:sz w:val="24"/>
                <w:szCs w:val="20"/>
              </w:rPr>
            </w:pPr>
            <w:r w:rsidRPr="007F563D">
              <w:rPr>
                <w:b/>
                <w:bCs/>
                <w:sz w:val="24"/>
                <w:szCs w:val="20"/>
              </w:rPr>
              <w:t>Possibile soluzione</w:t>
            </w:r>
          </w:p>
        </w:tc>
        <w:tc>
          <w:tcPr>
            <w:tcW w:w="1297" w:type="dxa"/>
            <w:vAlign w:val="center"/>
          </w:tcPr>
          <w:p w14:paraId="080B7E02" w14:textId="24F24A56" w:rsidR="007F563D" w:rsidRPr="007F563D" w:rsidRDefault="007F563D" w:rsidP="003B7B0C">
            <w:pPr>
              <w:pStyle w:val="Contenuto"/>
              <w:jc w:val="center"/>
              <w:rPr>
                <w:b/>
                <w:bCs/>
                <w:sz w:val="24"/>
                <w:szCs w:val="20"/>
              </w:rPr>
            </w:pPr>
            <w:r w:rsidRPr="007F563D">
              <w:rPr>
                <w:b/>
                <w:bCs/>
                <w:sz w:val="24"/>
                <w:szCs w:val="20"/>
              </w:rPr>
              <w:t>Grado di severità</w:t>
            </w:r>
          </w:p>
        </w:tc>
      </w:tr>
      <w:tr w:rsidR="007F563D" w:rsidRPr="00DE71C9" w14:paraId="141416C2" w14:textId="77777777" w:rsidTr="003B7B0C">
        <w:trPr>
          <w:trHeight w:val="877"/>
        </w:trPr>
        <w:tc>
          <w:tcPr>
            <w:tcW w:w="1240" w:type="dxa"/>
            <w:shd w:val="clear" w:color="auto" w:fill="FFFFFF" w:themeFill="background1"/>
            <w:vAlign w:val="center"/>
          </w:tcPr>
          <w:p w14:paraId="2E51EE1D" w14:textId="77777777" w:rsidR="007F563D" w:rsidRPr="007F563D" w:rsidRDefault="007F563D" w:rsidP="003B7B0C">
            <w:pPr>
              <w:pStyle w:val="Contenuto"/>
              <w:jc w:val="center"/>
              <w:rPr>
                <w:b/>
                <w:sz w:val="20"/>
                <w:szCs w:val="20"/>
              </w:rPr>
            </w:pPr>
            <w:r w:rsidRPr="007F563D">
              <w:rPr>
                <w:b/>
                <w:sz w:val="20"/>
                <w:szCs w:val="20"/>
              </w:rPr>
              <w:t>1</w:t>
            </w:r>
          </w:p>
        </w:tc>
        <w:tc>
          <w:tcPr>
            <w:tcW w:w="1736" w:type="dxa"/>
            <w:shd w:val="clear" w:color="auto" w:fill="FFFFFF" w:themeFill="background1"/>
            <w:vAlign w:val="center"/>
          </w:tcPr>
          <w:p w14:paraId="18288FA7" w14:textId="77777777" w:rsidR="007F563D" w:rsidRPr="00DE71C9" w:rsidRDefault="007F563D" w:rsidP="003B7B0C">
            <w:pPr>
              <w:pStyle w:val="Contenuto"/>
              <w:jc w:val="center"/>
              <w:rPr>
                <w:sz w:val="20"/>
                <w:szCs w:val="20"/>
              </w:rPr>
            </w:pPr>
            <w:r w:rsidRPr="00DE71C9">
              <w:rPr>
                <w:sz w:val="20"/>
                <w:szCs w:val="20"/>
              </w:rPr>
              <w:t>Home page</w:t>
            </w:r>
          </w:p>
        </w:tc>
        <w:tc>
          <w:tcPr>
            <w:tcW w:w="2354" w:type="dxa"/>
            <w:shd w:val="clear" w:color="auto" w:fill="FFFFFF" w:themeFill="background1"/>
            <w:vAlign w:val="center"/>
          </w:tcPr>
          <w:p w14:paraId="671BA739" w14:textId="77777777" w:rsidR="007F563D" w:rsidRPr="00DE71C9" w:rsidRDefault="007F563D" w:rsidP="003B7B0C">
            <w:pPr>
              <w:pStyle w:val="Contenuto"/>
              <w:jc w:val="center"/>
              <w:rPr>
                <w:sz w:val="20"/>
                <w:szCs w:val="20"/>
              </w:rPr>
            </w:pPr>
            <w:r w:rsidRPr="00DE71C9">
              <w:rPr>
                <w:sz w:val="20"/>
                <w:szCs w:val="20"/>
              </w:rPr>
              <w:t>Presenza di link e pulsanti importanti in fondo alla pagina</w:t>
            </w:r>
          </w:p>
        </w:tc>
        <w:tc>
          <w:tcPr>
            <w:tcW w:w="1110" w:type="dxa"/>
            <w:shd w:val="clear" w:color="auto" w:fill="FFFFFF" w:themeFill="background1"/>
            <w:vAlign w:val="center"/>
          </w:tcPr>
          <w:p w14:paraId="2AEB2055" w14:textId="77777777" w:rsidR="007F563D" w:rsidRPr="00DE71C9" w:rsidRDefault="007F563D" w:rsidP="003B7B0C">
            <w:pPr>
              <w:pStyle w:val="Contenuto"/>
              <w:jc w:val="center"/>
              <w:rPr>
                <w:sz w:val="20"/>
                <w:szCs w:val="20"/>
              </w:rPr>
            </w:pPr>
            <w:r w:rsidRPr="00DE71C9">
              <w:rPr>
                <w:sz w:val="20"/>
                <w:szCs w:val="20"/>
              </w:rPr>
              <w:t>1</w:t>
            </w:r>
          </w:p>
        </w:tc>
        <w:tc>
          <w:tcPr>
            <w:tcW w:w="2105" w:type="dxa"/>
            <w:shd w:val="clear" w:color="auto" w:fill="FFFFFF" w:themeFill="background1"/>
            <w:vAlign w:val="center"/>
          </w:tcPr>
          <w:p w14:paraId="19442291" w14:textId="77777777" w:rsidR="007F563D" w:rsidRPr="00DE71C9" w:rsidRDefault="007F563D" w:rsidP="003B7B0C">
            <w:pPr>
              <w:pStyle w:val="Contenuto"/>
              <w:jc w:val="center"/>
              <w:rPr>
                <w:sz w:val="20"/>
                <w:szCs w:val="20"/>
              </w:rPr>
            </w:pPr>
            <w:r w:rsidRPr="00DE71C9">
              <w:rPr>
                <w:sz w:val="20"/>
                <w:szCs w:val="20"/>
              </w:rPr>
              <w:t>Spostare link e pulsanti importanti, in cima alla pagina</w:t>
            </w:r>
          </w:p>
        </w:tc>
        <w:tc>
          <w:tcPr>
            <w:tcW w:w="1297" w:type="dxa"/>
            <w:shd w:val="clear" w:color="auto" w:fill="FFFFFF" w:themeFill="background1"/>
            <w:vAlign w:val="center"/>
          </w:tcPr>
          <w:p w14:paraId="65EEC54D" w14:textId="77777777" w:rsidR="007F563D" w:rsidRPr="00DE71C9" w:rsidRDefault="007F563D" w:rsidP="003B7B0C">
            <w:pPr>
              <w:pStyle w:val="Contenuto"/>
              <w:jc w:val="center"/>
              <w:rPr>
                <w:sz w:val="20"/>
                <w:szCs w:val="20"/>
              </w:rPr>
            </w:pPr>
            <w:r w:rsidRPr="00DE71C9">
              <w:rPr>
                <w:sz w:val="20"/>
                <w:szCs w:val="20"/>
              </w:rPr>
              <w:t>3</w:t>
            </w:r>
          </w:p>
        </w:tc>
      </w:tr>
      <w:tr w:rsidR="007F563D" w:rsidRPr="00DE71C9" w14:paraId="32DC70C9" w14:textId="77777777" w:rsidTr="003B7B0C">
        <w:trPr>
          <w:trHeight w:val="1482"/>
        </w:trPr>
        <w:tc>
          <w:tcPr>
            <w:tcW w:w="1240" w:type="dxa"/>
            <w:shd w:val="clear" w:color="auto" w:fill="FFFFFF" w:themeFill="background1"/>
            <w:vAlign w:val="center"/>
          </w:tcPr>
          <w:p w14:paraId="61B9C6A6" w14:textId="77777777" w:rsidR="007F563D" w:rsidRPr="007F563D" w:rsidRDefault="007F563D" w:rsidP="003B7B0C">
            <w:pPr>
              <w:pStyle w:val="Contenuto"/>
              <w:jc w:val="center"/>
              <w:rPr>
                <w:b/>
                <w:sz w:val="20"/>
                <w:szCs w:val="20"/>
              </w:rPr>
            </w:pPr>
            <w:r w:rsidRPr="007F563D">
              <w:rPr>
                <w:b/>
                <w:sz w:val="20"/>
                <w:szCs w:val="20"/>
              </w:rPr>
              <w:t>2</w:t>
            </w:r>
          </w:p>
        </w:tc>
        <w:tc>
          <w:tcPr>
            <w:tcW w:w="1736" w:type="dxa"/>
            <w:shd w:val="clear" w:color="auto" w:fill="FFFFFF" w:themeFill="background1"/>
            <w:vAlign w:val="center"/>
          </w:tcPr>
          <w:p w14:paraId="2F06B4A8" w14:textId="77777777" w:rsidR="007F563D" w:rsidRPr="00DE71C9" w:rsidRDefault="007F563D" w:rsidP="003B7B0C">
            <w:pPr>
              <w:pStyle w:val="Contenuto"/>
              <w:jc w:val="center"/>
              <w:rPr>
                <w:sz w:val="20"/>
                <w:szCs w:val="20"/>
              </w:rPr>
            </w:pPr>
            <w:r w:rsidRPr="00DE71C9">
              <w:rPr>
                <w:sz w:val="20"/>
                <w:szCs w:val="20"/>
              </w:rPr>
              <w:t>Bandi e avvisi, Notizie in evidenza</w:t>
            </w:r>
          </w:p>
        </w:tc>
        <w:tc>
          <w:tcPr>
            <w:tcW w:w="2354" w:type="dxa"/>
            <w:shd w:val="clear" w:color="auto" w:fill="FFFFFF" w:themeFill="background1"/>
            <w:vAlign w:val="center"/>
          </w:tcPr>
          <w:p w14:paraId="2F4D6F84" w14:textId="77777777" w:rsidR="007F563D" w:rsidRPr="00DE71C9" w:rsidRDefault="007F563D" w:rsidP="003B7B0C">
            <w:pPr>
              <w:pStyle w:val="Contenuto"/>
              <w:jc w:val="center"/>
              <w:rPr>
                <w:sz w:val="20"/>
                <w:szCs w:val="20"/>
              </w:rPr>
            </w:pPr>
            <w:r w:rsidRPr="00DE71C9">
              <w:rPr>
                <w:sz w:val="20"/>
                <w:szCs w:val="20"/>
              </w:rPr>
              <w:t>La sezione “notizie in evidenza” non ha una struttura chiara</w:t>
            </w:r>
          </w:p>
        </w:tc>
        <w:tc>
          <w:tcPr>
            <w:tcW w:w="1110" w:type="dxa"/>
            <w:shd w:val="clear" w:color="auto" w:fill="FFFFFF" w:themeFill="background1"/>
            <w:vAlign w:val="center"/>
          </w:tcPr>
          <w:p w14:paraId="48BBF6AA" w14:textId="77777777" w:rsidR="007F563D" w:rsidRPr="00DE71C9" w:rsidRDefault="007F563D" w:rsidP="003B7B0C">
            <w:pPr>
              <w:pStyle w:val="Contenuto"/>
              <w:jc w:val="center"/>
              <w:rPr>
                <w:sz w:val="20"/>
                <w:szCs w:val="20"/>
              </w:rPr>
            </w:pPr>
            <w:r w:rsidRPr="00DE71C9">
              <w:rPr>
                <w:sz w:val="20"/>
                <w:szCs w:val="20"/>
              </w:rPr>
              <w:t>1, 8</w:t>
            </w:r>
          </w:p>
        </w:tc>
        <w:tc>
          <w:tcPr>
            <w:tcW w:w="2105" w:type="dxa"/>
            <w:shd w:val="clear" w:color="auto" w:fill="FFFFFF" w:themeFill="background1"/>
            <w:vAlign w:val="center"/>
          </w:tcPr>
          <w:p w14:paraId="6DF2BE2F" w14:textId="77777777" w:rsidR="007F563D" w:rsidRPr="00DE71C9" w:rsidRDefault="007F563D" w:rsidP="003B7B0C">
            <w:pPr>
              <w:pStyle w:val="Contenuto"/>
              <w:jc w:val="center"/>
              <w:rPr>
                <w:sz w:val="20"/>
                <w:szCs w:val="20"/>
              </w:rPr>
            </w:pPr>
            <w:r w:rsidRPr="00DE71C9">
              <w:rPr>
                <w:sz w:val="20"/>
                <w:szCs w:val="20"/>
              </w:rPr>
              <w:t>Allineando e ridimensionando i contenitori, che conterranno le notizie</w:t>
            </w:r>
          </w:p>
        </w:tc>
        <w:tc>
          <w:tcPr>
            <w:tcW w:w="1297" w:type="dxa"/>
            <w:shd w:val="clear" w:color="auto" w:fill="FFFFFF" w:themeFill="background1"/>
            <w:vAlign w:val="center"/>
          </w:tcPr>
          <w:p w14:paraId="1476F688" w14:textId="77777777" w:rsidR="007F563D" w:rsidRPr="00DE71C9" w:rsidRDefault="007F563D" w:rsidP="003B7B0C">
            <w:pPr>
              <w:pStyle w:val="Contenuto"/>
              <w:jc w:val="center"/>
              <w:rPr>
                <w:sz w:val="20"/>
                <w:szCs w:val="20"/>
              </w:rPr>
            </w:pPr>
            <w:r w:rsidRPr="00DE71C9">
              <w:rPr>
                <w:sz w:val="20"/>
                <w:szCs w:val="20"/>
              </w:rPr>
              <w:t>2</w:t>
            </w:r>
          </w:p>
        </w:tc>
      </w:tr>
      <w:tr w:rsidR="007F563D" w:rsidRPr="00DE71C9" w14:paraId="6908D7FD" w14:textId="77777777" w:rsidTr="003B7B0C">
        <w:trPr>
          <w:trHeight w:val="1180"/>
        </w:trPr>
        <w:tc>
          <w:tcPr>
            <w:tcW w:w="1240" w:type="dxa"/>
            <w:shd w:val="clear" w:color="auto" w:fill="FFFFFF" w:themeFill="background1"/>
            <w:vAlign w:val="center"/>
          </w:tcPr>
          <w:p w14:paraId="4DDF9D65" w14:textId="77777777" w:rsidR="007F563D" w:rsidRPr="007F563D" w:rsidRDefault="007F563D" w:rsidP="003B7B0C">
            <w:pPr>
              <w:pStyle w:val="Contenuto"/>
              <w:jc w:val="center"/>
              <w:rPr>
                <w:b/>
                <w:sz w:val="20"/>
                <w:szCs w:val="20"/>
              </w:rPr>
            </w:pPr>
            <w:r w:rsidRPr="007F563D">
              <w:rPr>
                <w:b/>
                <w:sz w:val="20"/>
                <w:szCs w:val="20"/>
              </w:rPr>
              <w:t>3</w:t>
            </w:r>
          </w:p>
        </w:tc>
        <w:tc>
          <w:tcPr>
            <w:tcW w:w="1736" w:type="dxa"/>
            <w:shd w:val="clear" w:color="auto" w:fill="FFFFFF" w:themeFill="background1"/>
            <w:vAlign w:val="center"/>
          </w:tcPr>
          <w:p w14:paraId="16A60562" w14:textId="77777777" w:rsidR="007F563D" w:rsidRPr="00DE71C9" w:rsidRDefault="007F563D" w:rsidP="003B7B0C">
            <w:pPr>
              <w:pStyle w:val="Contenuto"/>
              <w:jc w:val="center"/>
              <w:rPr>
                <w:sz w:val="20"/>
                <w:szCs w:val="20"/>
              </w:rPr>
            </w:pPr>
            <w:r w:rsidRPr="00DE71C9">
              <w:rPr>
                <w:sz w:val="20"/>
                <w:szCs w:val="20"/>
              </w:rPr>
              <w:t>Amministrazione “Servizi e Uffici”</w:t>
            </w:r>
          </w:p>
        </w:tc>
        <w:tc>
          <w:tcPr>
            <w:tcW w:w="2354" w:type="dxa"/>
            <w:shd w:val="clear" w:color="auto" w:fill="FFFFFF" w:themeFill="background1"/>
            <w:vAlign w:val="center"/>
          </w:tcPr>
          <w:p w14:paraId="7A294455" w14:textId="77777777" w:rsidR="007F563D" w:rsidRPr="00DE71C9" w:rsidRDefault="007F563D" w:rsidP="003B7B0C">
            <w:pPr>
              <w:pStyle w:val="Contenuto"/>
              <w:jc w:val="center"/>
              <w:rPr>
                <w:sz w:val="20"/>
                <w:szCs w:val="20"/>
              </w:rPr>
            </w:pPr>
            <w:r w:rsidRPr="00DE71C9">
              <w:rPr>
                <w:sz w:val="20"/>
                <w:szCs w:val="20"/>
              </w:rPr>
              <w:t>Cliccando su “servizi e Uffici” la pagina non presenta nulla.</w:t>
            </w:r>
          </w:p>
        </w:tc>
        <w:tc>
          <w:tcPr>
            <w:tcW w:w="1110" w:type="dxa"/>
            <w:shd w:val="clear" w:color="auto" w:fill="FFFFFF" w:themeFill="background1"/>
            <w:vAlign w:val="center"/>
          </w:tcPr>
          <w:p w14:paraId="1C2F78E0" w14:textId="77777777" w:rsidR="007F563D" w:rsidRPr="00DE71C9" w:rsidRDefault="007F563D" w:rsidP="003B7B0C">
            <w:pPr>
              <w:pStyle w:val="Contenuto"/>
              <w:jc w:val="center"/>
              <w:rPr>
                <w:sz w:val="20"/>
                <w:szCs w:val="20"/>
              </w:rPr>
            </w:pPr>
            <w:r w:rsidRPr="00DE71C9">
              <w:rPr>
                <w:sz w:val="20"/>
                <w:szCs w:val="20"/>
              </w:rPr>
              <w:t>5</w:t>
            </w:r>
          </w:p>
        </w:tc>
        <w:tc>
          <w:tcPr>
            <w:tcW w:w="2105" w:type="dxa"/>
            <w:shd w:val="clear" w:color="auto" w:fill="FFFFFF" w:themeFill="background1"/>
            <w:vAlign w:val="center"/>
          </w:tcPr>
          <w:p w14:paraId="643CF6ED" w14:textId="77777777" w:rsidR="007F563D" w:rsidRPr="00DE71C9" w:rsidRDefault="007F563D" w:rsidP="003B7B0C">
            <w:pPr>
              <w:pStyle w:val="Contenuto"/>
              <w:jc w:val="center"/>
              <w:rPr>
                <w:sz w:val="20"/>
                <w:szCs w:val="20"/>
              </w:rPr>
            </w:pPr>
            <w:r w:rsidRPr="00DE71C9">
              <w:rPr>
                <w:sz w:val="20"/>
                <w:szCs w:val="20"/>
              </w:rPr>
              <w:t>Dando un feedback chiaro all’utente, sul non funzionamento della pagina</w:t>
            </w:r>
          </w:p>
        </w:tc>
        <w:tc>
          <w:tcPr>
            <w:tcW w:w="1297" w:type="dxa"/>
            <w:shd w:val="clear" w:color="auto" w:fill="FFFFFF" w:themeFill="background1"/>
            <w:vAlign w:val="center"/>
          </w:tcPr>
          <w:p w14:paraId="11D9BBDD" w14:textId="77777777" w:rsidR="007F563D" w:rsidRPr="00DE71C9" w:rsidRDefault="007F563D" w:rsidP="003B7B0C">
            <w:pPr>
              <w:pStyle w:val="Contenuto"/>
              <w:jc w:val="center"/>
              <w:rPr>
                <w:sz w:val="20"/>
                <w:szCs w:val="20"/>
              </w:rPr>
            </w:pPr>
            <w:r w:rsidRPr="00DE71C9">
              <w:rPr>
                <w:sz w:val="20"/>
                <w:szCs w:val="20"/>
              </w:rPr>
              <w:t>3</w:t>
            </w:r>
          </w:p>
        </w:tc>
      </w:tr>
      <w:tr w:rsidR="007F563D" w:rsidRPr="00DE71C9" w14:paraId="333830F8" w14:textId="77777777" w:rsidTr="003B7B0C">
        <w:trPr>
          <w:trHeight w:val="1180"/>
        </w:trPr>
        <w:tc>
          <w:tcPr>
            <w:tcW w:w="1240" w:type="dxa"/>
            <w:shd w:val="clear" w:color="auto" w:fill="FFFFFF" w:themeFill="background1"/>
            <w:vAlign w:val="center"/>
          </w:tcPr>
          <w:p w14:paraId="1352E26C" w14:textId="77777777" w:rsidR="007F563D" w:rsidRPr="007F563D" w:rsidRDefault="007F563D" w:rsidP="003B7B0C">
            <w:pPr>
              <w:pStyle w:val="Contenuto"/>
              <w:jc w:val="center"/>
              <w:rPr>
                <w:b/>
                <w:sz w:val="20"/>
                <w:szCs w:val="20"/>
              </w:rPr>
            </w:pPr>
            <w:r w:rsidRPr="007F563D">
              <w:rPr>
                <w:b/>
                <w:sz w:val="20"/>
                <w:szCs w:val="20"/>
              </w:rPr>
              <w:t>4</w:t>
            </w:r>
          </w:p>
        </w:tc>
        <w:tc>
          <w:tcPr>
            <w:tcW w:w="1736" w:type="dxa"/>
            <w:shd w:val="clear" w:color="auto" w:fill="FFFFFF" w:themeFill="background1"/>
            <w:vAlign w:val="center"/>
          </w:tcPr>
          <w:p w14:paraId="6DC51715" w14:textId="77777777" w:rsidR="007F563D" w:rsidRPr="00DE71C9" w:rsidRDefault="007F563D" w:rsidP="003B7B0C">
            <w:pPr>
              <w:pStyle w:val="Contenuto"/>
              <w:jc w:val="center"/>
              <w:rPr>
                <w:sz w:val="20"/>
                <w:szCs w:val="20"/>
              </w:rPr>
            </w:pPr>
            <w:r w:rsidRPr="00DE71C9">
              <w:rPr>
                <w:sz w:val="20"/>
                <w:szCs w:val="20"/>
              </w:rPr>
              <w:t>Sito intero</w:t>
            </w:r>
          </w:p>
        </w:tc>
        <w:tc>
          <w:tcPr>
            <w:tcW w:w="2354" w:type="dxa"/>
            <w:shd w:val="clear" w:color="auto" w:fill="FFFFFF" w:themeFill="background1"/>
            <w:vAlign w:val="center"/>
          </w:tcPr>
          <w:p w14:paraId="3D137644" w14:textId="77777777" w:rsidR="007F563D" w:rsidRPr="00DE71C9" w:rsidRDefault="007F563D" w:rsidP="003B7B0C">
            <w:pPr>
              <w:pStyle w:val="Contenuto"/>
              <w:jc w:val="center"/>
              <w:rPr>
                <w:sz w:val="20"/>
                <w:szCs w:val="20"/>
              </w:rPr>
            </w:pPr>
            <w:r w:rsidRPr="00DE71C9">
              <w:rPr>
                <w:sz w:val="20"/>
                <w:szCs w:val="20"/>
              </w:rPr>
              <w:t>Le pagine non presentano il pulsante “indietro”</w:t>
            </w:r>
          </w:p>
        </w:tc>
        <w:tc>
          <w:tcPr>
            <w:tcW w:w="1110" w:type="dxa"/>
            <w:shd w:val="clear" w:color="auto" w:fill="FFFFFF" w:themeFill="background1"/>
            <w:vAlign w:val="center"/>
          </w:tcPr>
          <w:p w14:paraId="2EACEF70" w14:textId="77777777" w:rsidR="007F563D" w:rsidRPr="00DE71C9" w:rsidRDefault="007F563D" w:rsidP="003B7B0C">
            <w:pPr>
              <w:pStyle w:val="Contenuto"/>
              <w:jc w:val="center"/>
              <w:rPr>
                <w:sz w:val="20"/>
                <w:szCs w:val="20"/>
              </w:rPr>
            </w:pPr>
            <w:r w:rsidRPr="00DE71C9">
              <w:rPr>
                <w:sz w:val="20"/>
                <w:szCs w:val="20"/>
              </w:rPr>
              <w:t>3</w:t>
            </w:r>
          </w:p>
        </w:tc>
        <w:tc>
          <w:tcPr>
            <w:tcW w:w="2105" w:type="dxa"/>
            <w:shd w:val="clear" w:color="auto" w:fill="FFFFFF" w:themeFill="background1"/>
            <w:vAlign w:val="center"/>
          </w:tcPr>
          <w:p w14:paraId="3B6A6245" w14:textId="77777777" w:rsidR="007F563D" w:rsidRPr="00DE71C9" w:rsidRDefault="007F563D" w:rsidP="003B7B0C">
            <w:pPr>
              <w:pStyle w:val="Contenuto"/>
              <w:jc w:val="center"/>
              <w:rPr>
                <w:sz w:val="20"/>
                <w:szCs w:val="20"/>
              </w:rPr>
            </w:pPr>
            <w:r w:rsidRPr="00DE71C9">
              <w:rPr>
                <w:sz w:val="20"/>
                <w:szCs w:val="20"/>
              </w:rPr>
              <w:t>Introducendo in tutte le pagine i pulsanti di navigazione</w:t>
            </w:r>
          </w:p>
        </w:tc>
        <w:tc>
          <w:tcPr>
            <w:tcW w:w="1297" w:type="dxa"/>
            <w:shd w:val="clear" w:color="auto" w:fill="FFFFFF" w:themeFill="background1"/>
            <w:vAlign w:val="center"/>
          </w:tcPr>
          <w:p w14:paraId="7B48CEF3" w14:textId="77777777" w:rsidR="007F563D" w:rsidRPr="00DE71C9" w:rsidRDefault="007F563D" w:rsidP="003B7B0C">
            <w:pPr>
              <w:pStyle w:val="Contenuto"/>
              <w:jc w:val="center"/>
              <w:rPr>
                <w:sz w:val="20"/>
                <w:szCs w:val="20"/>
              </w:rPr>
            </w:pPr>
            <w:r w:rsidRPr="00DE71C9">
              <w:rPr>
                <w:sz w:val="20"/>
                <w:szCs w:val="20"/>
              </w:rPr>
              <w:t>2</w:t>
            </w:r>
          </w:p>
        </w:tc>
      </w:tr>
      <w:tr w:rsidR="007F563D" w:rsidRPr="00DE71C9" w14:paraId="3E192100" w14:textId="77777777" w:rsidTr="003B7B0C">
        <w:trPr>
          <w:trHeight w:val="893"/>
        </w:trPr>
        <w:tc>
          <w:tcPr>
            <w:tcW w:w="1240" w:type="dxa"/>
            <w:shd w:val="clear" w:color="auto" w:fill="FFFFFF" w:themeFill="background1"/>
            <w:vAlign w:val="center"/>
          </w:tcPr>
          <w:p w14:paraId="0DBB7B21" w14:textId="77777777" w:rsidR="007F563D" w:rsidRPr="007F563D" w:rsidRDefault="007F563D" w:rsidP="003B7B0C">
            <w:pPr>
              <w:pStyle w:val="Contenuto"/>
              <w:jc w:val="center"/>
              <w:rPr>
                <w:b/>
                <w:sz w:val="20"/>
                <w:szCs w:val="20"/>
              </w:rPr>
            </w:pPr>
            <w:r w:rsidRPr="007F563D">
              <w:rPr>
                <w:b/>
                <w:sz w:val="20"/>
                <w:szCs w:val="20"/>
              </w:rPr>
              <w:t>5</w:t>
            </w:r>
          </w:p>
        </w:tc>
        <w:tc>
          <w:tcPr>
            <w:tcW w:w="1736" w:type="dxa"/>
            <w:shd w:val="clear" w:color="auto" w:fill="FFFFFF" w:themeFill="background1"/>
            <w:vAlign w:val="center"/>
          </w:tcPr>
          <w:p w14:paraId="6C6F5D14" w14:textId="77777777" w:rsidR="007F563D" w:rsidRPr="00DE71C9" w:rsidRDefault="007F563D" w:rsidP="003B7B0C">
            <w:pPr>
              <w:pStyle w:val="Contenuto"/>
              <w:jc w:val="center"/>
              <w:rPr>
                <w:sz w:val="20"/>
                <w:szCs w:val="20"/>
              </w:rPr>
            </w:pPr>
            <w:r w:rsidRPr="00DE71C9">
              <w:rPr>
                <w:sz w:val="20"/>
                <w:szCs w:val="20"/>
              </w:rPr>
              <w:t>Eventi</w:t>
            </w:r>
          </w:p>
          <w:p w14:paraId="0752BC09" w14:textId="77777777" w:rsidR="007F563D" w:rsidRPr="00DE71C9" w:rsidRDefault="007F563D" w:rsidP="003B7B0C">
            <w:pPr>
              <w:pStyle w:val="Contenuto"/>
              <w:jc w:val="center"/>
              <w:rPr>
                <w:sz w:val="20"/>
                <w:szCs w:val="20"/>
              </w:rPr>
            </w:pPr>
          </w:p>
        </w:tc>
        <w:tc>
          <w:tcPr>
            <w:tcW w:w="2354" w:type="dxa"/>
            <w:shd w:val="clear" w:color="auto" w:fill="FFFFFF" w:themeFill="background1"/>
            <w:vAlign w:val="center"/>
          </w:tcPr>
          <w:p w14:paraId="0C044AD0" w14:textId="77777777" w:rsidR="007F563D" w:rsidRPr="00DE71C9" w:rsidRDefault="007F563D" w:rsidP="003B7B0C">
            <w:pPr>
              <w:pStyle w:val="Contenuto"/>
              <w:jc w:val="center"/>
              <w:rPr>
                <w:sz w:val="20"/>
                <w:szCs w:val="20"/>
              </w:rPr>
            </w:pPr>
            <w:r w:rsidRPr="00DE71C9">
              <w:rPr>
                <w:sz w:val="20"/>
                <w:szCs w:val="20"/>
              </w:rPr>
              <w:t>La formattazione del testo degli eventi non è molto visibile</w:t>
            </w:r>
          </w:p>
        </w:tc>
        <w:tc>
          <w:tcPr>
            <w:tcW w:w="1110" w:type="dxa"/>
            <w:shd w:val="clear" w:color="auto" w:fill="FFFFFF" w:themeFill="background1"/>
            <w:vAlign w:val="center"/>
          </w:tcPr>
          <w:p w14:paraId="1BB6C11E" w14:textId="77777777" w:rsidR="007F563D" w:rsidRPr="00DE71C9" w:rsidRDefault="007F563D" w:rsidP="003B7B0C">
            <w:pPr>
              <w:pStyle w:val="Contenuto"/>
              <w:jc w:val="center"/>
              <w:rPr>
                <w:sz w:val="20"/>
                <w:szCs w:val="20"/>
              </w:rPr>
            </w:pPr>
            <w:r w:rsidRPr="00DE71C9">
              <w:rPr>
                <w:sz w:val="20"/>
                <w:szCs w:val="20"/>
              </w:rPr>
              <w:t>1</w:t>
            </w:r>
          </w:p>
        </w:tc>
        <w:tc>
          <w:tcPr>
            <w:tcW w:w="2105" w:type="dxa"/>
            <w:shd w:val="clear" w:color="auto" w:fill="FFFFFF" w:themeFill="background1"/>
            <w:vAlign w:val="center"/>
          </w:tcPr>
          <w:p w14:paraId="4D1B4E2D" w14:textId="77777777" w:rsidR="007F563D" w:rsidRPr="00DE71C9" w:rsidRDefault="007F563D" w:rsidP="003B7B0C">
            <w:pPr>
              <w:pStyle w:val="Contenuto"/>
              <w:jc w:val="center"/>
              <w:rPr>
                <w:sz w:val="20"/>
                <w:szCs w:val="20"/>
              </w:rPr>
            </w:pPr>
            <w:r w:rsidRPr="00DE71C9">
              <w:rPr>
                <w:sz w:val="20"/>
                <w:szCs w:val="20"/>
              </w:rPr>
              <w:t>Migliorare la formattazione del testo</w:t>
            </w:r>
          </w:p>
        </w:tc>
        <w:tc>
          <w:tcPr>
            <w:tcW w:w="1297" w:type="dxa"/>
            <w:shd w:val="clear" w:color="auto" w:fill="FFFFFF" w:themeFill="background1"/>
            <w:vAlign w:val="center"/>
          </w:tcPr>
          <w:p w14:paraId="2B92E99E" w14:textId="77777777" w:rsidR="007F563D" w:rsidRPr="00DE71C9" w:rsidRDefault="007F563D" w:rsidP="003B7B0C">
            <w:pPr>
              <w:pStyle w:val="Contenuto"/>
              <w:jc w:val="center"/>
              <w:rPr>
                <w:sz w:val="20"/>
                <w:szCs w:val="20"/>
              </w:rPr>
            </w:pPr>
            <w:r w:rsidRPr="00DE71C9">
              <w:rPr>
                <w:sz w:val="20"/>
                <w:szCs w:val="20"/>
              </w:rPr>
              <w:t>4</w:t>
            </w:r>
          </w:p>
        </w:tc>
      </w:tr>
      <w:tr w:rsidR="007F563D" w:rsidRPr="00DE71C9" w14:paraId="36FC48FC" w14:textId="77777777" w:rsidTr="003B7B0C">
        <w:trPr>
          <w:trHeight w:val="877"/>
        </w:trPr>
        <w:tc>
          <w:tcPr>
            <w:tcW w:w="1240" w:type="dxa"/>
            <w:shd w:val="clear" w:color="auto" w:fill="FFFFFF" w:themeFill="background1"/>
            <w:vAlign w:val="center"/>
          </w:tcPr>
          <w:p w14:paraId="6513C53B" w14:textId="77777777" w:rsidR="007F563D" w:rsidRPr="007F563D" w:rsidRDefault="007F563D" w:rsidP="003B7B0C">
            <w:pPr>
              <w:pStyle w:val="Contenuto"/>
              <w:jc w:val="center"/>
              <w:rPr>
                <w:b/>
                <w:sz w:val="20"/>
                <w:szCs w:val="20"/>
              </w:rPr>
            </w:pPr>
            <w:r w:rsidRPr="007F563D">
              <w:rPr>
                <w:b/>
                <w:sz w:val="20"/>
                <w:szCs w:val="20"/>
              </w:rPr>
              <w:t>6</w:t>
            </w:r>
          </w:p>
        </w:tc>
        <w:tc>
          <w:tcPr>
            <w:tcW w:w="1736" w:type="dxa"/>
            <w:shd w:val="clear" w:color="auto" w:fill="FFFFFF" w:themeFill="background1"/>
            <w:vAlign w:val="center"/>
          </w:tcPr>
          <w:p w14:paraId="4282462B" w14:textId="77777777" w:rsidR="007F563D" w:rsidRPr="00DE71C9" w:rsidRDefault="007F563D" w:rsidP="003B7B0C">
            <w:pPr>
              <w:pStyle w:val="Contenuto"/>
              <w:jc w:val="center"/>
              <w:rPr>
                <w:sz w:val="20"/>
                <w:szCs w:val="20"/>
              </w:rPr>
            </w:pPr>
            <w:r w:rsidRPr="00DE71C9">
              <w:rPr>
                <w:sz w:val="20"/>
                <w:szCs w:val="20"/>
              </w:rPr>
              <w:t>Eventi</w:t>
            </w:r>
          </w:p>
        </w:tc>
        <w:tc>
          <w:tcPr>
            <w:tcW w:w="2354" w:type="dxa"/>
            <w:shd w:val="clear" w:color="auto" w:fill="FFFFFF" w:themeFill="background1"/>
            <w:vAlign w:val="center"/>
          </w:tcPr>
          <w:p w14:paraId="1ACAC261" w14:textId="77777777" w:rsidR="007F563D" w:rsidRPr="00DE71C9" w:rsidRDefault="007F563D" w:rsidP="003B7B0C">
            <w:pPr>
              <w:pStyle w:val="Contenuto"/>
              <w:jc w:val="center"/>
              <w:rPr>
                <w:sz w:val="20"/>
                <w:szCs w:val="20"/>
              </w:rPr>
            </w:pPr>
            <w:r w:rsidRPr="00DE71C9">
              <w:rPr>
                <w:sz w:val="20"/>
                <w:szCs w:val="20"/>
              </w:rPr>
              <w:t>Viene utilizzato un font differente</w:t>
            </w:r>
          </w:p>
          <w:p w14:paraId="6F8FC626" w14:textId="77777777" w:rsidR="007F563D" w:rsidRPr="00DE71C9" w:rsidRDefault="007F563D" w:rsidP="003B7B0C">
            <w:pPr>
              <w:pStyle w:val="Contenuto"/>
              <w:jc w:val="center"/>
              <w:rPr>
                <w:sz w:val="20"/>
                <w:szCs w:val="20"/>
              </w:rPr>
            </w:pPr>
          </w:p>
        </w:tc>
        <w:tc>
          <w:tcPr>
            <w:tcW w:w="1110" w:type="dxa"/>
            <w:shd w:val="clear" w:color="auto" w:fill="FFFFFF" w:themeFill="background1"/>
            <w:vAlign w:val="center"/>
          </w:tcPr>
          <w:p w14:paraId="79B18182" w14:textId="77777777" w:rsidR="007F563D" w:rsidRPr="00DE71C9" w:rsidRDefault="007F563D" w:rsidP="003B7B0C">
            <w:pPr>
              <w:pStyle w:val="Contenuto"/>
              <w:jc w:val="center"/>
              <w:rPr>
                <w:sz w:val="20"/>
                <w:szCs w:val="20"/>
              </w:rPr>
            </w:pPr>
            <w:r w:rsidRPr="00DE71C9">
              <w:rPr>
                <w:sz w:val="20"/>
                <w:szCs w:val="20"/>
              </w:rPr>
              <w:t>4</w:t>
            </w:r>
          </w:p>
        </w:tc>
        <w:tc>
          <w:tcPr>
            <w:tcW w:w="2105" w:type="dxa"/>
            <w:shd w:val="clear" w:color="auto" w:fill="FFFFFF" w:themeFill="background1"/>
            <w:vAlign w:val="center"/>
          </w:tcPr>
          <w:p w14:paraId="29C25309" w14:textId="77777777" w:rsidR="007F563D" w:rsidRPr="00DE71C9" w:rsidRDefault="007F563D" w:rsidP="003B7B0C">
            <w:pPr>
              <w:pStyle w:val="Contenuto"/>
              <w:jc w:val="center"/>
              <w:rPr>
                <w:sz w:val="20"/>
                <w:szCs w:val="20"/>
              </w:rPr>
            </w:pPr>
            <w:r w:rsidRPr="00DE71C9">
              <w:rPr>
                <w:sz w:val="20"/>
                <w:szCs w:val="20"/>
              </w:rPr>
              <w:t>Utilizzare lo stesso font per tutta la pagina</w:t>
            </w:r>
          </w:p>
        </w:tc>
        <w:tc>
          <w:tcPr>
            <w:tcW w:w="1297" w:type="dxa"/>
            <w:shd w:val="clear" w:color="auto" w:fill="FFFFFF" w:themeFill="background1"/>
            <w:vAlign w:val="center"/>
          </w:tcPr>
          <w:p w14:paraId="1EF84F06" w14:textId="77777777" w:rsidR="007F563D" w:rsidRPr="00DE71C9" w:rsidRDefault="007F563D" w:rsidP="003B7B0C">
            <w:pPr>
              <w:pStyle w:val="Contenuto"/>
              <w:jc w:val="center"/>
              <w:rPr>
                <w:sz w:val="20"/>
                <w:szCs w:val="20"/>
              </w:rPr>
            </w:pPr>
            <w:r w:rsidRPr="00DE71C9">
              <w:rPr>
                <w:sz w:val="20"/>
                <w:szCs w:val="20"/>
              </w:rPr>
              <w:t>3</w:t>
            </w:r>
          </w:p>
        </w:tc>
      </w:tr>
      <w:tr w:rsidR="007F563D" w:rsidRPr="00DE71C9" w14:paraId="72D9E9AE" w14:textId="77777777" w:rsidTr="003B7B0C">
        <w:trPr>
          <w:trHeight w:val="590"/>
        </w:trPr>
        <w:tc>
          <w:tcPr>
            <w:tcW w:w="1240" w:type="dxa"/>
            <w:shd w:val="clear" w:color="auto" w:fill="FFFFFF" w:themeFill="background1"/>
            <w:vAlign w:val="center"/>
          </w:tcPr>
          <w:p w14:paraId="0788C10B" w14:textId="77777777" w:rsidR="007F563D" w:rsidRPr="007F563D" w:rsidRDefault="007F563D" w:rsidP="003B7B0C">
            <w:pPr>
              <w:pStyle w:val="Contenuto"/>
              <w:jc w:val="center"/>
              <w:rPr>
                <w:b/>
                <w:sz w:val="20"/>
                <w:szCs w:val="20"/>
              </w:rPr>
            </w:pPr>
            <w:r w:rsidRPr="007F563D">
              <w:rPr>
                <w:b/>
                <w:sz w:val="20"/>
                <w:szCs w:val="20"/>
              </w:rPr>
              <w:t>7</w:t>
            </w:r>
          </w:p>
        </w:tc>
        <w:tc>
          <w:tcPr>
            <w:tcW w:w="1736" w:type="dxa"/>
            <w:shd w:val="clear" w:color="auto" w:fill="FFFFFF" w:themeFill="background1"/>
            <w:vAlign w:val="center"/>
          </w:tcPr>
          <w:p w14:paraId="24628024" w14:textId="77777777" w:rsidR="007F563D" w:rsidRPr="00DE71C9" w:rsidRDefault="007F563D" w:rsidP="003B7B0C">
            <w:pPr>
              <w:pStyle w:val="Contenuto"/>
              <w:jc w:val="center"/>
              <w:rPr>
                <w:sz w:val="20"/>
                <w:szCs w:val="20"/>
              </w:rPr>
            </w:pPr>
            <w:r w:rsidRPr="00DE71C9">
              <w:rPr>
                <w:sz w:val="20"/>
                <w:szCs w:val="20"/>
              </w:rPr>
              <w:t>Amministrazione trasparente</w:t>
            </w:r>
          </w:p>
        </w:tc>
        <w:tc>
          <w:tcPr>
            <w:tcW w:w="2354" w:type="dxa"/>
            <w:shd w:val="clear" w:color="auto" w:fill="FFFFFF" w:themeFill="background1"/>
            <w:vAlign w:val="center"/>
          </w:tcPr>
          <w:p w14:paraId="71DAA0F1" w14:textId="77777777" w:rsidR="007F563D" w:rsidRPr="00DE71C9" w:rsidRDefault="007F563D" w:rsidP="003B7B0C">
            <w:pPr>
              <w:pStyle w:val="Contenuto"/>
              <w:jc w:val="center"/>
              <w:rPr>
                <w:sz w:val="20"/>
                <w:szCs w:val="20"/>
              </w:rPr>
            </w:pPr>
            <w:r w:rsidRPr="00DE71C9">
              <w:rPr>
                <w:sz w:val="20"/>
                <w:szCs w:val="20"/>
              </w:rPr>
              <w:t>Il link riporta ad una pagina esterna</w:t>
            </w:r>
          </w:p>
        </w:tc>
        <w:tc>
          <w:tcPr>
            <w:tcW w:w="1110" w:type="dxa"/>
            <w:shd w:val="clear" w:color="auto" w:fill="FFFFFF" w:themeFill="background1"/>
            <w:vAlign w:val="center"/>
          </w:tcPr>
          <w:p w14:paraId="6B5D42C5" w14:textId="77777777" w:rsidR="007F563D" w:rsidRPr="00DE71C9" w:rsidRDefault="007F563D" w:rsidP="003B7B0C">
            <w:pPr>
              <w:pStyle w:val="Contenuto"/>
              <w:jc w:val="center"/>
              <w:rPr>
                <w:sz w:val="20"/>
                <w:szCs w:val="20"/>
              </w:rPr>
            </w:pPr>
            <w:r w:rsidRPr="00DE71C9">
              <w:rPr>
                <w:sz w:val="20"/>
                <w:szCs w:val="20"/>
              </w:rPr>
              <w:t>5</w:t>
            </w:r>
          </w:p>
        </w:tc>
        <w:tc>
          <w:tcPr>
            <w:tcW w:w="2105" w:type="dxa"/>
            <w:shd w:val="clear" w:color="auto" w:fill="FFFFFF" w:themeFill="background1"/>
            <w:vAlign w:val="center"/>
          </w:tcPr>
          <w:p w14:paraId="73D77E44" w14:textId="7CCD6F82" w:rsidR="007F563D" w:rsidRPr="00DE71C9" w:rsidRDefault="00B3355B" w:rsidP="003B7B0C">
            <w:pPr>
              <w:pStyle w:val="Contenuto"/>
              <w:jc w:val="center"/>
              <w:rPr>
                <w:sz w:val="20"/>
                <w:szCs w:val="20"/>
              </w:rPr>
            </w:pPr>
            <w:r w:rsidRPr="00B3355B">
              <w:rPr>
                <w:rFonts w:ascii="Calibri" w:eastAsia="Calibri" w:hAnsi="Calibri" w:cs="Calibri"/>
                <w:color w:val="082A75"/>
                <w:sz w:val="20"/>
                <w:szCs w:val="20"/>
                <w:lang w:eastAsia="it-IT"/>
              </w:rPr>
              <w:t>Notificando l'utente sul cambio di stato della pagina</w:t>
            </w:r>
          </w:p>
        </w:tc>
        <w:tc>
          <w:tcPr>
            <w:tcW w:w="1297" w:type="dxa"/>
            <w:shd w:val="clear" w:color="auto" w:fill="FFFFFF" w:themeFill="background1"/>
            <w:vAlign w:val="center"/>
          </w:tcPr>
          <w:p w14:paraId="2D13FCE7" w14:textId="77777777" w:rsidR="007F563D" w:rsidRPr="00DE71C9" w:rsidRDefault="007F563D" w:rsidP="003B7B0C">
            <w:pPr>
              <w:pStyle w:val="Contenuto"/>
              <w:jc w:val="center"/>
              <w:rPr>
                <w:sz w:val="20"/>
                <w:szCs w:val="20"/>
              </w:rPr>
            </w:pPr>
            <w:r w:rsidRPr="00DE71C9">
              <w:rPr>
                <w:sz w:val="20"/>
                <w:szCs w:val="20"/>
              </w:rPr>
              <w:t>2</w:t>
            </w:r>
          </w:p>
        </w:tc>
      </w:tr>
      <w:tr w:rsidR="007F563D" w:rsidRPr="00DE71C9" w14:paraId="39BCC8DE" w14:textId="77777777" w:rsidTr="003B7B0C">
        <w:trPr>
          <w:trHeight w:val="1769"/>
        </w:trPr>
        <w:tc>
          <w:tcPr>
            <w:tcW w:w="1240" w:type="dxa"/>
            <w:shd w:val="clear" w:color="auto" w:fill="FFFFFF" w:themeFill="background1"/>
            <w:vAlign w:val="center"/>
          </w:tcPr>
          <w:p w14:paraId="2CE6A828" w14:textId="77777777" w:rsidR="007F563D" w:rsidRPr="007F563D" w:rsidRDefault="007F563D" w:rsidP="003B7B0C">
            <w:pPr>
              <w:pStyle w:val="Contenuto"/>
              <w:jc w:val="center"/>
              <w:rPr>
                <w:b/>
                <w:sz w:val="20"/>
                <w:szCs w:val="20"/>
              </w:rPr>
            </w:pPr>
            <w:r w:rsidRPr="007F563D">
              <w:rPr>
                <w:b/>
                <w:sz w:val="20"/>
                <w:szCs w:val="20"/>
              </w:rPr>
              <w:t>8</w:t>
            </w:r>
          </w:p>
        </w:tc>
        <w:tc>
          <w:tcPr>
            <w:tcW w:w="1736" w:type="dxa"/>
            <w:shd w:val="clear" w:color="auto" w:fill="FFFFFF" w:themeFill="background1"/>
            <w:vAlign w:val="center"/>
          </w:tcPr>
          <w:p w14:paraId="27CDC865" w14:textId="77777777" w:rsidR="007F563D" w:rsidRPr="00DE71C9" w:rsidRDefault="007F563D" w:rsidP="003B7B0C">
            <w:pPr>
              <w:pStyle w:val="Contenuto"/>
              <w:jc w:val="center"/>
              <w:rPr>
                <w:sz w:val="20"/>
                <w:szCs w:val="20"/>
              </w:rPr>
            </w:pPr>
            <w:r w:rsidRPr="00DE71C9">
              <w:rPr>
                <w:sz w:val="20"/>
                <w:szCs w:val="20"/>
              </w:rPr>
              <w:t>Sito intero</w:t>
            </w:r>
          </w:p>
        </w:tc>
        <w:tc>
          <w:tcPr>
            <w:tcW w:w="2354" w:type="dxa"/>
            <w:shd w:val="clear" w:color="auto" w:fill="FFFFFF" w:themeFill="background1"/>
            <w:vAlign w:val="center"/>
          </w:tcPr>
          <w:p w14:paraId="1C8D9792" w14:textId="77777777" w:rsidR="007F563D" w:rsidRPr="00DE71C9" w:rsidRDefault="007F563D" w:rsidP="003B7B0C">
            <w:pPr>
              <w:pStyle w:val="Contenuto"/>
              <w:jc w:val="center"/>
              <w:rPr>
                <w:sz w:val="20"/>
                <w:szCs w:val="20"/>
              </w:rPr>
            </w:pPr>
            <w:r w:rsidRPr="00DE71C9">
              <w:rPr>
                <w:sz w:val="20"/>
                <w:szCs w:val="20"/>
              </w:rPr>
              <w:t>Le pagine non presentano nessuna informazione sulla navigazione effettuata dall’utente</w:t>
            </w:r>
          </w:p>
          <w:p w14:paraId="7EFC7D73" w14:textId="77777777" w:rsidR="007F563D" w:rsidRPr="00DE71C9" w:rsidRDefault="007F563D" w:rsidP="003B7B0C">
            <w:pPr>
              <w:pStyle w:val="Contenuto"/>
              <w:jc w:val="center"/>
              <w:rPr>
                <w:sz w:val="20"/>
                <w:szCs w:val="20"/>
              </w:rPr>
            </w:pPr>
          </w:p>
        </w:tc>
        <w:tc>
          <w:tcPr>
            <w:tcW w:w="1110" w:type="dxa"/>
            <w:shd w:val="clear" w:color="auto" w:fill="FFFFFF" w:themeFill="background1"/>
            <w:vAlign w:val="center"/>
          </w:tcPr>
          <w:p w14:paraId="37659492" w14:textId="77777777" w:rsidR="007F563D" w:rsidRPr="00DE71C9" w:rsidRDefault="007F563D" w:rsidP="003B7B0C">
            <w:pPr>
              <w:pStyle w:val="Contenuto"/>
              <w:jc w:val="center"/>
              <w:rPr>
                <w:sz w:val="20"/>
                <w:szCs w:val="20"/>
              </w:rPr>
            </w:pPr>
            <w:r w:rsidRPr="00DE71C9">
              <w:rPr>
                <w:sz w:val="20"/>
                <w:szCs w:val="20"/>
              </w:rPr>
              <w:t>3</w:t>
            </w:r>
          </w:p>
          <w:p w14:paraId="4F017F2D" w14:textId="77777777" w:rsidR="007F563D" w:rsidRPr="00DE71C9" w:rsidRDefault="007F563D" w:rsidP="003B7B0C">
            <w:pPr>
              <w:pStyle w:val="Contenuto"/>
              <w:jc w:val="center"/>
              <w:rPr>
                <w:sz w:val="20"/>
                <w:szCs w:val="20"/>
              </w:rPr>
            </w:pPr>
          </w:p>
        </w:tc>
        <w:tc>
          <w:tcPr>
            <w:tcW w:w="2105" w:type="dxa"/>
            <w:shd w:val="clear" w:color="auto" w:fill="FFFFFF" w:themeFill="background1"/>
            <w:vAlign w:val="center"/>
          </w:tcPr>
          <w:p w14:paraId="0778CEE6" w14:textId="77777777" w:rsidR="007F563D" w:rsidRPr="00DE71C9" w:rsidRDefault="007F563D" w:rsidP="003B7B0C">
            <w:pPr>
              <w:pStyle w:val="Contenuto"/>
              <w:jc w:val="center"/>
              <w:rPr>
                <w:sz w:val="20"/>
                <w:szCs w:val="20"/>
              </w:rPr>
            </w:pPr>
            <w:r w:rsidRPr="00DE71C9">
              <w:rPr>
                <w:sz w:val="20"/>
                <w:szCs w:val="20"/>
              </w:rPr>
              <w:t>Introducendo in tutte le pagine le breadcumps</w:t>
            </w:r>
          </w:p>
          <w:p w14:paraId="40A5F019" w14:textId="77777777" w:rsidR="007F563D" w:rsidRPr="00DE71C9" w:rsidRDefault="007F563D" w:rsidP="003B7B0C">
            <w:pPr>
              <w:pStyle w:val="Contenuto"/>
              <w:jc w:val="center"/>
              <w:rPr>
                <w:sz w:val="20"/>
                <w:szCs w:val="20"/>
              </w:rPr>
            </w:pPr>
          </w:p>
        </w:tc>
        <w:tc>
          <w:tcPr>
            <w:tcW w:w="1297" w:type="dxa"/>
            <w:shd w:val="clear" w:color="auto" w:fill="FFFFFF" w:themeFill="background1"/>
            <w:vAlign w:val="center"/>
          </w:tcPr>
          <w:p w14:paraId="38F8BECE" w14:textId="77777777" w:rsidR="007F563D" w:rsidRPr="00DE71C9" w:rsidRDefault="007F563D" w:rsidP="003B7B0C">
            <w:pPr>
              <w:pStyle w:val="Contenuto"/>
              <w:jc w:val="center"/>
              <w:rPr>
                <w:sz w:val="20"/>
                <w:szCs w:val="20"/>
              </w:rPr>
            </w:pPr>
            <w:r w:rsidRPr="00DE71C9">
              <w:rPr>
                <w:sz w:val="20"/>
                <w:szCs w:val="20"/>
              </w:rPr>
              <w:t>2</w:t>
            </w:r>
          </w:p>
        </w:tc>
      </w:tr>
      <w:tr w:rsidR="007F563D" w:rsidRPr="00DE71C9" w14:paraId="306C0C02" w14:textId="77777777" w:rsidTr="003B7B0C">
        <w:trPr>
          <w:trHeight w:val="1180"/>
        </w:trPr>
        <w:tc>
          <w:tcPr>
            <w:tcW w:w="1240" w:type="dxa"/>
            <w:shd w:val="clear" w:color="auto" w:fill="FFFFFF" w:themeFill="background1"/>
            <w:vAlign w:val="center"/>
          </w:tcPr>
          <w:p w14:paraId="1A72B2EF" w14:textId="77777777" w:rsidR="007F563D" w:rsidRPr="007F563D" w:rsidRDefault="007F563D" w:rsidP="003B7B0C">
            <w:pPr>
              <w:pStyle w:val="Contenuto"/>
              <w:jc w:val="center"/>
              <w:rPr>
                <w:b/>
                <w:sz w:val="20"/>
                <w:szCs w:val="20"/>
              </w:rPr>
            </w:pPr>
            <w:r w:rsidRPr="007F563D">
              <w:rPr>
                <w:b/>
                <w:sz w:val="20"/>
                <w:szCs w:val="20"/>
              </w:rPr>
              <w:t>9</w:t>
            </w:r>
          </w:p>
        </w:tc>
        <w:tc>
          <w:tcPr>
            <w:tcW w:w="1736" w:type="dxa"/>
            <w:shd w:val="clear" w:color="auto" w:fill="FFFFFF" w:themeFill="background1"/>
            <w:vAlign w:val="center"/>
          </w:tcPr>
          <w:p w14:paraId="3D473CD6" w14:textId="77777777" w:rsidR="007F563D" w:rsidRPr="00DE71C9" w:rsidRDefault="007F563D" w:rsidP="003B7B0C">
            <w:pPr>
              <w:pStyle w:val="Contenuto"/>
              <w:jc w:val="center"/>
              <w:rPr>
                <w:sz w:val="20"/>
                <w:szCs w:val="20"/>
              </w:rPr>
            </w:pPr>
            <w:r w:rsidRPr="00DE71C9">
              <w:rPr>
                <w:sz w:val="20"/>
                <w:szCs w:val="20"/>
              </w:rPr>
              <w:t>Sito intero</w:t>
            </w:r>
          </w:p>
        </w:tc>
        <w:tc>
          <w:tcPr>
            <w:tcW w:w="2354" w:type="dxa"/>
            <w:shd w:val="clear" w:color="auto" w:fill="FFFFFF" w:themeFill="background1"/>
            <w:vAlign w:val="center"/>
          </w:tcPr>
          <w:p w14:paraId="70F5B88D" w14:textId="77777777" w:rsidR="007F563D" w:rsidRPr="00DE71C9" w:rsidRDefault="007F563D" w:rsidP="003B7B0C">
            <w:pPr>
              <w:pStyle w:val="Contenuto"/>
              <w:jc w:val="center"/>
              <w:rPr>
                <w:sz w:val="20"/>
                <w:szCs w:val="20"/>
              </w:rPr>
            </w:pPr>
            <w:r w:rsidRPr="00DE71C9">
              <w:rPr>
                <w:sz w:val="20"/>
                <w:szCs w:val="20"/>
              </w:rPr>
              <w:t>Le pagine non presentano nessuno strumento per ridimensionare il testo</w:t>
            </w:r>
          </w:p>
        </w:tc>
        <w:tc>
          <w:tcPr>
            <w:tcW w:w="1110" w:type="dxa"/>
            <w:shd w:val="clear" w:color="auto" w:fill="FFFFFF" w:themeFill="background1"/>
            <w:vAlign w:val="center"/>
          </w:tcPr>
          <w:p w14:paraId="1DB5FF1F" w14:textId="77777777" w:rsidR="007F563D" w:rsidRPr="00DE71C9" w:rsidRDefault="007F563D" w:rsidP="003B7B0C">
            <w:pPr>
              <w:pStyle w:val="Contenuto"/>
              <w:jc w:val="center"/>
              <w:rPr>
                <w:sz w:val="20"/>
                <w:szCs w:val="20"/>
              </w:rPr>
            </w:pPr>
            <w:r w:rsidRPr="00DE71C9">
              <w:rPr>
                <w:sz w:val="20"/>
                <w:szCs w:val="20"/>
              </w:rPr>
              <w:t>7</w:t>
            </w:r>
          </w:p>
          <w:p w14:paraId="6A091283" w14:textId="77777777" w:rsidR="007F563D" w:rsidRPr="00DE71C9" w:rsidRDefault="007F563D" w:rsidP="003B7B0C">
            <w:pPr>
              <w:pStyle w:val="Contenuto"/>
              <w:jc w:val="center"/>
              <w:rPr>
                <w:sz w:val="20"/>
                <w:szCs w:val="20"/>
              </w:rPr>
            </w:pPr>
          </w:p>
        </w:tc>
        <w:tc>
          <w:tcPr>
            <w:tcW w:w="2105" w:type="dxa"/>
            <w:shd w:val="clear" w:color="auto" w:fill="FFFFFF" w:themeFill="background1"/>
            <w:vAlign w:val="center"/>
          </w:tcPr>
          <w:p w14:paraId="79182C04" w14:textId="77777777" w:rsidR="007F563D" w:rsidRPr="00DE71C9" w:rsidRDefault="007F563D" w:rsidP="003B7B0C">
            <w:pPr>
              <w:pStyle w:val="Contenuto"/>
              <w:jc w:val="center"/>
              <w:rPr>
                <w:sz w:val="20"/>
                <w:szCs w:val="20"/>
              </w:rPr>
            </w:pPr>
            <w:r w:rsidRPr="00DE71C9">
              <w:rPr>
                <w:sz w:val="20"/>
                <w:szCs w:val="20"/>
              </w:rPr>
              <w:t>Introducendo la possibilità di ridimensionare il testo</w:t>
            </w:r>
          </w:p>
        </w:tc>
        <w:tc>
          <w:tcPr>
            <w:tcW w:w="1297" w:type="dxa"/>
            <w:shd w:val="clear" w:color="auto" w:fill="FFFFFF" w:themeFill="background1"/>
            <w:vAlign w:val="center"/>
          </w:tcPr>
          <w:p w14:paraId="2F5D7C08" w14:textId="77777777" w:rsidR="007F563D" w:rsidRPr="00DE71C9" w:rsidRDefault="007F563D" w:rsidP="003B7B0C">
            <w:pPr>
              <w:pStyle w:val="Contenuto"/>
              <w:jc w:val="center"/>
              <w:rPr>
                <w:sz w:val="20"/>
                <w:szCs w:val="20"/>
              </w:rPr>
            </w:pPr>
            <w:r w:rsidRPr="00DE71C9">
              <w:rPr>
                <w:sz w:val="20"/>
                <w:szCs w:val="20"/>
              </w:rPr>
              <w:t>2</w:t>
            </w:r>
          </w:p>
        </w:tc>
      </w:tr>
      <w:tr w:rsidR="007F563D" w:rsidRPr="00DE71C9" w14:paraId="4C885125" w14:textId="77777777" w:rsidTr="003B7B0C">
        <w:trPr>
          <w:trHeight w:val="590"/>
        </w:trPr>
        <w:tc>
          <w:tcPr>
            <w:tcW w:w="1240" w:type="dxa"/>
            <w:shd w:val="clear" w:color="auto" w:fill="FFFFFF" w:themeFill="background1"/>
            <w:vAlign w:val="center"/>
          </w:tcPr>
          <w:p w14:paraId="3C157F0B" w14:textId="77777777" w:rsidR="007F563D" w:rsidRPr="007F563D" w:rsidRDefault="007F563D" w:rsidP="003B7B0C">
            <w:pPr>
              <w:pStyle w:val="Contenuto"/>
              <w:jc w:val="center"/>
              <w:rPr>
                <w:b/>
                <w:sz w:val="20"/>
                <w:szCs w:val="20"/>
              </w:rPr>
            </w:pPr>
            <w:r w:rsidRPr="007F563D">
              <w:rPr>
                <w:b/>
                <w:sz w:val="20"/>
                <w:szCs w:val="20"/>
              </w:rPr>
              <w:t>10</w:t>
            </w:r>
          </w:p>
        </w:tc>
        <w:tc>
          <w:tcPr>
            <w:tcW w:w="1736" w:type="dxa"/>
            <w:shd w:val="clear" w:color="auto" w:fill="FFFFFF" w:themeFill="background1"/>
            <w:vAlign w:val="center"/>
          </w:tcPr>
          <w:p w14:paraId="1FB7AC6E" w14:textId="77777777" w:rsidR="007F563D" w:rsidRPr="00DE71C9" w:rsidRDefault="007F563D" w:rsidP="003B7B0C">
            <w:pPr>
              <w:pStyle w:val="Contenuto"/>
              <w:jc w:val="center"/>
              <w:rPr>
                <w:sz w:val="20"/>
                <w:szCs w:val="20"/>
              </w:rPr>
            </w:pPr>
            <w:r w:rsidRPr="00DE71C9">
              <w:rPr>
                <w:sz w:val="20"/>
                <w:szCs w:val="20"/>
              </w:rPr>
              <w:t>Sito intero</w:t>
            </w:r>
          </w:p>
        </w:tc>
        <w:tc>
          <w:tcPr>
            <w:tcW w:w="2354" w:type="dxa"/>
            <w:shd w:val="clear" w:color="auto" w:fill="FFFFFF" w:themeFill="background1"/>
            <w:vAlign w:val="center"/>
          </w:tcPr>
          <w:p w14:paraId="645EACDC" w14:textId="77777777" w:rsidR="007F563D" w:rsidRPr="00DE71C9" w:rsidRDefault="007F563D" w:rsidP="003B7B0C">
            <w:pPr>
              <w:pStyle w:val="Contenuto"/>
              <w:jc w:val="center"/>
              <w:rPr>
                <w:sz w:val="20"/>
                <w:szCs w:val="20"/>
              </w:rPr>
            </w:pPr>
            <w:r w:rsidRPr="00DE71C9">
              <w:rPr>
                <w:sz w:val="20"/>
                <w:szCs w:val="20"/>
              </w:rPr>
              <w:t>Totale assenza di tooltip o descrizioni</w:t>
            </w:r>
          </w:p>
        </w:tc>
        <w:tc>
          <w:tcPr>
            <w:tcW w:w="1110" w:type="dxa"/>
            <w:shd w:val="clear" w:color="auto" w:fill="FFFFFF" w:themeFill="background1"/>
            <w:vAlign w:val="center"/>
          </w:tcPr>
          <w:p w14:paraId="1F1A56E8" w14:textId="77777777" w:rsidR="007F563D" w:rsidRPr="00DE71C9" w:rsidRDefault="007F563D" w:rsidP="003B7B0C">
            <w:pPr>
              <w:pStyle w:val="Contenuto"/>
              <w:jc w:val="center"/>
              <w:rPr>
                <w:sz w:val="20"/>
                <w:szCs w:val="20"/>
              </w:rPr>
            </w:pPr>
            <w:r w:rsidRPr="00DE71C9">
              <w:rPr>
                <w:sz w:val="20"/>
                <w:szCs w:val="20"/>
              </w:rPr>
              <w:t>6</w:t>
            </w:r>
          </w:p>
        </w:tc>
        <w:tc>
          <w:tcPr>
            <w:tcW w:w="2105" w:type="dxa"/>
            <w:shd w:val="clear" w:color="auto" w:fill="FFFFFF" w:themeFill="background1"/>
            <w:vAlign w:val="center"/>
          </w:tcPr>
          <w:p w14:paraId="5084B3BC" w14:textId="77777777" w:rsidR="007F563D" w:rsidRPr="00DE71C9" w:rsidRDefault="007F563D" w:rsidP="003B7B0C">
            <w:pPr>
              <w:pStyle w:val="Contenuto"/>
              <w:jc w:val="center"/>
              <w:rPr>
                <w:sz w:val="20"/>
                <w:szCs w:val="20"/>
              </w:rPr>
            </w:pPr>
            <w:r w:rsidRPr="00DE71C9">
              <w:rPr>
                <w:sz w:val="20"/>
                <w:szCs w:val="20"/>
              </w:rPr>
              <w:t>Adottare descrizioni e tooltip</w:t>
            </w:r>
          </w:p>
        </w:tc>
        <w:tc>
          <w:tcPr>
            <w:tcW w:w="1297" w:type="dxa"/>
            <w:shd w:val="clear" w:color="auto" w:fill="FFFFFF" w:themeFill="background1"/>
            <w:vAlign w:val="center"/>
          </w:tcPr>
          <w:p w14:paraId="0DF008A5" w14:textId="77777777" w:rsidR="007F563D" w:rsidRPr="00DE71C9" w:rsidRDefault="007F563D" w:rsidP="003B7B0C">
            <w:pPr>
              <w:pStyle w:val="Contenuto"/>
              <w:jc w:val="center"/>
              <w:rPr>
                <w:sz w:val="20"/>
                <w:szCs w:val="20"/>
              </w:rPr>
            </w:pPr>
            <w:r w:rsidRPr="00DE71C9">
              <w:rPr>
                <w:sz w:val="20"/>
                <w:szCs w:val="20"/>
              </w:rPr>
              <w:t>2</w:t>
            </w:r>
          </w:p>
        </w:tc>
      </w:tr>
    </w:tbl>
    <w:p w14:paraId="249DE2EB" w14:textId="77777777" w:rsidR="007F563D" w:rsidRPr="00DE71C9" w:rsidRDefault="007F563D" w:rsidP="007F563D">
      <w:pPr>
        <w:rPr>
          <w:rFonts w:ascii="Segoe UI" w:hAnsi="Segoe UI" w:cs="Segoe UI"/>
        </w:rPr>
      </w:pPr>
    </w:p>
    <w:p w14:paraId="4201BEC1" w14:textId="23BC1360" w:rsidR="007F563D" w:rsidRDefault="007F563D" w:rsidP="007F563D">
      <w:pPr>
        <w:pStyle w:val="Contenuto"/>
        <w:rPr>
          <w:sz w:val="24"/>
          <w:szCs w:val="20"/>
        </w:rPr>
      </w:pPr>
    </w:p>
    <w:p w14:paraId="014011BC" w14:textId="11F51432" w:rsidR="007F563D" w:rsidRDefault="007F563D" w:rsidP="007F563D">
      <w:pPr>
        <w:pStyle w:val="Contenuto"/>
        <w:rPr>
          <w:sz w:val="24"/>
          <w:szCs w:val="20"/>
        </w:rPr>
      </w:pPr>
    </w:p>
    <w:p w14:paraId="02146CCE" w14:textId="649EC103" w:rsidR="007F563D" w:rsidRDefault="007F563D" w:rsidP="007F563D">
      <w:pPr>
        <w:pStyle w:val="Contenuto"/>
        <w:rPr>
          <w:sz w:val="24"/>
          <w:szCs w:val="20"/>
        </w:rPr>
      </w:pPr>
    </w:p>
    <w:p w14:paraId="395F6BB1" w14:textId="1CB34510" w:rsidR="007F563D" w:rsidRDefault="007F563D" w:rsidP="007F563D">
      <w:pPr>
        <w:pStyle w:val="Contenuto"/>
        <w:rPr>
          <w:sz w:val="24"/>
          <w:szCs w:val="20"/>
        </w:rPr>
      </w:pPr>
    </w:p>
    <w:p w14:paraId="246D2F89" w14:textId="1BEE0D25" w:rsidR="007F563D" w:rsidRDefault="003B7B0C" w:rsidP="003B7B0C">
      <w:pPr>
        <w:pStyle w:val="Titolo2"/>
        <w:numPr>
          <w:ilvl w:val="1"/>
          <w:numId w:val="1"/>
        </w:numPr>
      </w:pPr>
      <w:bookmarkStart w:id="6" w:name="_Toc30265426"/>
      <w:r>
        <w:t>Tabella riassuntiva dei problemi di usabilità</w:t>
      </w:r>
      <w:bookmarkEnd w:id="6"/>
    </w:p>
    <w:p w14:paraId="167AF91E" w14:textId="22A24C6B" w:rsidR="003B7B0C" w:rsidRDefault="003B7B0C" w:rsidP="003B7B0C">
      <w:pPr>
        <w:pStyle w:val="Contenuto"/>
        <w:rPr>
          <w:sz w:val="22"/>
          <w:szCs w:val="18"/>
        </w:rPr>
      </w:pPr>
      <w:r w:rsidRPr="003B7B0C">
        <w:rPr>
          <w:sz w:val="22"/>
          <w:szCs w:val="18"/>
        </w:rPr>
        <w:t>Per completare la tabella riassuntiva di valutazione si è scelto di, ove possibile, raggruppare medesimi problemi in un unico (effettuando una media del grado di severità) e, invece, di  riportare direttamente i  problemi distinti emersi dalle due valutazioni.</w:t>
      </w:r>
    </w:p>
    <w:p w14:paraId="475A6310" w14:textId="77777777" w:rsidR="003B7B0C" w:rsidRPr="003B7B0C" w:rsidRDefault="003B7B0C" w:rsidP="003B7B0C">
      <w:pPr>
        <w:pStyle w:val="Contenuto"/>
        <w:rPr>
          <w:sz w:val="22"/>
          <w:szCs w:val="18"/>
        </w:rPr>
      </w:pPr>
    </w:p>
    <w:tbl>
      <w:tblPr>
        <w:tblStyle w:val="Grigliatabella"/>
        <w:tblpPr w:leftFromText="141" w:rightFromText="141" w:vertAnchor="text" w:horzAnchor="margin" w:tblpX="-289" w:tblpY="38"/>
        <w:tblW w:w="10349" w:type="dxa"/>
        <w:tblLook w:val="04A0" w:firstRow="1" w:lastRow="0" w:firstColumn="1" w:lastColumn="0" w:noHBand="0" w:noVBand="1"/>
      </w:tblPr>
      <w:tblGrid>
        <w:gridCol w:w="1271"/>
        <w:gridCol w:w="1559"/>
        <w:gridCol w:w="2410"/>
        <w:gridCol w:w="1330"/>
        <w:gridCol w:w="2497"/>
        <w:gridCol w:w="1282"/>
      </w:tblGrid>
      <w:tr w:rsidR="003B7B0C" w:rsidRPr="003B7B0C" w14:paraId="45D2A268" w14:textId="77777777" w:rsidTr="003B7B0C">
        <w:tc>
          <w:tcPr>
            <w:tcW w:w="1271" w:type="dxa"/>
            <w:vAlign w:val="center"/>
          </w:tcPr>
          <w:p w14:paraId="069FCADB" w14:textId="77777777" w:rsidR="003B7B0C" w:rsidRPr="003B7B0C" w:rsidRDefault="003B7B0C" w:rsidP="003B7B0C">
            <w:pPr>
              <w:pStyle w:val="Contenuto"/>
              <w:jc w:val="center"/>
              <w:rPr>
                <w:b/>
                <w:bCs/>
                <w:sz w:val="24"/>
                <w:szCs w:val="20"/>
              </w:rPr>
            </w:pPr>
            <w:r w:rsidRPr="003B7B0C">
              <w:rPr>
                <w:b/>
                <w:bCs/>
                <w:sz w:val="24"/>
                <w:szCs w:val="20"/>
              </w:rPr>
              <w:t>N.ro problema</w:t>
            </w:r>
          </w:p>
        </w:tc>
        <w:tc>
          <w:tcPr>
            <w:tcW w:w="1559" w:type="dxa"/>
            <w:vAlign w:val="center"/>
          </w:tcPr>
          <w:p w14:paraId="3B35ED2E" w14:textId="77777777" w:rsidR="003B7B0C" w:rsidRPr="003B7B0C" w:rsidRDefault="003B7B0C" w:rsidP="003B7B0C">
            <w:pPr>
              <w:pStyle w:val="Contenuto"/>
              <w:jc w:val="center"/>
              <w:rPr>
                <w:b/>
                <w:bCs/>
                <w:sz w:val="24"/>
                <w:szCs w:val="20"/>
              </w:rPr>
            </w:pPr>
            <w:r w:rsidRPr="003B7B0C">
              <w:rPr>
                <w:b/>
                <w:bCs/>
                <w:sz w:val="24"/>
                <w:szCs w:val="20"/>
              </w:rPr>
              <w:t>Locazione</w:t>
            </w:r>
          </w:p>
        </w:tc>
        <w:tc>
          <w:tcPr>
            <w:tcW w:w="2410" w:type="dxa"/>
            <w:vAlign w:val="center"/>
          </w:tcPr>
          <w:p w14:paraId="1ED8CB57" w14:textId="77777777" w:rsidR="003B7B0C" w:rsidRPr="003B7B0C" w:rsidRDefault="003B7B0C" w:rsidP="003B7B0C">
            <w:pPr>
              <w:pStyle w:val="Contenuto"/>
              <w:jc w:val="center"/>
              <w:rPr>
                <w:b/>
                <w:bCs/>
                <w:sz w:val="24"/>
                <w:szCs w:val="20"/>
              </w:rPr>
            </w:pPr>
            <w:r w:rsidRPr="003B7B0C">
              <w:rPr>
                <w:b/>
                <w:bCs/>
                <w:sz w:val="24"/>
                <w:szCs w:val="20"/>
              </w:rPr>
              <w:t>Problema</w:t>
            </w:r>
          </w:p>
        </w:tc>
        <w:tc>
          <w:tcPr>
            <w:tcW w:w="1330" w:type="dxa"/>
            <w:vAlign w:val="center"/>
          </w:tcPr>
          <w:p w14:paraId="7DFD82F9" w14:textId="77777777" w:rsidR="003B7B0C" w:rsidRPr="003B7B0C" w:rsidRDefault="003B7B0C" w:rsidP="003B7B0C">
            <w:pPr>
              <w:pStyle w:val="Contenuto"/>
              <w:jc w:val="center"/>
              <w:rPr>
                <w:b/>
                <w:bCs/>
                <w:sz w:val="24"/>
                <w:szCs w:val="20"/>
              </w:rPr>
            </w:pPr>
            <w:r w:rsidRPr="003B7B0C">
              <w:rPr>
                <w:b/>
                <w:bCs/>
                <w:sz w:val="24"/>
                <w:szCs w:val="20"/>
              </w:rPr>
              <w:t>Euristica violata</w:t>
            </w:r>
          </w:p>
        </w:tc>
        <w:tc>
          <w:tcPr>
            <w:tcW w:w="2497" w:type="dxa"/>
            <w:vAlign w:val="center"/>
          </w:tcPr>
          <w:p w14:paraId="01967768" w14:textId="77777777" w:rsidR="003B7B0C" w:rsidRPr="003B7B0C" w:rsidRDefault="003B7B0C" w:rsidP="003B7B0C">
            <w:pPr>
              <w:pStyle w:val="Contenuto"/>
              <w:jc w:val="center"/>
              <w:rPr>
                <w:b/>
                <w:bCs/>
                <w:sz w:val="24"/>
                <w:szCs w:val="20"/>
              </w:rPr>
            </w:pPr>
            <w:r w:rsidRPr="003B7B0C">
              <w:rPr>
                <w:b/>
                <w:bCs/>
                <w:sz w:val="24"/>
                <w:szCs w:val="20"/>
              </w:rPr>
              <w:t>Possibile soluzione</w:t>
            </w:r>
          </w:p>
        </w:tc>
        <w:tc>
          <w:tcPr>
            <w:tcW w:w="1282" w:type="dxa"/>
            <w:vAlign w:val="center"/>
          </w:tcPr>
          <w:p w14:paraId="046F8875" w14:textId="77777777" w:rsidR="003B7B0C" w:rsidRPr="003B7B0C" w:rsidRDefault="003B7B0C" w:rsidP="003B7B0C">
            <w:pPr>
              <w:pStyle w:val="Contenuto"/>
              <w:jc w:val="center"/>
              <w:rPr>
                <w:b/>
                <w:bCs/>
                <w:sz w:val="24"/>
                <w:szCs w:val="20"/>
              </w:rPr>
            </w:pPr>
            <w:r w:rsidRPr="003B7B0C">
              <w:rPr>
                <w:b/>
                <w:bCs/>
                <w:sz w:val="24"/>
                <w:szCs w:val="20"/>
              </w:rPr>
              <w:t>Grado di severità *</w:t>
            </w:r>
          </w:p>
        </w:tc>
      </w:tr>
      <w:tr w:rsidR="003B7B0C" w:rsidRPr="0051020A" w14:paraId="6C5B3F83" w14:textId="77777777" w:rsidTr="003B7B0C">
        <w:trPr>
          <w:trHeight w:val="1796"/>
        </w:trPr>
        <w:tc>
          <w:tcPr>
            <w:tcW w:w="1271" w:type="dxa"/>
            <w:vAlign w:val="center"/>
          </w:tcPr>
          <w:p w14:paraId="3CAD5412" w14:textId="77777777" w:rsidR="003B7B0C" w:rsidRPr="003B7B0C" w:rsidRDefault="003B7B0C" w:rsidP="003B7B0C">
            <w:pPr>
              <w:pStyle w:val="Contenuto"/>
              <w:jc w:val="center"/>
              <w:rPr>
                <w:b/>
                <w:bCs/>
                <w:sz w:val="24"/>
                <w:szCs w:val="20"/>
              </w:rPr>
            </w:pPr>
            <w:r w:rsidRPr="003B7B0C">
              <w:rPr>
                <w:b/>
                <w:bCs/>
                <w:sz w:val="24"/>
                <w:szCs w:val="20"/>
              </w:rPr>
              <w:t>1</w:t>
            </w:r>
          </w:p>
        </w:tc>
        <w:tc>
          <w:tcPr>
            <w:tcW w:w="1559" w:type="dxa"/>
            <w:vAlign w:val="center"/>
          </w:tcPr>
          <w:p w14:paraId="607EFA6C" w14:textId="77777777" w:rsidR="003B7B0C" w:rsidRPr="003B7B0C" w:rsidRDefault="003B7B0C" w:rsidP="003B7B0C">
            <w:pPr>
              <w:pStyle w:val="Contenuto"/>
              <w:jc w:val="center"/>
              <w:rPr>
                <w:sz w:val="20"/>
                <w:szCs w:val="16"/>
                <w:u w:val="single"/>
              </w:rPr>
            </w:pPr>
            <w:r w:rsidRPr="003B7B0C">
              <w:rPr>
                <w:sz w:val="20"/>
                <w:szCs w:val="16"/>
              </w:rPr>
              <w:t>Homepage</w:t>
            </w:r>
          </w:p>
        </w:tc>
        <w:tc>
          <w:tcPr>
            <w:tcW w:w="2410" w:type="dxa"/>
            <w:vAlign w:val="center"/>
          </w:tcPr>
          <w:p w14:paraId="0259F0CF" w14:textId="77777777" w:rsidR="003B7B0C" w:rsidRPr="003B7B0C" w:rsidRDefault="003B7B0C" w:rsidP="003B7B0C">
            <w:pPr>
              <w:pStyle w:val="Contenuto"/>
              <w:jc w:val="center"/>
              <w:rPr>
                <w:sz w:val="20"/>
                <w:szCs w:val="16"/>
              </w:rPr>
            </w:pPr>
            <w:r w:rsidRPr="003B7B0C">
              <w:rPr>
                <w:sz w:val="20"/>
                <w:szCs w:val="16"/>
              </w:rPr>
              <w:t>L’utente deve scrollare tutta la pagina per accedere a link utili e a voci fondamentali.</w:t>
            </w:r>
          </w:p>
        </w:tc>
        <w:tc>
          <w:tcPr>
            <w:tcW w:w="1330" w:type="dxa"/>
            <w:vAlign w:val="center"/>
          </w:tcPr>
          <w:p w14:paraId="4F77D412" w14:textId="77777777" w:rsidR="003B7B0C" w:rsidRPr="003B7B0C" w:rsidRDefault="003B7B0C" w:rsidP="003B7B0C">
            <w:pPr>
              <w:pStyle w:val="Contenuto"/>
              <w:jc w:val="center"/>
              <w:rPr>
                <w:sz w:val="20"/>
                <w:szCs w:val="16"/>
              </w:rPr>
            </w:pPr>
            <w:r w:rsidRPr="003B7B0C">
              <w:rPr>
                <w:sz w:val="20"/>
                <w:szCs w:val="16"/>
              </w:rPr>
              <w:t>1, 4</w:t>
            </w:r>
          </w:p>
        </w:tc>
        <w:tc>
          <w:tcPr>
            <w:tcW w:w="2497" w:type="dxa"/>
            <w:vAlign w:val="center"/>
          </w:tcPr>
          <w:p w14:paraId="430F8A16" w14:textId="77777777" w:rsidR="003B7B0C" w:rsidRPr="003B7B0C" w:rsidRDefault="003B7B0C" w:rsidP="003B7B0C">
            <w:pPr>
              <w:pStyle w:val="Contenuto"/>
              <w:jc w:val="center"/>
              <w:rPr>
                <w:sz w:val="20"/>
                <w:szCs w:val="16"/>
              </w:rPr>
            </w:pPr>
            <w:r w:rsidRPr="003B7B0C">
              <w:rPr>
                <w:sz w:val="20"/>
                <w:szCs w:val="16"/>
              </w:rPr>
              <w:t>Formattare la pagina dedicando meno spazio all’header, oppure arricchendo la navbar principale, o ancora spostando i link in cima.</w:t>
            </w:r>
          </w:p>
        </w:tc>
        <w:tc>
          <w:tcPr>
            <w:tcW w:w="1282" w:type="dxa"/>
            <w:vAlign w:val="center"/>
          </w:tcPr>
          <w:p w14:paraId="46314CC7" w14:textId="77777777" w:rsidR="003B7B0C" w:rsidRPr="003B7B0C" w:rsidRDefault="003B7B0C" w:rsidP="003B7B0C">
            <w:pPr>
              <w:pStyle w:val="Contenuto"/>
              <w:jc w:val="center"/>
              <w:rPr>
                <w:sz w:val="24"/>
                <w:szCs w:val="20"/>
              </w:rPr>
            </w:pPr>
            <w:r w:rsidRPr="003B7B0C">
              <w:rPr>
                <w:sz w:val="24"/>
                <w:szCs w:val="20"/>
              </w:rPr>
              <w:t>4</w:t>
            </w:r>
          </w:p>
        </w:tc>
      </w:tr>
      <w:tr w:rsidR="003B7B0C" w:rsidRPr="0051020A" w14:paraId="7C0B2AF1" w14:textId="77777777" w:rsidTr="003B7B0C">
        <w:trPr>
          <w:trHeight w:val="2274"/>
        </w:trPr>
        <w:tc>
          <w:tcPr>
            <w:tcW w:w="1271" w:type="dxa"/>
            <w:vAlign w:val="center"/>
          </w:tcPr>
          <w:p w14:paraId="03A080E6" w14:textId="77777777" w:rsidR="003B7B0C" w:rsidRPr="003B7B0C" w:rsidRDefault="003B7B0C" w:rsidP="003B7B0C">
            <w:pPr>
              <w:pStyle w:val="Contenuto"/>
              <w:jc w:val="center"/>
              <w:rPr>
                <w:b/>
                <w:bCs/>
                <w:sz w:val="24"/>
                <w:szCs w:val="20"/>
              </w:rPr>
            </w:pPr>
            <w:r w:rsidRPr="003B7B0C">
              <w:rPr>
                <w:b/>
                <w:bCs/>
                <w:sz w:val="24"/>
                <w:szCs w:val="20"/>
              </w:rPr>
              <w:t>2</w:t>
            </w:r>
          </w:p>
        </w:tc>
        <w:tc>
          <w:tcPr>
            <w:tcW w:w="1559" w:type="dxa"/>
            <w:vAlign w:val="center"/>
          </w:tcPr>
          <w:p w14:paraId="3F7DB838" w14:textId="77777777" w:rsidR="003B7B0C" w:rsidRPr="003B7B0C" w:rsidRDefault="003B7B0C" w:rsidP="003B7B0C">
            <w:pPr>
              <w:pStyle w:val="Contenuto"/>
              <w:jc w:val="center"/>
              <w:rPr>
                <w:sz w:val="20"/>
                <w:szCs w:val="16"/>
              </w:rPr>
            </w:pPr>
            <w:r w:rsidRPr="003B7B0C">
              <w:rPr>
                <w:sz w:val="20"/>
                <w:szCs w:val="16"/>
              </w:rPr>
              <w:t>Sezioni: Notizie in evidenza, Bandi e Avvisi e analoghe</w:t>
            </w:r>
          </w:p>
        </w:tc>
        <w:tc>
          <w:tcPr>
            <w:tcW w:w="2410" w:type="dxa"/>
            <w:vAlign w:val="center"/>
          </w:tcPr>
          <w:p w14:paraId="55110CD1" w14:textId="77777777" w:rsidR="003B7B0C" w:rsidRPr="003B7B0C" w:rsidRDefault="003B7B0C" w:rsidP="003B7B0C">
            <w:pPr>
              <w:pStyle w:val="Contenuto"/>
              <w:jc w:val="center"/>
              <w:rPr>
                <w:sz w:val="20"/>
                <w:szCs w:val="16"/>
              </w:rPr>
            </w:pPr>
            <w:r w:rsidRPr="003B7B0C">
              <w:rPr>
                <w:sz w:val="20"/>
                <w:szCs w:val="16"/>
              </w:rPr>
              <w:t>La rappresentazione dell’interfaccia in queste sezioni risulta confusa e difficile da navigare.</w:t>
            </w:r>
          </w:p>
        </w:tc>
        <w:tc>
          <w:tcPr>
            <w:tcW w:w="1330" w:type="dxa"/>
            <w:vAlign w:val="center"/>
          </w:tcPr>
          <w:p w14:paraId="0A258AEA" w14:textId="77777777" w:rsidR="003B7B0C" w:rsidRPr="003B7B0C" w:rsidRDefault="003B7B0C" w:rsidP="003B7B0C">
            <w:pPr>
              <w:pStyle w:val="Contenuto"/>
              <w:jc w:val="center"/>
              <w:rPr>
                <w:sz w:val="20"/>
                <w:szCs w:val="16"/>
              </w:rPr>
            </w:pPr>
            <w:r w:rsidRPr="003B7B0C">
              <w:rPr>
                <w:sz w:val="20"/>
                <w:szCs w:val="16"/>
              </w:rPr>
              <w:t>1, 4, 8</w:t>
            </w:r>
          </w:p>
        </w:tc>
        <w:tc>
          <w:tcPr>
            <w:tcW w:w="2497" w:type="dxa"/>
            <w:vAlign w:val="center"/>
          </w:tcPr>
          <w:p w14:paraId="5D4EF671" w14:textId="77777777" w:rsidR="003B7B0C" w:rsidRPr="003B7B0C" w:rsidRDefault="003B7B0C" w:rsidP="003B7B0C">
            <w:pPr>
              <w:pStyle w:val="Contenuto"/>
              <w:jc w:val="center"/>
              <w:rPr>
                <w:sz w:val="20"/>
                <w:szCs w:val="16"/>
              </w:rPr>
            </w:pPr>
            <w:r w:rsidRPr="003B7B0C">
              <w:rPr>
                <w:sz w:val="20"/>
                <w:szCs w:val="16"/>
              </w:rPr>
              <w:t>Adottare una rappresentazione lineare delle informazioni,   allineando e ridimensionando i contenitori, contenenti le notizie.</w:t>
            </w:r>
          </w:p>
        </w:tc>
        <w:tc>
          <w:tcPr>
            <w:tcW w:w="1282" w:type="dxa"/>
            <w:vAlign w:val="center"/>
          </w:tcPr>
          <w:p w14:paraId="3951392C" w14:textId="77777777" w:rsidR="003B7B0C" w:rsidRPr="003B7B0C" w:rsidRDefault="003B7B0C" w:rsidP="003B7B0C">
            <w:pPr>
              <w:pStyle w:val="Contenuto"/>
              <w:jc w:val="center"/>
              <w:rPr>
                <w:sz w:val="24"/>
                <w:szCs w:val="20"/>
              </w:rPr>
            </w:pPr>
            <w:r w:rsidRPr="003B7B0C">
              <w:rPr>
                <w:sz w:val="24"/>
                <w:szCs w:val="20"/>
              </w:rPr>
              <w:t>3</w:t>
            </w:r>
          </w:p>
        </w:tc>
      </w:tr>
      <w:tr w:rsidR="003B7B0C" w:rsidRPr="0051020A" w14:paraId="1519E378" w14:textId="77777777" w:rsidTr="003B7B0C">
        <w:trPr>
          <w:trHeight w:val="2675"/>
        </w:trPr>
        <w:tc>
          <w:tcPr>
            <w:tcW w:w="1271" w:type="dxa"/>
            <w:vAlign w:val="center"/>
          </w:tcPr>
          <w:p w14:paraId="537B5736" w14:textId="77777777" w:rsidR="003B7B0C" w:rsidRPr="003B7B0C" w:rsidRDefault="003B7B0C" w:rsidP="003B7B0C">
            <w:pPr>
              <w:pStyle w:val="Contenuto"/>
              <w:jc w:val="center"/>
              <w:rPr>
                <w:b/>
                <w:bCs/>
                <w:sz w:val="24"/>
                <w:szCs w:val="20"/>
              </w:rPr>
            </w:pPr>
            <w:r w:rsidRPr="003B7B0C">
              <w:rPr>
                <w:b/>
                <w:bCs/>
                <w:sz w:val="24"/>
                <w:szCs w:val="20"/>
              </w:rPr>
              <w:t>3</w:t>
            </w:r>
          </w:p>
        </w:tc>
        <w:tc>
          <w:tcPr>
            <w:tcW w:w="1559" w:type="dxa"/>
            <w:vAlign w:val="center"/>
          </w:tcPr>
          <w:p w14:paraId="3DCD8F9B" w14:textId="01E90174" w:rsidR="003B7B0C" w:rsidRPr="003B7B0C" w:rsidRDefault="003B7B0C" w:rsidP="003B7B0C">
            <w:pPr>
              <w:pStyle w:val="Contenuto"/>
              <w:jc w:val="center"/>
              <w:rPr>
                <w:sz w:val="20"/>
                <w:szCs w:val="16"/>
              </w:rPr>
            </w:pPr>
            <w:r w:rsidRPr="003B7B0C">
              <w:rPr>
                <w:sz w:val="20"/>
                <w:szCs w:val="16"/>
              </w:rPr>
              <w:t xml:space="preserve">Sezioni : Pagare una multa, Servizi sociali, Servizi e Uffici, </w:t>
            </w:r>
            <w:r w:rsidR="00624075" w:rsidRPr="003B7B0C">
              <w:rPr>
                <w:sz w:val="20"/>
                <w:szCs w:val="16"/>
              </w:rPr>
              <w:t>ecc.</w:t>
            </w:r>
          </w:p>
        </w:tc>
        <w:tc>
          <w:tcPr>
            <w:tcW w:w="2410" w:type="dxa"/>
            <w:vAlign w:val="center"/>
          </w:tcPr>
          <w:p w14:paraId="120AF0BF" w14:textId="77777777" w:rsidR="003B7B0C" w:rsidRPr="003B7B0C" w:rsidRDefault="003B7B0C" w:rsidP="003B7B0C">
            <w:pPr>
              <w:pStyle w:val="Contenuto"/>
              <w:jc w:val="center"/>
              <w:rPr>
                <w:sz w:val="20"/>
                <w:szCs w:val="16"/>
              </w:rPr>
            </w:pPr>
            <w:r w:rsidRPr="003B7B0C">
              <w:rPr>
                <w:sz w:val="20"/>
                <w:szCs w:val="16"/>
              </w:rPr>
              <w:t>Le pagine non contengono informazioni, risultando vuote, fatta eccezione del titolo.</w:t>
            </w:r>
          </w:p>
        </w:tc>
        <w:tc>
          <w:tcPr>
            <w:tcW w:w="1330" w:type="dxa"/>
            <w:vAlign w:val="center"/>
          </w:tcPr>
          <w:p w14:paraId="48C29525" w14:textId="77777777" w:rsidR="003B7B0C" w:rsidRPr="003B7B0C" w:rsidRDefault="003B7B0C" w:rsidP="003B7B0C">
            <w:pPr>
              <w:pStyle w:val="Contenuto"/>
              <w:jc w:val="center"/>
              <w:rPr>
                <w:sz w:val="20"/>
                <w:szCs w:val="16"/>
              </w:rPr>
            </w:pPr>
            <w:r w:rsidRPr="003B7B0C">
              <w:rPr>
                <w:sz w:val="20"/>
                <w:szCs w:val="16"/>
              </w:rPr>
              <w:t>4, 5, 9</w:t>
            </w:r>
          </w:p>
        </w:tc>
        <w:tc>
          <w:tcPr>
            <w:tcW w:w="2497" w:type="dxa"/>
            <w:vAlign w:val="center"/>
          </w:tcPr>
          <w:p w14:paraId="6BE08A66" w14:textId="77777777" w:rsidR="003B7B0C" w:rsidRPr="003B7B0C" w:rsidRDefault="003B7B0C" w:rsidP="003B7B0C">
            <w:pPr>
              <w:pStyle w:val="Contenuto"/>
              <w:jc w:val="center"/>
              <w:rPr>
                <w:sz w:val="20"/>
                <w:szCs w:val="16"/>
              </w:rPr>
            </w:pPr>
            <w:r w:rsidRPr="003B7B0C">
              <w:rPr>
                <w:sz w:val="20"/>
                <w:szCs w:val="16"/>
              </w:rPr>
              <w:t>Completare tutte le pagine con i contenuti richiesti, o presentare una schermata di errore (se non rimuoverla) che aiuti l’utente a percepire lo stato del sistema. Dando così un feedback chiaro all’utente.</w:t>
            </w:r>
          </w:p>
        </w:tc>
        <w:tc>
          <w:tcPr>
            <w:tcW w:w="1282" w:type="dxa"/>
            <w:vAlign w:val="center"/>
          </w:tcPr>
          <w:p w14:paraId="202A62B8" w14:textId="77777777" w:rsidR="003B7B0C" w:rsidRPr="003B7B0C" w:rsidRDefault="003B7B0C" w:rsidP="003B7B0C">
            <w:pPr>
              <w:pStyle w:val="Contenuto"/>
              <w:jc w:val="center"/>
              <w:rPr>
                <w:sz w:val="24"/>
                <w:szCs w:val="20"/>
              </w:rPr>
            </w:pPr>
            <w:r w:rsidRPr="003B7B0C">
              <w:rPr>
                <w:sz w:val="24"/>
                <w:szCs w:val="20"/>
              </w:rPr>
              <w:t>4</w:t>
            </w:r>
          </w:p>
        </w:tc>
      </w:tr>
      <w:tr w:rsidR="003B7B0C" w:rsidRPr="0051020A" w14:paraId="2CDB40E7" w14:textId="77777777" w:rsidTr="003B7B0C">
        <w:trPr>
          <w:trHeight w:val="3111"/>
        </w:trPr>
        <w:tc>
          <w:tcPr>
            <w:tcW w:w="1271" w:type="dxa"/>
            <w:vAlign w:val="center"/>
          </w:tcPr>
          <w:p w14:paraId="1D383608" w14:textId="77777777" w:rsidR="003B7B0C" w:rsidRPr="003B7B0C" w:rsidRDefault="003B7B0C" w:rsidP="003B7B0C">
            <w:pPr>
              <w:pStyle w:val="Contenuto"/>
              <w:jc w:val="center"/>
              <w:rPr>
                <w:b/>
                <w:bCs/>
                <w:sz w:val="24"/>
                <w:szCs w:val="20"/>
              </w:rPr>
            </w:pPr>
            <w:r w:rsidRPr="003B7B0C">
              <w:rPr>
                <w:b/>
                <w:bCs/>
                <w:sz w:val="24"/>
                <w:szCs w:val="20"/>
              </w:rPr>
              <w:t>4</w:t>
            </w:r>
          </w:p>
        </w:tc>
        <w:tc>
          <w:tcPr>
            <w:tcW w:w="1559" w:type="dxa"/>
            <w:vAlign w:val="center"/>
          </w:tcPr>
          <w:p w14:paraId="107D96AB" w14:textId="77777777" w:rsidR="003B7B0C" w:rsidRPr="003B7B0C" w:rsidRDefault="003B7B0C" w:rsidP="003B7B0C">
            <w:pPr>
              <w:pStyle w:val="Contenuto"/>
              <w:jc w:val="center"/>
              <w:rPr>
                <w:sz w:val="20"/>
                <w:szCs w:val="16"/>
              </w:rPr>
            </w:pPr>
            <w:r w:rsidRPr="003B7B0C">
              <w:rPr>
                <w:sz w:val="20"/>
                <w:szCs w:val="16"/>
              </w:rPr>
              <w:t>Intero sito</w:t>
            </w:r>
          </w:p>
        </w:tc>
        <w:tc>
          <w:tcPr>
            <w:tcW w:w="2410" w:type="dxa"/>
            <w:vAlign w:val="center"/>
          </w:tcPr>
          <w:p w14:paraId="3D09D5B8" w14:textId="77777777" w:rsidR="003B7B0C" w:rsidRPr="003B7B0C" w:rsidRDefault="003B7B0C" w:rsidP="003B7B0C">
            <w:pPr>
              <w:pStyle w:val="Contenuto"/>
              <w:jc w:val="center"/>
              <w:rPr>
                <w:sz w:val="20"/>
                <w:szCs w:val="16"/>
              </w:rPr>
            </w:pPr>
            <w:r w:rsidRPr="003B7B0C">
              <w:rPr>
                <w:sz w:val="20"/>
                <w:szCs w:val="16"/>
              </w:rPr>
              <w:t>L’utente non sa dove si trova, o i riferimenti sono insufficienti durante la navigazione. Il menù di navigazione fornito risulta incompleto ed inutile. Totale assenza di tasti.</w:t>
            </w:r>
          </w:p>
        </w:tc>
        <w:tc>
          <w:tcPr>
            <w:tcW w:w="1330" w:type="dxa"/>
            <w:vAlign w:val="center"/>
          </w:tcPr>
          <w:p w14:paraId="3D58C524" w14:textId="77777777" w:rsidR="003B7B0C" w:rsidRPr="003B7B0C" w:rsidRDefault="003B7B0C" w:rsidP="003B7B0C">
            <w:pPr>
              <w:pStyle w:val="Contenuto"/>
              <w:jc w:val="center"/>
              <w:rPr>
                <w:sz w:val="20"/>
                <w:szCs w:val="16"/>
              </w:rPr>
            </w:pPr>
            <w:r w:rsidRPr="003B7B0C">
              <w:rPr>
                <w:sz w:val="20"/>
                <w:szCs w:val="16"/>
              </w:rPr>
              <w:t>1, 3, 4, 7</w:t>
            </w:r>
          </w:p>
        </w:tc>
        <w:tc>
          <w:tcPr>
            <w:tcW w:w="2497" w:type="dxa"/>
            <w:vAlign w:val="center"/>
          </w:tcPr>
          <w:p w14:paraId="118FD2FE" w14:textId="77777777" w:rsidR="003B7B0C" w:rsidRPr="003B7B0C" w:rsidRDefault="003B7B0C" w:rsidP="003B7B0C">
            <w:pPr>
              <w:pStyle w:val="Contenuto"/>
              <w:jc w:val="center"/>
              <w:rPr>
                <w:sz w:val="20"/>
                <w:szCs w:val="16"/>
              </w:rPr>
            </w:pPr>
            <w:r w:rsidRPr="003B7B0C">
              <w:rPr>
                <w:sz w:val="20"/>
                <w:szCs w:val="16"/>
              </w:rPr>
              <w:t>Breadcumps,</w:t>
            </w:r>
            <w:r w:rsidRPr="003B7B0C">
              <w:rPr>
                <w:sz w:val="20"/>
                <w:szCs w:val="16"/>
              </w:rPr>
              <w:br/>
              <w:t>Tasti di navigazione (indietro, home)</w:t>
            </w:r>
            <w:r w:rsidRPr="003B7B0C">
              <w:rPr>
                <w:sz w:val="20"/>
                <w:szCs w:val="16"/>
              </w:rPr>
              <w:br/>
              <w:t>menù di navigazione,</w:t>
            </w:r>
          </w:p>
        </w:tc>
        <w:tc>
          <w:tcPr>
            <w:tcW w:w="1282" w:type="dxa"/>
            <w:vAlign w:val="center"/>
          </w:tcPr>
          <w:p w14:paraId="559E16BD" w14:textId="77777777" w:rsidR="003B7B0C" w:rsidRPr="003B7B0C" w:rsidRDefault="003B7B0C" w:rsidP="003B7B0C">
            <w:pPr>
              <w:pStyle w:val="Contenuto"/>
              <w:jc w:val="center"/>
              <w:rPr>
                <w:sz w:val="24"/>
                <w:szCs w:val="20"/>
              </w:rPr>
            </w:pPr>
            <w:r w:rsidRPr="003B7B0C">
              <w:rPr>
                <w:sz w:val="24"/>
                <w:szCs w:val="20"/>
              </w:rPr>
              <w:t>4</w:t>
            </w:r>
          </w:p>
        </w:tc>
      </w:tr>
      <w:tr w:rsidR="003B7B0C" w:rsidRPr="0051020A" w14:paraId="155721EB" w14:textId="77777777" w:rsidTr="003B7B0C">
        <w:trPr>
          <w:trHeight w:val="3163"/>
        </w:trPr>
        <w:tc>
          <w:tcPr>
            <w:tcW w:w="1271" w:type="dxa"/>
            <w:vAlign w:val="center"/>
          </w:tcPr>
          <w:p w14:paraId="7255BB80" w14:textId="77777777" w:rsidR="003B7B0C" w:rsidRPr="003B7B0C" w:rsidRDefault="003B7B0C" w:rsidP="003B7B0C">
            <w:pPr>
              <w:pStyle w:val="Contenuto"/>
              <w:jc w:val="center"/>
              <w:rPr>
                <w:b/>
                <w:bCs/>
                <w:sz w:val="24"/>
                <w:szCs w:val="20"/>
              </w:rPr>
            </w:pPr>
            <w:r w:rsidRPr="003B7B0C">
              <w:rPr>
                <w:b/>
                <w:bCs/>
                <w:sz w:val="24"/>
                <w:szCs w:val="20"/>
              </w:rPr>
              <w:lastRenderedPageBreak/>
              <w:t>5</w:t>
            </w:r>
          </w:p>
        </w:tc>
        <w:tc>
          <w:tcPr>
            <w:tcW w:w="1559" w:type="dxa"/>
            <w:vAlign w:val="center"/>
          </w:tcPr>
          <w:p w14:paraId="5E0718AE" w14:textId="77777777" w:rsidR="003B7B0C" w:rsidRPr="003B7B0C" w:rsidRDefault="003B7B0C" w:rsidP="003B7B0C">
            <w:pPr>
              <w:pStyle w:val="Contenuto"/>
              <w:jc w:val="center"/>
              <w:rPr>
                <w:sz w:val="20"/>
                <w:szCs w:val="16"/>
              </w:rPr>
            </w:pPr>
            <w:r w:rsidRPr="003B7B0C">
              <w:rPr>
                <w:sz w:val="20"/>
                <w:szCs w:val="16"/>
              </w:rPr>
              <w:t>Sezione:  Manduria da vivere</w:t>
            </w:r>
          </w:p>
        </w:tc>
        <w:tc>
          <w:tcPr>
            <w:tcW w:w="2410" w:type="dxa"/>
            <w:vAlign w:val="center"/>
          </w:tcPr>
          <w:p w14:paraId="514ABCBA" w14:textId="77777777" w:rsidR="003B7B0C" w:rsidRPr="003B7B0C" w:rsidRDefault="003B7B0C" w:rsidP="003B7B0C">
            <w:pPr>
              <w:pStyle w:val="Contenuto"/>
              <w:jc w:val="center"/>
              <w:rPr>
                <w:sz w:val="20"/>
                <w:szCs w:val="16"/>
              </w:rPr>
            </w:pPr>
            <w:r w:rsidRPr="003B7B0C">
              <w:rPr>
                <w:sz w:val="20"/>
                <w:szCs w:val="16"/>
              </w:rPr>
              <w:t>La pagina risulta obsoleta e progettata in modo confuso  (la formattazione del testo disordinata e i font di dimensioni diverse)</w:t>
            </w:r>
          </w:p>
        </w:tc>
        <w:tc>
          <w:tcPr>
            <w:tcW w:w="1330" w:type="dxa"/>
            <w:vAlign w:val="center"/>
          </w:tcPr>
          <w:p w14:paraId="3B370C87" w14:textId="77777777" w:rsidR="003B7B0C" w:rsidRPr="003B7B0C" w:rsidRDefault="003B7B0C" w:rsidP="003B7B0C">
            <w:pPr>
              <w:pStyle w:val="Contenuto"/>
              <w:jc w:val="center"/>
              <w:rPr>
                <w:sz w:val="20"/>
                <w:szCs w:val="16"/>
              </w:rPr>
            </w:pPr>
            <w:r w:rsidRPr="003B7B0C">
              <w:rPr>
                <w:sz w:val="20"/>
                <w:szCs w:val="16"/>
              </w:rPr>
              <w:t>1, 4, 8</w:t>
            </w:r>
          </w:p>
        </w:tc>
        <w:tc>
          <w:tcPr>
            <w:tcW w:w="2497" w:type="dxa"/>
            <w:vAlign w:val="center"/>
          </w:tcPr>
          <w:p w14:paraId="49E87288" w14:textId="77777777" w:rsidR="003B7B0C" w:rsidRPr="003B7B0C" w:rsidRDefault="003B7B0C" w:rsidP="003B7B0C">
            <w:pPr>
              <w:pStyle w:val="Contenuto"/>
              <w:jc w:val="center"/>
              <w:rPr>
                <w:sz w:val="20"/>
                <w:szCs w:val="16"/>
              </w:rPr>
            </w:pPr>
            <w:bookmarkStart w:id="7" w:name="_Hlk30265023"/>
            <w:r w:rsidRPr="003B7B0C">
              <w:rPr>
                <w:sz w:val="20"/>
                <w:szCs w:val="16"/>
              </w:rPr>
              <w:t>Aggiornare la programmazione o fornire un avviso di assenza di eventi. Favorire la fruizione del contenuto formattando il testo ,dotandolo di box che raggruppino i concetti e di un font , e della sua dimensione, che risulti univoco e coerente</w:t>
            </w:r>
            <w:bookmarkEnd w:id="7"/>
            <w:r w:rsidRPr="003B7B0C">
              <w:rPr>
                <w:sz w:val="20"/>
                <w:szCs w:val="16"/>
              </w:rPr>
              <w:t>.</w:t>
            </w:r>
          </w:p>
        </w:tc>
        <w:tc>
          <w:tcPr>
            <w:tcW w:w="1282" w:type="dxa"/>
            <w:vAlign w:val="center"/>
          </w:tcPr>
          <w:p w14:paraId="757E9CED" w14:textId="77777777" w:rsidR="003B7B0C" w:rsidRPr="003B7B0C" w:rsidRDefault="003B7B0C" w:rsidP="003B7B0C">
            <w:pPr>
              <w:pStyle w:val="Contenuto"/>
              <w:jc w:val="center"/>
              <w:rPr>
                <w:sz w:val="24"/>
                <w:szCs w:val="20"/>
              </w:rPr>
            </w:pPr>
            <w:r w:rsidRPr="003B7B0C">
              <w:rPr>
                <w:sz w:val="24"/>
                <w:szCs w:val="20"/>
              </w:rPr>
              <w:t>4</w:t>
            </w:r>
          </w:p>
        </w:tc>
      </w:tr>
      <w:tr w:rsidR="003B7B0C" w:rsidRPr="0051020A" w14:paraId="2CD1F5A4" w14:textId="77777777" w:rsidTr="003B7B0C">
        <w:tc>
          <w:tcPr>
            <w:tcW w:w="1271" w:type="dxa"/>
            <w:vAlign w:val="center"/>
          </w:tcPr>
          <w:p w14:paraId="4ABCE48D" w14:textId="77777777" w:rsidR="003B7B0C" w:rsidRPr="003B7B0C" w:rsidRDefault="003B7B0C" w:rsidP="003B7B0C">
            <w:pPr>
              <w:pStyle w:val="Contenuto"/>
              <w:jc w:val="center"/>
              <w:rPr>
                <w:b/>
                <w:bCs/>
                <w:sz w:val="24"/>
                <w:szCs w:val="20"/>
              </w:rPr>
            </w:pPr>
            <w:r w:rsidRPr="003B7B0C">
              <w:rPr>
                <w:b/>
                <w:bCs/>
                <w:sz w:val="24"/>
                <w:szCs w:val="20"/>
              </w:rPr>
              <w:t>6</w:t>
            </w:r>
          </w:p>
        </w:tc>
        <w:tc>
          <w:tcPr>
            <w:tcW w:w="1559" w:type="dxa"/>
            <w:vAlign w:val="center"/>
          </w:tcPr>
          <w:p w14:paraId="4B98C732" w14:textId="77777777" w:rsidR="003B7B0C" w:rsidRPr="003B7B0C" w:rsidRDefault="003B7B0C" w:rsidP="003B7B0C">
            <w:pPr>
              <w:pStyle w:val="Contenuto"/>
              <w:jc w:val="center"/>
              <w:rPr>
                <w:sz w:val="20"/>
                <w:szCs w:val="16"/>
              </w:rPr>
            </w:pPr>
            <w:r w:rsidRPr="003B7B0C">
              <w:rPr>
                <w:sz w:val="20"/>
                <w:szCs w:val="16"/>
              </w:rPr>
              <w:t>Home page, Intero sito</w:t>
            </w:r>
          </w:p>
        </w:tc>
        <w:tc>
          <w:tcPr>
            <w:tcW w:w="2410" w:type="dxa"/>
            <w:vAlign w:val="center"/>
          </w:tcPr>
          <w:p w14:paraId="3F1E9810" w14:textId="77777777" w:rsidR="003B7B0C" w:rsidRPr="003B7B0C" w:rsidRDefault="003B7B0C" w:rsidP="003B7B0C">
            <w:pPr>
              <w:pStyle w:val="Contenuto"/>
              <w:jc w:val="center"/>
              <w:rPr>
                <w:sz w:val="20"/>
                <w:szCs w:val="16"/>
              </w:rPr>
            </w:pPr>
            <w:r w:rsidRPr="003B7B0C">
              <w:rPr>
                <w:sz w:val="20"/>
                <w:szCs w:val="16"/>
              </w:rPr>
              <w:t>Numerosi link rimandano a sezioni esterne. Spesso non è chiaro il passaggio da un portale ad un altro.</w:t>
            </w:r>
          </w:p>
        </w:tc>
        <w:tc>
          <w:tcPr>
            <w:tcW w:w="1330" w:type="dxa"/>
            <w:vAlign w:val="center"/>
          </w:tcPr>
          <w:p w14:paraId="13BC81EB" w14:textId="77777777" w:rsidR="003B7B0C" w:rsidRPr="003B7B0C" w:rsidRDefault="003B7B0C" w:rsidP="003B7B0C">
            <w:pPr>
              <w:pStyle w:val="Contenuto"/>
              <w:jc w:val="center"/>
              <w:rPr>
                <w:sz w:val="20"/>
                <w:szCs w:val="16"/>
              </w:rPr>
            </w:pPr>
            <w:r w:rsidRPr="003B7B0C">
              <w:rPr>
                <w:sz w:val="20"/>
                <w:szCs w:val="16"/>
              </w:rPr>
              <w:t>4, 5</w:t>
            </w:r>
          </w:p>
        </w:tc>
        <w:tc>
          <w:tcPr>
            <w:tcW w:w="2497" w:type="dxa"/>
            <w:vAlign w:val="center"/>
          </w:tcPr>
          <w:p w14:paraId="41D0E19F" w14:textId="77777777" w:rsidR="003B7B0C" w:rsidRPr="003B7B0C" w:rsidRDefault="003B7B0C" w:rsidP="003B7B0C">
            <w:pPr>
              <w:pStyle w:val="Contenuto"/>
              <w:jc w:val="center"/>
              <w:rPr>
                <w:sz w:val="20"/>
                <w:szCs w:val="16"/>
              </w:rPr>
            </w:pPr>
            <w:r w:rsidRPr="003B7B0C">
              <w:rPr>
                <w:sz w:val="20"/>
                <w:szCs w:val="16"/>
              </w:rPr>
              <w:t>Rendere chiaro il link a siti esterni, dividendoli dai link, invece interni al sito, e alle sue sezioni.</w:t>
            </w:r>
          </w:p>
        </w:tc>
        <w:tc>
          <w:tcPr>
            <w:tcW w:w="1282" w:type="dxa"/>
            <w:vAlign w:val="center"/>
          </w:tcPr>
          <w:p w14:paraId="056C7505" w14:textId="77777777" w:rsidR="003B7B0C" w:rsidRPr="003B7B0C" w:rsidRDefault="003B7B0C" w:rsidP="003B7B0C">
            <w:pPr>
              <w:pStyle w:val="Contenuto"/>
              <w:jc w:val="center"/>
              <w:rPr>
                <w:sz w:val="24"/>
                <w:szCs w:val="20"/>
              </w:rPr>
            </w:pPr>
            <w:r w:rsidRPr="003B7B0C">
              <w:rPr>
                <w:sz w:val="24"/>
                <w:szCs w:val="20"/>
              </w:rPr>
              <w:t>3</w:t>
            </w:r>
          </w:p>
        </w:tc>
      </w:tr>
      <w:tr w:rsidR="003B7B0C" w:rsidRPr="0051020A" w14:paraId="4126852D" w14:textId="77777777" w:rsidTr="003B7B0C">
        <w:tc>
          <w:tcPr>
            <w:tcW w:w="1271" w:type="dxa"/>
            <w:vAlign w:val="center"/>
          </w:tcPr>
          <w:p w14:paraId="0DC97098" w14:textId="77777777" w:rsidR="003B7B0C" w:rsidRPr="003B7B0C" w:rsidRDefault="003B7B0C" w:rsidP="003B7B0C">
            <w:pPr>
              <w:pStyle w:val="Contenuto"/>
              <w:jc w:val="center"/>
              <w:rPr>
                <w:b/>
                <w:bCs/>
                <w:sz w:val="24"/>
                <w:szCs w:val="20"/>
              </w:rPr>
            </w:pPr>
            <w:r w:rsidRPr="003B7B0C">
              <w:rPr>
                <w:b/>
                <w:bCs/>
                <w:sz w:val="24"/>
                <w:szCs w:val="20"/>
              </w:rPr>
              <w:t>7</w:t>
            </w:r>
          </w:p>
        </w:tc>
        <w:tc>
          <w:tcPr>
            <w:tcW w:w="1559" w:type="dxa"/>
            <w:vAlign w:val="center"/>
          </w:tcPr>
          <w:p w14:paraId="03F12CCC" w14:textId="77777777" w:rsidR="003B7B0C" w:rsidRPr="003B7B0C" w:rsidRDefault="003B7B0C" w:rsidP="003B7B0C">
            <w:pPr>
              <w:pStyle w:val="Contenuto"/>
              <w:jc w:val="center"/>
              <w:rPr>
                <w:sz w:val="20"/>
                <w:szCs w:val="16"/>
              </w:rPr>
            </w:pPr>
            <w:r w:rsidRPr="003B7B0C">
              <w:rPr>
                <w:sz w:val="20"/>
                <w:szCs w:val="16"/>
              </w:rPr>
              <w:t>Intero sito</w:t>
            </w:r>
          </w:p>
        </w:tc>
        <w:tc>
          <w:tcPr>
            <w:tcW w:w="2410" w:type="dxa"/>
            <w:vAlign w:val="center"/>
          </w:tcPr>
          <w:p w14:paraId="56503CB7" w14:textId="77777777" w:rsidR="003B7B0C" w:rsidRPr="003B7B0C" w:rsidRDefault="003B7B0C" w:rsidP="003B7B0C">
            <w:pPr>
              <w:pStyle w:val="Contenuto"/>
              <w:jc w:val="center"/>
              <w:rPr>
                <w:sz w:val="20"/>
                <w:szCs w:val="16"/>
              </w:rPr>
            </w:pPr>
            <w:r w:rsidRPr="003B7B0C">
              <w:rPr>
                <w:sz w:val="20"/>
                <w:szCs w:val="16"/>
              </w:rPr>
              <w:t>Non è possibile apportare alcun cambiamento relativo al ridimensionamento dei font o in generale all’interfaccia</w:t>
            </w:r>
          </w:p>
        </w:tc>
        <w:tc>
          <w:tcPr>
            <w:tcW w:w="1330" w:type="dxa"/>
            <w:vAlign w:val="center"/>
          </w:tcPr>
          <w:p w14:paraId="5F361192" w14:textId="77777777" w:rsidR="003B7B0C" w:rsidRPr="003B7B0C" w:rsidRDefault="003B7B0C" w:rsidP="003B7B0C">
            <w:pPr>
              <w:pStyle w:val="Contenuto"/>
              <w:jc w:val="center"/>
              <w:rPr>
                <w:sz w:val="20"/>
                <w:szCs w:val="16"/>
              </w:rPr>
            </w:pPr>
            <w:r w:rsidRPr="003B7B0C">
              <w:rPr>
                <w:sz w:val="20"/>
                <w:szCs w:val="16"/>
              </w:rPr>
              <w:t>3, 7</w:t>
            </w:r>
          </w:p>
        </w:tc>
        <w:tc>
          <w:tcPr>
            <w:tcW w:w="2497" w:type="dxa"/>
            <w:vAlign w:val="center"/>
          </w:tcPr>
          <w:p w14:paraId="384CE6C1" w14:textId="77777777" w:rsidR="003B7B0C" w:rsidRPr="003B7B0C" w:rsidRDefault="003B7B0C" w:rsidP="003B7B0C">
            <w:pPr>
              <w:pStyle w:val="Contenuto"/>
              <w:jc w:val="center"/>
              <w:rPr>
                <w:sz w:val="20"/>
                <w:szCs w:val="16"/>
              </w:rPr>
            </w:pPr>
            <w:r w:rsidRPr="003B7B0C">
              <w:rPr>
                <w:sz w:val="20"/>
                <w:szCs w:val="16"/>
              </w:rPr>
              <w:t>Introducendo la possibilità di ridimensionare il testo</w:t>
            </w:r>
          </w:p>
        </w:tc>
        <w:tc>
          <w:tcPr>
            <w:tcW w:w="1282" w:type="dxa"/>
            <w:vAlign w:val="center"/>
          </w:tcPr>
          <w:p w14:paraId="793D5659" w14:textId="77777777" w:rsidR="003B7B0C" w:rsidRPr="003B7B0C" w:rsidRDefault="003B7B0C" w:rsidP="003B7B0C">
            <w:pPr>
              <w:pStyle w:val="Contenuto"/>
              <w:jc w:val="center"/>
              <w:rPr>
                <w:sz w:val="24"/>
                <w:szCs w:val="20"/>
              </w:rPr>
            </w:pPr>
            <w:r w:rsidRPr="003B7B0C">
              <w:rPr>
                <w:sz w:val="24"/>
                <w:szCs w:val="20"/>
              </w:rPr>
              <w:t>2</w:t>
            </w:r>
          </w:p>
        </w:tc>
      </w:tr>
      <w:tr w:rsidR="003B7B0C" w:rsidRPr="0051020A" w14:paraId="374E5975" w14:textId="77777777" w:rsidTr="003B7B0C">
        <w:trPr>
          <w:trHeight w:val="1017"/>
        </w:trPr>
        <w:tc>
          <w:tcPr>
            <w:tcW w:w="1271" w:type="dxa"/>
            <w:vAlign w:val="center"/>
          </w:tcPr>
          <w:p w14:paraId="7DCFD819" w14:textId="77777777" w:rsidR="003B7B0C" w:rsidRPr="003B7B0C" w:rsidRDefault="003B7B0C" w:rsidP="003B7B0C">
            <w:pPr>
              <w:pStyle w:val="Contenuto"/>
              <w:jc w:val="center"/>
              <w:rPr>
                <w:b/>
                <w:bCs/>
                <w:sz w:val="24"/>
                <w:szCs w:val="20"/>
              </w:rPr>
            </w:pPr>
            <w:r w:rsidRPr="003B7B0C">
              <w:rPr>
                <w:b/>
                <w:bCs/>
                <w:sz w:val="24"/>
                <w:szCs w:val="20"/>
              </w:rPr>
              <w:t>8</w:t>
            </w:r>
          </w:p>
        </w:tc>
        <w:tc>
          <w:tcPr>
            <w:tcW w:w="1559" w:type="dxa"/>
            <w:vAlign w:val="center"/>
          </w:tcPr>
          <w:p w14:paraId="29A24599" w14:textId="77777777" w:rsidR="003B7B0C" w:rsidRPr="003B7B0C" w:rsidRDefault="003B7B0C" w:rsidP="003B7B0C">
            <w:pPr>
              <w:pStyle w:val="Contenuto"/>
              <w:jc w:val="center"/>
              <w:rPr>
                <w:sz w:val="20"/>
                <w:szCs w:val="16"/>
              </w:rPr>
            </w:pPr>
            <w:r w:rsidRPr="003B7B0C">
              <w:rPr>
                <w:sz w:val="20"/>
                <w:szCs w:val="16"/>
              </w:rPr>
              <w:t>Intero sito</w:t>
            </w:r>
          </w:p>
        </w:tc>
        <w:tc>
          <w:tcPr>
            <w:tcW w:w="2410" w:type="dxa"/>
            <w:vAlign w:val="center"/>
          </w:tcPr>
          <w:p w14:paraId="5154C4A4" w14:textId="77777777" w:rsidR="003B7B0C" w:rsidRPr="003B7B0C" w:rsidRDefault="003B7B0C" w:rsidP="003B7B0C">
            <w:pPr>
              <w:pStyle w:val="Contenuto"/>
              <w:jc w:val="center"/>
              <w:rPr>
                <w:sz w:val="20"/>
                <w:szCs w:val="16"/>
              </w:rPr>
            </w:pPr>
            <w:r w:rsidRPr="003B7B0C">
              <w:rPr>
                <w:sz w:val="20"/>
                <w:szCs w:val="16"/>
              </w:rPr>
              <w:t>Totale assenza di tooltip o descrizioni</w:t>
            </w:r>
          </w:p>
        </w:tc>
        <w:tc>
          <w:tcPr>
            <w:tcW w:w="1330" w:type="dxa"/>
            <w:vAlign w:val="center"/>
          </w:tcPr>
          <w:p w14:paraId="3C089B0C" w14:textId="77777777" w:rsidR="003B7B0C" w:rsidRPr="003B7B0C" w:rsidRDefault="003B7B0C" w:rsidP="003B7B0C">
            <w:pPr>
              <w:pStyle w:val="Contenuto"/>
              <w:jc w:val="center"/>
              <w:rPr>
                <w:sz w:val="20"/>
                <w:szCs w:val="16"/>
              </w:rPr>
            </w:pPr>
            <w:r w:rsidRPr="003B7B0C">
              <w:rPr>
                <w:sz w:val="20"/>
                <w:szCs w:val="16"/>
              </w:rPr>
              <w:t>6</w:t>
            </w:r>
          </w:p>
        </w:tc>
        <w:tc>
          <w:tcPr>
            <w:tcW w:w="2497" w:type="dxa"/>
            <w:vAlign w:val="center"/>
          </w:tcPr>
          <w:p w14:paraId="31310289" w14:textId="77777777" w:rsidR="003B7B0C" w:rsidRPr="003B7B0C" w:rsidRDefault="003B7B0C" w:rsidP="003B7B0C">
            <w:pPr>
              <w:pStyle w:val="Contenuto"/>
              <w:jc w:val="center"/>
              <w:rPr>
                <w:sz w:val="20"/>
                <w:szCs w:val="16"/>
              </w:rPr>
            </w:pPr>
            <w:r w:rsidRPr="003B7B0C">
              <w:rPr>
                <w:sz w:val="20"/>
                <w:szCs w:val="16"/>
              </w:rPr>
              <w:t>Adottare descrizioni e tooltip</w:t>
            </w:r>
          </w:p>
        </w:tc>
        <w:tc>
          <w:tcPr>
            <w:tcW w:w="1282" w:type="dxa"/>
            <w:vAlign w:val="center"/>
          </w:tcPr>
          <w:p w14:paraId="403B202E" w14:textId="77777777" w:rsidR="003B7B0C" w:rsidRPr="003B7B0C" w:rsidRDefault="003B7B0C" w:rsidP="003B7B0C">
            <w:pPr>
              <w:pStyle w:val="Contenuto"/>
              <w:jc w:val="center"/>
              <w:rPr>
                <w:sz w:val="24"/>
                <w:szCs w:val="20"/>
              </w:rPr>
            </w:pPr>
            <w:r w:rsidRPr="003B7B0C">
              <w:rPr>
                <w:sz w:val="24"/>
                <w:szCs w:val="20"/>
              </w:rPr>
              <w:t>2</w:t>
            </w:r>
          </w:p>
        </w:tc>
      </w:tr>
      <w:tr w:rsidR="003B7B0C" w:rsidRPr="0051020A" w14:paraId="7DE18346" w14:textId="77777777" w:rsidTr="003B7B0C">
        <w:trPr>
          <w:trHeight w:val="827"/>
        </w:trPr>
        <w:tc>
          <w:tcPr>
            <w:tcW w:w="1271" w:type="dxa"/>
            <w:vAlign w:val="center"/>
          </w:tcPr>
          <w:p w14:paraId="53CAA1B0" w14:textId="77777777" w:rsidR="003B7B0C" w:rsidRPr="003B7B0C" w:rsidRDefault="003B7B0C" w:rsidP="003B7B0C">
            <w:pPr>
              <w:pStyle w:val="Contenuto"/>
              <w:jc w:val="center"/>
              <w:rPr>
                <w:b/>
                <w:bCs/>
                <w:sz w:val="24"/>
                <w:szCs w:val="20"/>
              </w:rPr>
            </w:pPr>
            <w:r w:rsidRPr="003B7B0C">
              <w:rPr>
                <w:b/>
                <w:bCs/>
                <w:sz w:val="24"/>
                <w:szCs w:val="20"/>
              </w:rPr>
              <w:t>9</w:t>
            </w:r>
          </w:p>
        </w:tc>
        <w:tc>
          <w:tcPr>
            <w:tcW w:w="1559" w:type="dxa"/>
            <w:vAlign w:val="center"/>
          </w:tcPr>
          <w:p w14:paraId="1FA9C205" w14:textId="77777777" w:rsidR="003B7B0C" w:rsidRPr="003B7B0C" w:rsidRDefault="003B7B0C" w:rsidP="003B7B0C">
            <w:pPr>
              <w:pStyle w:val="Contenuto"/>
              <w:jc w:val="center"/>
              <w:rPr>
                <w:sz w:val="20"/>
                <w:szCs w:val="16"/>
              </w:rPr>
            </w:pPr>
            <w:r w:rsidRPr="003B7B0C">
              <w:rPr>
                <w:sz w:val="20"/>
                <w:szCs w:val="16"/>
              </w:rPr>
              <w:t>Intero sito</w:t>
            </w:r>
          </w:p>
        </w:tc>
        <w:tc>
          <w:tcPr>
            <w:tcW w:w="2410" w:type="dxa"/>
            <w:vAlign w:val="center"/>
          </w:tcPr>
          <w:p w14:paraId="4E84EE91" w14:textId="2AE61C93" w:rsidR="003B7B0C" w:rsidRPr="003B7B0C" w:rsidRDefault="00624075" w:rsidP="003B7B0C">
            <w:pPr>
              <w:pStyle w:val="Contenuto"/>
              <w:jc w:val="center"/>
              <w:rPr>
                <w:sz w:val="20"/>
                <w:szCs w:val="16"/>
              </w:rPr>
            </w:pPr>
            <w:r w:rsidRPr="003B7B0C">
              <w:rPr>
                <w:sz w:val="20"/>
                <w:szCs w:val="16"/>
              </w:rPr>
              <w:t>È</w:t>
            </w:r>
            <w:r w:rsidR="003B7B0C" w:rsidRPr="003B7B0C">
              <w:rPr>
                <w:sz w:val="20"/>
                <w:szCs w:val="16"/>
              </w:rPr>
              <w:t xml:space="preserve"> assente una data ed un ora in ogni pagina</w:t>
            </w:r>
          </w:p>
        </w:tc>
        <w:tc>
          <w:tcPr>
            <w:tcW w:w="1330" w:type="dxa"/>
            <w:vAlign w:val="center"/>
          </w:tcPr>
          <w:p w14:paraId="5CC105B8" w14:textId="77777777" w:rsidR="003B7B0C" w:rsidRPr="003B7B0C" w:rsidRDefault="003B7B0C" w:rsidP="003B7B0C">
            <w:pPr>
              <w:pStyle w:val="Contenuto"/>
              <w:jc w:val="center"/>
              <w:rPr>
                <w:sz w:val="20"/>
                <w:szCs w:val="16"/>
              </w:rPr>
            </w:pPr>
            <w:r w:rsidRPr="003B7B0C">
              <w:rPr>
                <w:sz w:val="20"/>
                <w:szCs w:val="16"/>
              </w:rPr>
              <w:t>1</w:t>
            </w:r>
          </w:p>
        </w:tc>
        <w:tc>
          <w:tcPr>
            <w:tcW w:w="2497" w:type="dxa"/>
            <w:vAlign w:val="center"/>
          </w:tcPr>
          <w:p w14:paraId="740543E6" w14:textId="77777777" w:rsidR="003B7B0C" w:rsidRPr="003B7B0C" w:rsidRDefault="003B7B0C" w:rsidP="003B7B0C">
            <w:pPr>
              <w:pStyle w:val="Contenuto"/>
              <w:jc w:val="center"/>
              <w:rPr>
                <w:sz w:val="20"/>
                <w:szCs w:val="16"/>
              </w:rPr>
            </w:pPr>
            <w:r w:rsidRPr="003B7B0C">
              <w:rPr>
                <w:sz w:val="20"/>
                <w:szCs w:val="16"/>
              </w:rPr>
              <w:t>Rendere nota l’ora</w:t>
            </w:r>
          </w:p>
        </w:tc>
        <w:tc>
          <w:tcPr>
            <w:tcW w:w="1282" w:type="dxa"/>
            <w:vAlign w:val="center"/>
          </w:tcPr>
          <w:p w14:paraId="090AC984" w14:textId="77777777" w:rsidR="003B7B0C" w:rsidRPr="003B7B0C" w:rsidRDefault="003B7B0C" w:rsidP="003B7B0C">
            <w:pPr>
              <w:pStyle w:val="Contenuto"/>
              <w:jc w:val="center"/>
              <w:rPr>
                <w:sz w:val="24"/>
                <w:szCs w:val="20"/>
              </w:rPr>
            </w:pPr>
            <w:r w:rsidRPr="003B7B0C">
              <w:rPr>
                <w:sz w:val="24"/>
                <w:szCs w:val="20"/>
              </w:rPr>
              <w:t>1</w:t>
            </w:r>
          </w:p>
        </w:tc>
      </w:tr>
      <w:tr w:rsidR="003B7B0C" w:rsidRPr="0051020A" w14:paraId="32445DF4" w14:textId="77777777" w:rsidTr="003B7B0C">
        <w:tc>
          <w:tcPr>
            <w:tcW w:w="1271" w:type="dxa"/>
            <w:vAlign w:val="center"/>
          </w:tcPr>
          <w:p w14:paraId="4F7608B8" w14:textId="77777777" w:rsidR="003B7B0C" w:rsidRPr="003B7B0C" w:rsidRDefault="003B7B0C" w:rsidP="003B7B0C">
            <w:pPr>
              <w:pStyle w:val="Contenuto"/>
              <w:jc w:val="center"/>
              <w:rPr>
                <w:b/>
                <w:bCs/>
                <w:sz w:val="24"/>
                <w:szCs w:val="20"/>
              </w:rPr>
            </w:pPr>
            <w:r w:rsidRPr="003B7B0C">
              <w:rPr>
                <w:b/>
                <w:bCs/>
                <w:sz w:val="24"/>
                <w:szCs w:val="20"/>
              </w:rPr>
              <w:t>10</w:t>
            </w:r>
          </w:p>
        </w:tc>
        <w:tc>
          <w:tcPr>
            <w:tcW w:w="1559" w:type="dxa"/>
            <w:vAlign w:val="center"/>
          </w:tcPr>
          <w:p w14:paraId="7E395115" w14:textId="77777777" w:rsidR="003B7B0C" w:rsidRPr="003B7B0C" w:rsidRDefault="003B7B0C" w:rsidP="003B7B0C">
            <w:pPr>
              <w:pStyle w:val="Contenuto"/>
              <w:jc w:val="center"/>
              <w:rPr>
                <w:sz w:val="20"/>
                <w:szCs w:val="16"/>
              </w:rPr>
            </w:pPr>
            <w:r w:rsidRPr="003B7B0C">
              <w:rPr>
                <w:sz w:val="20"/>
                <w:szCs w:val="16"/>
              </w:rPr>
              <w:t>Intero sito</w:t>
            </w:r>
          </w:p>
        </w:tc>
        <w:tc>
          <w:tcPr>
            <w:tcW w:w="2410" w:type="dxa"/>
            <w:vAlign w:val="center"/>
          </w:tcPr>
          <w:p w14:paraId="77E89573" w14:textId="77777777" w:rsidR="003B7B0C" w:rsidRPr="003B7B0C" w:rsidRDefault="003B7B0C" w:rsidP="003B7B0C">
            <w:pPr>
              <w:pStyle w:val="Contenuto"/>
              <w:jc w:val="center"/>
              <w:rPr>
                <w:sz w:val="20"/>
                <w:szCs w:val="16"/>
              </w:rPr>
            </w:pPr>
            <w:r w:rsidRPr="003B7B0C">
              <w:rPr>
                <w:sz w:val="20"/>
                <w:szCs w:val="16"/>
              </w:rPr>
              <w:t>Le etichette di link e pulsanti sono anonime e non generano distinzione semantica fra diversi argomenti.</w:t>
            </w:r>
          </w:p>
        </w:tc>
        <w:tc>
          <w:tcPr>
            <w:tcW w:w="1330" w:type="dxa"/>
            <w:vAlign w:val="center"/>
          </w:tcPr>
          <w:p w14:paraId="30BA62AD" w14:textId="77777777" w:rsidR="003B7B0C" w:rsidRPr="003B7B0C" w:rsidRDefault="003B7B0C" w:rsidP="003B7B0C">
            <w:pPr>
              <w:pStyle w:val="Contenuto"/>
              <w:jc w:val="center"/>
              <w:rPr>
                <w:sz w:val="20"/>
                <w:szCs w:val="16"/>
              </w:rPr>
            </w:pPr>
            <w:r w:rsidRPr="003B7B0C">
              <w:rPr>
                <w:sz w:val="20"/>
                <w:szCs w:val="16"/>
              </w:rPr>
              <w:t>2, 5, 6, 8</w:t>
            </w:r>
          </w:p>
        </w:tc>
        <w:tc>
          <w:tcPr>
            <w:tcW w:w="2497" w:type="dxa"/>
            <w:vAlign w:val="center"/>
          </w:tcPr>
          <w:p w14:paraId="79685119" w14:textId="77777777" w:rsidR="003B7B0C" w:rsidRPr="003B7B0C" w:rsidRDefault="003B7B0C" w:rsidP="003B7B0C">
            <w:pPr>
              <w:pStyle w:val="Contenuto"/>
              <w:jc w:val="center"/>
              <w:rPr>
                <w:sz w:val="20"/>
                <w:szCs w:val="16"/>
              </w:rPr>
            </w:pPr>
            <w:r w:rsidRPr="003B7B0C">
              <w:rPr>
                <w:sz w:val="20"/>
                <w:szCs w:val="16"/>
              </w:rPr>
              <w:t>Usare label di colori diversi , per ambiti diversi, adottare icone, snellire l’interfaccia adottando menù a comparsa</w:t>
            </w:r>
          </w:p>
        </w:tc>
        <w:tc>
          <w:tcPr>
            <w:tcW w:w="1282" w:type="dxa"/>
            <w:vAlign w:val="center"/>
          </w:tcPr>
          <w:p w14:paraId="31FC2C83" w14:textId="77777777" w:rsidR="003B7B0C" w:rsidRPr="003B7B0C" w:rsidRDefault="003B7B0C" w:rsidP="003B7B0C">
            <w:pPr>
              <w:pStyle w:val="Contenuto"/>
              <w:jc w:val="center"/>
              <w:rPr>
                <w:sz w:val="24"/>
                <w:szCs w:val="20"/>
              </w:rPr>
            </w:pPr>
            <w:r w:rsidRPr="003B7B0C">
              <w:rPr>
                <w:sz w:val="24"/>
                <w:szCs w:val="20"/>
              </w:rPr>
              <w:t>4</w:t>
            </w:r>
          </w:p>
        </w:tc>
      </w:tr>
      <w:tr w:rsidR="003B7B0C" w:rsidRPr="0051020A" w14:paraId="3E974193" w14:textId="77777777" w:rsidTr="003B7B0C">
        <w:tc>
          <w:tcPr>
            <w:tcW w:w="1271" w:type="dxa"/>
            <w:vAlign w:val="center"/>
          </w:tcPr>
          <w:p w14:paraId="03D5349C" w14:textId="77777777" w:rsidR="003B7B0C" w:rsidRPr="003B7B0C" w:rsidRDefault="003B7B0C" w:rsidP="003B7B0C">
            <w:pPr>
              <w:pStyle w:val="Contenuto"/>
              <w:jc w:val="center"/>
              <w:rPr>
                <w:b/>
                <w:bCs/>
                <w:sz w:val="24"/>
                <w:szCs w:val="20"/>
              </w:rPr>
            </w:pPr>
            <w:r w:rsidRPr="003B7B0C">
              <w:rPr>
                <w:b/>
                <w:bCs/>
                <w:sz w:val="24"/>
                <w:szCs w:val="20"/>
              </w:rPr>
              <w:t>11</w:t>
            </w:r>
          </w:p>
        </w:tc>
        <w:tc>
          <w:tcPr>
            <w:tcW w:w="1559" w:type="dxa"/>
            <w:vAlign w:val="center"/>
          </w:tcPr>
          <w:p w14:paraId="254FE56B" w14:textId="77777777" w:rsidR="003B7B0C" w:rsidRPr="003B7B0C" w:rsidRDefault="003B7B0C" w:rsidP="003B7B0C">
            <w:pPr>
              <w:pStyle w:val="Contenuto"/>
              <w:jc w:val="center"/>
              <w:rPr>
                <w:sz w:val="20"/>
                <w:szCs w:val="16"/>
              </w:rPr>
            </w:pPr>
            <w:r w:rsidRPr="003B7B0C">
              <w:rPr>
                <w:sz w:val="20"/>
                <w:szCs w:val="16"/>
              </w:rPr>
              <w:t>Intero sito</w:t>
            </w:r>
          </w:p>
        </w:tc>
        <w:tc>
          <w:tcPr>
            <w:tcW w:w="2410" w:type="dxa"/>
            <w:vAlign w:val="center"/>
          </w:tcPr>
          <w:p w14:paraId="0520FBD0" w14:textId="77777777" w:rsidR="003B7B0C" w:rsidRPr="003B7B0C" w:rsidRDefault="003B7B0C" w:rsidP="003B7B0C">
            <w:pPr>
              <w:pStyle w:val="Contenuto"/>
              <w:jc w:val="center"/>
              <w:rPr>
                <w:sz w:val="20"/>
                <w:szCs w:val="16"/>
              </w:rPr>
            </w:pPr>
            <w:r w:rsidRPr="003B7B0C">
              <w:rPr>
                <w:sz w:val="20"/>
                <w:szCs w:val="16"/>
              </w:rPr>
              <w:t>Assente una mappa del sito e una sezione di aiuto</w:t>
            </w:r>
          </w:p>
        </w:tc>
        <w:tc>
          <w:tcPr>
            <w:tcW w:w="1330" w:type="dxa"/>
            <w:vAlign w:val="center"/>
          </w:tcPr>
          <w:p w14:paraId="5D69080B" w14:textId="77777777" w:rsidR="003B7B0C" w:rsidRPr="003B7B0C" w:rsidRDefault="003B7B0C" w:rsidP="003B7B0C">
            <w:pPr>
              <w:pStyle w:val="Contenuto"/>
              <w:jc w:val="center"/>
              <w:rPr>
                <w:sz w:val="20"/>
                <w:szCs w:val="16"/>
              </w:rPr>
            </w:pPr>
            <w:r w:rsidRPr="003B7B0C">
              <w:rPr>
                <w:sz w:val="20"/>
                <w:szCs w:val="16"/>
              </w:rPr>
              <w:t>10</w:t>
            </w:r>
          </w:p>
        </w:tc>
        <w:tc>
          <w:tcPr>
            <w:tcW w:w="2497" w:type="dxa"/>
            <w:vAlign w:val="center"/>
          </w:tcPr>
          <w:p w14:paraId="216671A7" w14:textId="77777777" w:rsidR="003B7B0C" w:rsidRPr="003B7B0C" w:rsidRDefault="003B7B0C" w:rsidP="003B7B0C">
            <w:pPr>
              <w:pStyle w:val="Contenuto"/>
              <w:jc w:val="center"/>
              <w:rPr>
                <w:sz w:val="20"/>
                <w:szCs w:val="16"/>
              </w:rPr>
            </w:pPr>
            <w:r w:rsidRPr="003B7B0C">
              <w:rPr>
                <w:sz w:val="20"/>
                <w:szCs w:val="16"/>
              </w:rPr>
              <w:t>Inserire una sezione apposita che contenga aiuti e una mappa del sito</w:t>
            </w:r>
          </w:p>
        </w:tc>
        <w:tc>
          <w:tcPr>
            <w:tcW w:w="1282" w:type="dxa"/>
            <w:vAlign w:val="center"/>
          </w:tcPr>
          <w:p w14:paraId="7222DD78" w14:textId="77777777" w:rsidR="003B7B0C" w:rsidRPr="003B7B0C" w:rsidRDefault="003B7B0C" w:rsidP="003B7B0C">
            <w:pPr>
              <w:pStyle w:val="Contenuto"/>
              <w:jc w:val="center"/>
              <w:rPr>
                <w:sz w:val="24"/>
                <w:szCs w:val="20"/>
              </w:rPr>
            </w:pPr>
            <w:r w:rsidRPr="003B7B0C">
              <w:rPr>
                <w:sz w:val="24"/>
                <w:szCs w:val="20"/>
              </w:rPr>
              <w:t>3</w:t>
            </w:r>
          </w:p>
        </w:tc>
      </w:tr>
    </w:tbl>
    <w:p w14:paraId="059304BC" w14:textId="77777777" w:rsidR="003B7B0C" w:rsidRPr="003B7B0C" w:rsidRDefault="003B7B0C" w:rsidP="003B7B0C"/>
    <w:p w14:paraId="62B87175" w14:textId="77777777" w:rsidR="003B7B0C" w:rsidRPr="003B7B0C" w:rsidRDefault="003B7B0C" w:rsidP="003B7B0C">
      <w:pPr>
        <w:ind w:firstLine="708"/>
        <w:rPr>
          <w:rFonts w:ascii="Segoe UI" w:hAnsi="Segoe UI" w:cs="Segoe UI"/>
          <w:b w:val="0"/>
          <w:bCs/>
          <w:sz w:val="24"/>
          <w:szCs w:val="20"/>
        </w:rPr>
      </w:pPr>
      <w:r w:rsidRPr="003B7B0C">
        <w:rPr>
          <w:rFonts w:ascii="Segoe UI" w:hAnsi="Segoe UI" w:cs="Segoe UI"/>
          <w:b w:val="0"/>
          <w:bCs/>
          <w:sz w:val="24"/>
          <w:szCs w:val="20"/>
        </w:rPr>
        <w:t>* 1 = problema lieve --- 5 = problema grave</w:t>
      </w:r>
    </w:p>
    <w:p w14:paraId="2E3A5753" w14:textId="5BC5DF9E" w:rsidR="003B7B0C" w:rsidRDefault="003B7B0C" w:rsidP="007F563D">
      <w:pPr>
        <w:pStyle w:val="Contenuto"/>
        <w:rPr>
          <w:sz w:val="24"/>
          <w:szCs w:val="20"/>
        </w:rPr>
      </w:pPr>
    </w:p>
    <w:p w14:paraId="51208D3C" w14:textId="77777777" w:rsidR="003B7B0C" w:rsidRDefault="003B7B0C">
      <w:pPr>
        <w:spacing w:after="200"/>
        <w:rPr>
          <w:b w:val="0"/>
          <w:sz w:val="24"/>
          <w:szCs w:val="20"/>
        </w:rPr>
      </w:pPr>
      <w:r>
        <w:rPr>
          <w:sz w:val="24"/>
          <w:szCs w:val="20"/>
        </w:rPr>
        <w:br w:type="page"/>
      </w:r>
    </w:p>
    <w:p w14:paraId="35FE09CE" w14:textId="77777777" w:rsidR="00904A0E" w:rsidRDefault="00904A0E" w:rsidP="00904A0E">
      <w:pPr>
        <w:pStyle w:val="Titolo2"/>
        <w:numPr>
          <w:ilvl w:val="0"/>
          <w:numId w:val="1"/>
        </w:numPr>
      </w:pPr>
      <w:bookmarkStart w:id="8" w:name="_Toc30265427"/>
      <w:r>
        <w:lastRenderedPageBreak/>
        <w:t>Partecipanti al test</w:t>
      </w:r>
      <w:bookmarkEnd w:id="8"/>
    </w:p>
    <w:p w14:paraId="6DCAFC2D" w14:textId="77777777" w:rsidR="00904A0E" w:rsidRPr="00904A0E" w:rsidRDefault="00904A0E" w:rsidP="00904A0E">
      <w:pPr>
        <w:pStyle w:val="Contenuto"/>
        <w:rPr>
          <w:color w:val="666666"/>
        </w:rPr>
      </w:pPr>
      <w:r w:rsidRPr="00904A0E">
        <w:t>Riepilogo scheda partecipanti</w:t>
      </w:r>
    </w:p>
    <w:p w14:paraId="1F392A1C" w14:textId="77777777" w:rsidR="00904A0E" w:rsidRPr="00904A0E" w:rsidRDefault="00904A0E" w:rsidP="00904A0E">
      <w:pPr>
        <w:pStyle w:val="Contenuto"/>
        <w:rPr>
          <w:color w:val="666666"/>
        </w:rPr>
      </w:pPr>
    </w:p>
    <w:tbl>
      <w:tblPr>
        <w:tblW w:w="103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
        <w:gridCol w:w="1559"/>
        <w:gridCol w:w="567"/>
        <w:gridCol w:w="1559"/>
        <w:gridCol w:w="1276"/>
        <w:gridCol w:w="1417"/>
        <w:gridCol w:w="1843"/>
        <w:gridCol w:w="1701"/>
      </w:tblGrid>
      <w:tr w:rsidR="00904A0E" w:rsidRPr="00C40C11" w14:paraId="5B5187E9" w14:textId="77777777" w:rsidTr="00260B3D">
        <w:tc>
          <w:tcPr>
            <w:tcW w:w="421" w:type="dxa"/>
            <w:tcBorders>
              <w:top w:val="single" w:sz="4" w:space="0" w:color="B7B7B7"/>
              <w:left w:val="single" w:sz="4" w:space="0" w:color="B7B7B7"/>
              <w:bottom w:val="single" w:sz="4" w:space="0" w:color="B7B7B7"/>
              <w:right w:val="single" w:sz="4" w:space="0" w:color="B7B7B7"/>
            </w:tcBorders>
            <w:shd w:val="clear" w:color="auto" w:fill="F3F3F3"/>
            <w:tcMar>
              <w:top w:w="100" w:type="dxa"/>
              <w:left w:w="100" w:type="dxa"/>
              <w:bottom w:w="100" w:type="dxa"/>
              <w:right w:w="100" w:type="dxa"/>
            </w:tcMar>
          </w:tcPr>
          <w:p w14:paraId="6F112D0A" w14:textId="77777777" w:rsidR="00904A0E" w:rsidRPr="00904A0E" w:rsidRDefault="00904A0E" w:rsidP="00904A0E">
            <w:pPr>
              <w:pStyle w:val="Contenuto"/>
              <w:rPr>
                <w:sz w:val="24"/>
                <w:szCs w:val="20"/>
              </w:rPr>
            </w:pPr>
            <w:r w:rsidRPr="00904A0E">
              <w:rPr>
                <w:sz w:val="24"/>
                <w:szCs w:val="20"/>
              </w:rPr>
              <w:t>n.</w:t>
            </w:r>
          </w:p>
        </w:tc>
        <w:tc>
          <w:tcPr>
            <w:tcW w:w="1559"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00F9D3AB" w14:textId="77777777" w:rsidR="00904A0E" w:rsidRPr="00904A0E" w:rsidRDefault="00904A0E" w:rsidP="00904A0E">
            <w:pPr>
              <w:pStyle w:val="Contenuto"/>
              <w:rPr>
                <w:sz w:val="24"/>
                <w:szCs w:val="20"/>
              </w:rPr>
            </w:pPr>
            <w:r w:rsidRPr="00904A0E">
              <w:rPr>
                <w:sz w:val="24"/>
                <w:szCs w:val="20"/>
              </w:rPr>
              <w:t>Partecipante</w:t>
            </w:r>
          </w:p>
        </w:tc>
        <w:tc>
          <w:tcPr>
            <w:tcW w:w="567"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0B3A047E" w14:textId="77777777" w:rsidR="00904A0E" w:rsidRPr="00904A0E" w:rsidRDefault="00904A0E" w:rsidP="00904A0E">
            <w:pPr>
              <w:pStyle w:val="Contenuto"/>
              <w:rPr>
                <w:sz w:val="24"/>
                <w:szCs w:val="20"/>
              </w:rPr>
            </w:pPr>
            <w:r w:rsidRPr="00904A0E">
              <w:rPr>
                <w:sz w:val="24"/>
                <w:szCs w:val="20"/>
              </w:rPr>
              <w:t>Età</w:t>
            </w:r>
          </w:p>
        </w:tc>
        <w:tc>
          <w:tcPr>
            <w:tcW w:w="1559"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4BCB002F" w14:textId="77777777" w:rsidR="00904A0E" w:rsidRPr="00904A0E" w:rsidRDefault="00904A0E" w:rsidP="00904A0E">
            <w:pPr>
              <w:pStyle w:val="Contenuto"/>
              <w:rPr>
                <w:sz w:val="24"/>
                <w:szCs w:val="20"/>
              </w:rPr>
            </w:pPr>
            <w:r w:rsidRPr="00904A0E">
              <w:rPr>
                <w:sz w:val="24"/>
                <w:szCs w:val="20"/>
              </w:rPr>
              <w:t>Ufficio/Attività</w:t>
            </w:r>
          </w:p>
        </w:tc>
        <w:tc>
          <w:tcPr>
            <w:tcW w:w="1276"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45D2E912" w14:textId="77777777" w:rsidR="00904A0E" w:rsidRPr="00904A0E" w:rsidRDefault="00904A0E" w:rsidP="00904A0E">
            <w:pPr>
              <w:pStyle w:val="Contenuto"/>
              <w:rPr>
                <w:sz w:val="24"/>
                <w:szCs w:val="20"/>
              </w:rPr>
            </w:pPr>
            <w:r w:rsidRPr="00904A0E">
              <w:rPr>
                <w:sz w:val="24"/>
                <w:szCs w:val="20"/>
              </w:rPr>
              <w:t>Esperienza</w:t>
            </w:r>
          </w:p>
          <w:p w14:paraId="47443F8A" w14:textId="77777777" w:rsidR="00904A0E" w:rsidRPr="00904A0E" w:rsidRDefault="00904A0E" w:rsidP="00904A0E">
            <w:pPr>
              <w:pStyle w:val="Contenuto"/>
              <w:rPr>
                <w:sz w:val="24"/>
                <w:szCs w:val="20"/>
              </w:rPr>
            </w:pPr>
            <w:r w:rsidRPr="00904A0E">
              <w:rPr>
                <w:sz w:val="24"/>
                <w:szCs w:val="20"/>
              </w:rPr>
              <w:t xml:space="preserve"> Internet</w:t>
            </w:r>
          </w:p>
        </w:tc>
        <w:tc>
          <w:tcPr>
            <w:tcW w:w="1417"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20466F78" w14:textId="77777777" w:rsidR="00904A0E" w:rsidRPr="00904A0E" w:rsidRDefault="00904A0E" w:rsidP="00904A0E">
            <w:pPr>
              <w:pStyle w:val="Contenuto"/>
              <w:rPr>
                <w:sz w:val="24"/>
                <w:szCs w:val="20"/>
              </w:rPr>
            </w:pPr>
            <w:r w:rsidRPr="00904A0E">
              <w:rPr>
                <w:sz w:val="24"/>
                <w:szCs w:val="20"/>
              </w:rPr>
              <w:t xml:space="preserve">Esperienza </w:t>
            </w:r>
          </w:p>
          <w:p w14:paraId="492F1C5E" w14:textId="77777777" w:rsidR="00904A0E" w:rsidRPr="00904A0E" w:rsidRDefault="00904A0E" w:rsidP="00904A0E">
            <w:pPr>
              <w:pStyle w:val="Contenuto"/>
              <w:rPr>
                <w:sz w:val="24"/>
                <w:szCs w:val="20"/>
              </w:rPr>
            </w:pPr>
            <w:r w:rsidRPr="00904A0E">
              <w:rPr>
                <w:sz w:val="24"/>
                <w:szCs w:val="20"/>
              </w:rPr>
              <w:t>Sito</w:t>
            </w:r>
          </w:p>
        </w:tc>
        <w:tc>
          <w:tcPr>
            <w:tcW w:w="1843"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2F6030D2" w14:textId="77777777" w:rsidR="00904A0E" w:rsidRPr="00904A0E" w:rsidRDefault="00904A0E" w:rsidP="00904A0E">
            <w:pPr>
              <w:pStyle w:val="Contenuto"/>
              <w:rPr>
                <w:sz w:val="24"/>
                <w:szCs w:val="20"/>
              </w:rPr>
            </w:pPr>
            <w:r w:rsidRPr="00904A0E">
              <w:rPr>
                <w:sz w:val="24"/>
                <w:szCs w:val="20"/>
              </w:rPr>
              <w:t>Conduttore</w:t>
            </w:r>
          </w:p>
        </w:tc>
        <w:tc>
          <w:tcPr>
            <w:tcW w:w="1701"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183DA6A2" w14:textId="0782C540" w:rsidR="00904A0E" w:rsidRPr="00904A0E" w:rsidRDefault="00904A0E" w:rsidP="00904A0E">
            <w:pPr>
              <w:pStyle w:val="Contenuto"/>
              <w:rPr>
                <w:sz w:val="24"/>
                <w:szCs w:val="20"/>
              </w:rPr>
            </w:pPr>
            <w:r>
              <w:rPr>
                <w:sz w:val="24"/>
                <w:szCs w:val="20"/>
              </w:rPr>
              <w:t>Data/</w:t>
            </w:r>
            <w:r w:rsidRPr="00904A0E">
              <w:rPr>
                <w:sz w:val="24"/>
                <w:szCs w:val="20"/>
              </w:rPr>
              <w:t>Ora</w:t>
            </w:r>
          </w:p>
          <w:p w14:paraId="102E4D20" w14:textId="77777777" w:rsidR="00904A0E" w:rsidRPr="00904A0E" w:rsidRDefault="00904A0E" w:rsidP="00904A0E">
            <w:pPr>
              <w:pStyle w:val="Contenuto"/>
              <w:rPr>
                <w:sz w:val="24"/>
                <w:szCs w:val="20"/>
              </w:rPr>
            </w:pPr>
            <w:r w:rsidRPr="00904A0E">
              <w:rPr>
                <w:sz w:val="24"/>
                <w:szCs w:val="20"/>
              </w:rPr>
              <w:t>Sessione</w:t>
            </w:r>
          </w:p>
        </w:tc>
      </w:tr>
      <w:tr w:rsidR="00904A0E" w:rsidRPr="00C40C11" w14:paraId="61716F2A" w14:textId="77777777" w:rsidTr="00260B3D">
        <w:tc>
          <w:tcPr>
            <w:tcW w:w="421" w:type="dxa"/>
            <w:tcBorders>
              <w:top w:val="single" w:sz="4" w:space="0" w:color="B7B7B7"/>
              <w:left w:val="single" w:sz="4" w:space="0" w:color="B7B7B7"/>
              <w:bottom w:val="single" w:sz="4" w:space="0" w:color="B7B7B7"/>
              <w:right w:val="single" w:sz="4" w:space="0" w:color="B7B7B7"/>
            </w:tcBorders>
            <w:shd w:val="clear" w:color="auto" w:fill="F3F3F3"/>
            <w:tcMar>
              <w:top w:w="100" w:type="dxa"/>
              <w:left w:w="100" w:type="dxa"/>
              <w:bottom w:w="100" w:type="dxa"/>
              <w:right w:w="100" w:type="dxa"/>
            </w:tcMar>
          </w:tcPr>
          <w:p w14:paraId="61D7D3D4" w14:textId="77777777" w:rsidR="00904A0E" w:rsidRPr="00904A0E" w:rsidRDefault="00904A0E" w:rsidP="00904A0E">
            <w:pPr>
              <w:pStyle w:val="Contenuto"/>
              <w:rPr>
                <w:sz w:val="24"/>
                <w:szCs w:val="20"/>
              </w:rPr>
            </w:pPr>
            <w:r w:rsidRPr="00904A0E">
              <w:rPr>
                <w:sz w:val="24"/>
                <w:szCs w:val="20"/>
              </w:rPr>
              <w:t>1</w:t>
            </w:r>
          </w:p>
        </w:tc>
        <w:tc>
          <w:tcPr>
            <w:tcW w:w="1559"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2FE65238" w14:textId="77777777" w:rsidR="00904A0E" w:rsidRPr="00904A0E" w:rsidRDefault="00904A0E" w:rsidP="00904A0E">
            <w:pPr>
              <w:pStyle w:val="Contenuto"/>
              <w:rPr>
                <w:sz w:val="24"/>
                <w:szCs w:val="20"/>
              </w:rPr>
            </w:pPr>
            <w:r w:rsidRPr="00904A0E">
              <w:rPr>
                <w:sz w:val="24"/>
                <w:szCs w:val="20"/>
              </w:rPr>
              <w:t>Mattia De Bartolomeo</w:t>
            </w:r>
          </w:p>
        </w:tc>
        <w:tc>
          <w:tcPr>
            <w:tcW w:w="567"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31ECFEE5" w14:textId="77777777" w:rsidR="00904A0E" w:rsidRPr="00904A0E" w:rsidRDefault="00904A0E" w:rsidP="00904A0E">
            <w:pPr>
              <w:pStyle w:val="Contenuto"/>
              <w:rPr>
                <w:sz w:val="24"/>
                <w:szCs w:val="20"/>
              </w:rPr>
            </w:pPr>
            <w:r w:rsidRPr="00904A0E">
              <w:rPr>
                <w:sz w:val="24"/>
                <w:szCs w:val="20"/>
              </w:rPr>
              <w:t>21</w:t>
            </w:r>
          </w:p>
        </w:tc>
        <w:tc>
          <w:tcPr>
            <w:tcW w:w="1559"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6BFB54C8" w14:textId="77777777" w:rsidR="00904A0E" w:rsidRPr="00904A0E" w:rsidRDefault="00904A0E" w:rsidP="00904A0E">
            <w:pPr>
              <w:pStyle w:val="Contenuto"/>
              <w:rPr>
                <w:sz w:val="24"/>
                <w:szCs w:val="20"/>
              </w:rPr>
            </w:pPr>
            <w:r w:rsidRPr="00904A0E">
              <w:rPr>
                <w:sz w:val="24"/>
                <w:szCs w:val="20"/>
              </w:rPr>
              <w:t>Studente</w:t>
            </w:r>
          </w:p>
        </w:tc>
        <w:tc>
          <w:tcPr>
            <w:tcW w:w="1276"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23F06256" w14:textId="77777777" w:rsidR="00904A0E" w:rsidRPr="00904A0E" w:rsidRDefault="00904A0E" w:rsidP="00904A0E">
            <w:pPr>
              <w:pStyle w:val="Contenuto"/>
              <w:rPr>
                <w:sz w:val="24"/>
                <w:szCs w:val="20"/>
              </w:rPr>
            </w:pPr>
            <w:r w:rsidRPr="00904A0E">
              <w:rPr>
                <w:sz w:val="24"/>
                <w:szCs w:val="20"/>
              </w:rPr>
              <w:t>Alta</w:t>
            </w:r>
          </w:p>
        </w:tc>
        <w:tc>
          <w:tcPr>
            <w:tcW w:w="1417"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57F94373" w14:textId="77777777" w:rsidR="00904A0E" w:rsidRPr="00904A0E" w:rsidRDefault="00904A0E" w:rsidP="00904A0E">
            <w:pPr>
              <w:pStyle w:val="Contenuto"/>
              <w:rPr>
                <w:sz w:val="24"/>
                <w:szCs w:val="20"/>
              </w:rPr>
            </w:pPr>
            <w:r w:rsidRPr="00904A0E">
              <w:rPr>
                <w:sz w:val="24"/>
                <w:szCs w:val="20"/>
              </w:rPr>
              <w:t>Nulla</w:t>
            </w:r>
          </w:p>
        </w:tc>
        <w:tc>
          <w:tcPr>
            <w:tcW w:w="1843"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109D7430" w14:textId="77777777" w:rsidR="00904A0E" w:rsidRPr="00904A0E" w:rsidRDefault="00904A0E" w:rsidP="00904A0E">
            <w:pPr>
              <w:pStyle w:val="Contenuto"/>
              <w:rPr>
                <w:sz w:val="24"/>
                <w:szCs w:val="20"/>
              </w:rPr>
            </w:pPr>
            <w:r w:rsidRPr="00904A0E">
              <w:rPr>
                <w:sz w:val="24"/>
                <w:szCs w:val="20"/>
              </w:rPr>
              <w:t>M. Luceri</w:t>
            </w:r>
            <w:r w:rsidRPr="00904A0E">
              <w:rPr>
                <w:sz w:val="24"/>
                <w:szCs w:val="20"/>
              </w:rPr>
              <w:br/>
              <w:t>V. Conte</w:t>
            </w:r>
          </w:p>
        </w:tc>
        <w:tc>
          <w:tcPr>
            <w:tcW w:w="1701"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037F0E03" w14:textId="77777777" w:rsidR="00904A0E" w:rsidRDefault="00904A0E" w:rsidP="00904A0E">
            <w:pPr>
              <w:pStyle w:val="Contenuto"/>
              <w:rPr>
                <w:sz w:val="24"/>
                <w:szCs w:val="20"/>
              </w:rPr>
            </w:pPr>
            <w:r>
              <w:rPr>
                <w:sz w:val="24"/>
                <w:szCs w:val="20"/>
              </w:rPr>
              <w:t>15/01/2020</w:t>
            </w:r>
          </w:p>
          <w:p w14:paraId="3C4941E3" w14:textId="77777777" w:rsidR="00904A0E" w:rsidRPr="00904A0E" w:rsidRDefault="00904A0E" w:rsidP="00904A0E">
            <w:pPr>
              <w:pStyle w:val="Contenuto"/>
              <w:rPr>
                <w:sz w:val="24"/>
                <w:szCs w:val="20"/>
              </w:rPr>
            </w:pPr>
            <w:r w:rsidRPr="00904A0E">
              <w:rPr>
                <w:sz w:val="24"/>
                <w:szCs w:val="20"/>
              </w:rPr>
              <w:t>11.53 – 12.07</w:t>
            </w:r>
          </w:p>
        </w:tc>
      </w:tr>
      <w:tr w:rsidR="00904A0E" w:rsidRPr="00C40C11" w14:paraId="360BABD6" w14:textId="77777777" w:rsidTr="00260B3D">
        <w:tc>
          <w:tcPr>
            <w:tcW w:w="421" w:type="dxa"/>
            <w:tcBorders>
              <w:top w:val="single" w:sz="4" w:space="0" w:color="B7B7B7"/>
              <w:left w:val="single" w:sz="4" w:space="0" w:color="B7B7B7"/>
              <w:bottom w:val="single" w:sz="4" w:space="0" w:color="B7B7B7"/>
              <w:right w:val="single" w:sz="4" w:space="0" w:color="B7B7B7"/>
            </w:tcBorders>
            <w:shd w:val="clear" w:color="auto" w:fill="F3F3F3"/>
            <w:tcMar>
              <w:top w:w="100" w:type="dxa"/>
              <w:left w:w="100" w:type="dxa"/>
              <w:bottom w:w="100" w:type="dxa"/>
              <w:right w:w="100" w:type="dxa"/>
            </w:tcMar>
          </w:tcPr>
          <w:p w14:paraId="57C285F5" w14:textId="77777777" w:rsidR="00904A0E" w:rsidRPr="00904A0E" w:rsidRDefault="00904A0E" w:rsidP="00904A0E">
            <w:pPr>
              <w:pStyle w:val="Contenuto"/>
              <w:rPr>
                <w:sz w:val="24"/>
                <w:szCs w:val="20"/>
              </w:rPr>
            </w:pPr>
            <w:r w:rsidRPr="00904A0E">
              <w:rPr>
                <w:sz w:val="24"/>
                <w:szCs w:val="20"/>
              </w:rPr>
              <w:t>2</w:t>
            </w:r>
          </w:p>
        </w:tc>
        <w:tc>
          <w:tcPr>
            <w:tcW w:w="1559"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5C99F0D4" w14:textId="77777777" w:rsidR="00904A0E" w:rsidRPr="00904A0E" w:rsidRDefault="00904A0E" w:rsidP="00904A0E">
            <w:pPr>
              <w:pStyle w:val="Contenuto"/>
              <w:rPr>
                <w:sz w:val="24"/>
                <w:szCs w:val="20"/>
              </w:rPr>
            </w:pPr>
            <w:r w:rsidRPr="00904A0E">
              <w:rPr>
                <w:sz w:val="24"/>
                <w:szCs w:val="20"/>
              </w:rPr>
              <w:t>Giacomo Campanelli</w:t>
            </w:r>
          </w:p>
        </w:tc>
        <w:tc>
          <w:tcPr>
            <w:tcW w:w="567"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18B8D347" w14:textId="77777777" w:rsidR="00904A0E" w:rsidRPr="00904A0E" w:rsidRDefault="00904A0E" w:rsidP="00904A0E">
            <w:pPr>
              <w:pStyle w:val="Contenuto"/>
              <w:rPr>
                <w:sz w:val="24"/>
                <w:szCs w:val="20"/>
              </w:rPr>
            </w:pPr>
            <w:r w:rsidRPr="00904A0E">
              <w:rPr>
                <w:sz w:val="24"/>
                <w:szCs w:val="20"/>
              </w:rPr>
              <w:t>32</w:t>
            </w:r>
          </w:p>
        </w:tc>
        <w:tc>
          <w:tcPr>
            <w:tcW w:w="1559"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058E119B" w14:textId="77777777" w:rsidR="00904A0E" w:rsidRPr="00904A0E" w:rsidRDefault="00904A0E" w:rsidP="00904A0E">
            <w:pPr>
              <w:pStyle w:val="Contenuto"/>
              <w:rPr>
                <w:sz w:val="24"/>
                <w:szCs w:val="20"/>
              </w:rPr>
            </w:pPr>
            <w:r w:rsidRPr="00904A0E">
              <w:rPr>
                <w:sz w:val="24"/>
                <w:szCs w:val="20"/>
              </w:rPr>
              <w:t>Studente</w:t>
            </w:r>
          </w:p>
        </w:tc>
        <w:tc>
          <w:tcPr>
            <w:tcW w:w="1276"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36460D60" w14:textId="77777777" w:rsidR="00904A0E" w:rsidRPr="00904A0E" w:rsidRDefault="00904A0E" w:rsidP="00904A0E">
            <w:pPr>
              <w:pStyle w:val="Contenuto"/>
              <w:rPr>
                <w:sz w:val="24"/>
                <w:szCs w:val="20"/>
              </w:rPr>
            </w:pPr>
            <w:r w:rsidRPr="00904A0E">
              <w:rPr>
                <w:sz w:val="24"/>
                <w:szCs w:val="20"/>
              </w:rPr>
              <w:t>Alta</w:t>
            </w:r>
          </w:p>
        </w:tc>
        <w:tc>
          <w:tcPr>
            <w:tcW w:w="1417"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387BD9D7" w14:textId="77777777" w:rsidR="00904A0E" w:rsidRPr="00904A0E" w:rsidRDefault="00904A0E" w:rsidP="00904A0E">
            <w:pPr>
              <w:pStyle w:val="Contenuto"/>
              <w:rPr>
                <w:sz w:val="24"/>
                <w:szCs w:val="20"/>
              </w:rPr>
            </w:pPr>
            <w:r w:rsidRPr="00904A0E">
              <w:rPr>
                <w:sz w:val="24"/>
                <w:szCs w:val="20"/>
              </w:rPr>
              <w:t>Nulla</w:t>
            </w:r>
          </w:p>
        </w:tc>
        <w:tc>
          <w:tcPr>
            <w:tcW w:w="1843"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0260EF44" w14:textId="77777777" w:rsidR="00904A0E" w:rsidRPr="00904A0E" w:rsidRDefault="00904A0E" w:rsidP="00904A0E">
            <w:pPr>
              <w:pStyle w:val="Contenuto"/>
              <w:rPr>
                <w:sz w:val="24"/>
                <w:szCs w:val="20"/>
              </w:rPr>
            </w:pPr>
            <w:r w:rsidRPr="00904A0E">
              <w:rPr>
                <w:sz w:val="24"/>
                <w:szCs w:val="20"/>
              </w:rPr>
              <w:t>M. Luceri</w:t>
            </w:r>
            <w:r w:rsidRPr="00904A0E">
              <w:rPr>
                <w:sz w:val="24"/>
                <w:szCs w:val="20"/>
              </w:rPr>
              <w:br/>
              <w:t>V. Conte</w:t>
            </w:r>
          </w:p>
        </w:tc>
        <w:tc>
          <w:tcPr>
            <w:tcW w:w="1701"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5BC7B53B" w14:textId="77777777" w:rsidR="00904A0E" w:rsidRDefault="00904A0E" w:rsidP="00904A0E">
            <w:pPr>
              <w:pStyle w:val="Contenuto"/>
              <w:rPr>
                <w:sz w:val="24"/>
                <w:szCs w:val="20"/>
              </w:rPr>
            </w:pPr>
            <w:r>
              <w:rPr>
                <w:sz w:val="24"/>
                <w:szCs w:val="20"/>
              </w:rPr>
              <w:t>15/01/2020</w:t>
            </w:r>
          </w:p>
          <w:p w14:paraId="178074C0" w14:textId="77777777" w:rsidR="00904A0E" w:rsidRPr="00904A0E" w:rsidRDefault="00904A0E" w:rsidP="00904A0E">
            <w:pPr>
              <w:pStyle w:val="Contenuto"/>
              <w:rPr>
                <w:sz w:val="24"/>
                <w:szCs w:val="20"/>
              </w:rPr>
            </w:pPr>
            <w:r w:rsidRPr="00904A0E">
              <w:rPr>
                <w:sz w:val="24"/>
                <w:szCs w:val="20"/>
              </w:rPr>
              <w:t>12.12 – 12.28</w:t>
            </w:r>
          </w:p>
        </w:tc>
      </w:tr>
      <w:tr w:rsidR="00904A0E" w:rsidRPr="00C40C11" w14:paraId="3A3761A4" w14:textId="77777777" w:rsidTr="00260B3D">
        <w:tc>
          <w:tcPr>
            <w:tcW w:w="421" w:type="dxa"/>
            <w:tcBorders>
              <w:top w:val="single" w:sz="4" w:space="0" w:color="B7B7B7"/>
              <w:left w:val="single" w:sz="4" w:space="0" w:color="B7B7B7"/>
              <w:bottom w:val="single" w:sz="4" w:space="0" w:color="B7B7B7"/>
              <w:right w:val="single" w:sz="4" w:space="0" w:color="B7B7B7"/>
            </w:tcBorders>
            <w:shd w:val="clear" w:color="auto" w:fill="F3F3F3"/>
            <w:tcMar>
              <w:top w:w="100" w:type="dxa"/>
              <w:left w:w="100" w:type="dxa"/>
              <w:bottom w:w="100" w:type="dxa"/>
              <w:right w:w="100" w:type="dxa"/>
            </w:tcMar>
          </w:tcPr>
          <w:p w14:paraId="78CC1285" w14:textId="77777777" w:rsidR="00904A0E" w:rsidRPr="00904A0E" w:rsidRDefault="00904A0E" w:rsidP="00904A0E">
            <w:pPr>
              <w:pStyle w:val="Contenuto"/>
              <w:rPr>
                <w:sz w:val="24"/>
                <w:szCs w:val="20"/>
              </w:rPr>
            </w:pPr>
            <w:r w:rsidRPr="00904A0E">
              <w:rPr>
                <w:sz w:val="24"/>
                <w:szCs w:val="20"/>
              </w:rPr>
              <w:t>3</w:t>
            </w:r>
          </w:p>
        </w:tc>
        <w:tc>
          <w:tcPr>
            <w:tcW w:w="1559"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47EF7A18" w14:textId="77777777" w:rsidR="00904A0E" w:rsidRPr="00904A0E" w:rsidRDefault="00904A0E" w:rsidP="00904A0E">
            <w:pPr>
              <w:pStyle w:val="Contenuto"/>
              <w:rPr>
                <w:sz w:val="24"/>
                <w:szCs w:val="20"/>
              </w:rPr>
            </w:pPr>
            <w:r w:rsidRPr="00904A0E">
              <w:rPr>
                <w:sz w:val="24"/>
                <w:szCs w:val="20"/>
              </w:rPr>
              <w:t>Vanessa Nicolì</w:t>
            </w:r>
          </w:p>
        </w:tc>
        <w:tc>
          <w:tcPr>
            <w:tcW w:w="567"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492BB546" w14:textId="77777777" w:rsidR="00904A0E" w:rsidRPr="00904A0E" w:rsidRDefault="00904A0E" w:rsidP="00904A0E">
            <w:pPr>
              <w:pStyle w:val="Contenuto"/>
              <w:rPr>
                <w:sz w:val="24"/>
                <w:szCs w:val="20"/>
              </w:rPr>
            </w:pPr>
            <w:r w:rsidRPr="00904A0E">
              <w:rPr>
                <w:sz w:val="24"/>
                <w:szCs w:val="20"/>
              </w:rPr>
              <w:t>23</w:t>
            </w:r>
          </w:p>
        </w:tc>
        <w:tc>
          <w:tcPr>
            <w:tcW w:w="1559"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2CD60E01" w14:textId="77777777" w:rsidR="00904A0E" w:rsidRPr="00904A0E" w:rsidRDefault="00904A0E" w:rsidP="00904A0E">
            <w:pPr>
              <w:pStyle w:val="Contenuto"/>
              <w:rPr>
                <w:sz w:val="24"/>
                <w:szCs w:val="20"/>
              </w:rPr>
            </w:pPr>
            <w:r w:rsidRPr="00904A0E">
              <w:rPr>
                <w:sz w:val="24"/>
                <w:szCs w:val="20"/>
              </w:rPr>
              <w:t>Studente</w:t>
            </w:r>
          </w:p>
        </w:tc>
        <w:tc>
          <w:tcPr>
            <w:tcW w:w="1276"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2AE41275" w14:textId="77777777" w:rsidR="00904A0E" w:rsidRPr="00904A0E" w:rsidRDefault="00904A0E" w:rsidP="00904A0E">
            <w:pPr>
              <w:pStyle w:val="Contenuto"/>
              <w:rPr>
                <w:sz w:val="24"/>
                <w:szCs w:val="20"/>
              </w:rPr>
            </w:pPr>
            <w:r w:rsidRPr="00904A0E">
              <w:rPr>
                <w:sz w:val="24"/>
                <w:szCs w:val="20"/>
              </w:rPr>
              <w:t>Alta</w:t>
            </w:r>
          </w:p>
        </w:tc>
        <w:tc>
          <w:tcPr>
            <w:tcW w:w="1417"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0AA4E108" w14:textId="77777777" w:rsidR="00904A0E" w:rsidRPr="00904A0E" w:rsidRDefault="00904A0E" w:rsidP="00904A0E">
            <w:pPr>
              <w:pStyle w:val="Contenuto"/>
              <w:rPr>
                <w:sz w:val="24"/>
                <w:szCs w:val="20"/>
              </w:rPr>
            </w:pPr>
            <w:r w:rsidRPr="00904A0E">
              <w:rPr>
                <w:sz w:val="24"/>
                <w:szCs w:val="20"/>
              </w:rPr>
              <w:t>Nulla</w:t>
            </w:r>
          </w:p>
        </w:tc>
        <w:tc>
          <w:tcPr>
            <w:tcW w:w="1843"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7259B12B" w14:textId="77777777" w:rsidR="00904A0E" w:rsidRPr="00904A0E" w:rsidRDefault="00904A0E" w:rsidP="00904A0E">
            <w:pPr>
              <w:pStyle w:val="Contenuto"/>
              <w:rPr>
                <w:sz w:val="24"/>
                <w:szCs w:val="20"/>
              </w:rPr>
            </w:pPr>
            <w:r w:rsidRPr="00904A0E">
              <w:rPr>
                <w:sz w:val="24"/>
                <w:szCs w:val="20"/>
              </w:rPr>
              <w:t>M. Luceri</w:t>
            </w:r>
            <w:r w:rsidRPr="00904A0E">
              <w:rPr>
                <w:sz w:val="24"/>
                <w:szCs w:val="20"/>
              </w:rPr>
              <w:br/>
              <w:t>V. Conte</w:t>
            </w:r>
          </w:p>
        </w:tc>
        <w:tc>
          <w:tcPr>
            <w:tcW w:w="1701"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75EEA079" w14:textId="77777777" w:rsidR="00904A0E" w:rsidRDefault="00904A0E" w:rsidP="00904A0E">
            <w:pPr>
              <w:pStyle w:val="Contenuto"/>
              <w:rPr>
                <w:sz w:val="24"/>
                <w:szCs w:val="20"/>
              </w:rPr>
            </w:pPr>
            <w:r>
              <w:rPr>
                <w:sz w:val="24"/>
                <w:szCs w:val="20"/>
              </w:rPr>
              <w:t>15/01/2020</w:t>
            </w:r>
          </w:p>
          <w:p w14:paraId="5E8F4AD9" w14:textId="77777777" w:rsidR="00904A0E" w:rsidRPr="00904A0E" w:rsidRDefault="00904A0E" w:rsidP="00904A0E">
            <w:pPr>
              <w:pStyle w:val="Contenuto"/>
              <w:rPr>
                <w:sz w:val="24"/>
                <w:szCs w:val="20"/>
              </w:rPr>
            </w:pPr>
            <w:r w:rsidRPr="00904A0E">
              <w:rPr>
                <w:sz w:val="24"/>
                <w:szCs w:val="20"/>
              </w:rPr>
              <w:t>12.43 – 12.55</w:t>
            </w:r>
          </w:p>
        </w:tc>
      </w:tr>
      <w:tr w:rsidR="00904A0E" w:rsidRPr="00C40C11" w14:paraId="30357D2A" w14:textId="77777777" w:rsidTr="00260B3D">
        <w:tc>
          <w:tcPr>
            <w:tcW w:w="421" w:type="dxa"/>
            <w:tcBorders>
              <w:top w:val="single" w:sz="4" w:space="0" w:color="B7B7B7"/>
              <w:left w:val="single" w:sz="4" w:space="0" w:color="B7B7B7"/>
              <w:bottom w:val="single" w:sz="4" w:space="0" w:color="B7B7B7"/>
              <w:right w:val="single" w:sz="4" w:space="0" w:color="B7B7B7"/>
            </w:tcBorders>
            <w:shd w:val="clear" w:color="auto" w:fill="F3F3F3"/>
            <w:tcMar>
              <w:top w:w="100" w:type="dxa"/>
              <w:left w:w="100" w:type="dxa"/>
              <w:bottom w:w="100" w:type="dxa"/>
              <w:right w:w="100" w:type="dxa"/>
            </w:tcMar>
          </w:tcPr>
          <w:p w14:paraId="79A99F40" w14:textId="77777777" w:rsidR="00904A0E" w:rsidRPr="00904A0E" w:rsidRDefault="00904A0E" w:rsidP="00904A0E">
            <w:pPr>
              <w:pStyle w:val="Contenuto"/>
              <w:rPr>
                <w:sz w:val="24"/>
                <w:szCs w:val="20"/>
              </w:rPr>
            </w:pPr>
            <w:r w:rsidRPr="00904A0E">
              <w:rPr>
                <w:sz w:val="24"/>
                <w:szCs w:val="20"/>
              </w:rPr>
              <w:t>4</w:t>
            </w:r>
          </w:p>
        </w:tc>
        <w:tc>
          <w:tcPr>
            <w:tcW w:w="1559"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7B4F4FCF" w14:textId="77777777" w:rsidR="00904A0E" w:rsidRPr="00904A0E" w:rsidRDefault="00904A0E" w:rsidP="00904A0E">
            <w:pPr>
              <w:pStyle w:val="Contenuto"/>
              <w:rPr>
                <w:sz w:val="24"/>
                <w:szCs w:val="20"/>
              </w:rPr>
            </w:pPr>
            <w:r w:rsidRPr="00904A0E">
              <w:rPr>
                <w:sz w:val="24"/>
                <w:szCs w:val="20"/>
              </w:rPr>
              <w:t>Federica Zimbardi</w:t>
            </w:r>
          </w:p>
        </w:tc>
        <w:tc>
          <w:tcPr>
            <w:tcW w:w="567"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2CB5B841" w14:textId="77777777" w:rsidR="00904A0E" w:rsidRPr="00904A0E" w:rsidRDefault="00904A0E" w:rsidP="00904A0E">
            <w:pPr>
              <w:pStyle w:val="Contenuto"/>
              <w:rPr>
                <w:sz w:val="24"/>
                <w:szCs w:val="20"/>
              </w:rPr>
            </w:pPr>
            <w:r w:rsidRPr="00904A0E">
              <w:rPr>
                <w:sz w:val="24"/>
                <w:szCs w:val="20"/>
              </w:rPr>
              <w:t>22</w:t>
            </w:r>
          </w:p>
        </w:tc>
        <w:tc>
          <w:tcPr>
            <w:tcW w:w="1559"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526A596C" w14:textId="77777777" w:rsidR="00904A0E" w:rsidRPr="00904A0E" w:rsidRDefault="00904A0E" w:rsidP="00904A0E">
            <w:pPr>
              <w:pStyle w:val="Contenuto"/>
              <w:rPr>
                <w:sz w:val="24"/>
                <w:szCs w:val="20"/>
              </w:rPr>
            </w:pPr>
            <w:r w:rsidRPr="00904A0E">
              <w:rPr>
                <w:sz w:val="24"/>
                <w:szCs w:val="20"/>
              </w:rPr>
              <w:t>Studente</w:t>
            </w:r>
          </w:p>
        </w:tc>
        <w:tc>
          <w:tcPr>
            <w:tcW w:w="1276"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54F56CD5" w14:textId="77777777" w:rsidR="00904A0E" w:rsidRPr="00904A0E" w:rsidRDefault="00904A0E" w:rsidP="00904A0E">
            <w:pPr>
              <w:pStyle w:val="Contenuto"/>
              <w:rPr>
                <w:sz w:val="24"/>
                <w:szCs w:val="20"/>
              </w:rPr>
            </w:pPr>
            <w:r w:rsidRPr="00904A0E">
              <w:rPr>
                <w:sz w:val="24"/>
                <w:szCs w:val="20"/>
              </w:rPr>
              <w:t>Alta</w:t>
            </w:r>
          </w:p>
        </w:tc>
        <w:tc>
          <w:tcPr>
            <w:tcW w:w="1417"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665D1718" w14:textId="77777777" w:rsidR="00904A0E" w:rsidRPr="00904A0E" w:rsidRDefault="00904A0E" w:rsidP="00904A0E">
            <w:pPr>
              <w:pStyle w:val="Contenuto"/>
              <w:rPr>
                <w:sz w:val="24"/>
                <w:szCs w:val="20"/>
              </w:rPr>
            </w:pPr>
            <w:r w:rsidRPr="00904A0E">
              <w:rPr>
                <w:sz w:val="24"/>
                <w:szCs w:val="20"/>
              </w:rPr>
              <w:t>Nulla</w:t>
            </w:r>
          </w:p>
        </w:tc>
        <w:tc>
          <w:tcPr>
            <w:tcW w:w="1843"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1C4BED41" w14:textId="77777777" w:rsidR="00904A0E" w:rsidRPr="00904A0E" w:rsidRDefault="00904A0E" w:rsidP="00904A0E">
            <w:pPr>
              <w:pStyle w:val="Contenuto"/>
              <w:rPr>
                <w:sz w:val="24"/>
                <w:szCs w:val="20"/>
              </w:rPr>
            </w:pPr>
            <w:r w:rsidRPr="00904A0E">
              <w:rPr>
                <w:sz w:val="24"/>
                <w:szCs w:val="20"/>
              </w:rPr>
              <w:t>M. Luceri</w:t>
            </w:r>
            <w:r w:rsidRPr="00904A0E">
              <w:rPr>
                <w:sz w:val="24"/>
                <w:szCs w:val="20"/>
              </w:rPr>
              <w:br/>
              <w:t>V. Conte</w:t>
            </w:r>
          </w:p>
        </w:tc>
        <w:tc>
          <w:tcPr>
            <w:tcW w:w="1701"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27D9A1EB" w14:textId="77777777" w:rsidR="00904A0E" w:rsidRDefault="00904A0E" w:rsidP="00904A0E">
            <w:pPr>
              <w:pStyle w:val="Contenuto"/>
              <w:rPr>
                <w:sz w:val="24"/>
                <w:szCs w:val="20"/>
              </w:rPr>
            </w:pPr>
            <w:r>
              <w:rPr>
                <w:sz w:val="24"/>
                <w:szCs w:val="20"/>
              </w:rPr>
              <w:t>15/01/2020</w:t>
            </w:r>
          </w:p>
          <w:p w14:paraId="63257CE6" w14:textId="77777777" w:rsidR="00904A0E" w:rsidRPr="00904A0E" w:rsidRDefault="00904A0E" w:rsidP="00904A0E">
            <w:pPr>
              <w:pStyle w:val="Contenuto"/>
              <w:rPr>
                <w:sz w:val="24"/>
                <w:szCs w:val="20"/>
              </w:rPr>
            </w:pPr>
            <w:r w:rsidRPr="00904A0E">
              <w:rPr>
                <w:sz w:val="24"/>
                <w:szCs w:val="20"/>
              </w:rPr>
              <w:t>12.56 – 13.11</w:t>
            </w:r>
          </w:p>
        </w:tc>
      </w:tr>
      <w:tr w:rsidR="00904A0E" w:rsidRPr="00C40C11" w14:paraId="5E33C2BC" w14:textId="77777777" w:rsidTr="00260B3D">
        <w:trPr>
          <w:trHeight w:val="580"/>
        </w:trPr>
        <w:tc>
          <w:tcPr>
            <w:tcW w:w="421" w:type="dxa"/>
            <w:tcBorders>
              <w:top w:val="single" w:sz="4" w:space="0" w:color="B7B7B7"/>
              <w:left w:val="single" w:sz="4" w:space="0" w:color="B7B7B7"/>
              <w:bottom w:val="single" w:sz="4" w:space="0" w:color="B7B7B7"/>
              <w:right w:val="single" w:sz="4" w:space="0" w:color="B7B7B7"/>
            </w:tcBorders>
            <w:shd w:val="clear" w:color="auto" w:fill="F3F3F3"/>
            <w:tcMar>
              <w:top w:w="100" w:type="dxa"/>
              <w:left w:w="100" w:type="dxa"/>
              <w:bottom w:w="100" w:type="dxa"/>
              <w:right w:w="100" w:type="dxa"/>
            </w:tcMar>
          </w:tcPr>
          <w:p w14:paraId="0F0F8688" w14:textId="77777777" w:rsidR="00904A0E" w:rsidRPr="00904A0E" w:rsidRDefault="00904A0E" w:rsidP="00904A0E">
            <w:pPr>
              <w:pStyle w:val="Contenuto"/>
              <w:rPr>
                <w:sz w:val="24"/>
                <w:szCs w:val="20"/>
              </w:rPr>
            </w:pPr>
            <w:r w:rsidRPr="00904A0E">
              <w:rPr>
                <w:sz w:val="24"/>
                <w:szCs w:val="20"/>
              </w:rPr>
              <w:t>5</w:t>
            </w:r>
          </w:p>
        </w:tc>
        <w:tc>
          <w:tcPr>
            <w:tcW w:w="1559"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61A8D3D0" w14:textId="77777777" w:rsidR="00904A0E" w:rsidRPr="00904A0E" w:rsidRDefault="00904A0E" w:rsidP="00904A0E">
            <w:pPr>
              <w:pStyle w:val="Contenuto"/>
              <w:rPr>
                <w:sz w:val="24"/>
                <w:szCs w:val="20"/>
              </w:rPr>
            </w:pPr>
            <w:r w:rsidRPr="00904A0E">
              <w:rPr>
                <w:sz w:val="24"/>
                <w:szCs w:val="20"/>
              </w:rPr>
              <w:t>Sarah Iacobino</w:t>
            </w:r>
          </w:p>
        </w:tc>
        <w:tc>
          <w:tcPr>
            <w:tcW w:w="567"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24D2CC8C" w14:textId="77777777" w:rsidR="00904A0E" w:rsidRPr="00904A0E" w:rsidRDefault="00904A0E" w:rsidP="00904A0E">
            <w:pPr>
              <w:pStyle w:val="Contenuto"/>
              <w:rPr>
                <w:sz w:val="24"/>
                <w:szCs w:val="20"/>
              </w:rPr>
            </w:pPr>
            <w:r w:rsidRPr="00904A0E">
              <w:rPr>
                <w:sz w:val="24"/>
                <w:szCs w:val="20"/>
              </w:rPr>
              <w:t>26</w:t>
            </w:r>
          </w:p>
        </w:tc>
        <w:tc>
          <w:tcPr>
            <w:tcW w:w="1559"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45FDE59C" w14:textId="77777777" w:rsidR="00904A0E" w:rsidRPr="00904A0E" w:rsidRDefault="00904A0E" w:rsidP="00904A0E">
            <w:pPr>
              <w:pStyle w:val="Contenuto"/>
              <w:rPr>
                <w:sz w:val="24"/>
                <w:szCs w:val="20"/>
              </w:rPr>
            </w:pPr>
            <w:r w:rsidRPr="00904A0E">
              <w:rPr>
                <w:sz w:val="24"/>
                <w:szCs w:val="20"/>
              </w:rPr>
              <w:t>Studente</w:t>
            </w:r>
          </w:p>
        </w:tc>
        <w:tc>
          <w:tcPr>
            <w:tcW w:w="1276"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385E67D7" w14:textId="77777777" w:rsidR="00904A0E" w:rsidRPr="00904A0E" w:rsidRDefault="00904A0E" w:rsidP="00904A0E">
            <w:pPr>
              <w:pStyle w:val="Contenuto"/>
              <w:rPr>
                <w:sz w:val="24"/>
                <w:szCs w:val="20"/>
              </w:rPr>
            </w:pPr>
            <w:r w:rsidRPr="00904A0E">
              <w:rPr>
                <w:sz w:val="24"/>
                <w:szCs w:val="20"/>
              </w:rPr>
              <w:t>Alta</w:t>
            </w:r>
          </w:p>
        </w:tc>
        <w:tc>
          <w:tcPr>
            <w:tcW w:w="1417"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18C2789A" w14:textId="77777777" w:rsidR="00904A0E" w:rsidRPr="00904A0E" w:rsidRDefault="00904A0E" w:rsidP="00904A0E">
            <w:pPr>
              <w:pStyle w:val="Contenuto"/>
              <w:rPr>
                <w:sz w:val="24"/>
                <w:szCs w:val="20"/>
              </w:rPr>
            </w:pPr>
            <w:r w:rsidRPr="00904A0E">
              <w:rPr>
                <w:sz w:val="24"/>
                <w:szCs w:val="20"/>
              </w:rPr>
              <w:t>Nulla</w:t>
            </w:r>
          </w:p>
        </w:tc>
        <w:tc>
          <w:tcPr>
            <w:tcW w:w="1843"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77996915" w14:textId="77777777" w:rsidR="00904A0E" w:rsidRPr="00904A0E" w:rsidRDefault="00904A0E" w:rsidP="00904A0E">
            <w:pPr>
              <w:pStyle w:val="Contenuto"/>
              <w:rPr>
                <w:sz w:val="24"/>
                <w:szCs w:val="20"/>
              </w:rPr>
            </w:pPr>
            <w:r w:rsidRPr="00904A0E">
              <w:rPr>
                <w:sz w:val="24"/>
                <w:szCs w:val="20"/>
              </w:rPr>
              <w:t>M. Luceri</w:t>
            </w:r>
            <w:r w:rsidRPr="00904A0E">
              <w:rPr>
                <w:sz w:val="24"/>
                <w:szCs w:val="20"/>
              </w:rPr>
              <w:br/>
              <w:t>V. Conte</w:t>
            </w:r>
          </w:p>
        </w:tc>
        <w:tc>
          <w:tcPr>
            <w:tcW w:w="1701"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53615339" w14:textId="77777777" w:rsidR="00904A0E" w:rsidRDefault="00904A0E" w:rsidP="00904A0E">
            <w:pPr>
              <w:pStyle w:val="Contenuto"/>
              <w:rPr>
                <w:sz w:val="24"/>
                <w:szCs w:val="20"/>
              </w:rPr>
            </w:pPr>
            <w:r>
              <w:rPr>
                <w:sz w:val="24"/>
                <w:szCs w:val="20"/>
              </w:rPr>
              <w:t>15/01/2020</w:t>
            </w:r>
          </w:p>
          <w:p w14:paraId="57C290A4" w14:textId="77777777" w:rsidR="00904A0E" w:rsidRPr="00904A0E" w:rsidRDefault="00904A0E" w:rsidP="00904A0E">
            <w:pPr>
              <w:pStyle w:val="Contenuto"/>
              <w:rPr>
                <w:sz w:val="24"/>
                <w:szCs w:val="20"/>
              </w:rPr>
            </w:pPr>
            <w:r w:rsidRPr="00904A0E">
              <w:rPr>
                <w:sz w:val="24"/>
                <w:szCs w:val="20"/>
              </w:rPr>
              <w:t>13.15 – 13.28</w:t>
            </w:r>
          </w:p>
        </w:tc>
      </w:tr>
      <w:tr w:rsidR="00904A0E" w:rsidRPr="00C40C11" w14:paraId="66DD7F5B" w14:textId="77777777" w:rsidTr="00260B3D">
        <w:tc>
          <w:tcPr>
            <w:tcW w:w="421" w:type="dxa"/>
            <w:tcBorders>
              <w:top w:val="single" w:sz="4" w:space="0" w:color="B7B7B7"/>
              <w:left w:val="single" w:sz="4" w:space="0" w:color="B7B7B7"/>
              <w:bottom w:val="single" w:sz="4" w:space="0" w:color="B7B7B7"/>
              <w:right w:val="single" w:sz="4" w:space="0" w:color="B7B7B7"/>
            </w:tcBorders>
            <w:shd w:val="clear" w:color="auto" w:fill="F3F3F3"/>
            <w:tcMar>
              <w:top w:w="100" w:type="dxa"/>
              <w:left w:w="100" w:type="dxa"/>
              <w:bottom w:w="100" w:type="dxa"/>
              <w:right w:w="100" w:type="dxa"/>
            </w:tcMar>
          </w:tcPr>
          <w:p w14:paraId="02C29A5D" w14:textId="77777777" w:rsidR="00904A0E" w:rsidRPr="00904A0E" w:rsidRDefault="00904A0E" w:rsidP="00904A0E">
            <w:pPr>
              <w:pStyle w:val="Contenuto"/>
              <w:rPr>
                <w:sz w:val="24"/>
                <w:szCs w:val="20"/>
              </w:rPr>
            </w:pPr>
            <w:r w:rsidRPr="00904A0E">
              <w:rPr>
                <w:sz w:val="24"/>
                <w:szCs w:val="20"/>
              </w:rPr>
              <w:t>6</w:t>
            </w:r>
          </w:p>
        </w:tc>
        <w:tc>
          <w:tcPr>
            <w:tcW w:w="1559"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7EA8A31E" w14:textId="77777777" w:rsidR="00904A0E" w:rsidRPr="00904A0E" w:rsidRDefault="00904A0E" w:rsidP="00904A0E">
            <w:pPr>
              <w:pStyle w:val="Contenuto"/>
              <w:rPr>
                <w:sz w:val="24"/>
                <w:szCs w:val="20"/>
              </w:rPr>
            </w:pPr>
            <w:r w:rsidRPr="00904A0E">
              <w:rPr>
                <w:sz w:val="24"/>
                <w:szCs w:val="20"/>
              </w:rPr>
              <w:t>Andrea Pichierri</w:t>
            </w:r>
          </w:p>
        </w:tc>
        <w:tc>
          <w:tcPr>
            <w:tcW w:w="567"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2686C517" w14:textId="77777777" w:rsidR="00904A0E" w:rsidRPr="00904A0E" w:rsidRDefault="00904A0E" w:rsidP="00904A0E">
            <w:pPr>
              <w:pStyle w:val="Contenuto"/>
              <w:rPr>
                <w:sz w:val="24"/>
                <w:szCs w:val="20"/>
              </w:rPr>
            </w:pPr>
            <w:r w:rsidRPr="00904A0E">
              <w:rPr>
                <w:sz w:val="24"/>
                <w:szCs w:val="20"/>
              </w:rPr>
              <w:t>23</w:t>
            </w:r>
          </w:p>
        </w:tc>
        <w:tc>
          <w:tcPr>
            <w:tcW w:w="1559"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1B43D242" w14:textId="77777777" w:rsidR="00904A0E" w:rsidRPr="00904A0E" w:rsidRDefault="00904A0E" w:rsidP="00904A0E">
            <w:pPr>
              <w:pStyle w:val="Contenuto"/>
              <w:rPr>
                <w:sz w:val="24"/>
                <w:szCs w:val="20"/>
              </w:rPr>
            </w:pPr>
            <w:r w:rsidRPr="00904A0E">
              <w:rPr>
                <w:sz w:val="24"/>
                <w:szCs w:val="20"/>
              </w:rPr>
              <w:t>Studente</w:t>
            </w:r>
          </w:p>
        </w:tc>
        <w:tc>
          <w:tcPr>
            <w:tcW w:w="1276"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13E5EBB8" w14:textId="77777777" w:rsidR="00904A0E" w:rsidRPr="00904A0E" w:rsidRDefault="00904A0E" w:rsidP="00904A0E">
            <w:pPr>
              <w:pStyle w:val="Contenuto"/>
              <w:rPr>
                <w:sz w:val="24"/>
                <w:szCs w:val="20"/>
              </w:rPr>
            </w:pPr>
            <w:r w:rsidRPr="00904A0E">
              <w:rPr>
                <w:sz w:val="24"/>
                <w:szCs w:val="20"/>
              </w:rPr>
              <w:t>Alta</w:t>
            </w:r>
          </w:p>
        </w:tc>
        <w:tc>
          <w:tcPr>
            <w:tcW w:w="1417"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7690BF18" w14:textId="77777777" w:rsidR="00904A0E" w:rsidRPr="00904A0E" w:rsidRDefault="00904A0E" w:rsidP="00904A0E">
            <w:pPr>
              <w:pStyle w:val="Contenuto"/>
              <w:rPr>
                <w:sz w:val="24"/>
                <w:szCs w:val="20"/>
              </w:rPr>
            </w:pPr>
            <w:r w:rsidRPr="00904A0E">
              <w:rPr>
                <w:sz w:val="24"/>
                <w:szCs w:val="20"/>
              </w:rPr>
              <w:t>Nulla</w:t>
            </w:r>
          </w:p>
        </w:tc>
        <w:tc>
          <w:tcPr>
            <w:tcW w:w="1843"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29FFDFF9" w14:textId="77777777" w:rsidR="00904A0E" w:rsidRPr="00904A0E" w:rsidRDefault="00904A0E" w:rsidP="00904A0E">
            <w:pPr>
              <w:pStyle w:val="Contenuto"/>
              <w:rPr>
                <w:sz w:val="24"/>
                <w:szCs w:val="20"/>
              </w:rPr>
            </w:pPr>
            <w:r w:rsidRPr="00904A0E">
              <w:rPr>
                <w:sz w:val="24"/>
                <w:szCs w:val="20"/>
              </w:rPr>
              <w:t>M. Luceri</w:t>
            </w:r>
            <w:r w:rsidRPr="00904A0E">
              <w:rPr>
                <w:sz w:val="24"/>
                <w:szCs w:val="20"/>
              </w:rPr>
              <w:br/>
              <w:t>V. Conte</w:t>
            </w:r>
          </w:p>
        </w:tc>
        <w:tc>
          <w:tcPr>
            <w:tcW w:w="1701"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58402ECB" w14:textId="77777777" w:rsidR="00904A0E" w:rsidRDefault="00904A0E" w:rsidP="00904A0E">
            <w:pPr>
              <w:pStyle w:val="Contenuto"/>
              <w:rPr>
                <w:sz w:val="24"/>
                <w:szCs w:val="20"/>
              </w:rPr>
            </w:pPr>
            <w:r>
              <w:rPr>
                <w:sz w:val="24"/>
                <w:szCs w:val="20"/>
              </w:rPr>
              <w:t>15/01/2020</w:t>
            </w:r>
          </w:p>
          <w:p w14:paraId="31500BB2" w14:textId="77777777" w:rsidR="00904A0E" w:rsidRPr="00904A0E" w:rsidRDefault="00904A0E" w:rsidP="00904A0E">
            <w:pPr>
              <w:pStyle w:val="Contenuto"/>
              <w:rPr>
                <w:sz w:val="24"/>
                <w:szCs w:val="20"/>
              </w:rPr>
            </w:pPr>
            <w:r w:rsidRPr="00904A0E">
              <w:rPr>
                <w:sz w:val="24"/>
                <w:szCs w:val="20"/>
              </w:rPr>
              <w:t>14.45 – 15.00</w:t>
            </w:r>
          </w:p>
        </w:tc>
      </w:tr>
    </w:tbl>
    <w:p w14:paraId="5A6BC223" w14:textId="77777777" w:rsidR="00904A0E" w:rsidRPr="00904A0E" w:rsidRDefault="00904A0E" w:rsidP="00904A0E">
      <w:pPr>
        <w:pStyle w:val="Contenuto"/>
        <w:rPr>
          <w:color w:val="666666"/>
          <w:sz w:val="18"/>
          <w:szCs w:val="18"/>
        </w:rPr>
      </w:pPr>
    </w:p>
    <w:p w14:paraId="7303B11F" w14:textId="77777777" w:rsidR="00904A0E" w:rsidRPr="00904A0E" w:rsidRDefault="00904A0E" w:rsidP="00904A0E"/>
    <w:p w14:paraId="6FAEEE7E" w14:textId="5D3374B2" w:rsidR="00904A0E" w:rsidRDefault="00904A0E" w:rsidP="00904A0E">
      <w:pPr>
        <w:ind w:firstLine="720"/>
        <w:rPr>
          <w:b w:val="0"/>
        </w:rPr>
      </w:pPr>
    </w:p>
    <w:p w14:paraId="1A10BE36" w14:textId="0F5DE687" w:rsidR="00260B3D" w:rsidRDefault="00260B3D" w:rsidP="00904A0E">
      <w:pPr>
        <w:ind w:firstLine="720"/>
        <w:rPr>
          <w:b w:val="0"/>
        </w:rPr>
      </w:pPr>
    </w:p>
    <w:p w14:paraId="20617268" w14:textId="556EBD72" w:rsidR="00260B3D" w:rsidRDefault="00260B3D" w:rsidP="00904A0E">
      <w:pPr>
        <w:ind w:firstLine="720"/>
        <w:rPr>
          <w:b w:val="0"/>
        </w:rPr>
      </w:pPr>
    </w:p>
    <w:p w14:paraId="1466AB10" w14:textId="41BD46D3" w:rsidR="00260B3D" w:rsidRDefault="00260B3D" w:rsidP="00904A0E">
      <w:pPr>
        <w:ind w:firstLine="720"/>
        <w:rPr>
          <w:b w:val="0"/>
        </w:rPr>
      </w:pPr>
    </w:p>
    <w:p w14:paraId="1552E778" w14:textId="28869FC4" w:rsidR="00260B3D" w:rsidRDefault="00260B3D" w:rsidP="00904A0E">
      <w:pPr>
        <w:ind w:firstLine="720"/>
        <w:rPr>
          <w:b w:val="0"/>
        </w:rPr>
      </w:pPr>
    </w:p>
    <w:p w14:paraId="4FABEC62" w14:textId="11983EB3" w:rsidR="00260B3D" w:rsidRDefault="00260B3D" w:rsidP="00904A0E">
      <w:pPr>
        <w:ind w:firstLine="720"/>
        <w:rPr>
          <w:b w:val="0"/>
        </w:rPr>
      </w:pPr>
    </w:p>
    <w:p w14:paraId="18AA1D5D" w14:textId="51354570" w:rsidR="00260B3D" w:rsidRDefault="00260B3D" w:rsidP="00904A0E">
      <w:pPr>
        <w:ind w:firstLine="720"/>
        <w:rPr>
          <w:b w:val="0"/>
        </w:rPr>
      </w:pPr>
    </w:p>
    <w:p w14:paraId="03B5AC90" w14:textId="6BA9BFBD" w:rsidR="00260B3D" w:rsidRDefault="00260B3D" w:rsidP="00904A0E">
      <w:pPr>
        <w:ind w:firstLine="720"/>
        <w:rPr>
          <w:b w:val="0"/>
        </w:rPr>
      </w:pPr>
    </w:p>
    <w:p w14:paraId="6A2DB509" w14:textId="76871260" w:rsidR="00260B3D" w:rsidRDefault="00260B3D" w:rsidP="00904A0E">
      <w:pPr>
        <w:ind w:firstLine="720"/>
        <w:rPr>
          <w:b w:val="0"/>
        </w:rPr>
      </w:pPr>
    </w:p>
    <w:p w14:paraId="36D8F399" w14:textId="3C05FED6" w:rsidR="00260B3D" w:rsidRDefault="00260B3D" w:rsidP="00904A0E">
      <w:pPr>
        <w:ind w:firstLine="720"/>
        <w:rPr>
          <w:b w:val="0"/>
        </w:rPr>
      </w:pPr>
    </w:p>
    <w:p w14:paraId="4D0E31CE" w14:textId="3499926A" w:rsidR="00260B3D" w:rsidRDefault="00260B3D" w:rsidP="00904A0E">
      <w:pPr>
        <w:ind w:firstLine="720"/>
        <w:rPr>
          <w:b w:val="0"/>
        </w:rPr>
      </w:pPr>
    </w:p>
    <w:p w14:paraId="0292B98A" w14:textId="51E48C1E" w:rsidR="00260B3D" w:rsidRDefault="00260B3D" w:rsidP="00904A0E">
      <w:pPr>
        <w:ind w:firstLine="720"/>
        <w:rPr>
          <w:b w:val="0"/>
        </w:rPr>
      </w:pPr>
    </w:p>
    <w:p w14:paraId="47E04274" w14:textId="77777777" w:rsidR="00260B3D" w:rsidRDefault="00260B3D" w:rsidP="00904A0E">
      <w:pPr>
        <w:ind w:firstLine="720"/>
        <w:rPr>
          <w:b w:val="0"/>
        </w:rPr>
      </w:pPr>
    </w:p>
    <w:p w14:paraId="750BABAC" w14:textId="487D723B" w:rsidR="007F563D" w:rsidRDefault="00260B3D" w:rsidP="00260B3D">
      <w:pPr>
        <w:pStyle w:val="Titolo2"/>
        <w:numPr>
          <w:ilvl w:val="0"/>
          <w:numId w:val="1"/>
        </w:numPr>
      </w:pPr>
      <w:bookmarkStart w:id="9" w:name="_Toc30265428"/>
      <w:r>
        <w:lastRenderedPageBreak/>
        <w:t>Thinking Aloud</w:t>
      </w:r>
      <w:bookmarkEnd w:id="9"/>
    </w:p>
    <w:p w14:paraId="0F942564" w14:textId="53B3C7C1" w:rsidR="00260B3D" w:rsidRDefault="00260B3D" w:rsidP="00100662">
      <w:r>
        <w:t>Tester 1 – Mattia De Bartolomeo</w:t>
      </w:r>
    </w:p>
    <w:p w14:paraId="33032B67" w14:textId="062ED5AA" w:rsidR="00260B3D" w:rsidRPr="00236FDF" w:rsidRDefault="00260B3D" w:rsidP="00260B3D">
      <w:pPr>
        <w:pStyle w:val="Contenuto"/>
        <w:ind w:firstLine="720"/>
        <w:rPr>
          <w:sz w:val="24"/>
          <w:szCs w:val="20"/>
        </w:rPr>
      </w:pPr>
      <w:r w:rsidRPr="00236FDF">
        <w:rPr>
          <w:sz w:val="24"/>
          <w:szCs w:val="20"/>
        </w:rPr>
        <w:t xml:space="preserve">Inizio: </w:t>
      </w:r>
      <w:r w:rsidRPr="00236FDF">
        <w:rPr>
          <w:sz w:val="24"/>
          <w:szCs w:val="20"/>
        </w:rPr>
        <w:tab/>
      </w:r>
      <w:r w:rsidR="00236FDF">
        <w:rPr>
          <w:sz w:val="24"/>
          <w:szCs w:val="20"/>
        </w:rPr>
        <w:tab/>
      </w:r>
      <w:r w:rsidRPr="00236FDF">
        <w:rPr>
          <w:sz w:val="24"/>
          <w:szCs w:val="20"/>
        </w:rPr>
        <w:t xml:space="preserve">11.53 </w:t>
      </w:r>
    </w:p>
    <w:p w14:paraId="6BA1AB6D" w14:textId="3388F851" w:rsidR="00260B3D" w:rsidRPr="00236FDF" w:rsidRDefault="00260B3D" w:rsidP="00260B3D">
      <w:pPr>
        <w:pStyle w:val="Contenuto"/>
        <w:ind w:left="720"/>
        <w:rPr>
          <w:sz w:val="24"/>
          <w:szCs w:val="20"/>
        </w:rPr>
      </w:pPr>
      <w:r w:rsidRPr="00236FDF">
        <w:rPr>
          <w:sz w:val="24"/>
          <w:szCs w:val="20"/>
        </w:rPr>
        <w:t xml:space="preserve">Fine: </w:t>
      </w:r>
      <w:r w:rsidRPr="00236FDF">
        <w:rPr>
          <w:sz w:val="24"/>
          <w:szCs w:val="20"/>
        </w:rPr>
        <w:tab/>
      </w:r>
      <w:r w:rsidRPr="00236FDF">
        <w:rPr>
          <w:sz w:val="24"/>
          <w:szCs w:val="20"/>
        </w:rPr>
        <w:tab/>
        <w:t>12.07</w:t>
      </w:r>
    </w:p>
    <w:p w14:paraId="28AB077B" w14:textId="0371BC0A" w:rsidR="00260B3D" w:rsidRDefault="00260B3D" w:rsidP="00260B3D">
      <w:pPr>
        <w:pStyle w:val="Contenuto"/>
        <w:ind w:left="720"/>
      </w:pPr>
    </w:p>
    <w:p w14:paraId="01FB5763" w14:textId="37A28626" w:rsidR="00260B3D" w:rsidRDefault="00260B3D" w:rsidP="00260B3D">
      <w:pPr>
        <w:pStyle w:val="Contenuto"/>
        <w:ind w:left="720"/>
      </w:pPr>
      <w:r>
        <w:t xml:space="preserve">Task: 1 </w:t>
      </w:r>
    </w:p>
    <w:p w14:paraId="6AA1F779" w14:textId="278DE33E" w:rsidR="00260B3D" w:rsidRDefault="00B3355B" w:rsidP="00260B3D">
      <w:pPr>
        <w:pStyle w:val="Contenuto"/>
        <w:pBdr>
          <w:top w:val="single" w:sz="4" w:space="1" w:color="auto"/>
        </w:pBdr>
        <w:ind w:left="1440"/>
        <w:rPr>
          <w:rFonts w:ascii="Calibri" w:eastAsia="Calibri" w:hAnsi="Calibri" w:cs="Calibri"/>
          <w:color w:val="082A75"/>
          <w:sz w:val="22"/>
        </w:rPr>
      </w:pPr>
      <w:r>
        <w:rPr>
          <w:rFonts w:ascii="Calibri" w:eastAsia="Calibri" w:hAnsi="Calibri" w:cs="Calibri"/>
          <w:color w:val="082A75"/>
          <w:sz w:val="22"/>
        </w:rPr>
        <w:t>Scorrendo la home page visualizza i link presenti in fondo alla pagina, trova e clicca sul link "carta identità elettronica", visionando la suddetta, trova il task.</w:t>
      </w:r>
    </w:p>
    <w:p w14:paraId="09537A53" w14:textId="77777777" w:rsidR="00B3355B" w:rsidRDefault="00B3355B" w:rsidP="00260B3D">
      <w:pPr>
        <w:pStyle w:val="Contenuto"/>
        <w:pBdr>
          <w:top w:val="single" w:sz="4" w:space="1" w:color="auto"/>
        </w:pBdr>
        <w:ind w:left="1440"/>
        <w:rPr>
          <w:sz w:val="22"/>
          <w:szCs w:val="18"/>
        </w:rPr>
      </w:pPr>
    </w:p>
    <w:p w14:paraId="7D2BAC96" w14:textId="13952802" w:rsidR="00260B3D" w:rsidRDefault="00260B3D" w:rsidP="00260B3D">
      <w:pPr>
        <w:pStyle w:val="Contenuto"/>
        <w:pBdr>
          <w:top w:val="single" w:sz="4" w:space="1" w:color="auto"/>
        </w:pBdr>
        <w:ind w:left="1440"/>
        <w:rPr>
          <w:sz w:val="22"/>
          <w:szCs w:val="18"/>
        </w:rPr>
      </w:pPr>
      <w:r>
        <w:rPr>
          <w:sz w:val="22"/>
          <w:szCs w:val="18"/>
        </w:rPr>
        <w:t xml:space="preserve">Obbiettivo: </w:t>
      </w:r>
      <w:r w:rsidR="00236FDF">
        <w:rPr>
          <w:sz w:val="22"/>
          <w:szCs w:val="18"/>
        </w:rPr>
        <w:tab/>
      </w:r>
      <w:r>
        <w:rPr>
          <w:sz w:val="22"/>
          <w:szCs w:val="18"/>
        </w:rPr>
        <w:t>Raggiunto</w:t>
      </w:r>
    </w:p>
    <w:p w14:paraId="7BFA0FB4" w14:textId="4F7506E5" w:rsidR="00260B3D" w:rsidRDefault="00260B3D" w:rsidP="00260B3D">
      <w:pPr>
        <w:pStyle w:val="Contenuto"/>
        <w:pBdr>
          <w:top w:val="single" w:sz="4" w:space="1" w:color="auto"/>
        </w:pBdr>
        <w:ind w:left="1440"/>
        <w:rPr>
          <w:sz w:val="22"/>
          <w:szCs w:val="18"/>
        </w:rPr>
      </w:pPr>
      <w:r>
        <w:rPr>
          <w:sz w:val="22"/>
          <w:szCs w:val="18"/>
        </w:rPr>
        <w:t>Durata:</w:t>
      </w:r>
      <w:r w:rsidR="00236FDF">
        <w:rPr>
          <w:sz w:val="22"/>
          <w:szCs w:val="18"/>
        </w:rPr>
        <w:tab/>
      </w:r>
      <w:r w:rsidR="00236FDF">
        <w:rPr>
          <w:sz w:val="22"/>
          <w:szCs w:val="18"/>
        </w:rPr>
        <w:tab/>
      </w:r>
      <w:r>
        <w:rPr>
          <w:sz w:val="22"/>
          <w:szCs w:val="18"/>
        </w:rPr>
        <w:t>1 minuto</w:t>
      </w:r>
    </w:p>
    <w:p w14:paraId="26321AB5" w14:textId="0638BAB7" w:rsidR="00260B3D" w:rsidRDefault="00260B3D" w:rsidP="00260B3D">
      <w:pPr>
        <w:pStyle w:val="Contenuto"/>
        <w:ind w:left="1440"/>
        <w:rPr>
          <w:sz w:val="22"/>
          <w:szCs w:val="18"/>
        </w:rPr>
      </w:pPr>
      <w:r>
        <w:rPr>
          <w:sz w:val="22"/>
          <w:szCs w:val="18"/>
        </w:rPr>
        <w:t xml:space="preserve">Appunti: </w:t>
      </w:r>
    </w:p>
    <w:p w14:paraId="495FBBFF" w14:textId="77777777" w:rsidR="00260B3D" w:rsidRDefault="00260B3D" w:rsidP="00260B3D">
      <w:pPr>
        <w:pStyle w:val="Contenuto"/>
        <w:ind w:left="720"/>
        <w:rPr>
          <w:sz w:val="22"/>
          <w:szCs w:val="18"/>
        </w:rPr>
      </w:pPr>
    </w:p>
    <w:p w14:paraId="54F896E3" w14:textId="3E4D9406" w:rsidR="00260B3D" w:rsidRDefault="00260B3D" w:rsidP="00260B3D">
      <w:pPr>
        <w:pStyle w:val="Contenuto"/>
        <w:ind w:left="720"/>
      </w:pPr>
      <w:r>
        <w:t>Task: 2</w:t>
      </w:r>
    </w:p>
    <w:p w14:paraId="1160C300" w14:textId="77777777"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Scorrendo la home page, alla ricerca di un collegamento rapido, trova e clicca il link "Manduria da vivere", non trovando nulla ritorna in home page, e scorrendola trova e clicc</w:t>
      </w:r>
      <w:r>
        <w:rPr>
          <w:b w:val="0"/>
          <w:sz w:val="22"/>
        </w:rPr>
        <w:t>a la</w:t>
      </w:r>
      <w:r>
        <w:rPr>
          <w:rFonts w:ascii="Calibri" w:eastAsia="Calibri" w:hAnsi="Calibri" w:cs="Calibri"/>
          <w:b w:val="0"/>
          <w:color w:val="082A75"/>
          <w:sz w:val="22"/>
        </w:rPr>
        <w:t xml:space="preserve"> sezione notizie in evidenza, ma non trovando nulla ritorna alla home page, visionandola meglio trova e clicca </w:t>
      </w:r>
      <w:r>
        <w:rPr>
          <w:b w:val="0"/>
          <w:sz w:val="22"/>
        </w:rPr>
        <w:t>"</w:t>
      </w:r>
      <w:r>
        <w:rPr>
          <w:rFonts w:ascii="Calibri" w:eastAsia="Calibri" w:hAnsi="Calibri" w:cs="Calibri"/>
          <w:b w:val="0"/>
          <w:color w:val="082A75"/>
          <w:sz w:val="22"/>
        </w:rPr>
        <w:t>bandi e avvisi</w:t>
      </w:r>
      <w:r>
        <w:rPr>
          <w:b w:val="0"/>
          <w:sz w:val="22"/>
        </w:rPr>
        <w:t xml:space="preserve">" </w:t>
      </w:r>
      <w:r>
        <w:rPr>
          <w:rFonts w:ascii="Calibri" w:eastAsia="Calibri" w:hAnsi="Calibri" w:cs="Calibri"/>
          <w:b w:val="0"/>
          <w:color w:val="082A75"/>
          <w:sz w:val="22"/>
        </w:rPr>
        <w:t>, ma tale pagina non risulta esistente, non trovando il task ritorna in home page ed in cima a quest'ultima clicca su amministrazione "servizi online", task non trovato.</w:t>
      </w:r>
    </w:p>
    <w:p w14:paraId="303CBBF3" w14:textId="77777777" w:rsidR="00B3355B" w:rsidRDefault="00B3355B" w:rsidP="00236FDF">
      <w:pPr>
        <w:pStyle w:val="Contenuto"/>
        <w:ind w:left="1440"/>
        <w:rPr>
          <w:sz w:val="22"/>
          <w:szCs w:val="18"/>
        </w:rPr>
      </w:pPr>
    </w:p>
    <w:p w14:paraId="2BCF90F3" w14:textId="4FCAC036" w:rsidR="00260B3D" w:rsidRDefault="00260B3D" w:rsidP="00236FDF">
      <w:pPr>
        <w:pStyle w:val="Contenuto"/>
        <w:ind w:left="1440"/>
        <w:rPr>
          <w:sz w:val="22"/>
          <w:szCs w:val="18"/>
        </w:rPr>
      </w:pPr>
      <w:r>
        <w:rPr>
          <w:sz w:val="22"/>
          <w:szCs w:val="18"/>
        </w:rPr>
        <w:t xml:space="preserve">Obbiettivo: </w:t>
      </w:r>
      <w:r w:rsidR="00236FDF">
        <w:rPr>
          <w:sz w:val="22"/>
          <w:szCs w:val="18"/>
        </w:rPr>
        <w:tab/>
      </w:r>
      <w:r>
        <w:rPr>
          <w:sz w:val="22"/>
          <w:szCs w:val="18"/>
        </w:rPr>
        <w:t>Non raggiunto</w:t>
      </w:r>
    </w:p>
    <w:p w14:paraId="676723D5" w14:textId="7F581309" w:rsidR="00260B3D" w:rsidRDefault="00260B3D" w:rsidP="00236FDF">
      <w:pPr>
        <w:pStyle w:val="Contenuto"/>
        <w:ind w:left="1440"/>
        <w:rPr>
          <w:sz w:val="22"/>
          <w:szCs w:val="18"/>
        </w:rPr>
      </w:pPr>
      <w:r>
        <w:rPr>
          <w:sz w:val="22"/>
          <w:szCs w:val="18"/>
        </w:rPr>
        <w:t>Durata:</w:t>
      </w:r>
      <w:r w:rsidR="00236FDF">
        <w:rPr>
          <w:sz w:val="22"/>
          <w:szCs w:val="18"/>
        </w:rPr>
        <w:tab/>
      </w:r>
      <w:r w:rsidR="00236FDF">
        <w:rPr>
          <w:sz w:val="22"/>
          <w:szCs w:val="18"/>
        </w:rPr>
        <w:tab/>
        <w:t>3.29 minuti</w:t>
      </w:r>
    </w:p>
    <w:p w14:paraId="360832A8" w14:textId="6B34DB22" w:rsidR="00260B3D" w:rsidRDefault="00260B3D" w:rsidP="00236FDF">
      <w:pPr>
        <w:pStyle w:val="Contenuto"/>
        <w:ind w:left="1440"/>
        <w:rPr>
          <w:sz w:val="22"/>
          <w:szCs w:val="18"/>
        </w:rPr>
      </w:pPr>
      <w:r>
        <w:rPr>
          <w:sz w:val="22"/>
          <w:szCs w:val="18"/>
        </w:rPr>
        <w:t>Appunti</w:t>
      </w:r>
      <w:r w:rsidR="00236FDF">
        <w:rPr>
          <w:sz w:val="22"/>
          <w:szCs w:val="18"/>
        </w:rPr>
        <w:t>:</w:t>
      </w:r>
      <w:r w:rsidR="00236FDF">
        <w:rPr>
          <w:sz w:val="22"/>
          <w:szCs w:val="18"/>
        </w:rPr>
        <w:tab/>
        <w:t>Problematica rilevata relativa a pagine vuote, e scrolling della homepage</w:t>
      </w:r>
    </w:p>
    <w:p w14:paraId="65C78768" w14:textId="1C830386" w:rsidR="00236FDF" w:rsidRDefault="00236FDF" w:rsidP="00236FDF">
      <w:pPr>
        <w:pStyle w:val="Contenuto"/>
        <w:rPr>
          <w:sz w:val="22"/>
          <w:szCs w:val="18"/>
        </w:rPr>
      </w:pPr>
      <w:r>
        <w:rPr>
          <w:sz w:val="22"/>
          <w:szCs w:val="18"/>
        </w:rPr>
        <w:tab/>
      </w:r>
    </w:p>
    <w:p w14:paraId="2D2A456C" w14:textId="771A2D9F" w:rsidR="00236FDF" w:rsidRDefault="00236FDF" w:rsidP="00236FDF">
      <w:pPr>
        <w:pStyle w:val="Contenuto"/>
        <w:ind w:left="720"/>
      </w:pPr>
      <w:r>
        <w:t>Task: 3</w:t>
      </w:r>
    </w:p>
    <w:p w14:paraId="024C2B6F" w14:textId="77777777"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 xml:space="preserve">Scorrendo la home page clicca su servizi ed uffici, sezione uguale a servizi sociali, </w:t>
      </w:r>
      <w:r>
        <w:rPr>
          <w:b w:val="0"/>
          <w:sz w:val="22"/>
        </w:rPr>
        <w:t xml:space="preserve">tornando in </w:t>
      </w:r>
      <w:r>
        <w:rPr>
          <w:rFonts w:ascii="Calibri" w:eastAsia="Calibri" w:hAnsi="Calibri" w:cs="Calibri"/>
          <w:b w:val="0"/>
          <w:color w:val="082A75"/>
          <w:sz w:val="22"/>
        </w:rPr>
        <w:t>home page clicca su bandi di concorso, navigando su tale pagina, seleziona il menu a tendina e clicca su territoriale, ma leggendo i bandi non trova nulla ed è per questo che decide di tornare alla home page, scorrendo la hom</w:t>
      </w:r>
      <w:r>
        <w:rPr>
          <w:b w:val="0"/>
          <w:sz w:val="22"/>
        </w:rPr>
        <w:t>e</w:t>
      </w:r>
      <w:r>
        <w:rPr>
          <w:rFonts w:ascii="Calibri" w:eastAsia="Calibri" w:hAnsi="Calibri" w:cs="Calibri"/>
          <w:b w:val="0"/>
          <w:color w:val="082A75"/>
          <w:sz w:val="22"/>
        </w:rPr>
        <w:t>, trova e clicca su "link utili" .</w:t>
      </w:r>
    </w:p>
    <w:p w14:paraId="6E5853DA" w14:textId="77777777" w:rsidR="00236FDF" w:rsidRPr="00236FDF" w:rsidRDefault="00236FDF" w:rsidP="00236FDF">
      <w:pPr>
        <w:pStyle w:val="Contenuto"/>
        <w:ind w:left="1440"/>
        <w:jc w:val="both"/>
        <w:rPr>
          <w:sz w:val="22"/>
          <w:szCs w:val="18"/>
        </w:rPr>
      </w:pPr>
    </w:p>
    <w:p w14:paraId="5EE0E541" w14:textId="2EB5EE9E" w:rsidR="00236FDF" w:rsidRDefault="00236FDF" w:rsidP="00236FDF">
      <w:pPr>
        <w:pStyle w:val="Contenuto"/>
        <w:ind w:left="1440"/>
        <w:rPr>
          <w:sz w:val="22"/>
          <w:szCs w:val="18"/>
        </w:rPr>
      </w:pPr>
      <w:r>
        <w:rPr>
          <w:sz w:val="22"/>
          <w:szCs w:val="18"/>
        </w:rPr>
        <w:t xml:space="preserve">Obbiettivo: </w:t>
      </w:r>
      <w:r>
        <w:rPr>
          <w:sz w:val="22"/>
          <w:szCs w:val="18"/>
        </w:rPr>
        <w:tab/>
        <w:t>Raggiunto</w:t>
      </w:r>
    </w:p>
    <w:p w14:paraId="74C7DEDA" w14:textId="3B9774BA" w:rsidR="00236FDF" w:rsidRDefault="00236FDF" w:rsidP="00236FDF">
      <w:pPr>
        <w:pStyle w:val="Contenuto"/>
        <w:ind w:left="1440"/>
        <w:rPr>
          <w:sz w:val="22"/>
          <w:szCs w:val="18"/>
        </w:rPr>
      </w:pPr>
      <w:r>
        <w:rPr>
          <w:sz w:val="22"/>
          <w:szCs w:val="18"/>
        </w:rPr>
        <w:t>Durata:</w:t>
      </w:r>
      <w:r>
        <w:rPr>
          <w:sz w:val="22"/>
          <w:szCs w:val="18"/>
        </w:rPr>
        <w:tab/>
      </w:r>
      <w:r>
        <w:rPr>
          <w:sz w:val="22"/>
          <w:szCs w:val="18"/>
        </w:rPr>
        <w:tab/>
        <w:t>3.25 minuti</w:t>
      </w:r>
    </w:p>
    <w:p w14:paraId="32BD5525" w14:textId="33D62040" w:rsidR="00236FDF" w:rsidRDefault="00236FDF" w:rsidP="00236FDF">
      <w:pPr>
        <w:pStyle w:val="Contenuto"/>
        <w:ind w:left="1440"/>
        <w:rPr>
          <w:sz w:val="22"/>
          <w:szCs w:val="18"/>
        </w:rPr>
      </w:pPr>
      <w:r>
        <w:rPr>
          <w:sz w:val="22"/>
          <w:szCs w:val="18"/>
        </w:rPr>
        <w:t>Appunti:</w:t>
      </w:r>
      <w:r>
        <w:rPr>
          <w:sz w:val="22"/>
          <w:szCs w:val="18"/>
        </w:rPr>
        <w:tab/>
        <w:t>Problematica rilevata relativa a scrolling della homepage</w:t>
      </w:r>
    </w:p>
    <w:p w14:paraId="70F12288" w14:textId="6DC6AC52" w:rsidR="00236FDF" w:rsidRDefault="00236FDF" w:rsidP="00236FDF">
      <w:pPr>
        <w:pStyle w:val="Contenuto"/>
        <w:ind w:left="1440"/>
        <w:rPr>
          <w:sz w:val="22"/>
          <w:szCs w:val="18"/>
        </w:rPr>
      </w:pPr>
    </w:p>
    <w:p w14:paraId="06FF1D45" w14:textId="0A45E316" w:rsidR="00236FDF" w:rsidRDefault="00236FDF" w:rsidP="00236FDF">
      <w:pPr>
        <w:pStyle w:val="Contenuto"/>
        <w:ind w:left="720"/>
      </w:pPr>
      <w:r>
        <w:t>Task: 4</w:t>
      </w:r>
    </w:p>
    <w:p w14:paraId="1B76832A" w14:textId="77777777"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Scorrendo la home page fino in fondo, trova la sezione dedicata ai "link utili", trovando e cliccando la sezione dedicate alle multe.</w:t>
      </w:r>
    </w:p>
    <w:p w14:paraId="56DD0F5C" w14:textId="77777777" w:rsidR="00236FDF" w:rsidRPr="00236FDF" w:rsidRDefault="00236FDF" w:rsidP="00B3355B">
      <w:pPr>
        <w:pStyle w:val="Contenuto"/>
        <w:ind w:left="1440"/>
        <w:jc w:val="both"/>
        <w:rPr>
          <w:sz w:val="22"/>
          <w:szCs w:val="18"/>
        </w:rPr>
      </w:pPr>
    </w:p>
    <w:p w14:paraId="2E22D8E9" w14:textId="77777777" w:rsidR="00236FDF" w:rsidRDefault="00236FDF" w:rsidP="00236FDF">
      <w:pPr>
        <w:pStyle w:val="Contenuto"/>
        <w:ind w:left="1440"/>
        <w:rPr>
          <w:sz w:val="22"/>
          <w:szCs w:val="18"/>
        </w:rPr>
      </w:pPr>
      <w:r>
        <w:rPr>
          <w:sz w:val="22"/>
          <w:szCs w:val="18"/>
        </w:rPr>
        <w:t xml:space="preserve">Obbiettivo: </w:t>
      </w:r>
      <w:r>
        <w:rPr>
          <w:sz w:val="22"/>
          <w:szCs w:val="18"/>
        </w:rPr>
        <w:tab/>
        <w:t>Raggiunto</w:t>
      </w:r>
    </w:p>
    <w:p w14:paraId="09E82C74" w14:textId="0BF2CCC3" w:rsidR="00236FDF" w:rsidRDefault="00236FDF" w:rsidP="00236FDF">
      <w:pPr>
        <w:pStyle w:val="Contenuto"/>
        <w:ind w:left="1440"/>
        <w:rPr>
          <w:sz w:val="22"/>
          <w:szCs w:val="18"/>
        </w:rPr>
      </w:pPr>
      <w:r>
        <w:rPr>
          <w:sz w:val="22"/>
          <w:szCs w:val="18"/>
        </w:rPr>
        <w:t>Durata:</w:t>
      </w:r>
      <w:r>
        <w:rPr>
          <w:sz w:val="22"/>
          <w:szCs w:val="18"/>
        </w:rPr>
        <w:tab/>
      </w:r>
      <w:r>
        <w:rPr>
          <w:sz w:val="22"/>
          <w:szCs w:val="18"/>
        </w:rPr>
        <w:tab/>
        <w:t>47 secondi</w:t>
      </w:r>
    </w:p>
    <w:p w14:paraId="2AFE0E65" w14:textId="06639694" w:rsidR="00236FDF" w:rsidRDefault="00236FDF" w:rsidP="00236FDF">
      <w:pPr>
        <w:pStyle w:val="Contenuto"/>
        <w:ind w:left="1440"/>
        <w:rPr>
          <w:sz w:val="22"/>
          <w:szCs w:val="18"/>
        </w:rPr>
      </w:pPr>
      <w:r>
        <w:rPr>
          <w:sz w:val="22"/>
          <w:szCs w:val="18"/>
        </w:rPr>
        <w:t>Appunti:</w:t>
      </w:r>
      <w:r>
        <w:rPr>
          <w:sz w:val="22"/>
          <w:szCs w:val="18"/>
        </w:rPr>
        <w:tab/>
      </w:r>
    </w:p>
    <w:p w14:paraId="35946516" w14:textId="18F6D51C" w:rsidR="00236FDF" w:rsidRDefault="00236FDF" w:rsidP="00236FDF">
      <w:pPr>
        <w:pStyle w:val="Contenuto"/>
        <w:ind w:left="1440"/>
        <w:rPr>
          <w:sz w:val="22"/>
          <w:szCs w:val="18"/>
        </w:rPr>
      </w:pPr>
    </w:p>
    <w:p w14:paraId="505A5E06" w14:textId="35D5F7A1" w:rsidR="00236FDF" w:rsidRDefault="00236FDF" w:rsidP="00236FDF">
      <w:pPr>
        <w:pStyle w:val="Contenuto"/>
        <w:ind w:left="1440"/>
        <w:rPr>
          <w:sz w:val="22"/>
          <w:szCs w:val="18"/>
        </w:rPr>
      </w:pPr>
    </w:p>
    <w:p w14:paraId="6C89A118" w14:textId="77777777" w:rsidR="00236FDF" w:rsidRDefault="00236FDF" w:rsidP="00236FDF">
      <w:pPr>
        <w:pStyle w:val="Contenuto"/>
        <w:ind w:left="1440"/>
        <w:rPr>
          <w:sz w:val="22"/>
          <w:szCs w:val="18"/>
        </w:rPr>
      </w:pPr>
    </w:p>
    <w:p w14:paraId="16D64336" w14:textId="38E4662D" w:rsidR="00236FDF" w:rsidRDefault="00236FDF" w:rsidP="00236FDF">
      <w:pPr>
        <w:pStyle w:val="Contenuto"/>
        <w:ind w:left="720"/>
      </w:pPr>
      <w:r>
        <w:t>Task: 5</w:t>
      </w:r>
    </w:p>
    <w:p w14:paraId="4B6FF476" w14:textId="77777777"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Scorrendo la home page trova e clicca su "Manduria da vivere" trova il task riguardante gli eventi, ma solo quelli estivi.</w:t>
      </w:r>
    </w:p>
    <w:p w14:paraId="252690BA" w14:textId="77777777" w:rsidR="00236FDF" w:rsidRPr="00236FDF" w:rsidRDefault="00236FDF" w:rsidP="00B3355B">
      <w:pPr>
        <w:pStyle w:val="Contenuto"/>
        <w:ind w:left="1440"/>
        <w:jc w:val="both"/>
        <w:rPr>
          <w:sz w:val="22"/>
          <w:szCs w:val="18"/>
        </w:rPr>
      </w:pPr>
    </w:p>
    <w:p w14:paraId="538AF584" w14:textId="77777777" w:rsidR="00236FDF" w:rsidRDefault="00236FDF" w:rsidP="00236FDF">
      <w:pPr>
        <w:pStyle w:val="Contenuto"/>
        <w:ind w:left="1440"/>
        <w:rPr>
          <w:sz w:val="22"/>
          <w:szCs w:val="18"/>
        </w:rPr>
      </w:pPr>
      <w:r>
        <w:rPr>
          <w:sz w:val="22"/>
          <w:szCs w:val="18"/>
        </w:rPr>
        <w:t xml:space="preserve">Obbiettivo: </w:t>
      </w:r>
      <w:r>
        <w:rPr>
          <w:sz w:val="22"/>
          <w:szCs w:val="18"/>
        </w:rPr>
        <w:tab/>
        <w:t>Raggiunto</w:t>
      </w:r>
    </w:p>
    <w:p w14:paraId="14F9A528" w14:textId="0A1E8A5F" w:rsidR="00236FDF" w:rsidRDefault="00236FDF" w:rsidP="00236FDF">
      <w:pPr>
        <w:pStyle w:val="Contenuto"/>
        <w:ind w:left="1440"/>
        <w:rPr>
          <w:sz w:val="22"/>
          <w:szCs w:val="18"/>
        </w:rPr>
      </w:pPr>
      <w:r>
        <w:rPr>
          <w:sz w:val="22"/>
          <w:szCs w:val="18"/>
        </w:rPr>
        <w:t>Durata:</w:t>
      </w:r>
      <w:r>
        <w:rPr>
          <w:sz w:val="22"/>
          <w:szCs w:val="18"/>
        </w:rPr>
        <w:tab/>
      </w:r>
      <w:r>
        <w:rPr>
          <w:sz w:val="22"/>
          <w:szCs w:val="18"/>
        </w:rPr>
        <w:tab/>
        <w:t>19 secondi</w:t>
      </w:r>
    </w:p>
    <w:p w14:paraId="79CDBBCC" w14:textId="4841A362" w:rsidR="00236FDF" w:rsidRDefault="00236FDF" w:rsidP="00236FDF">
      <w:pPr>
        <w:pStyle w:val="Contenuto"/>
        <w:ind w:left="720" w:firstLine="720"/>
        <w:rPr>
          <w:sz w:val="22"/>
          <w:szCs w:val="18"/>
        </w:rPr>
      </w:pPr>
      <w:r>
        <w:rPr>
          <w:sz w:val="22"/>
          <w:szCs w:val="18"/>
        </w:rPr>
        <w:t>Appunti:</w:t>
      </w:r>
    </w:p>
    <w:p w14:paraId="692AE1EE" w14:textId="66AF409F" w:rsidR="00236FDF" w:rsidRDefault="00236FDF" w:rsidP="00236FDF">
      <w:pPr>
        <w:pStyle w:val="Contenuto"/>
        <w:rPr>
          <w:sz w:val="22"/>
          <w:szCs w:val="18"/>
        </w:rPr>
      </w:pPr>
    </w:p>
    <w:p w14:paraId="2BC455B2" w14:textId="072FD03A" w:rsidR="00236FDF" w:rsidRDefault="00236FDF" w:rsidP="00236FDF">
      <w:pPr>
        <w:pStyle w:val="Contenuto"/>
        <w:ind w:left="720"/>
      </w:pPr>
      <w:r>
        <w:t>Task: 6</w:t>
      </w:r>
    </w:p>
    <w:p w14:paraId="1A6AB48F" w14:textId="77777777"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Scorrendo la pagina trova la sezione link utili, cliccandoci trova albo pretorio online.</w:t>
      </w:r>
    </w:p>
    <w:p w14:paraId="56D14C46" w14:textId="77777777" w:rsidR="00236FDF" w:rsidRPr="00236FDF" w:rsidRDefault="00236FDF" w:rsidP="00B3355B">
      <w:pPr>
        <w:pStyle w:val="Contenuto"/>
        <w:ind w:left="1440"/>
        <w:jc w:val="both"/>
        <w:rPr>
          <w:sz w:val="22"/>
          <w:szCs w:val="18"/>
        </w:rPr>
      </w:pPr>
    </w:p>
    <w:p w14:paraId="763DB5C6" w14:textId="77777777" w:rsidR="00236FDF" w:rsidRDefault="00236FDF" w:rsidP="00236FDF">
      <w:pPr>
        <w:pStyle w:val="Contenuto"/>
        <w:ind w:left="1440"/>
        <w:rPr>
          <w:sz w:val="22"/>
          <w:szCs w:val="18"/>
        </w:rPr>
      </w:pPr>
      <w:r>
        <w:rPr>
          <w:sz w:val="22"/>
          <w:szCs w:val="18"/>
        </w:rPr>
        <w:t xml:space="preserve">Obbiettivo: </w:t>
      </w:r>
      <w:r>
        <w:rPr>
          <w:sz w:val="22"/>
          <w:szCs w:val="18"/>
        </w:rPr>
        <w:tab/>
        <w:t>Raggiunto</w:t>
      </w:r>
    </w:p>
    <w:p w14:paraId="38735D53" w14:textId="284BFCD2" w:rsidR="00236FDF" w:rsidRDefault="00236FDF" w:rsidP="00236FDF">
      <w:pPr>
        <w:pStyle w:val="Contenuto"/>
        <w:ind w:left="1440"/>
        <w:rPr>
          <w:sz w:val="22"/>
          <w:szCs w:val="18"/>
        </w:rPr>
      </w:pPr>
      <w:r>
        <w:rPr>
          <w:sz w:val="22"/>
          <w:szCs w:val="18"/>
        </w:rPr>
        <w:t>Durata:</w:t>
      </w:r>
      <w:r>
        <w:rPr>
          <w:sz w:val="22"/>
          <w:szCs w:val="18"/>
        </w:rPr>
        <w:tab/>
      </w:r>
      <w:r>
        <w:rPr>
          <w:sz w:val="22"/>
          <w:szCs w:val="18"/>
        </w:rPr>
        <w:tab/>
        <w:t>12 secondi</w:t>
      </w:r>
    </w:p>
    <w:p w14:paraId="3CCFFE50" w14:textId="129036C9" w:rsidR="00236FDF" w:rsidRDefault="00236FDF" w:rsidP="00236FDF">
      <w:pPr>
        <w:pStyle w:val="Contenuto"/>
        <w:ind w:left="720" w:firstLine="720"/>
        <w:rPr>
          <w:sz w:val="22"/>
          <w:szCs w:val="18"/>
        </w:rPr>
      </w:pPr>
      <w:r>
        <w:rPr>
          <w:sz w:val="22"/>
          <w:szCs w:val="18"/>
        </w:rPr>
        <w:t>Appunti:</w:t>
      </w:r>
      <w:r>
        <w:rPr>
          <w:sz w:val="22"/>
          <w:szCs w:val="18"/>
        </w:rPr>
        <w:tab/>
        <w:t>L’utente ha memorizzato il sito, e si muove con più agilità.</w:t>
      </w:r>
    </w:p>
    <w:p w14:paraId="6C4EF2C5" w14:textId="66E8F5E1" w:rsidR="00236FDF" w:rsidRDefault="00236FDF" w:rsidP="00236FDF">
      <w:pPr>
        <w:pStyle w:val="Contenuto"/>
        <w:rPr>
          <w:sz w:val="22"/>
          <w:szCs w:val="18"/>
        </w:rPr>
      </w:pPr>
    </w:p>
    <w:p w14:paraId="043AF553" w14:textId="77777777" w:rsidR="00236FDF" w:rsidRDefault="00236FDF" w:rsidP="00BF7676">
      <w:pPr>
        <w:pBdr>
          <w:bottom w:val="single" w:sz="4" w:space="1" w:color="auto"/>
        </w:pBdr>
        <w:ind w:firstLine="360"/>
      </w:pPr>
    </w:p>
    <w:p w14:paraId="5544A7E6" w14:textId="77777777" w:rsidR="00236FDF" w:rsidRDefault="00236FDF" w:rsidP="00236FDF">
      <w:pPr>
        <w:ind w:firstLine="360"/>
      </w:pPr>
    </w:p>
    <w:p w14:paraId="3BAA0A31" w14:textId="77777777" w:rsidR="00236FDF" w:rsidRDefault="00236FDF" w:rsidP="00236FDF">
      <w:pPr>
        <w:ind w:firstLine="360"/>
      </w:pPr>
    </w:p>
    <w:p w14:paraId="4985422A" w14:textId="77777777" w:rsidR="00236FDF" w:rsidRDefault="00236FDF" w:rsidP="00236FDF">
      <w:pPr>
        <w:ind w:firstLine="360"/>
      </w:pPr>
    </w:p>
    <w:p w14:paraId="1F9EED9F" w14:textId="77777777" w:rsidR="00236FDF" w:rsidRDefault="00236FDF" w:rsidP="00236FDF">
      <w:pPr>
        <w:ind w:firstLine="360"/>
      </w:pPr>
    </w:p>
    <w:p w14:paraId="61DDB689" w14:textId="77777777" w:rsidR="00236FDF" w:rsidRDefault="00236FDF" w:rsidP="00236FDF">
      <w:pPr>
        <w:ind w:firstLine="360"/>
      </w:pPr>
    </w:p>
    <w:p w14:paraId="3B10D5DD" w14:textId="77777777" w:rsidR="00236FDF" w:rsidRDefault="00236FDF" w:rsidP="00236FDF">
      <w:pPr>
        <w:ind w:firstLine="360"/>
      </w:pPr>
    </w:p>
    <w:p w14:paraId="02B458D7" w14:textId="77777777" w:rsidR="00236FDF" w:rsidRDefault="00236FDF" w:rsidP="00236FDF">
      <w:pPr>
        <w:ind w:firstLine="360"/>
      </w:pPr>
    </w:p>
    <w:p w14:paraId="11E79CCE" w14:textId="77777777" w:rsidR="00236FDF" w:rsidRDefault="00236FDF" w:rsidP="00236FDF">
      <w:pPr>
        <w:ind w:firstLine="360"/>
      </w:pPr>
    </w:p>
    <w:p w14:paraId="65FF8DCE" w14:textId="77777777" w:rsidR="00236FDF" w:rsidRDefault="00236FDF" w:rsidP="00236FDF">
      <w:pPr>
        <w:ind w:firstLine="360"/>
      </w:pPr>
    </w:p>
    <w:p w14:paraId="6EDD2010" w14:textId="77777777" w:rsidR="00236FDF" w:rsidRDefault="00236FDF" w:rsidP="00236FDF">
      <w:pPr>
        <w:ind w:firstLine="360"/>
      </w:pPr>
    </w:p>
    <w:p w14:paraId="646C602E" w14:textId="77777777" w:rsidR="00236FDF" w:rsidRDefault="00236FDF" w:rsidP="00236FDF">
      <w:pPr>
        <w:ind w:firstLine="360"/>
      </w:pPr>
    </w:p>
    <w:p w14:paraId="610DF89E" w14:textId="77777777" w:rsidR="00236FDF" w:rsidRDefault="00236FDF" w:rsidP="00236FDF">
      <w:pPr>
        <w:ind w:firstLine="360"/>
      </w:pPr>
    </w:p>
    <w:p w14:paraId="72E73120" w14:textId="77777777" w:rsidR="00236FDF" w:rsidRDefault="00236FDF" w:rsidP="00236FDF">
      <w:pPr>
        <w:ind w:firstLine="360"/>
      </w:pPr>
    </w:p>
    <w:p w14:paraId="0A890DFD" w14:textId="77777777" w:rsidR="00236FDF" w:rsidRDefault="00236FDF" w:rsidP="00236FDF">
      <w:pPr>
        <w:ind w:firstLine="360"/>
      </w:pPr>
    </w:p>
    <w:p w14:paraId="2A0622DA" w14:textId="77777777" w:rsidR="00236FDF" w:rsidRDefault="00236FDF" w:rsidP="00236FDF">
      <w:pPr>
        <w:ind w:firstLine="360"/>
      </w:pPr>
    </w:p>
    <w:p w14:paraId="1B078A15" w14:textId="77777777" w:rsidR="00236FDF" w:rsidRDefault="00236FDF" w:rsidP="00236FDF">
      <w:pPr>
        <w:ind w:firstLine="360"/>
      </w:pPr>
    </w:p>
    <w:p w14:paraId="097CF07E" w14:textId="77777777" w:rsidR="00236FDF" w:rsidRDefault="00236FDF" w:rsidP="00236FDF">
      <w:pPr>
        <w:ind w:firstLine="360"/>
      </w:pPr>
    </w:p>
    <w:p w14:paraId="67CA84D7" w14:textId="77777777" w:rsidR="00236FDF" w:rsidRDefault="00236FDF" w:rsidP="00236FDF">
      <w:pPr>
        <w:ind w:firstLine="360"/>
      </w:pPr>
    </w:p>
    <w:p w14:paraId="2B4C26E7" w14:textId="77777777" w:rsidR="00236FDF" w:rsidRDefault="00236FDF" w:rsidP="00236FDF">
      <w:pPr>
        <w:ind w:firstLine="360"/>
      </w:pPr>
    </w:p>
    <w:p w14:paraId="16042B02" w14:textId="77777777" w:rsidR="00236FDF" w:rsidRDefault="00236FDF" w:rsidP="00236FDF">
      <w:pPr>
        <w:ind w:firstLine="360"/>
      </w:pPr>
    </w:p>
    <w:p w14:paraId="4FA4361F" w14:textId="77777777" w:rsidR="00236FDF" w:rsidRDefault="00236FDF" w:rsidP="00236FDF">
      <w:pPr>
        <w:ind w:firstLine="360"/>
      </w:pPr>
    </w:p>
    <w:p w14:paraId="17E9D66C" w14:textId="77777777" w:rsidR="00236FDF" w:rsidRDefault="00236FDF" w:rsidP="00236FDF">
      <w:pPr>
        <w:ind w:firstLine="360"/>
      </w:pPr>
    </w:p>
    <w:p w14:paraId="7C3168D8" w14:textId="54A80D15" w:rsidR="00236FDF" w:rsidRDefault="00236FDF" w:rsidP="00236FDF">
      <w:pPr>
        <w:ind w:firstLine="360"/>
      </w:pPr>
      <w:r>
        <w:lastRenderedPageBreak/>
        <w:t>Tester 2 – Giacomo Campanelli</w:t>
      </w:r>
    </w:p>
    <w:p w14:paraId="0E902387" w14:textId="5B87E79F" w:rsidR="00236FDF" w:rsidRPr="00236FDF" w:rsidRDefault="00236FDF" w:rsidP="00236FDF">
      <w:pPr>
        <w:pStyle w:val="Contenuto"/>
        <w:ind w:firstLine="720"/>
        <w:rPr>
          <w:sz w:val="24"/>
          <w:szCs w:val="20"/>
        </w:rPr>
      </w:pPr>
      <w:r w:rsidRPr="00236FDF">
        <w:rPr>
          <w:sz w:val="24"/>
          <w:szCs w:val="20"/>
        </w:rPr>
        <w:t xml:space="preserve">Inizio: </w:t>
      </w:r>
      <w:r w:rsidRPr="00236FDF">
        <w:rPr>
          <w:sz w:val="24"/>
          <w:szCs w:val="20"/>
        </w:rPr>
        <w:tab/>
      </w:r>
      <w:r>
        <w:rPr>
          <w:sz w:val="24"/>
          <w:szCs w:val="20"/>
        </w:rPr>
        <w:tab/>
        <w:t>12.12</w:t>
      </w:r>
      <w:r w:rsidRPr="00236FDF">
        <w:rPr>
          <w:sz w:val="24"/>
          <w:szCs w:val="20"/>
        </w:rPr>
        <w:t xml:space="preserve"> </w:t>
      </w:r>
    </w:p>
    <w:p w14:paraId="4AAFABAA" w14:textId="29E8024A" w:rsidR="00236FDF" w:rsidRPr="00236FDF" w:rsidRDefault="00236FDF" w:rsidP="00236FDF">
      <w:pPr>
        <w:pStyle w:val="Contenuto"/>
        <w:ind w:left="720"/>
        <w:rPr>
          <w:sz w:val="24"/>
          <w:szCs w:val="20"/>
        </w:rPr>
      </w:pPr>
      <w:r w:rsidRPr="00236FDF">
        <w:rPr>
          <w:sz w:val="24"/>
          <w:szCs w:val="20"/>
        </w:rPr>
        <w:t xml:space="preserve">Fine: </w:t>
      </w:r>
      <w:r w:rsidRPr="00236FDF">
        <w:rPr>
          <w:sz w:val="24"/>
          <w:szCs w:val="20"/>
        </w:rPr>
        <w:tab/>
      </w:r>
      <w:r w:rsidRPr="00236FDF">
        <w:rPr>
          <w:sz w:val="24"/>
          <w:szCs w:val="20"/>
        </w:rPr>
        <w:tab/>
      </w:r>
      <w:r>
        <w:rPr>
          <w:sz w:val="24"/>
          <w:szCs w:val="20"/>
        </w:rPr>
        <w:t>12.28</w:t>
      </w:r>
    </w:p>
    <w:p w14:paraId="50596662" w14:textId="77777777" w:rsidR="00236FDF" w:rsidRDefault="00236FDF" w:rsidP="00236FDF">
      <w:pPr>
        <w:pStyle w:val="Contenuto"/>
        <w:ind w:left="720"/>
      </w:pPr>
    </w:p>
    <w:p w14:paraId="10B99E56" w14:textId="77777777" w:rsidR="00236FDF" w:rsidRDefault="00236FDF" w:rsidP="00236FDF">
      <w:pPr>
        <w:pStyle w:val="Contenuto"/>
        <w:ind w:left="720"/>
      </w:pPr>
      <w:r>
        <w:t xml:space="preserve">Task: 1 </w:t>
      </w:r>
    </w:p>
    <w:p w14:paraId="1FD76DB8" w14:textId="77777777"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Scorrendo la home page visita la sezione dedicata ai "link util</w:t>
      </w:r>
      <w:r>
        <w:rPr>
          <w:b w:val="0"/>
          <w:sz w:val="22"/>
        </w:rPr>
        <w:t xml:space="preserve">i", </w:t>
      </w:r>
      <w:r>
        <w:rPr>
          <w:rFonts w:ascii="Calibri" w:eastAsia="Calibri" w:hAnsi="Calibri" w:cs="Calibri"/>
          <w:b w:val="0"/>
          <w:color w:val="082A75"/>
          <w:sz w:val="22"/>
        </w:rPr>
        <w:t xml:space="preserve">presenti in fondo alla pagina, trova e clicca </w:t>
      </w:r>
      <w:r>
        <w:rPr>
          <w:b w:val="0"/>
          <w:sz w:val="22"/>
        </w:rPr>
        <w:t>il</w:t>
      </w:r>
      <w:r>
        <w:rPr>
          <w:rFonts w:ascii="Calibri" w:eastAsia="Calibri" w:hAnsi="Calibri" w:cs="Calibri"/>
          <w:b w:val="0"/>
          <w:color w:val="082A75"/>
          <w:sz w:val="22"/>
        </w:rPr>
        <w:t xml:space="preserve"> link "carta identità elettronica", visionando la suddetta, trova il task.</w:t>
      </w:r>
    </w:p>
    <w:p w14:paraId="4FF7EF89" w14:textId="77777777" w:rsidR="00236FDF" w:rsidRDefault="00236FDF" w:rsidP="00B3355B">
      <w:pPr>
        <w:pStyle w:val="Contenuto"/>
        <w:ind w:left="1440"/>
        <w:rPr>
          <w:sz w:val="22"/>
          <w:szCs w:val="18"/>
        </w:rPr>
      </w:pPr>
    </w:p>
    <w:p w14:paraId="75AD4B75" w14:textId="77777777" w:rsidR="00236FDF" w:rsidRDefault="00236FDF" w:rsidP="00B3355B">
      <w:pPr>
        <w:pStyle w:val="Contenuto"/>
        <w:ind w:left="1440"/>
        <w:rPr>
          <w:sz w:val="22"/>
          <w:szCs w:val="18"/>
        </w:rPr>
      </w:pPr>
      <w:r>
        <w:rPr>
          <w:sz w:val="22"/>
          <w:szCs w:val="18"/>
        </w:rPr>
        <w:t xml:space="preserve">Obbiettivo: </w:t>
      </w:r>
      <w:r>
        <w:rPr>
          <w:sz w:val="22"/>
          <w:szCs w:val="18"/>
        </w:rPr>
        <w:tab/>
        <w:t>Raggiunto</w:t>
      </w:r>
    </w:p>
    <w:p w14:paraId="1434CEE7" w14:textId="5ED4D0F3" w:rsidR="00236FDF" w:rsidRDefault="00236FDF" w:rsidP="00B3355B">
      <w:pPr>
        <w:pStyle w:val="Contenuto"/>
        <w:ind w:left="1440"/>
        <w:rPr>
          <w:sz w:val="22"/>
          <w:szCs w:val="18"/>
        </w:rPr>
      </w:pPr>
      <w:r>
        <w:rPr>
          <w:sz w:val="22"/>
          <w:szCs w:val="18"/>
        </w:rPr>
        <w:t>Durata:</w:t>
      </w:r>
      <w:r>
        <w:rPr>
          <w:sz w:val="22"/>
          <w:szCs w:val="18"/>
        </w:rPr>
        <w:tab/>
      </w:r>
      <w:r>
        <w:rPr>
          <w:sz w:val="22"/>
          <w:szCs w:val="18"/>
        </w:rPr>
        <w:tab/>
        <w:t>44 secondi</w:t>
      </w:r>
    </w:p>
    <w:p w14:paraId="48F23016" w14:textId="77777777" w:rsidR="00236FDF" w:rsidRDefault="00236FDF" w:rsidP="00236FDF">
      <w:pPr>
        <w:pStyle w:val="Contenuto"/>
        <w:ind w:left="1440"/>
        <w:rPr>
          <w:sz w:val="22"/>
          <w:szCs w:val="18"/>
        </w:rPr>
      </w:pPr>
      <w:r>
        <w:rPr>
          <w:sz w:val="22"/>
          <w:szCs w:val="18"/>
        </w:rPr>
        <w:t xml:space="preserve">Appunti: </w:t>
      </w:r>
    </w:p>
    <w:p w14:paraId="0E2B905D" w14:textId="77777777" w:rsidR="00236FDF" w:rsidRDefault="00236FDF" w:rsidP="00236FDF">
      <w:pPr>
        <w:pStyle w:val="Contenuto"/>
        <w:ind w:left="720"/>
        <w:rPr>
          <w:sz w:val="22"/>
          <w:szCs w:val="18"/>
        </w:rPr>
      </w:pPr>
    </w:p>
    <w:p w14:paraId="384E077E" w14:textId="77777777" w:rsidR="00236FDF" w:rsidRDefault="00236FDF" w:rsidP="00236FDF">
      <w:pPr>
        <w:pStyle w:val="Contenuto"/>
        <w:ind w:left="720"/>
      </w:pPr>
      <w:r>
        <w:t>Task: 2</w:t>
      </w:r>
    </w:p>
    <w:p w14:paraId="2665005B" w14:textId="3B1EE72B"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 xml:space="preserve">Scorrendo la home page grazie alla sezione dedicata ai "link utili" , trova i recapiti </w:t>
      </w:r>
      <w:r w:rsidR="00624075">
        <w:rPr>
          <w:rFonts w:ascii="Calibri" w:eastAsia="Calibri" w:hAnsi="Calibri" w:cs="Calibri"/>
          <w:b w:val="0"/>
          <w:color w:val="082A75"/>
          <w:sz w:val="22"/>
        </w:rPr>
        <w:t>e-mail</w:t>
      </w:r>
      <w:r>
        <w:rPr>
          <w:rFonts w:ascii="Calibri" w:eastAsia="Calibri" w:hAnsi="Calibri" w:cs="Calibri"/>
          <w:b w:val="0"/>
          <w:color w:val="082A75"/>
          <w:sz w:val="22"/>
        </w:rPr>
        <w:t xml:space="preserve"> (non PEC).</w:t>
      </w:r>
    </w:p>
    <w:p w14:paraId="24824018" w14:textId="0C86B1F0" w:rsidR="00236FDF" w:rsidRDefault="00236FDF" w:rsidP="00B3355B">
      <w:pPr>
        <w:pStyle w:val="Contenuto"/>
        <w:ind w:left="1440"/>
        <w:jc w:val="both"/>
        <w:rPr>
          <w:sz w:val="22"/>
          <w:szCs w:val="18"/>
        </w:rPr>
      </w:pPr>
    </w:p>
    <w:p w14:paraId="33E1B1F6" w14:textId="77777777" w:rsidR="00236FDF" w:rsidRDefault="00236FDF" w:rsidP="00236FDF">
      <w:pPr>
        <w:pStyle w:val="Contenuto"/>
        <w:ind w:left="1440"/>
        <w:rPr>
          <w:sz w:val="22"/>
          <w:szCs w:val="18"/>
        </w:rPr>
      </w:pPr>
    </w:p>
    <w:p w14:paraId="7474EAA7" w14:textId="1CE6F638" w:rsidR="00236FDF" w:rsidRDefault="00236FDF" w:rsidP="00236FDF">
      <w:pPr>
        <w:pStyle w:val="Contenuto"/>
        <w:ind w:left="1440"/>
        <w:rPr>
          <w:sz w:val="22"/>
          <w:szCs w:val="18"/>
        </w:rPr>
      </w:pPr>
      <w:r>
        <w:rPr>
          <w:sz w:val="22"/>
          <w:szCs w:val="18"/>
        </w:rPr>
        <w:t xml:space="preserve">Obbiettivo: </w:t>
      </w:r>
      <w:r>
        <w:rPr>
          <w:sz w:val="22"/>
          <w:szCs w:val="18"/>
        </w:rPr>
        <w:tab/>
        <w:t>Non raggiunto</w:t>
      </w:r>
    </w:p>
    <w:p w14:paraId="445B0307" w14:textId="5E3D1FAF" w:rsidR="00236FDF" w:rsidRDefault="00236FDF" w:rsidP="00236FDF">
      <w:pPr>
        <w:pStyle w:val="Contenuto"/>
        <w:ind w:left="1440"/>
        <w:rPr>
          <w:sz w:val="22"/>
          <w:szCs w:val="18"/>
        </w:rPr>
      </w:pPr>
      <w:r>
        <w:rPr>
          <w:sz w:val="22"/>
          <w:szCs w:val="18"/>
        </w:rPr>
        <w:t>Durata:</w:t>
      </w:r>
      <w:r>
        <w:rPr>
          <w:sz w:val="22"/>
          <w:szCs w:val="18"/>
        </w:rPr>
        <w:tab/>
      </w:r>
      <w:r>
        <w:rPr>
          <w:sz w:val="22"/>
          <w:szCs w:val="18"/>
        </w:rPr>
        <w:tab/>
      </w:r>
      <w:r w:rsidR="00BF7676">
        <w:rPr>
          <w:sz w:val="22"/>
          <w:szCs w:val="18"/>
        </w:rPr>
        <w:t>15 secondi</w:t>
      </w:r>
    </w:p>
    <w:p w14:paraId="728FEED8" w14:textId="216E53DE" w:rsidR="00236FDF" w:rsidRDefault="00236FDF" w:rsidP="00236FDF">
      <w:pPr>
        <w:pStyle w:val="Contenuto"/>
        <w:ind w:left="1440"/>
        <w:rPr>
          <w:sz w:val="22"/>
          <w:szCs w:val="18"/>
        </w:rPr>
      </w:pPr>
      <w:r>
        <w:rPr>
          <w:sz w:val="22"/>
          <w:szCs w:val="18"/>
        </w:rPr>
        <w:t>Appunti:</w:t>
      </w:r>
      <w:r>
        <w:rPr>
          <w:sz w:val="22"/>
          <w:szCs w:val="18"/>
        </w:rPr>
        <w:tab/>
        <w:t xml:space="preserve">Problematica rilevata relativa </w:t>
      </w:r>
      <w:r w:rsidR="00BF7676">
        <w:rPr>
          <w:sz w:val="22"/>
          <w:szCs w:val="18"/>
        </w:rPr>
        <w:t>a link ambigui che generano confusione</w:t>
      </w:r>
    </w:p>
    <w:p w14:paraId="16CAC35E" w14:textId="77777777" w:rsidR="00236FDF" w:rsidRDefault="00236FDF" w:rsidP="00236FDF">
      <w:pPr>
        <w:pStyle w:val="Contenuto"/>
        <w:rPr>
          <w:sz w:val="22"/>
          <w:szCs w:val="18"/>
        </w:rPr>
      </w:pPr>
      <w:r>
        <w:rPr>
          <w:sz w:val="22"/>
          <w:szCs w:val="18"/>
        </w:rPr>
        <w:tab/>
      </w:r>
    </w:p>
    <w:p w14:paraId="7BB59A07" w14:textId="77777777" w:rsidR="00236FDF" w:rsidRDefault="00236FDF" w:rsidP="00236FDF">
      <w:pPr>
        <w:pStyle w:val="Contenuto"/>
        <w:ind w:left="720"/>
      </w:pPr>
      <w:r>
        <w:t>Task: 3</w:t>
      </w:r>
    </w:p>
    <w:p w14:paraId="53897D4A" w14:textId="77777777"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 xml:space="preserve">Scorrendo la home page trova la sezione dedicata ai "link utili" , grazie a questa sezione trova e clicca </w:t>
      </w:r>
      <w:r>
        <w:rPr>
          <w:b w:val="0"/>
          <w:sz w:val="22"/>
        </w:rPr>
        <w:t>"</w:t>
      </w:r>
      <w:r>
        <w:rPr>
          <w:rFonts w:ascii="Calibri" w:eastAsia="Calibri" w:hAnsi="Calibri" w:cs="Calibri"/>
          <w:b w:val="0"/>
          <w:color w:val="082A75"/>
          <w:sz w:val="22"/>
        </w:rPr>
        <w:t>servizio civile e nazionale" , riuscendo a leggere il bando.</w:t>
      </w:r>
    </w:p>
    <w:p w14:paraId="745E4C8F" w14:textId="77777777" w:rsidR="00BF7676" w:rsidRPr="00236FDF" w:rsidRDefault="00BF7676" w:rsidP="00B3355B">
      <w:pPr>
        <w:pStyle w:val="Contenuto"/>
        <w:ind w:left="1440"/>
        <w:jc w:val="both"/>
        <w:rPr>
          <w:sz w:val="22"/>
          <w:szCs w:val="18"/>
        </w:rPr>
      </w:pPr>
    </w:p>
    <w:p w14:paraId="67E08C9F" w14:textId="77777777" w:rsidR="00236FDF" w:rsidRDefault="00236FDF" w:rsidP="00236FDF">
      <w:pPr>
        <w:pStyle w:val="Contenuto"/>
        <w:ind w:left="1440"/>
        <w:rPr>
          <w:sz w:val="22"/>
          <w:szCs w:val="18"/>
        </w:rPr>
      </w:pPr>
      <w:r>
        <w:rPr>
          <w:sz w:val="22"/>
          <w:szCs w:val="18"/>
        </w:rPr>
        <w:t xml:space="preserve">Obbiettivo: </w:t>
      </w:r>
      <w:r>
        <w:rPr>
          <w:sz w:val="22"/>
          <w:szCs w:val="18"/>
        </w:rPr>
        <w:tab/>
        <w:t>Raggiunto</w:t>
      </w:r>
    </w:p>
    <w:p w14:paraId="2C7FA823" w14:textId="697712AF" w:rsidR="00236FDF" w:rsidRDefault="00236FDF" w:rsidP="00236FDF">
      <w:pPr>
        <w:pStyle w:val="Contenuto"/>
        <w:ind w:left="1440"/>
        <w:rPr>
          <w:sz w:val="22"/>
          <w:szCs w:val="18"/>
        </w:rPr>
      </w:pPr>
      <w:r>
        <w:rPr>
          <w:sz w:val="22"/>
          <w:szCs w:val="18"/>
        </w:rPr>
        <w:t>Durata:</w:t>
      </w:r>
      <w:r>
        <w:rPr>
          <w:sz w:val="22"/>
          <w:szCs w:val="18"/>
        </w:rPr>
        <w:tab/>
      </w:r>
      <w:r>
        <w:rPr>
          <w:sz w:val="22"/>
          <w:szCs w:val="18"/>
        </w:rPr>
        <w:tab/>
      </w:r>
      <w:r w:rsidR="00BF7676">
        <w:rPr>
          <w:sz w:val="22"/>
          <w:szCs w:val="18"/>
        </w:rPr>
        <w:t>1</w:t>
      </w:r>
      <w:r>
        <w:rPr>
          <w:sz w:val="22"/>
          <w:szCs w:val="18"/>
        </w:rPr>
        <w:t xml:space="preserve"> minuti</w:t>
      </w:r>
    </w:p>
    <w:p w14:paraId="386205F5" w14:textId="1814B22C" w:rsidR="00236FDF" w:rsidRDefault="00236FDF" w:rsidP="00236FDF">
      <w:pPr>
        <w:pStyle w:val="Contenuto"/>
        <w:ind w:left="1440"/>
        <w:rPr>
          <w:sz w:val="22"/>
          <w:szCs w:val="18"/>
        </w:rPr>
      </w:pPr>
      <w:r>
        <w:rPr>
          <w:sz w:val="22"/>
          <w:szCs w:val="18"/>
        </w:rPr>
        <w:t>Appunti:</w:t>
      </w:r>
      <w:r>
        <w:rPr>
          <w:sz w:val="22"/>
          <w:szCs w:val="18"/>
        </w:rPr>
        <w:tab/>
      </w:r>
    </w:p>
    <w:p w14:paraId="238B472C" w14:textId="77777777" w:rsidR="00236FDF" w:rsidRDefault="00236FDF" w:rsidP="00236FDF">
      <w:pPr>
        <w:pStyle w:val="Contenuto"/>
        <w:ind w:left="1440"/>
        <w:rPr>
          <w:sz w:val="22"/>
          <w:szCs w:val="18"/>
        </w:rPr>
      </w:pPr>
    </w:p>
    <w:p w14:paraId="31361B2F" w14:textId="77777777" w:rsidR="00236FDF" w:rsidRDefault="00236FDF" w:rsidP="00236FDF">
      <w:pPr>
        <w:pStyle w:val="Contenuto"/>
        <w:ind w:left="720"/>
      </w:pPr>
      <w:r>
        <w:t>Task: 4</w:t>
      </w:r>
    </w:p>
    <w:p w14:paraId="5DDED9D4" w14:textId="77777777"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 xml:space="preserve">Scorrendo la home page e visitando sempre "link utili" trova e clicca </w:t>
      </w:r>
      <w:r>
        <w:rPr>
          <w:b w:val="0"/>
          <w:sz w:val="22"/>
        </w:rPr>
        <w:t xml:space="preserve">il </w:t>
      </w:r>
      <w:r>
        <w:rPr>
          <w:rFonts w:ascii="Calibri" w:eastAsia="Calibri" w:hAnsi="Calibri" w:cs="Calibri"/>
          <w:b w:val="0"/>
          <w:color w:val="082A75"/>
          <w:sz w:val="22"/>
        </w:rPr>
        <w:t>link della pubblica amministrazione, non trovando nulla ritorna alla home page, visitando nuovamente la sezione "link utili", clicca su "come fare per" trovando il task.</w:t>
      </w:r>
    </w:p>
    <w:p w14:paraId="1B3F5CA3" w14:textId="77777777" w:rsidR="00236FDF" w:rsidRPr="00236FDF" w:rsidRDefault="00236FDF" w:rsidP="00B3355B">
      <w:pPr>
        <w:pStyle w:val="Contenuto"/>
        <w:ind w:left="1440"/>
        <w:jc w:val="both"/>
        <w:rPr>
          <w:sz w:val="22"/>
          <w:szCs w:val="18"/>
        </w:rPr>
      </w:pPr>
    </w:p>
    <w:p w14:paraId="68D198AD" w14:textId="77777777" w:rsidR="00236FDF" w:rsidRDefault="00236FDF" w:rsidP="00236FDF">
      <w:pPr>
        <w:pStyle w:val="Contenuto"/>
        <w:ind w:left="1440"/>
        <w:rPr>
          <w:sz w:val="22"/>
          <w:szCs w:val="18"/>
        </w:rPr>
      </w:pPr>
      <w:r>
        <w:rPr>
          <w:sz w:val="22"/>
          <w:szCs w:val="18"/>
        </w:rPr>
        <w:t xml:space="preserve">Obbiettivo: </w:t>
      </w:r>
      <w:r>
        <w:rPr>
          <w:sz w:val="22"/>
          <w:szCs w:val="18"/>
        </w:rPr>
        <w:tab/>
        <w:t>Raggiunto</w:t>
      </w:r>
    </w:p>
    <w:p w14:paraId="4BDB1F48" w14:textId="4A6058B9" w:rsidR="00236FDF" w:rsidRDefault="00236FDF" w:rsidP="00236FDF">
      <w:pPr>
        <w:pStyle w:val="Contenuto"/>
        <w:ind w:left="1440"/>
        <w:rPr>
          <w:sz w:val="22"/>
          <w:szCs w:val="18"/>
        </w:rPr>
      </w:pPr>
      <w:r>
        <w:rPr>
          <w:sz w:val="22"/>
          <w:szCs w:val="18"/>
        </w:rPr>
        <w:t>Durata:</w:t>
      </w:r>
      <w:r>
        <w:rPr>
          <w:sz w:val="22"/>
          <w:szCs w:val="18"/>
        </w:rPr>
        <w:tab/>
      </w:r>
      <w:r>
        <w:rPr>
          <w:sz w:val="22"/>
          <w:szCs w:val="18"/>
        </w:rPr>
        <w:tab/>
      </w:r>
      <w:r w:rsidR="00BF7676">
        <w:rPr>
          <w:sz w:val="22"/>
          <w:szCs w:val="18"/>
        </w:rPr>
        <w:t>1.09</w:t>
      </w:r>
      <w:r>
        <w:rPr>
          <w:sz w:val="22"/>
          <w:szCs w:val="18"/>
        </w:rPr>
        <w:t xml:space="preserve"> </w:t>
      </w:r>
      <w:r w:rsidR="00BF7676">
        <w:rPr>
          <w:sz w:val="22"/>
          <w:szCs w:val="18"/>
        </w:rPr>
        <w:t>minuti</w:t>
      </w:r>
    </w:p>
    <w:p w14:paraId="304BDF5B" w14:textId="77777777" w:rsidR="00236FDF" w:rsidRDefault="00236FDF" w:rsidP="00236FDF">
      <w:pPr>
        <w:pStyle w:val="Contenuto"/>
        <w:ind w:left="1440"/>
        <w:rPr>
          <w:sz w:val="22"/>
          <w:szCs w:val="18"/>
        </w:rPr>
      </w:pPr>
      <w:r>
        <w:rPr>
          <w:sz w:val="22"/>
          <w:szCs w:val="18"/>
        </w:rPr>
        <w:t>Appunti:</w:t>
      </w:r>
      <w:r>
        <w:rPr>
          <w:sz w:val="22"/>
          <w:szCs w:val="18"/>
        </w:rPr>
        <w:tab/>
      </w:r>
    </w:p>
    <w:p w14:paraId="69C4637F" w14:textId="77777777" w:rsidR="00236FDF" w:rsidRDefault="00236FDF" w:rsidP="00236FDF">
      <w:pPr>
        <w:pStyle w:val="Contenuto"/>
        <w:ind w:left="1440"/>
        <w:rPr>
          <w:sz w:val="22"/>
          <w:szCs w:val="18"/>
        </w:rPr>
      </w:pPr>
    </w:p>
    <w:p w14:paraId="2E29FD3E" w14:textId="77777777" w:rsidR="00236FDF" w:rsidRDefault="00236FDF" w:rsidP="00236FDF">
      <w:pPr>
        <w:pStyle w:val="Contenuto"/>
        <w:ind w:left="1440"/>
        <w:rPr>
          <w:sz w:val="22"/>
          <w:szCs w:val="18"/>
        </w:rPr>
      </w:pPr>
    </w:p>
    <w:p w14:paraId="1BE501E7" w14:textId="6D38801B" w:rsidR="00236FDF" w:rsidRDefault="00236FDF" w:rsidP="00236FDF">
      <w:pPr>
        <w:pStyle w:val="Contenuto"/>
        <w:ind w:left="1440"/>
        <w:rPr>
          <w:sz w:val="22"/>
          <w:szCs w:val="18"/>
        </w:rPr>
      </w:pPr>
    </w:p>
    <w:p w14:paraId="2B976FEA" w14:textId="6BAD3142" w:rsidR="00BF7676" w:rsidRDefault="00BF7676" w:rsidP="00236FDF">
      <w:pPr>
        <w:pStyle w:val="Contenuto"/>
        <w:ind w:left="1440"/>
        <w:rPr>
          <w:sz w:val="22"/>
          <w:szCs w:val="18"/>
        </w:rPr>
      </w:pPr>
    </w:p>
    <w:p w14:paraId="6E47953A" w14:textId="4B34D3C5" w:rsidR="00BF7676" w:rsidRDefault="00BF7676" w:rsidP="00236FDF">
      <w:pPr>
        <w:pStyle w:val="Contenuto"/>
        <w:ind w:left="1440"/>
        <w:rPr>
          <w:sz w:val="22"/>
          <w:szCs w:val="18"/>
        </w:rPr>
      </w:pPr>
    </w:p>
    <w:p w14:paraId="44AD1697" w14:textId="3F487985" w:rsidR="00BF7676" w:rsidRDefault="00BF7676" w:rsidP="00236FDF">
      <w:pPr>
        <w:pStyle w:val="Contenuto"/>
        <w:ind w:left="1440"/>
        <w:rPr>
          <w:sz w:val="22"/>
          <w:szCs w:val="18"/>
        </w:rPr>
      </w:pPr>
    </w:p>
    <w:p w14:paraId="5A6AB4E9" w14:textId="77777777" w:rsidR="00BF7676" w:rsidRDefault="00BF7676" w:rsidP="00236FDF">
      <w:pPr>
        <w:pStyle w:val="Contenuto"/>
        <w:ind w:left="1440"/>
        <w:rPr>
          <w:sz w:val="22"/>
          <w:szCs w:val="18"/>
        </w:rPr>
      </w:pPr>
    </w:p>
    <w:p w14:paraId="3B86AE3F" w14:textId="77777777" w:rsidR="00236FDF" w:rsidRDefault="00236FDF" w:rsidP="00236FDF">
      <w:pPr>
        <w:pStyle w:val="Contenuto"/>
        <w:ind w:left="720"/>
      </w:pPr>
      <w:r>
        <w:lastRenderedPageBreak/>
        <w:t>Task: 5</w:t>
      </w:r>
    </w:p>
    <w:p w14:paraId="318E400B" w14:textId="77777777"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Scorrendo la home page e visitando sempre la sezione "link utili" , trova e clicca la sezione notizie, pensando di aver trovato la sezione corretta.</w:t>
      </w:r>
    </w:p>
    <w:p w14:paraId="33F8E1A3" w14:textId="77777777" w:rsidR="00BF7676" w:rsidRPr="00236FDF" w:rsidRDefault="00BF7676" w:rsidP="00B3355B">
      <w:pPr>
        <w:pStyle w:val="Contenuto"/>
        <w:ind w:left="1440"/>
        <w:jc w:val="both"/>
        <w:rPr>
          <w:sz w:val="22"/>
          <w:szCs w:val="18"/>
        </w:rPr>
      </w:pPr>
    </w:p>
    <w:p w14:paraId="2AB3EB2B" w14:textId="2CD18EE7" w:rsidR="00236FDF" w:rsidRDefault="00236FDF" w:rsidP="00236FDF">
      <w:pPr>
        <w:pStyle w:val="Contenuto"/>
        <w:ind w:left="1440"/>
        <w:rPr>
          <w:sz w:val="22"/>
          <w:szCs w:val="18"/>
        </w:rPr>
      </w:pPr>
      <w:r>
        <w:rPr>
          <w:sz w:val="22"/>
          <w:szCs w:val="18"/>
        </w:rPr>
        <w:t xml:space="preserve">Obbiettivo: </w:t>
      </w:r>
      <w:r>
        <w:rPr>
          <w:sz w:val="22"/>
          <w:szCs w:val="18"/>
        </w:rPr>
        <w:tab/>
      </w:r>
      <w:r w:rsidR="00BF7676">
        <w:rPr>
          <w:sz w:val="22"/>
          <w:szCs w:val="18"/>
        </w:rPr>
        <w:t>Non r</w:t>
      </w:r>
      <w:r>
        <w:rPr>
          <w:sz w:val="22"/>
          <w:szCs w:val="18"/>
        </w:rPr>
        <w:t>aggiunto</w:t>
      </w:r>
    </w:p>
    <w:p w14:paraId="5351A36A" w14:textId="43D97865" w:rsidR="00236FDF" w:rsidRDefault="00236FDF" w:rsidP="00236FDF">
      <w:pPr>
        <w:pStyle w:val="Contenuto"/>
        <w:ind w:left="1440"/>
        <w:rPr>
          <w:sz w:val="22"/>
          <w:szCs w:val="18"/>
        </w:rPr>
      </w:pPr>
      <w:r>
        <w:rPr>
          <w:sz w:val="22"/>
          <w:szCs w:val="18"/>
        </w:rPr>
        <w:t>Durata:</w:t>
      </w:r>
      <w:r>
        <w:rPr>
          <w:sz w:val="22"/>
          <w:szCs w:val="18"/>
        </w:rPr>
        <w:tab/>
      </w:r>
      <w:r>
        <w:rPr>
          <w:sz w:val="22"/>
          <w:szCs w:val="18"/>
        </w:rPr>
        <w:tab/>
      </w:r>
      <w:r w:rsidR="00BF7676">
        <w:rPr>
          <w:sz w:val="22"/>
          <w:szCs w:val="18"/>
        </w:rPr>
        <w:t>25</w:t>
      </w:r>
      <w:r>
        <w:rPr>
          <w:sz w:val="22"/>
          <w:szCs w:val="18"/>
        </w:rPr>
        <w:t xml:space="preserve"> secondi</w:t>
      </w:r>
    </w:p>
    <w:p w14:paraId="7DF70EB1" w14:textId="473408AA" w:rsidR="00236FDF" w:rsidRDefault="00236FDF" w:rsidP="00236FDF">
      <w:pPr>
        <w:pStyle w:val="Contenuto"/>
        <w:ind w:left="720" w:firstLine="720"/>
        <w:rPr>
          <w:sz w:val="22"/>
          <w:szCs w:val="18"/>
        </w:rPr>
      </w:pPr>
      <w:r>
        <w:rPr>
          <w:sz w:val="22"/>
          <w:szCs w:val="18"/>
        </w:rPr>
        <w:t>Appunti:</w:t>
      </w:r>
      <w:r w:rsidR="00BF7676">
        <w:rPr>
          <w:sz w:val="22"/>
          <w:szCs w:val="18"/>
        </w:rPr>
        <w:tab/>
        <w:t xml:space="preserve">Nonostante il link sia cima, l’utente non intuisce il contenuto scorrendo tutta la </w:t>
      </w:r>
      <w:r w:rsidR="00BF7676">
        <w:rPr>
          <w:sz w:val="22"/>
          <w:szCs w:val="18"/>
        </w:rPr>
        <w:tab/>
      </w:r>
      <w:r w:rsidR="00BF7676">
        <w:rPr>
          <w:sz w:val="22"/>
          <w:szCs w:val="18"/>
        </w:rPr>
        <w:tab/>
      </w:r>
      <w:r w:rsidR="00BF7676">
        <w:rPr>
          <w:sz w:val="22"/>
          <w:szCs w:val="18"/>
        </w:rPr>
        <w:tab/>
        <w:t>homepage.</w:t>
      </w:r>
    </w:p>
    <w:p w14:paraId="09FB9FCE" w14:textId="77777777" w:rsidR="00236FDF" w:rsidRDefault="00236FDF" w:rsidP="00236FDF">
      <w:pPr>
        <w:pStyle w:val="Contenuto"/>
        <w:rPr>
          <w:sz w:val="22"/>
          <w:szCs w:val="18"/>
        </w:rPr>
      </w:pPr>
    </w:p>
    <w:p w14:paraId="152E4CEC" w14:textId="77777777" w:rsidR="00236FDF" w:rsidRDefault="00236FDF" w:rsidP="00236FDF">
      <w:pPr>
        <w:pStyle w:val="Contenuto"/>
        <w:ind w:left="720"/>
      </w:pPr>
      <w:r>
        <w:t>Task: 6</w:t>
      </w:r>
    </w:p>
    <w:p w14:paraId="3292D0A7" w14:textId="77777777"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Scorrendo la home page visiona la sezione "link utili" trovando e cliccando albo pretorio.</w:t>
      </w:r>
    </w:p>
    <w:p w14:paraId="241344EF" w14:textId="77777777" w:rsidR="00236FDF" w:rsidRPr="00236FDF" w:rsidRDefault="00236FDF" w:rsidP="00B3355B">
      <w:pPr>
        <w:pStyle w:val="Contenuto"/>
        <w:ind w:left="1440"/>
        <w:jc w:val="both"/>
        <w:rPr>
          <w:sz w:val="22"/>
          <w:szCs w:val="18"/>
        </w:rPr>
      </w:pPr>
    </w:p>
    <w:p w14:paraId="12484F75" w14:textId="77777777" w:rsidR="00236FDF" w:rsidRDefault="00236FDF" w:rsidP="00236FDF">
      <w:pPr>
        <w:pStyle w:val="Contenuto"/>
        <w:ind w:left="1440"/>
        <w:rPr>
          <w:sz w:val="22"/>
          <w:szCs w:val="18"/>
        </w:rPr>
      </w:pPr>
      <w:r>
        <w:rPr>
          <w:sz w:val="22"/>
          <w:szCs w:val="18"/>
        </w:rPr>
        <w:t xml:space="preserve">Obbiettivo: </w:t>
      </w:r>
      <w:r>
        <w:rPr>
          <w:sz w:val="22"/>
          <w:szCs w:val="18"/>
        </w:rPr>
        <w:tab/>
        <w:t>Raggiunto</w:t>
      </w:r>
    </w:p>
    <w:p w14:paraId="7B1CEBAE" w14:textId="144955AC" w:rsidR="00236FDF" w:rsidRDefault="00236FDF" w:rsidP="00236FDF">
      <w:pPr>
        <w:pStyle w:val="Contenuto"/>
        <w:ind w:left="1440"/>
        <w:rPr>
          <w:sz w:val="22"/>
          <w:szCs w:val="18"/>
        </w:rPr>
      </w:pPr>
      <w:r>
        <w:rPr>
          <w:sz w:val="22"/>
          <w:szCs w:val="18"/>
        </w:rPr>
        <w:t>Durata:</w:t>
      </w:r>
      <w:r>
        <w:rPr>
          <w:sz w:val="22"/>
          <w:szCs w:val="18"/>
        </w:rPr>
        <w:tab/>
      </w:r>
      <w:r>
        <w:rPr>
          <w:sz w:val="22"/>
          <w:szCs w:val="18"/>
        </w:rPr>
        <w:tab/>
      </w:r>
      <w:r w:rsidR="00BF7676">
        <w:rPr>
          <w:sz w:val="22"/>
          <w:szCs w:val="18"/>
        </w:rPr>
        <w:t>9</w:t>
      </w:r>
      <w:r>
        <w:rPr>
          <w:sz w:val="22"/>
          <w:szCs w:val="18"/>
        </w:rPr>
        <w:t xml:space="preserve"> secondi</w:t>
      </w:r>
    </w:p>
    <w:p w14:paraId="1F8A6A8C" w14:textId="5C6850FF" w:rsidR="00236FDF" w:rsidRDefault="00236FDF" w:rsidP="00236FDF">
      <w:pPr>
        <w:pStyle w:val="Contenuto"/>
        <w:ind w:left="720" w:firstLine="720"/>
        <w:rPr>
          <w:sz w:val="22"/>
          <w:szCs w:val="18"/>
        </w:rPr>
      </w:pPr>
      <w:r>
        <w:rPr>
          <w:sz w:val="22"/>
          <w:szCs w:val="18"/>
        </w:rPr>
        <w:t>Appunti:</w:t>
      </w:r>
      <w:r>
        <w:rPr>
          <w:sz w:val="22"/>
          <w:szCs w:val="18"/>
        </w:rPr>
        <w:tab/>
      </w:r>
    </w:p>
    <w:p w14:paraId="26943201" w14:textId="1E4F263C" w:rsidR="00BF7676" w:rsidRDefault="00BF7676" w:rsidP="00BF7676">
      <w:pPr>
        <w:pStyle w:val="Contenuto"/>
        <w:pBdr>
          <w:bottom w:val="single" w:sz="4" w:space="1" w:color="auto"/>
        </w:pBdr>
        <w:rPr>
          <w:sz w:val="22"/>
          <w:szCs w:val="18"/>
        </w:rPr>
      </w:pPr>
    </w:p>
    <w:p w14:paraId="5D7A856A" w14:textId="405D277F" w:rsidR="00BF7676" w:rsidRPr="00BF7676" w:rsidRDefault="00BF7676" w:rsidP="00BF7676"/>
    <w:p w14:paraId="50C113DE" w14:textId="1A241899" w:rsidR="00BF7676" w:rsidRPr="00BF7676" w:rsidRDefault="00BF7676" w:rsidP="00BF7676"/>
    <w:p w14:paraId="75D05D1A" w14:textId="55909F23" w:rsidR="00BF7676" w:rsidRPr="00BF7676" w:rsidRDefault="00BF7676" w:rsidP="00BF7676"/>
    <w:p w14:paraId="2835E2C0" w14:textId="36489BD8" w:rsidR="00BF7676" w:rsidRDefault="00BF7676" w:rsidP="00BF7676">
      <w:pPr>
        <w:rPr>
          <w:b w:val="0"/>
          <w:sz w:val="22"/>
          <w:szCs w:val="18"/>
        </w:rPr>
      </w:pPr>
    </w:p>
    <w:p w14:paraId="1A8F7ADF" w14:textId="24B3730E" w:rsidR="00BF7676" w:rsidRDefault="00BF7676" w:rsidP="00BF7676">
      <w:pPr>
        <w:tabs>
          <w:tab w:val="left" w:pos="8395"/>
        </w:tabs>
      </w:pPr>
      <w:r>
        <w:tab/>
      </w:r>
    </w:p>
    <w:p w14:paraId="1351967D" w14:textId="3C06E7F1" w:rsidR="00BF7676" w:rsidRDefault="00BF7676" w:rsidP="00BF7676">
      <w:pPr>
        <w:tabs>
          <w:tab w:val="left" w:pos="8395"/>
        </w:tabs>
      </w:pPr>
    </w:p>
    <w:p w14:paraId="6FFCDAAB" w14:textId="525DD552" w:rsidR="00BF7676" w:rsidRDefault="00BF7676" w:rsidP="00BF7676">
      <w:pPr>
        <w:tabs>
          <w:tab w:val="left" w:pos="8395"/>
        </w:tabs>
      </w:pPr>
    </w:p>
    <w:p w14:paraId="74CD86B9" w14:textId="0BB6628B" w:rsidR="00BF7676" w:rsidRDefault="00BF7676" w:rsidP="00BF7676">
      <w:pPr>
        <w:tabs>
          <w:tab w:val="left" w:pos="8395"/>
        </w:tabs>
      </w:pPr>
    </w:p>
    <w:p w14:paraId="6EEF215F" w14:textId="66E02029" w:rsidR="00BF7676" w:rsidRDefault="00BF7676" w:rsidP="00BF7676">
      <w:pPr>
        <w:tabs>
          <w:tab w:val="left" w:pos="8395"/>
        </w:tabs>
      </w:pPr>
    </w:p>
    <w:p w14:paraId="3F3EBF67" w14:textId="6541AB95" w:rsidR="00BF7676" w:rsidRDefault="00BF7676" w:rsidP="00BF7676">
      <w:pPr>
        <w:tabs>
          <w:tab w:val="left" w:pos="8395"/>
        </w:tabs>
      </w:pPr>
    </w:p>
    <w:p w14:paraId="236052D0" w14:textId="4155CDAE" w:rsidR="00BF7676" w:rsidRDefault="00BF7676" w:rsidP="00BF7676">
      <w:pPr>
        <w:tabs>
          <w:tab w:val="left" w:pos="8395"/>
        </w:tabs>
      </w:pPr>
    </w:p>
    <w:p w14:paraId="13C05711" w14:textId="54D8EC42" w:rsidR="00BF7676" w:rsidRDefault="00BF7676" w:rsidP="00BF7676">
      <w:pPr>
        <w:tabs>
          <w:tab w:val="left" w:pos="8395"/>
        </w:tabs>
      </w:pPr>
    </w:p>
    <w:p w14:paraId="20EC8BF3" w14:textId="2DC1B94D" w:rsidR="00BF7676" w:rsidRDefault="00BF7676" w:rsidP="00BF7676">
      <w:pPr>
        <w:tabs>
          <w:tab w:val="left" w:pos="8395"/>
        </w:tabs>
      </w:pPr>
    </w:p>
    <w:p w14:paraId="7BEE9882" w14:textId="0B5DB5C1" w:rsidR="00BF7676" w:rsidRDefault="00BF7676" w:rsidP="00BF7676">
      <w:pPr>
        <w:tabs>
          <w:tab w:val="left" w:pos="8395"/>
        </w:tabs>
      </w:pPr>
    </w:p>
    <w:p w14:paraId="251270C7" w14:textId="4F7D3698" w:rsidR="00BF7676" w:rsidRDefault="00BF7676" w:rsidP="00BF7676">
      <w:pPr>
        <w:tabs>
          <w:tab w:val="left" w:pos="8395"/>
        </w:tabs>
      </w:pPr>
    </w:p>
    <w:p w14:paraId="11A436D2" w14:textId="63D7C258" w:rsidR="00BF7676" w:rsidRDefault="00BF7676" w:rsidP="00BF7676">
      <w:pPr>
        <w:tabs>
          <w:tab w:val="left" w:pos="8395"/>
        </w:tabs>
      </w:pPr>
    </w:p>
    <w:p w14:paraId="6747A2AD" w14:textId="4238B897" w:rsidR="00BF7676" w:rsidRDefault="00BF7676" w:rsidP="00BF7676">
      <w:pPr>
        <w:tabs>
          <w:tab w:val="left" w:pos="8395"/>
        </w:tabs>
      </w:pPr>
    </w:p>
    <w:p w14:paraId="150E485B" w14:textId="5FFA9A2E" w:rsidR="00BF7676" w:rsidRDefault="00BF7676" w:rsidP="00BF7676">
      <w:pPr>
        <w:tabs>
          <w:tab w:val="left" w:pos="8395"/>
        </w:tabs>
      </w:pPr>
    </w:p>
    <w:p w14:paraId="2BF9CFB9" w14:textId="29A2AD19" w:rsidR="00BF7676" w:rsidRDefault="00BF7676" w:rsidP="00BF7676">
      <w:pPr>
        <w:tabs>
          <w:tab w:val="left" w:pos="8395"/>
        </w:tabs>
      </w:pPr>
    </w:p>
    <w:p w14:paraId="60D75718" w14:textId="40352AB5" w:rsidR="00BF7676" w:rsidRDefault="00BF7676" w:rsidP="00BF7676">
      <w:pPr>
        <w:tabs>
          <w:tab w:val="left" w:pos="8395"/>
        </w:tabs>
      </w:pPr>
    </w:p>
    <w:p w14:paraId="52B42650" w14:textId="642EAC9E" w:rsidR="00BF7676" w:rsidRDefault="00BF7676" w:rsidP="00BF7676">
      <w:pPr>
        <w:tabs>
          <w:tab w:val="left" w:pos="8395"/>
        </w:tabs>
      </w:pPr>
    </w:p>
    <w:p w14:paraId="6DA11644" w14:textId="57E02BFB" w:rsidR="00BF7676" w:rsidRDefault="00BF7676" w:rsidP="00BF7676">
      <w:pPr>
        <w:tabs>
          <w:tab w:val="left" w:pos="8395"/>
        </w:tabs>
      </w:pPr>
    </w:p>
    <w:p w14:paraId="4E0430FF" w14:textId="11D8874C" w:rsidR="00BF7676" w:rsidRDefault="00BF7676" w:rsidP="00BF7676">
      <w:pPr>
        <w:tabs>
          <w:tab w:val="left" w:pos="8395"/>
        </w:tabs>
      </w:pPr>
    </w:p>
    <w:p w14:paraId="40064E2A" w14:textId="4229168F" w:rsidR="00BF7676" w:rsidRDefault="00BF7676" w:rsidP="00BF7676">
      <w:pPr>
        <w:ind w:firstLine="360"/>
      </w:pPr>
      <w:r>
        <w:lastRenderedPageBreak/>
        <w:t>Tester 3 – Vanessa Nicolì</w:t>
      </w:r>
    </w:p>
    <w:p w14:paraId="4CF16D16" w14:textId="1B309D55" w:rsidR="00BF7676" w:rsidRPr="00236FDF" w:rsidRDefault="00BF7676" w:rsidP="00BF7676">
      <w:pPr>
        <w:pStyle w:val="Contenuto"/>
        <w:ind w:firstLine="720"/>
        <w:rPr>
          <w:sz w:val="24"/>
          <w:szCs w:val="20"/>
        </w:rPr>
      </w:pPr>
      <w:r w:rsidRPr="00236FDF">
        <w:rPr>
          <w:sz w:val="24"/>
          <w:szCs w:val="20"/>
        </w:rPr>
        <w:t xml:space="preserve">Inizio: </w:t>
      </w:r>
      <w:r w:rsidRPr="00236FDF">
        <w:rPr>
          <w:sz w:val="24"/>
          <w:szCs w:val="20"/>
        </w:rPr>
        <w:tab/>
      </w:r>
      <w:r>
        <w:rPr>
          <w:sz w:val="24"/>
          <w:szCs w:val="20"/>
        </w:rPr>
        <w:tab/>
        <w:t>12.43</w:t>
      </w:r>
      <w:r w:rsidRPr="00236FDF">
        <w:rPr>
          <w:sz w:val="24"/>
          <w:szCs w:val="20"/>
        </w:rPr>
        <w:t xml:space="preserve"> </w:t>
      </w:r>
    </w:p>
    <w:p w14:paraId="64F2B7F0" w14:textId="67D9B8DD" w:rsidR="00BF7676" w:rsidRPr="00236FDF" w:rsidRDefault="00BF7676" w:rsidP="00BF7676">
      <w:pPr>
        <w:pStyle w:val="Contenuto"/>
        <w:ind w:left="720"/>
        <w:rPr>
          <w:sz w:val="24"/>
          <w:szCs w:val="20"/>
        </w:rPr>
      </w:pPr>
      <w:r w:rsidRPr="00236FDF">
        <w:rPr>
          <w:sz w:val="24"/>
          <w:szCs w:val="20"/>
        </w:rPr>
        <w:t xml:space="preserve">Fine: </w:t>
      </w:r>
      <w:r w:rsidRPr="00236FDF">
        <w:rPr>
          <w:sz w:val="24"/>
          <w:szCs w:val="20"/>
        </w:rPr>
        <w:tab/>
      </w:r>
      <w:r w:rsidRPr="00236FDF">
        <w:rPr>
          <w:sz w:val="24"/>
          <w:szCs w:val="20"/>
        </w:rPr>
        <w:tab/>
      </w:r>
      <w:r>
        <w:rPr>
          <w:sz w:val="24"/>
          <w:szCs w:val="20"/>
        </w:rPr>
        <w:t>12.55</w:t>
      </w:r>
    </w:p>
    <w:p w14:paraId="4E874EF3" w14:textId="77777777" w:rsidR="00BF7676" w:rsidRDefault="00BF7676" w:rsidP="00BF7676">
      <w:pPr>
        <w:pStyle w:val="Contenuto"/>
        <w:ind w:left="720"/>
      </w:pPr>
    </w:p>
    <w:p w14:paraId="37EC952C" w14:textId="77777777" w:rsidR="00BF7676" w:rsidRDefault="00BF7676" w:rsidP="00BF7676">
      <w:pPr>
        <w:pStyle w:val="Contenuto"/>
        <w:ind w:left="720"/>
      </w:pPr>
      <w:r>
        <w:t xml:space="preserve">Task: 1 </w:t>
      </w:r>
    </w:p>
    <w:p w14:paraId="162C90A2" w14:textId="38161A4E" w:rsidR="00BF7676" w:rsidRDefault="00B3355B" w:rsidP="00BF7676">
      <w:pPr>
        <w:pStyle w:val="Contenuto"/>
        <w:pBdr>
          <w:top w:val="single" w:sz="4" w:space="1" w:color="auto"/>
        </w:pBdr>
        <w:ind w:left="1440"/>
        <w:jc w:val="both"/>
        <w:rPr>
          <w:sz w:val="22"/>
          <w:szCs w:val="18"/>
        </w:rPr>
      </w:pPr>
      <w:r w:rsidRPr="00B3355B">
        <w:rPr>
          <w:sz w:val="22"/>
          <w:szCs w:val="18"/>
        </w:rPr>
        <w:t>Scorrendo la home page trova la sezione "link utili" cliccandoci trova il link "carta d'identità elettronica " cliccando tale link, scorre la pagina trovando il task.</w:t>
      </w:r>
    </w:p>
    <w:p w14:paraId="42FBE180" w14:textId="77777777" w:rsidR="00B3355B" w:rsidRDefault="00B3355B" w:rsidP="00BF7676">
      <w:pPr>
        <w:pStyle w:val="Contenuto"/>
        <w:pBdr>
          <w:top w:val="single" w:sz="4" w:space="1" w:color="auto"/>
        </w:pBdr>
        <w:ind w:left="1440"/>
        <w:jc w:val="both"/>
        <w:rPr>
          <w:sz w:val="22"/>
          <w:szCs w:val="18"/>
        </w:rPr>
      </w:pPr>
    </w:p>
    <w:p w14:paraId="67C8ACD6" w14:textId="77777777" w:rsidR="00BF7676" w:rsidRDefault="00BF7676" w:rsidP="00BF7676">
      <w:pPr>
        <w:pStyle w:val="Contenuto"/>
        <w:pBdr>
          <w:top w:val="single" w:sz="4" w:space="1" w:color="auto"/>
        </w:pBdr>
        <w:ind w:left="1440"/>
        <w:rPr>
          <w:sz w:val="22"/>
          <w:szCs w:val="18"/>
        </w:rPr>
      </w:pPr>
      <w:r>
        <w:rPr>
          <w:sz w:val="22"/>
          <w:szCs w:val="18"/>
        </w:rPr>
        <w:t xml:space="preserve">Obbiettivo: </w:t>
      </w:r>
      <w:r>
        <w:rPr>
          <w:sz w:val="22"/>
          <w:szCs w:val="18"/>
        </w:rPr>
        <w:tab/>
        <w:t>Raggiunto</w:t>
      </w:r>
    </w:p>
    <w:p w14:paraId="189B6AF5" w14:textId="4E094087" w:rsidR="00BF7676" w:rsidRDefault="00BF7676" w:rsidP="00BF7676">
      <w:pPr>
        <w:pStyle w:val="Contenuto"/>
        <w:pBdr>
          <w:top w:val="single" w:sz="4" w:space="1" w:color="auto"/>
        </w:pBdr>
        <w:ind w:left="1440"/>
        <w:rPr>
          <w:sz w:val="22"/>
          <w:szCs w:val="18"/>
        </w:rPr>
      </w:pPr>
      <w:r>
        <w:rPr>
          <w:sz w:val="22"/>
          <w:szCs w:val="18"/>
        </w:rPr>
        <w:t>Durata:</w:t>
      </w:r>
      <w:r>
        <w:rPr>
          <w:sz w:val="22"/>
          <w:szCs w:val="18"/>
        </w:rPr>
        <w:tab/>
      </w:r>
      <w:r>
        <w:rPr>
          <w:sz w:val="22"/>
          <w:szCs w:val="18"/>
        </w:rPr>
        <w:tab/>
        <w:t>57 secondi</w:t>
      </w:r>
    </w:p>
    <w:p w14:paraId="1D62EAFC" w14:textId="77777777" w:rsidR="00BF7676" w:rsidRDefault="00BF7676" w:rsidP="00BF7676">
      <w:pPr>
        <w:pStyle w:val="Contenuto"/>
        <w:ind w:left="1440"/>
        <w:rPr>
          <w:sz w:val="22"/>
          <w:szCs w:val="18"/>
        </w:rPr>
      </w:pPr>
      <w:r>
        <w:rPr>
          <w:sz w:val="22"/>
          <w:szCs w:val="18"/>
        </w:rPr>
        <w:t xml:space="preserve">Appunti: </w:t>
      </w:r>
    </w:p>
    <w:p w14:paraId="76DD7EF0" w14:textId="77777777" w:rsidR="00BF7676" w:rsidRDefault="00BF7676" w:rsidP="00BF7676">
      <w:pPr>
        <w:pStyle w:val="Contenuto"/>
        <w:ind w:left="720"/>
        <w:rPr>
          <w:sz w:val="22"/>
          <w:szCs w:val="18"/>
        </w:rPr>
      </w:pPr>
    </w:p>
    <w:p w14:paraId="2A5BC2A3" w14:textId="77777777" w:rsidR="00BF7676" w:rsidRDefault="00BF7676" w:rsidP="00BF7676">
      <w:pPr>
        <w:pStyle w:val="Contenuto"/>
        <w:ind w:left="720"/>
      </w:pPr>
      <w:r>
        <w:t>Task: 2</w:t>
      </w:r>
    </w:p>
    <w:p w14:paraId="23828422" w14:textId="0521477A"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Scorrendo la home page e cliccando "link utili" trova e clicca</w:t>
      </w:r>
      <w:r>
        <w:rPr>
          <w:b w:val="0"/>
          <w:sz w:val="22"/>
        </w:rPr>
        <w:t xml:space="preserve"> su "</w:t>
      </w:r>
      <w:r>
        <w:rPr>
          <w:rFonts w:ascii="Calibri" w:eastAsia="Calibri" w:hAnsi="Calibri" w:cs="Calibri"/>
          <w:b w:val="0"/>
          <w:color w:val="082A75"/>
          <w:sz w:val="22"/>
        </w:rPr>
        <w:t>contatti</w:t>
      </w:r>
      <w:r>
        <w:rPr>
          <w:b w:val="0"/>
          <w:sz w:val="22"/>
        </w:rPr>
        <w:t xml:space="preserve">" </w:t>
      </w:r>
      <w:r>
        <w:rPr>
          <w:rFonts w:ascii="Calibri" w:eastAsia="Calibri" w:hAnsi="Calibri" w:cs="Calibri"/>
          <w:b w:val="0"/>
          <w:color w:val="082A75"/>
          <w:sz w:val="22"/>
        </w:rPr>
        <w:t>trovando il task.</w:t>
      </w:r>
    </w:p>
    <w:p w14:paraId="29D901A8" w14:textId="77777777" w:rsidR="00B3355B" w:rsidRDefault="00B3355B" w:rsidP="00BF7676">
      <w:pPr>
        <w:pStyle w:val="Contenuto"/>
        <w:ind w:left="1440"/>
        <w:rPr>
          <w:sz w:val="22"/>
          <w:szCs w:val="18"/>
        </w:rPr>
      </w:pPr>
    </w:p>
    <w:p w14:paraId="747E66A2" w14:textId="13366BFA" w:rsidR="00BF7676" w:rsidRDefault="00BF7676" w:rsidP="00BF7676">
      <w:pPr>
        <w:pStyle w:val="Contenuto"/>
        <w:ind w:left="1440"/>
        <w:rPr>
          <w:sz w:val="22"/>
          <w:szCs w:val="18"/>
        </w:rPr>
      </w:pPr>
      <w:r>
        <w:rPr>
          <w:sz w:val="22"/>
          <w:szCs w:val="18"/>
        </w:rPr>
        <w:t xml:space="preserve">Obbiettivo: </w:t>
      </w:r>
      <w:r>
        <w:rPr>
          <w:sz w:val="22"/>
          <w:szCs w:val="18"/>
        </w:rPr>
        <w:tab/>
        <w:t>Raggiunto</w:t>
      </w:r>
    </w:p>
    <w:p w14:paraId="30345D5F" w14:textId="156D7540" w:rsidR="00BF7676" w:rsidRDefault="00BF7676" w:rsidP="00BF7676">
      <w:pPr>
        <w:pStyle w:val="Contenuto"/>
        <w:ind w:left="1440"/>
        <w:rPr>
          <w:sz w:val="22"/>
          <w:szCs w:val="18"/>
        </w:rPr>
      </w:pPr>
      <w:r>
        <w:rPr>
          <w:sz w:val="22"/>
          <w:szCs w:val="18"/>
        </w:rPr>
        <w:t>Durata:</w:t>
      </w:r>
      <w:r>
        <w:rPr>
          <w:sz w:val="22"/>
          <w:szCs w:val="18"/>
        </w:rPr>
        <w:tab/>
      </w:r>
      <w:r>
        <w:rPr>
          <w:sz w:val="22"/>
          <w:szCs w:val="18"/>
        </w:rPr>
        <w:tab/>
        <w:t>39 secondi</w:t>
      </w:r>
    </w:p>
    <w:p w14:paraId="63EEDD8D" w14:textId="77777777" w:rsidR="00BF7676" w:rsidRDefault="00BF7676" w:rsidP="00BF7676">
      <w:pPr>
        <w:pStyle w:val="Contenuto"/>
        <w:ind w:left="1440"/>
        <w:rPr>
          <w:sz w:val="22"/>
          <w:szCs w:val="18"/>
        </w:rPr>
      </w:pPr>
      <w:r>
        <w:rPr>
          <w:sz w:val="22"/>
          <w:szCs w:val="18"/>
        </w:rPr>
        <w:t>Appunti:</w:t>
      </w:r>
      <w:r>
        <w:rPr>
          <w:sz w:val="22"/>
          <w:szCs w:val="18"/>
        </w:rPr>
        <w:tab/>
        <w:t>Problematica rilevata relativa a link ambigui che generano confusione</w:t>
      </w:r>
    </w:p>
    <w:p w14:paraId="5DB65478" w14:textId="77777777" w:rsidR="00BF7676" w:rsidRDefault="00BF7676" w:rsidP="00BF7676">
      <w:pPr>
        <w:pStyle w:val="Contenuto"/>
        <w:rPr>
          <w:sz w:val="22"/>
          <w:szCs w:val="18"/>
        </w:rPr>
      </w:pPr>
      <w:r>
        <w:rPr>
          <w:sz w:val="22"/>
          <w:szCs w:val="18"/>
        </w:rPr>
        <w:tab/>
      </w:r>
    </w:p>
    <w:p w14:paraId="36D36F2A" w14:textId="77777777" w:rsidR="00BF7676" w:rsidRDefault="00BF7676" w:rsidP="00BF7676">
      <w:pPr>
        <w:pStyle w:val="Contenuto"/>
        <w:ind w:left="720"/>
      </w:pPr>
      <w:r>
        <w:t>Task: 3</w:t>
      </w:r>
    </w:p>
    <w:p w14:paraId="68ACAA1B" w14:textId="77777777"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Scorrendo la home page trova e clicca "link utili", scorrendo la pagina, clicc</w:t>
      </w:r>
      <w:r>
        <w:rPr>
          <w:b w:val="0"/>
          <w:sz w:val="22"/>
        </w:rPr>
        <w:t>a in seguito</w:t>
      </w:r>
      <w:r>
        <w:rPr>
          <w:rFonts w:ascii="Calibri" w:eastAsia="Calibri" w:hAnsi="Calibri" w:cs="Calibri"/>
          <w:b w:val="0"/>
          <w:color w:val="082A75"/>
          <w:sz w:val="22"/>
        </w:rPr>
        <w:t xml:space="preserve"> su "servizi sociali" ma la pagina non è attiva,</w:t>
      </w:r>
    </w:p>
    <w:p w14:paraId="3B61AC52" w14:textId="21B29C2A" w:rsidR="00BF7676" w:rsidRDefault="00B3355B" w:rsidP="00B3355B">
      <w:pPr>
        <w:pBdr>
          <w:top w:val="single" w:sz="4" w:space="1" w:color="000000"/>
          <w:left w:val="nil"/>
          <w:bottom w:val="nil"/>
          <w:right w:val="nil"/>
          <w:between w:val="nil"/>
        </w:pBdr>
        <w:ind w:left="1440"/>
        <w:jc w:val="both"/>
        <w:rPr>
          <w:rFonts w:ascii="Calibri" w:eastAsia="Calibri" w:hAnsi="Calibri" w:cs="Calibri"/>
          <w:b w:val="0"/>
          <w:color w:val="082A75"/>
          <w:sz w:val="22"/>
        </w:rPr>
      </w:pPr>
      <w:r>
        <w:rPr>
          <w:rFonts w:ascii="Calibri" w:eastAsia="Calibri" w:hAnsi="Calibri" w:cs="Calibri"/>
          <w:b w:val="0"/>
          <w:color w:val="082A75"/>
          <w:sz w:val="22"/>
        </w:rPr>
        <w:t>quindi ritornando alla home page, scorre quest'ultima, trovando e cliccando</w:t>
      </w:r>
      <w:r>
        <w:rPr>
          <w:b w:val="0"/>
          <w:sz w:val="22"/>
        </w:rPr>
        <w:t xml:space="preserve"> il link</w:t>
      </w:r>
      <w:r>
        <w:rPr>
          <w:rFonts w:ascii="Calibri" w:eastAsia="Calibri" w:hAnsi="Calibri" w:cs="Calibri"/>
          <w:b w:val="0"/>
          <w:color w:val="082A75"/>
          <w:sz w:val="22"/>
        </w:rPr>
        <w:t xml:space="preserve"> "servizio nazionale" </w:t>
      </w:r>
      <w:r>
        <w:rPr>
          <w:b w:val="0"/>
          <w:sz w:val="22"/>
        </w:rPr>
        <w:t>completando</w:t>
      </w:r>
      <w:r>
        <w:rPr>
          <w:rFonts w:ascii="Calibri" w:eastAsia="Calibri" w:hAnsi="Calibri" w:cs="Calibri"/>
          <w:b w:val="0"/>
          <w:color w:val="082A75"/>
          <w:sz w:val="22"/>
        </w:rPr>
        <w:t xml:space="preserve"> il task.</w:t>
      </w:r>
    </w:p>
    <w:p w14:paraId="5C1DC974" w14:textId="77777777" w:rsidR="00B3355B" w:rsidRPr="00B3355B" w:rsidRDefault="00B3355B" w:rsidP="00B3355B">
      <w:pPr>
        <w:pBdr>
          <w:top w:val="single" w:sz="4" w:space="1" w:color="000000"/>
          <w:left w:val="nil"/>
          <w:bottom w:val="nil"/>
          <w:right w:val="nil"/>
          <w:between w:val="nil"/>
        </w:pBdr>
        <w:ind w:left="1440"/>
        <w:jc w:val="both"/>
        <w:rPr>
          <w:b w:val="0"/>
          <w:sz w:val="22"/>
        </w:rPr>
      </w:pPr>
    </w:p>
    <w:p w14:paraId="2D1C8D92" w14:textId="77777777" w:rsidR="00BF7676" w:rsidRDefault="00BF7676" w:rsidP="00BF7676">
      <w:pPr>
        <w:pStyle w:val="Contenuto"/>
        <w:ind w:left="1440"/>
        <w:rPr>
          <w:sz w:val="22"/>
          <w:szCs w:val="18"/>
        </w:rPr>
      </w:pPr>
      <w:r>
        <w:rPr>
          <w:sz w:val="22"/>
          <w:szCs w:val="18"/>
        </w:rPr>
        <w:t xml:space="preserve">Obbiettivo: </w:t>
      </w:r>
      <w:r>
        <w:rPr>
          <w:sz w:val="22"/>
          <w:szCs w:val="18"/>
        </w:rPr>
        <w:tab/>
        <w:t>Raggiunto</w:t>
      </w:r>
    </w:p>
    <w:p w14:paraId="3B6FF454" w14:textId="7C0ED974" w:rsidR="00BF7676" w:rsidRDefault="00BF7676" w:rsidP="00BF7676">
      <w:pPr>
        <w:pStyle w:val="Contenuto"/>
        <w:ind w:left="1440"/>
        <w:rPr>
          <w:sz w:val="22"/>
          <w:szCs w:val="18"/>
        </w:rPr>
      </w:pPr>
      <w:r>
        <w:rPr>
          <w:sz w:val="22"/>
          <w:szCs w:val="18"/>
        </w:rPr>
        <w:t>Durata:</w:t>
      </w:r>
      <w:r>
        <w:rPr>
          <w:sz w:val="22"/>
          <w:szCs w:val="18"/>
        </w:rPr>
        <w:tab/>
      </w:r>
      <w:r>
        <w:rPr>
          <w:sz w:val="22"/>
          <w:szCs w:val="18"/>
        </w:rPr>
        <w:tab/>
        <w:t>40 secondi</w:t>
      </w:r>
    </w:p>
    <w:p w14:paraId="50FD0FA2" w14:textId="24FFFC1F" w:rsidR="00BF7676" w:rsidRDefault="00BF7676" w:rsidP="00BF7676">
      <w:pPr>
        <w:pStyle w:val="Contenuto"/>
        <w:ind w:left="1440"/>
        <w:rPr>
          <w:sz w:val="22"/>
          <w:szCs w:val="18"/>
        </w:rPr>
      </w:pPr>
      <w:r>
        <w:rPr>
          <w:sz w:val="22"/>
          <w:szCs w:val="18"/>
        </w:rPr>
        <w:t>Appunti:</w:t>
      </w:r>
      <w:r>
        <w:rPr>
          <w:sz w:val="22"/>
          <w:szCs w:val="18"/>
        </w:rPr>
        <w:tab/>
        <w:t>Pagina servizi sociali non attiva</w:t>
      </w:r>
    </w:p>
    <w:p w14:paraId="174DA0E1" w14:textId="77777777" w:rsidR="00BF7676" w:rsidRDefault="00BF7676" w:rsidP="00BF7676">
      <w:pPr>
        <w:pStyle w:val="Contenuto"/>
        <w:ind w:left="1440"/>
        <w:rPr>
          <w:sz w:val="22"/>
          <w:szCs w:val="18"/>
        </w:rPr>
      </w:pPr>
    </w:p>
    <w:p w14:paraId="1821A837" w14:textId="77777777" w:rsidR="00BF7676" w:rsidRDefault="00BF7676" w:rsidP="00BF7676">
      <w:pPr>
        <w:pStyle w:val="Contenuto"/>
        <w:ind w:left="720"/>
      </w:pPr>
      <w:r>
        <w:t>Task: 4</w:t>
      </w:r>
    </w:p>
    <w:p w14:paraId="32F8C9CD" w14:textId="6BA58422" w:rsidR="00BF7676" w:rsidRDefault="00B3355B" w:rsidP="00BF7676">
      <w:pPr>
        <w:pStyle w:val="Contenuto"/>
        <w:pBdr>
          <w:top w:val="single" w:sz="4" w:space="1" w:color="auto"/>
        </w:pBdr>
        <w:ind w:left="1440"/>
        <w:jc w:val="both"/>
        <w:rPr>
          <w:rFonts w:ascii="Calibri" w:eastAsia="Calibri" w:hAnsi="Calibri" w:cs="Calibri"/>
          <w:color w:val="082A75"/>
          <w:sz w:val="22"/>
        </w:rPr>
      </w:pPr>
      <w:r>
        <w:rPr>
          <w:rFonts w:ascii="Calibri" w:eastAsia="Calibri" w:hAnsi="Calibri" w:cs="Calibri"/>
          <w:color w:val="082A75"/>
          <w:sz w:val="22"/>
        </w:rPr>
        <w:t>Scorrendo la home page trova e clicca "link utili" trovando</w:t>
      </w:r>
      <w:r>
        <w:rPr>
          <w:sz w:val="22"/>
        </w:rPr>
        <w:t xml:space="preserve"> la sezione</w:t>
      </w:r>
      <w:r>
        <w:rPr>
          <w:rFonts w:ascii="Calibri" w:eastAsia="Calibri" w:hAnsi="Calibri" w:cs="Calibri"/>
          <w:color w:val="082A75"/>
          <w:sz w:val="22"/>
        </w:rPr>
        <w:t xml:space="preserve"> "come fare per",</w:t>
      </w:r>
      <w:r>
        <w:rPr>
          <w:sz w:val="22"/>
        </w:rPr>
        <w:t xml:space="preserve"> scorrendo tale pagina trova il modo</w:t>
      </w:r>
      <w:r>
        <w:rPr>
          <w:rFonts w:ascii="Calibri" w:eastAsia="Calibri" w:hAnsi="Calibri" w:cs="Calibri"/>
          <w:color w:val="082A75"/>
          <w:sz w:val="22"/>
        </w:rPr>
        <w:t xml:space="preserve"> utile per pagare una multa.</w:t>
      </w:r>
    </w:p>
    <w:p w14:paraId="47CAFCAB" w14:textId="77777777" w:rsidR="00B3355B" w:rsidRPr="00236FDF" w:rsidRDefault="00B3355B" w:rsidP="00BF7676">
      <w:pPr>
        <w:pStyle w:val="Contenuto"/>
        <w:pBdr>
          <w:top w:val="single" w:sz="4" w:space="1" w:color="auto"/>
        </w:pBdr>
        <w:ind w:left="1440"/>
        <w:jc w:val="both"/>
        <w:rPr>
          <w:sz w:val="22"/>
          <w:szCs w:val="18"/>
        </w:rPr>
      </w:pPr>
    </w:p>
    <w:p w14:paraId="524A2A25" w14:textId="77777777" w:rsidR="00BF7676" w:rsidRDefault="00BF7676" w:rsidP="00BF7676">
      <w:pPr>
        <w:pStyle w:val="Contenuto"/>
        <w:ind w:left="1440"/>
        <w:rPr>
          <w:sz w:val="22"/>
          <w:szCs w:val="18"/>
        </w:rPr>
      </w:pPr>
      <w:r>
        <w:rPr>
          <w:sz w:val="22"/>
          <w:szCs w:val="18"/>
        </w:rPr>
        <w:t xml:space="preserve">Obbiettivo: </w:t>
      </w:r>
      <w:r>
        <w:rPr>
          <w:sz w:val="22"/>
          <w:szCs w:val="18"/>
        </w:rPr>
        <w:tab/>
        <w:t>Raggiunto</w:t>
      </w:r>
    </w:p>
    <w:p w14:paraId="023FAB68" w14:textId="52A334EF" w:rsidR="00BF7676" w:rsidRDefault="00BF7676" w:rsidP="00BF7676">
      <w:pPr>
        <w:pStyle w:val="Contenuto"/>
        <w:ind w:left="1440"/>
        <w:rPr>
          <w:sz w:val="22"/>
          <w:szCs w:val="18"/>
        </w:rPr>
      </w:pPr>
      <w:r>
        <w:rPr>
          <w:sz w:val="22"/>
          <w:szCs w:val="18"/>
        </w:rPr>
        <w:t>Durata:</w:t>
      </w:r>
      <w:r>
        <w:rPr>
          <w:sz w:val="22"/>
          <w:szCs w:val="18"/>
        </w:rPr>
        <w:tab/>
      </w:r>
      <w:r>
        <w:rPr>
          <w:sz w:val="22"/>
          <w:szCs w:val="18"/>
        </w:rPr>
        <w:tab/>
        <w:t>41 secondi</w:t>
      </w:r>
    </w:p>
    <w:p w14:paraId="5F9F5FB7" w14:textId="77777777" w:rsidR="00BF7676" w:rsidRDefault="00BF7676" w:rsidP="00BF7676">
      <w:pPr>
        <w:pStyle w:val="Contenuto"/>
        <w:ind w:left="1440"/>
        <w:rPr>
          <w:sz w:val="22"/>
          <w:szCs w:val="18"/>
        </w:rPr>
      </w:pPr>
      <w:r>
        <w:rPr>
          <w:sz w:val="22"/>
          <w:szCs w:val="18"/>
        </w:rPr>
        <w:t>Appunti:</w:t>
      </w:r>
      <w:r>
        <w:rPr>
          <w:sz w:val="22"/>
          <w:szCs w:val="18"/>
        </w:rPr>
        <w:tab/>
      </w:r>
    </w:p>
    <w:p w14:paraId="0027CC66" w14:textId="77777777" w:rsidR="00BF7676" w:rsidRDefault="00BF7676" w:rsidP="00BF7676">
      <w:pPr>
        <w:pStyle w:val="Contenuto"/>
        <w:ind w:left="1440"/>
        <w:rPr>
          <w:sz w:val="22"/>
          <w:szCs w:val="18"/>
        </w:rPr>
      </w:pPr>
    </w:p>
    <w:p w14:paraId="11D9122A" w14:textId="77777777" w:rsidR="00BF7676" w:rsidRDefault="00BF7676" w:rsidP="00BF7676">
      <w:pPr>
        <w:pStyle w:val="Contenuto"/>
        <w:ind w:left="1440"/>
        <w:rPr>
          <w:sz w:val="22"/>
          <w:szCs w:val="18"/>
        </w:rPr>
      </w:pPr>
    </w:p>
    <w:p w14:paraId="4F9A9612" w14:textId="77777777" w:rsidR="00BF7676" w:rsidRDefault="00BF7676" w:rsidP="00BF7676">
      <w:pPr>
        <w:pStyle w:val="Contenuto"/>
        <w:ind w:left="1440"/>
        <w:rPr>
          <w:sz w:val="22"/>
          <w:szCs w:val="18"/>
        </w:rPr>
      </w:pPr>
    </w:p>
    <w:p w14:paraId="787C1D50" w14:textId="5A328A77" w:rsidR="00BF7676" w:rsidRDefault="00BF7676" w:rsidP="00BF7676">
      <w:pPr>
        <w:pStyle w:val="Contenuto"/>
        <w:ind w:left="1440"/>
        <w:rPr>
          <w:sz w:val="22"/>
          <w:szCs w:val="18"/>
        </w:rPr>
      </w:pPr>
    </w:p>
    <w:p w14:paraId="5FF6E8AC" w14:textId="77777777" w:rsidR="00BF7676" w:rsidRDefault="00BF7676" w:rsidP="00BF7676">
      <w:pPr>
        <w:pStyle w:val="Contenuto"/>
        <w:ind w:left="1440"/>
        <w:rPr>
          <w:sz w:val="22"/>
          <w:szCs w:val="18"/>
        </w:rPr>
      </w:pPr>
    </w:p>
    <w:p w14:paraId="4C7D843E" w14:textId="77777777" w:rsidR="00BF7676" w:rsidRDefault="00BF7676" w:rsidP="00BF7676">
      <w:pPr>
        <w:pStyle w:val="Contenuto"/>
        <w:ind w:left="1440"/>
        <w:rPr>
          <w:sz w:val="22"/>
          <w:szCs w:val="18"/>
        </w:rPr>
      </w:pPr>
    </w:p>
    <w:p w14:paraId="064713DF" w14:textId="77777777" w:rsidR="00BF7676" w:rsidRDefault="00BF7676" w:rsidP="00BF7676">
      <w:pPr>
        <w:pStyle w:val="Contenuto"/>
        <w:ind w:left="1440"/>
        <w:rPr>
          <w:sz w:val="22"/>
          <w:szCs w:val="18"/>
        </w:rPr>
      </w:pPr>
    </w:p>
    <w:p w14:paraId="6FD20137" w14:textId="77777777" w:rsidR="00BF7676" w:rsidRDefault="00BF7676" w:rsidP="00BF7676">
      <w:pPr>
        <w:pStyle w:val="Contenuto"/>
        <w:ind w:left="1440"/>
        <w:rPr>
          <w:sz w:val="22"/>
          <w:szCs w:val="18"/>
        </w:rPr>
      </w:pPr>
    </w:p>
    <w:p w14:paraId="66858574" w14:textId="77777777" w:rsidR="00BF7676" w:rsidRDefault="00BF7676" w:rsidP="00BF7676">
      <w:pPr>
        <w:pStyle w:val="Contenuto"/>
        <w:ind w:left="720"/>
      </w:pPr>
      <w:r>
        <w:lastRenderedPageBreak/>
        <w:t>Task: 5</w:t>
      </w:r>
    </w:p>
    <w:p w14:paraId="2B5D9154" w14:textId="1B75B0E2" w:rsidR="00BF7676" w:rsidRP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Scorrendo la home page, trova il link "Manduria da vivere" trovando tutti gli eventi.</w:t>
      </w:r>
    </w:p>
    <w:p w14:paraId="3F9D035B" w14:textId="77777777" w:rsidR="00BF7676" w:rsidRPr="00236FDF" w:rsidRDefault="00BF7676" w:rsidP="00B3355B">
      <w:pPr>
        <w:pStyle w:val="Contenuto"/>
        <w:ind w:left="1440"/>
        <w:jc w:val="both"/>
        <w:rPr>
          <w:sz w:val="22"/>
          <w:szCs w:val="18"/>
        </w:rPr>
      </w:pPr>
    </w:p>
    <w:p w14:paraId="05968A9C" w14:textId="335EDB7F" w:rsidR="00BF7676" w:rsidRDefault="00BF7676" w:rsidP="00BF7676">
      <w:pPr>
        <w:pStyle w:val="Contenuto"/>
        <w:ind w:left="1440"/>
        <w:rPr>
          <w:sz w:val="22"/>
          <w:szCs w:val="18"/>
        </w:rPr>
      </w:pPr>
      <w:r>
        <w:rPr>
          <w:sz w:val="22"/>
          <w:szCs w:val="18"/>
        </w:rPr>
        <w:t xml:space="preserve">Obbiettivo: </w:t>
      </w:r>
      <w:r>
        <w:rPr>
          <w:sz w:val="22"/>
          <w:szCs w:val="18"/>
        </w:rPr>
        <w:tab/>
        <w:t>Raggiunto</w:t>
      </w:r>
    </w:p>
    <w:p w14:paraId="7B504042" w14:textId="504EDA30" w:rsidR="00BF7676" w:rsidRDefault="00BF7676" w:rsidP="00BF7676">
      <w:pPr>
        <w:pStyle w:val="Contenuto"/>
        <w:ind w:left="1440"/>
        <w:rPr>
          <w:sz w:val="22"/>
          <w:szCs w:val="18"/>
        </w:rPr>
      </w:pPr>
      <w:r>
        <w:rPr>
          <w:sz w:val="22"/>
          <w:szCs w:val="18"/>
        </w:rPr>
        <w:t>Durata:</w:t>
      </w:r>
      <w:r>
        <w:rPr>
          <w:sz w:val="22"/>
          <w:szCs w:val="18"/>
        </w:rPr>
        <w:tab/>
      </w:r>
      <w:r>
        <w:rPr>
          <w:sz w:val="22"/>
          <w:szCs w:val="18"/>
        </w:rPr>
        <w:tab/>
        <w:t>19 secondi</w:t>
      </w:r>
    </w:p>
    <w:p w14:paraId="50BE3004" w14:textId="6E79482D" w:rsidR="00BF7676" w:rsidRDefault="00BF7676" w:rsidP="00BF7676">
      <w:pPr>
        <w:pStyle w:val="Contenuto"/>
        <w:ind w:left="720" w:firstLine="720"/>
        <w:rPr>
          <w:sz w:val="22"/>
          <w:szCs w:val="18"/>
        </w:rPr>
      </w:pPr>
      <w:r>
        <w:rPr>
          <w:sz w:val="22"/>
          <w:szCs w:val="18"/>
        </w:rPr>
        <w:t>Appunti:</w:t>
      </w:r>
      <w:r>
        <w:rPr>
          <w:sz w:val="22"/>
          <w:szCs w:val="18"/>
        </w:rPr>
        <w:tab/>
        <w:t xml:space="preserve">L’utente lamenta del layout della pagina eventi </w:t>
      </w:r>
    </w:p>
    <w:p w14:paraId="2B44F607" w14:textId="77777777" w:rsidR="00BF7676" w:rsidRDefault="00BF7676" w:rsidP="00BF7676">
      <w:pPr>
        <w:pStyle w:val="Contenuto"/>
        <w:rPr>
          <w:sz w:val="22"/>
          <w:szCs w:val="18"/>
        </w:rPr>
      </w:pPr>
    </w:p>
    <w:p w14:paraId="0F9F2597" w14:textId="77777777" w:rsidR="00BF7676" w:rsidRDefault="00BF7676" w:rsidP="00BF7676">
      <w:pPr>
        <w:pStyle w:val="Contenuto"/>
        <w:ind w:left="720"/>
      </w:pPr>
      <w:r>
        <w:t>Task: 6</w:t>
      </w:r>
    </w:p>
    <w:p w14:paraId="6771CA6D" w14:textId="66833684" w:rsidR="00BF7676" w:rsidRDefault="00BF7676" w:rsidP="00BF7676">
      <w:pPr>
        <w:pStyle w:val="Contenuto"/>
        <w:pBdr>
          <w:top w:val="single" w:sz="4" w:space="1" w:color="auto"/>
        </w:pBdr>
        <w:ind w:left="1440"/>
        <w:jc w:val="both"/>
        <w:rPr>
          <w:sz w:val="22"/>
          <w:szCs w:val="18"/>
        </w:rPr>
      </w:pPr>
      <w:r>
        <w:rPr>
          <w:sz w:val="22"/>
          <w:szCs w:val="18"/>
        </w:rPr>
        <w:t>S</w:t>
      </w:r>
      <w:r w:rsidRPr="00BF7676">
        <w:rPr>
          <w:sz w:val="22"/>
          <w:szCs w:val="18"/>
        </w:rPr>
        <w:t>correndo la home page trova il link albo pretorio.</w:t>
      </w:r>
    </w:p>
    <w:p w14:paraId="136F96C2" w14:textId="77777777" w:rsidR="00BF7676" w:rsidRPr="00236FDF" w:rsidRDefault="00BF7676" w:rsidP="00BF7676">
      <w:pPr>
        <w:pStyle w:val="Contenuto"/>
        <w:pBdr>
          <w:top w:val="single" w:sz="4" w:space="1" w:color="auto"/>
        </w:pBdr>
        <w:ind w:left="1440"/>
        <w:jc w:val="both"/>
        <w:rPr>
          <w:sz w:val="22"/>
          <w:szCs w:val="18"/>
        </w:rPr>
      </w:pPr>
    </w:p>
    <w:p w14:paraId="3AF75E2E" w14:textId="77777777" w:rsidR="00BF7676" w:rsidRDefault="00BF7676" w:rsidP="00BF7676">
      <w:pPr>
        <w:pStyle w:val="Contenuto"/>
        <w:ind w:left="1440"/>
        <w:rPr>
          <w:sz w:val="22"/>
          <w:szCs w:val="18"/>
        </w:rPr>
      </w:pPr>
      <w:r>
        <w:rPr>
          <w:sz w:val="22"/>
          <w:szCs w:val="18"/>
        </w:rPr>
        <w:t xml:space="preserve">Obbiettivo: </w:t>
      </w:r>
      <w:r>
        <w:rPr>
          <w:sz w:val="22"/>
          <w:szCs w:val="18"/>
        </w:rPr>
        <w:tab/>
        <w:t>Raggiunto</w:t>
      </w:r>
    </w:p>
    <w:p w14:paraId="3EE4CC0C" w14:textId="75DA48E1" w:rsidR="00BF7676" w:rsidRDefault="00BF7676" w:rsidP="00BF7676">
      <w:pPr>
        <w:pStyle w:val="Contenuto"/>
        <w:ind w:left="1440"/>
        <w:rPr>
          <w:sz w:val="22"/>
          <w:szCs w:val="18"/>
        </w:rPr>
      </w:pPr>
      <w:r>
        <w:rPr>
          <w:sz w:val="22"/>
          <w:szCs w:val="18"/>
        </w:rPr>
        <w:t>Durata:</w:t>
      </w:r>
      <w:r>
        <w:rPr>
          <w:sz w:val="22"/>
          <w:szCs w:val="18"/>
        </w:rPr>
        <w:tab/>
      </w:r>
      <w:r>
        <w:rPr>
          <w:sz w:val="22"/>
          <w:szCs w:val="18"/>
        </w:rPr>
        <w:tab/>
        <w:t>5 secondi</w:t>
      </w:r>
    </w:p>
    <w:p w14:paraId="3ACB2E39" w14:textId="7DE39014" w:rsidR="00BF7676" w:rsidRDefault="00BF7676" w:rsidP="00BF7676">
      <w:pPr>
        <w:pStyle w:val="Contenuto"/>
        <w:ind w:left="720" w:firstLine="720"/>
        <w:rPr>
          <w:sz w:val="22"/>
          <w:szCs w:val="18"/>
        </w:rPr>
      </w:pPr>
      <w:r>
        <w:rPr>
          <w:sz w:val="22"/>
          <w:szCs w:val="18"/>
        </w:rPr>
        <w:t>Appunti:</w:t>
      </w:r>
      <w:r>
        <w:rPr>
          <w:sz w:val="22"/>
          <w:szCs w:val="18"/>
        </w:rPr>
        <w:tab/>
      </w:r>
    </w:p>
    <w:p w14:paraId="1E1B3A7E" w14:textId="77777777" w:rsidR="00BF7676" w:rsidRDefault="00BF7676" w:rsidP="00BF7676">
      <w:pPr>
        <w:pStyle w:val="Contenuto"/>
        <w:ind w:left="720" w:firstLine="720"/>
        <w:rPr>
          <w:sz w:val="22"/>
          <w:szCs w:val="18"/>
        </w:rPr>
      </w:pPr>
    </w:p>
    <w:p w14:paraId="6D822179" w14:textId="159FA48E" w:rsidR="00BF7676" w:rsidRDefault="00BF7676" w:rsidP="00BF7676">
      <w:pPr>
        <w:pStyle w:val="Contenuto"/>
        <w:rPr>
          <w:sz w:val="22"/>
          <w:szCs w:val="18"/>
        </w:rPr>
      </w:pPr>
      <w:r>
        <w:rPr>
          <w:sz w:val="22"/>
          <w:szCs w:val="18"/>
        </w:rPr>
        <w:tab/>
        <w:t>Opinioni aggiuntive: S</w:t>
      </w:r>
      <w:r w:rsidRPr="00BF7676">
        <w:rPr>
          <w:sz w:val="22"/>
          <w:szCs w:val="18"/>
        </w:rPr>
        <w:t xml:space="preserve">ito facile da </w:t>
      </w:r>
      <w:r>
        <w:rPr>
          <w:sz w:val="22"/>
          <w:szCs w:val="18"/>
        </w:rPr>
        <w:t>usare</w:t>
      </w:r>
      <w:r w:rsidRPr="00BF7676">
        <w:rPr>
          <w:sz w:val="22"/>
          <w:szCs w:val="18"/>
        </w:rPr>
        <w:t>, i link sono facili da trovare.</w:t>
      </w:r>
    </w:p>
    <w:p w14:paraId="2F23A1BB" w14:textId="05005848" w:rsidR="00BF7676" w:rsidRDefault="00BF7676" w:rsidP="00BF7676">
      <w:pPr>
        <w:pStyle w:val="Contenuto"/>
        <w:pBdr>
          <w:bottom w:val="single" w:sz="4" w:space="1" w:color="auto"/>
        </w:pBdr>
        <w:rPr>
          <w:sz w:val="22"/>
          <w:szCs w:val="18"/>
        </w:rPr>
      </w:pPr>
    </w:p>
    <w:p w14:paraId="57B1DE26" w14:textId="304F95A5" w:rsidR="00BF7676" w:rsidRDefault="00BF7676" w:rsidP="00BF7676">
      <w:pPr>
        <w:pStyle w:val="Contenuto"/>
        <w:pBdr>
          <w:bottom w:val="single" w:sz="4" w:space="1" w:color="auto"/>
        </w:pBdr>
        <w:rPr>
          <w:sz w:val="22"/>
          <w:szCs w:val="18"/>
        </w:rPr>
      </w:pPr>
      <w:r>
        <w:rPr>
          <w:sz w:val="22"/>
          <w:szCs w:val="18"/>
        </w:rPr>
        <w:t xml:space="preserve">                                   </w:t>
      </w:r>
    </w:p>
    <w:p w14:paraId="782CA8A4" w14:textId="644E8347" w:rsidR="00BF7676" w:rsidRPr="00BF7676" w:rsidRDefault="00BF7676" w:rsidP="00BF7676"/>
    <w:p w14:paraId="330F239E" w14:textId="66D642A8" w:rsidR="00BF7676" w:rsidRPr="00BF7676" w:rsidRDefault="00BF7676" w:rsidP="00BF7676"/>
    <w:p w14:paraId="44C81434" w14:textId="4ABBDB51" w:rsidR="00BF7676" w:rsidRPr="00BF7676" w:rsidRDefault="00BF7676" w:rsidP="00BF7676"/>
    <w:p w14:paraId="23D996C2" w14:textId="6D794C44" w:rsidR="00BF7676" w:rsidRPr="00BF7676" w:rsidRDefault="00BF7676" w:rsidP="00BF7676"/>
    <w:p w14:paraId="616FCAF5" w14:textId="18C9F565" w:rsidR="00BF7676" w:rsidRPr="00BF7676" w:rsidRDefault="00BF7676" w:rsidP="00BF7676"/>
    <w:p w14:paraId="16D7D5BF" w14:textId="712FC0BF" w:rsidR="00BF7676" w:rsidRPr="00BF7676" w:rsidRDefault="00BF7676" w:rsidP="00BF7676"/>
    <w:p w14:paraId="500260B6" w14:textId="064513BE" w:rsidR="00BF7676" w:rsidRPr="00BF7676" w:rsidRDefault="00BF7676" w:rsidP="00BF7676"/>
    <w:p w14:paraId="23130989" w14:textId="2C619860" w:rsidR="00BF7676" w:rsidRPr="00BF7676" w:rsidRDefault="00BF7676" w:rsidP="00BF7676"/>
    <w:p w14:paraId="371F58EB" w14:textId="48A2F222" w:rsidR="00BF7676" w:rsidRPr="00BF7676" w:rsidRDefault="00BF7676" w:rsidP="00BF7676"/>
    <w:p w14:paraId="2E2FD61F" w14:textId="7C363FF2" w:rsidR="00BF7676" w:rsidRPr="00BF7676" w:rsidRDefault="00BF7676" w:rsidP="00BF7676"/>
    <w:p w14:paraId="48401B34" w14:textId="5E607022" w:rsidR="00BF7676" w:rsidRPr="00BF7676" w:rsidRDefault="00BF7676" w:rsidP="00BF7676"/>
    <w:p w14:paraId="34BAA4D0" w14:textId="77519EF1" w:rsidR="00BF7676" w:rsidRPr="00BF7676" w:rsidRDefault="00BF7676" w:rsidP="00BF7676"/>
    <w:p w14:paraId="114B8C86" w14:textId="1A5AA5A8" w:rsidR="00BF7676" w:rsidRPr="00BF7676" w:rsidRDefault="00BF7676" w:rsidP="00BF7676"/>
    <w:p w14:paraId="2291E19E" w14:textId="51893E18" w:rsidR="00BF7676" w:rsidRPr="00BF7676" w:rsidRDefault="00BF7676" w:rsidP="00BF7676"/>
    <w:p w14:paraId="191FF470" w14:textId="79F13EBB" w:rsidR="00BF7676" w:rsidRDefault="00BF7676" w:rsidP="00BF7676">
      <w:pPr>
        <w:rPr>
          <w:b w:val="0"/>
          <w:sz w:val="22"/>
          <w:szCs w:val="18"/>
        </w:rPr>
      </w:pPr>
    </w:p>
    <w:p w14:paraId="3700882A" w14:textId="55473EE4" w:rsidR="00BF7676" w:rsidRDefault="00BF7676" w:rsidP="00BF7676">
      <w:pPr>
        <w:tabs>
          <w:tab w:val="left" w:pos="3342"/>
        </w:tabs>
      </w:pPr>
      <w:r>
        <w:tab/>
      </w:r>
    </w:p>
    <w:p w14:paraId="29448952" w14:textId="4554D61F" w:rsidR="00BF7676" w:rsidRDefault="00BF7676" w:rsidP="00BF7676">
      <w:pPr>
        <w:tabs>
          <w:tab w:val="left" w:pos="3342"/>
        </w:tabs>
      </w:pPr>
    </w:p>
    <w:p w14:paraId="62A73A1A" w14:textId="446CE54A" w:rsidR="00BF7676" w:rsidRDefault="00BF7676" w:rsidP="00BF7676">
      <w:pPr>
        <w:tabs>
          <w:tab w:val="left" w:pos="3342"/>
        </w:tabs>
      </w:pPr>
    </w:p>
    <w:p w14:paraId="20A52CAA" w14:textId="7BAF34FE" w:rsidR="00BF7676" w:rsidRDefault="00BF7676" w:rsidP="00BF7676">
      <w:pPr>
        <w:tabs>
          <w:tab w:val="left" w:pos="3342"/>
        </w:tabs>
      </w:pPr>
    </w:p>
    <w:p w14:paraId="0B91002B" w14:textId="54C029E4" w:rsidR="00BF7676" w:rsidRDefault="00BF7676" w:rsidP="00BF7676">
      <w:pPr>
        <w:tabs>
          <w:tab w:val="left" w:pos="3342"/>
        </w:tabs>
      </w:pPr>
    </w:p>
    <w:p w14:paraId="6B13F97A" w14:textId="78569B81" w:rsidR="00BF7676" w:rsidRDefault="00BF7676" w:rsidP="00BF7676">
      <w:pPr>
        <w:tabs>
          <w:tab w:val="left" w:pos="3342"/>
        </w:tabs>
      </w:pPr>
    </w:p>
    <w:p w14:paraId="2D988A24" w14:textId="4FF85EAB" w:rsidR="00BF7676" w:rsidRDefault="00BF7676" w:rsidP="00BF7676">
      <w:pPr>
        <w:tabs>
          <w:tab w:val="left" w:pos="3342"/>
        </w:tabs>
      </w:pPr>
    </w:p>
    <w:p w14:paraId="797ABBAA" w14:textId="2393C8F9" w:rsidR="00BF7676" w:rsidRDefault="00BF7676" w:rsidP="00BF7676">
      <w:pPr>
        <w:ind w:firstLine="360"/>
      </w:pPr>
      <w:r>
        <w:lastRenderedPageBreak/>
        <w:t xml:space="preserve">Tester 4 – </w:t>
      </w:r>
      <w:r w:rsidR="00044B91">
        <w:t>Federica Zimbardi</w:t>
      </w:r>
    </w:p>
    <w:p w14:paraId="747E521B" w14:textId="1351961F" w:rsidR="00BF7676" w:rsidRPr="00236FDF" w:rsidRDefault="00BF7676" w:rsidP="00BF7676">
      <w:pPr>
        <w:pStyle w:val="Contenuto"/>
        <w:ind w:firstLine="720"/>
        <w:rPr>
          <w:sz w:val="24"/>
          <w:szCs w:val="20"/>
        </w:rPr>
      </w:pPr>
      <w:r w:rsidRPr="00236FDF">
        <w:rPr>
          <w:sz w:val="24"/>
          <w:szCs w:val="20"/>
        </w:rPr>
        <w:t xml:space="preserve">Inizio: </w:t>
      </w:r>
      <w:r w:rsidRPr="00236FDF">
        <w:rPr>
          <w:sz w:val="24"/>
          <w:szCs w:val="20"/>
        </w:rPr>
        <w:tab/>
      </w:r>
      <w:r>
        <w:rPr>
          <w:sz w:val="24"/>
          <w:szCs w:val="20"/>
        </w:rPr>
        <w:tab/>
      </w:r>
      <w:r w:rsidR="00044B91">
        <w:rPr>
          <w:sz w:val="24"/>
          <w:szCs w:val="20"/>
        </w:rPr>
        <w:t>12.26</w:t>
      </w:r>
      <w:r w:rsidRPr="00236FDF">
        <w:rPr>
          <w:sz w:val="24"/>
          <w:szCs w:val="20"/>
        </w:rPr>
        <w:t xml:space="preserve"> </w:t>
      </w:r>
    </w:p>
    <w:p w14:paraId="2D20BEA2" w14:textId="6355C77B" w:rsidR="00BF7676" w:rsidRPr="00236FDF" w:rsidRDefault="00BF7676" w:rsidP="00BF7676">
      <w:pPr>
        <w:pStyle w:val="Contenuto"/>
        <w:ind w:left="720"/>
        <w:rPr>
          <w:sz w:val="24"/>
          <w:szCs w:val="20"/>
        </w:rPr>
      </w:pPr>
      <w:r w:rsidRPr="00236FDF">
        <w:rPr>
          <w:sz w:val="24"/>
          <w:szCs w:val="20"/>
        </w:rPr>
        <w:t xml:space="preserve">Fine: </w:t>
      </w:r>
      <w:r w:rsidRPr="00236FDF">
        <w:rPr>
          <w:sz w:val="24"/>
          <w:szCs w:val="20"/>
        </w:rPr>
        <w:tab/>
      </w:r>
      <w:r w:rsidRPr="00236FDF">
        <w:rPr>
          <w:sz w:val="24"/>
          <w:szCs w:val="20"/>
        </w:rPr>
        <w:tab/>
      </w:r>
      <w:r w:rsidR="00044B91">
        <w:rPr>
          <w:sz w:val="24"/>
          <w:szCs w:val="20"/>
        </w:rPr>
        <w:t>13.11</w:t>
      </w:r>
    </w:p>
    <w:p w14:paraId="5C3E2B2F" w14:textId="77777777" w:rsidR="00BF7676" w:rsidRDefault="00BF7676" w:rsidP="00BF7676">
      <w:pPr>
        <w:pStyle w:val="Contenuto"/>
        <w:ind w:left="720"/>
      </w:pPr>
    </w:p>
    <w:p w14:paraId="580B9E36" w14:textId="77777777" w:rsidR="00BF7676" w:rsidRDefault="00BF7676" w:rsidP="00BF7676">
      <w:pPr>
        <w:pStyle w:val="Contenuto"/>
        <w:ind w:left="720"/>
      </w:pPr>
      <w:r>
        <w:t xml:space="preserve">Task: 1 </w:t>
      </w:r>
    </w:p>
    <w:p w14:paraId="2A911268" w14:textId="77777777"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Scorrendo la home page decide di cliccare su "come fare per", trovando e cliccando su carta d'identità, trovando il task.</w:t>
      </w:r>
    </w:p>
    <w:p w14:paraId="69C48718" w14:textId="77777777" w:rsidR="00044B91" w:rsidRDefault="00044B91" w:rsidP="00B3355B">
      <w:pPr>
        <w:pStyle w:val="Contenuto"/>
        <w:ind w:left="1440"/>
        <w:jc w:val="both"/>
        <w:rPr>
          <w:sz w:val="22"/>
          <w:szCs w:val="18"/>
        </w:rPr>
      </w:pPr>
    </w:p>
    <w:p w14:paraId="1C957142" w14:textId="77777777" w:rsidR="00BF7676" w:rsidRDefault="00BF7676" w:rsidP="00B3355B">
      <w:pPr>
        <w:pStyle w:val="Contenuto"/>
        <w:ind w:left="1440"/>
        <w:rPr>
          <w:sz w:val="22"/>
          <w:szCs w:val="18"/>
        </w:rPr>
      </w:pPr>
      <w:r>
        <w:rPr>
          <w:sz w:val="22"/>
          <w:szCs w:val="18"/>
        </w:rPr>
        <w:t xml:space="preserve">Obbiettivo: </w:t>
      </w:r>
      <w:r>
        <w:rPr>
          <w:sz w:val="22"/>
          <w:szCs w:val="18"/>
        </w:rPr>
        <w:tab/>
        <w:t>Raggiunto</w:t>
      </w:r>
    </w:p>
    <w:p w14:paraId="2C26A8CD" w14:textId="4A9F3630" w:rsidR="00BF7676" w:rsidRDefault="00BF7676" w:rsidP="00B3355B">
      <w:pPr>
        <w:pStyle w:val="Contenuto"/>
        <w:ind w:left="1440"/>
        <w:rPr>
          <w:sz w:val="22"/>
          <w:szCs w:val="18"/>
        </w:rPr>
      </w:pPr>
      <w:r>
        <w:rPr>
          <w:sz w:val="22"/>
          <w:szCs w:val="18"/>
        </w:rPr>
        <w:t>Durata:</w:t>
      </w:r>
      <w:r>
        <w:rPr>
          <w:sz w:val="22"/>
          <w:szCs w:val="18"/>
        </w:rPr>
        <w:tab/>
      </w:r>
      <w:r>
        <w:rPr>
          <w:sz w:val="22"/>
          <w:szCs w:val="18"/>
        </w:rPr>
        <w:tab/>
      </w:r>
      <w:r w:rsidR="00044B91">
        <w:rPr>
          <w:sz w:val="22"/>
          <w:szCs w:val="18"/>
        </w:rPr>
        <w:t>20</w:t>
      </w:r>
      <w:r>
        <w:rPr>
          <w:sz w:val="22"/>
          <w:szCs w:val="18"/>
        </w:rPr>
        <w:t xml:space="preserve"> secondi</w:t>
      </w:r>
    </w:p>
    <w:p w14:paraId="6226804F" w14:textId="77777777" w:rsidR="00BF7676" w:rsidRDefault="00BF7676" w:rsidP="00BF7676">
      <w:pPr>
        <w:pStyle w:val="Contenuto"/>
        <w:ind w:left="1440"/>
        <w:rPr>
          <w:sz w:val="22"/>
          <w:szCs w:val="18"/>
        </w:rPr>
      </w:pPr>
      <w:r>
        <w:rPr>
          <w:sz w:val="22"/>
          <w:szCs w:val="18"/>
        </w:rPr>
        <w:t xml:space="preserve">Appunti: </w:t>
      </w:r>
    </w:p>
    <w:p w14:paraId="7A154D9B" w14:textId="77777777" w:rsidR="00BF7676" w:rsidRDefault="00BF7676" w:rsidP="00BF7676">
      <w:pPr>
        <w:pStyle w:val="Contenuto"/>
        <w:ind w:left="720"/>
        <w:rPr>
          <w:sz w:val="22"/>
          <w:szCs w:val="18"/>
        </w:rPr>
      </w:pPr>
    </w:p>
    <w:p w14:paraId="1E4F3DA1" w14:textId="77777777" w:rsidR="00BF7676" w:rsidRDefault="00BF7676" w:rsidP="00BF7676">
      <w:pPr>
        <w:pStyle w:val="Contenuto"/>
        <w:ind w:left="720"/>
      </w:pPr>
      <w:r>
        <w:t>Task: 2</w:t>
      </w:r>
    </w:p>
    <w:p w14:paraId="684A8B9D" w14:textId="2083DECD"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 xml:space="preserve">Scorrendo la home page decide di cliccare su "come fare per", ma non trovando nulla decide di cliccare su amministrazione trasparente, scorrendo tale pagina e non trovando nulla </w:t>
      </w:r>
      <w:r>
        <w:rPr>
          <w:b w:val="0"/>
          <w:sz w:val="22"/>
        </w:rPr>
        <w:t xml:space="preserve">decide di ritornare </w:t>
      </w:r>
      <w:r>
        <w:rPr>
          <w:rFonts w:ascii="Calibri" w:eastAsia="Calibri" w:hAnsi="Calibri" w:cs="Calibri"/>
          <w:b w:val="0"/>
          <w:color w:val="082A75"/>
          <w:sz w:val="22"/>
        </w:rPr>
        <w:t>alla home page, scorrendo la pagin</w:t>
      </w:r>
      <w:r>
        <w:rPr>
          <w:b w:val="0"/>
          <w:sz w:val="22"/>
        </w:rPr>
        <w:t xml:space="preserve">a </w:t>
      </w:r>
      <w:r>
        <w:rPr>
          <w:rFonts w:ascii="Calibri" w:eastAsia="Calibri" w:hAnsi="Calibri" w:cs="Calibri"/>
          <w:b w:val="0"/>
          <w:color w:val="082A75"/>
          <w:sz w:val="22"/>
        </w:rPr>
        <w:t>clicca su amministrazione, a questo punto decide di ritornare su amministrazione trasparente, cliccando in seguito su amministrazione non trovando il task.</w:t>
      </w:r>
    </w:p>
    <w:p w14:paraId="3FF04CB6" w14:textId="77777777" w:rsidR="00BF7676" w:rsidRDefault="00BF7676" w:rsidP="00BF7676">
      <w:pPr>
        <w:pStyle w:val="Contenuto"/>
        <w:ind w:left="1440"/>
        <w:rPr>
          <w:sz w:val="22"/>
          <w:szCs w:val="18"/>
        </w:rPr>
      </w:pPr>
    </w:p>
    <w:p w14:paraId="00BBB451" w14:textId="77777777" w:rsidR="00BF7676" w:rsidRDefault="00BF7676" w:rsidP="00BF7676">
      <w:pPr>
        <w:pStyle w:val="Contenuto"/>
        <w:ind w:left="1440"/>
        <w:rPr>
          <w:sz w:val="22"/>
          <w:szCs w:val="18"/>
        </w:rPr>
      </w:pPr>
      <w:r>
        <w:rPr>
          <w:sz w:val="22"/>
          <w:szCs w:val="18"/>
        </w:rPr>
        <w:t xml:space="preserve">Obbiettivo: </w:t>
      </w:r>
      <w:r>
        <w:rPr>
          <w:sz w:val="22"/>
          <w:szCs w:val="18"/>
        </w:rPr>
        <w:tab/>
        <w:t>Non raggiunto</w:t>
      </w:r>
    </w:p>
    <w:p w14:paraId="3C0144DE" w14:textId="224552AD" w:rsidR="00BF7676" w:rsidRDefault="00BF7676" w:rsidP="00BF7676">
      <w:pPr>
        <w:pStyle w:val="Contenuto"/>
        <w:ind w:left="1440"/>
        <w:rPr>
          <w:sz w:val="22"/>
          <w:szCs w:val="18"/>
        </w:rPr>
      </w:pPr>
      <w:r>
        <w:rPr>
          <w:sz w:val="22"/>
          <w:szCs w:val="18"/>
        </w:rPr>
        <w:t>Durata:</w:t>
      </w:r>
      <w:r>
        <w:rPr>
          <w:sz w:val="22"/>
          <w:szCs w:val="18"/>
        </w:rPr>
        <w:tab/>
      </w:r>
      <w:r>
        <w:rPr>
          <w:sz w:val="22"/>
          <w:szCs w:val="18"/>
        </w:rPr>
        <w:tab/>
      </w:r>
      <w:r w:rsidR="00044B91">
        <w:rPr>
          <w:sz w:val="22"/>
          <w:szCs w:val="18"/>
        </w:rPr>
        <w:t>2</w:t>
      </w:r>
      <w:r>
        <w:rPr>
          <w:sz w:val="22"/>
          <w:szCs w:val="18"/>
        </w:rPr>
        <w:t xml:space="preserve"> </w:t>
      </w:r>
      <w:r w:rsidR="00044B91">
        <w:rPr>
          <w:sz w:val="22"/>
          <w:szCs w:val="18"/>
        </w:rPr>
        <w:t>minuti</w:t>
      </w:r>
    </w:p>
    <w:p w14:paraId="17BBD065" w14:textId="73939199" w:rsidR="00BF7676" w:rsidRDefault="00BF7676" w:rsidP="00BF7676">
      <w:pPr>
        <w:pStyle w:val="Contenuto"/>
        <w:ind w:left="1440"/>
        <w:rPr>
          <w:sz w:val="22"/>
          <w:szCs w:val="18"/>
        </w:rPr>
      </w:pPr>
      <w:r>
        <w:rPr>
          <w:sz w:val="22"/>
          <w:szCs w:val="18"/>
        </w:rPr>
        <w:t>Appunti:</w:t>
      </w:r>
      <w:r>
        <w:rPr>
          <w:sz w:val="22"/>
          <w:szCs w:val="18"/>
        </w:rPr>
        <w:tab/>
        <w:t xml:space="preserve">Problematica rilevata relativa </w:t>
      </w:r>
      <w:r w:rsidR="00044B91">
        <w:rPr>
          <w:sz w:val="22"/>
          <w:szCs w:val="18"/>
        </w:rPr>
        <w:t xml:space="preserve">alla frustrazione dell’utente nel trovare poco </w:t>
      </w:r>
      <w:r w:rsidR="00044B91">
        <w:rPr>
          <w:sz w:val="22"/>
          <w:szCs w:val="18"/>
        </w:rPr>
        <w:tab/>
      </w:r>
      <w:r w:rsidR="00044B91">
        <w:rPr>
          <w:sz w:val="22"/>
          <w:szCs w:val="18"/>
        </w:rPr>
        <w:tab/>
        <w:t xml:space="preserve">usabile il riferimento alle </w:t>
      </w:r>
      <w:r w:rsidR="00624075">
        <w:rPr>
          <w:sz w:val="22"/>
          <w:szCs w:val="18"/>
        </w:rPr>
        <w:t>E-mail</w:t>
      </w:r>
      <w:r w:rsidR="00044B91">
        <w:rPr>
          <w:sz w:val="22"/>
          <w:szCs w:val="18"/>
        </w:rPr>
        <w:t xml:space="preserve"> PEC.</w:t>
      </w:r>
    </w:p>
    <w:p w14:paraId="1B36662B" w14:textId="77777777" w:rsidR="00BF7676" w:rsidRDefault="00BF7676" w:rsidP="00BF7676">
      <w:pPr>
        <w:pStyle w:val="Contenuto"/>
        <w:rPr>
          <w:sz w:val="22"/>
          <w:szCs w:val="18"/>
        </w:rPr>
      </w:pPr>
      <w:r>
        <w:rPr>
          <w:sz w:val="22"/>
          <w:szCs w:val="18"/>
        </w:rPr>
        <w:tab/>
      </w:r>
    </w:p>
    <w:p w14:paraId="10FA514C" w14:textId="77777777" w:rsidR="00BF7676" w:rsidRDefault="00BF7676" w:rsidP="00BF7676">
      <w:pPr>
        <w:pStyle w:val="Contenuto"/>
        <w:ind w:left="720"/>
      </w:pPr>
      <w:r>
        <w:t>Task: 3</w:t>
      </w:r>
    </w:p>
    <w:p w14:paraId="700EEB88" w14:textId="34319B5C"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 xml:space="preserve">Scorrendo la home page clicca su " come fare per " </w:t>
      </w:r>
      <w:r>
        <w:rPr>
          <w:b w:val="0"/>
          <w:sz w:val="22"/>
        </w:rPr>
        <w:t>ma</w:t>
      </w:r>
      <w:r>
        <w:rPr>
          <w:rFonts w:ascii="Calibri" w:eastAsia="Calibri" w:hAnsi="Calibri" w:cs="Calibri"/>
          <w:b w:val="0"/>
          <w:color w:val="082A75"/>
          <w:sz w:val="22"/>
        </w:rPr>
        <w:t xml:space="preserve"> non trovando nulla, </w:t>
      </w:r>
      <w:r>
        <w:rPr>
          <w:b w:val="0"/>
          <w:sz w:val="22"/>
        </w:rPr>
        <w:t>decide di tornare</w:t>
      </w:r>
      <w:r>
        <w:rPr>
          <w:rFonts w:ascii="Calibri" w:eastAsia="Calibri" w:hAnsi="Calibri" w:cs="Calibri"/>
          <w:b w:val="0"/>
          <w:color w:val="082A75"/>
          <w:sz w:val="22"/>
        </w:rPr>
        <w:t xml:space="preserve"> su amministrazione, visionando la pagina decide di cliccare su amministrazione trasparente, cliccando in seguito su bandi di concorso, non trovando il task.</w:t>
      </w:r>
    </w:p>
    <w:p w14:paraId="43E4A5F8" w14:textId="77777777" w:rsidR="00044B91" w:rsidRPr="00236FDF" w:rsidRDefault="00044B91" w:rsidP="00B3355B">
      <w:pPr>
        <w:pStyle w:val="Contenuto"/>
        <w:ind w:left="1440"/>
        <w:jc w:val="both"/>
        <w:rPr>
          <w:sz w:val="22"/>
          <w:szCs w:val="18"/>
        </w:rPr>
      </w:pPr>
    </w:p>
    <w:p w14:paraId="1DB904CE" w14:textId="46DF283F" w:rsidR="00BF7676" w:rsidRDefault="00BF7676" w:rsidP="00BF7676">
      <w:pPr>
        <w:pStyle w:val="Contenuto"/>
        <w:ind w:left="1440"/>
        <w:rPr>
          <w:sz w:val="22"/>
          <w:szCs w:val="18"/>
        </w:rPr>
      </w:pPr>
      <w:r>
        <w:rPr>
          <w:sz w:val="22"/>
          <w:szCs w:val="18"/>
        </w:rPr>
        <w:t xml:space="preserve">Obbiettivo: </w:t>
      </w:r>
      <w:r>
        <w:rPr>
          <w:sz w:val="22"/>
          <w:szCs w:val="18"/>
        </w:rPr>
        <w:tab/>
      </w:r>
      <w:r w:rsidR="00044B91">
        <w:rPr>
          <w:sz w:val="22"/>
          <w:szCs w:val="18"/>
        </w:rPr>
        <w:t>Non r</w:t>
      </w:r>
      <w:r>
        <w:rPr>
          <w:sz w:val="22"/>
          <w:szCs w:val="18"/>
        </w:rPr>
        <w:t>aggiunto</w:t>
      </w:r>
    </w:p>
    <w:p w14:paraId="5DFA1ED0" w14:textId="282C8F9F" w:rsidR="00BF7676" w:rsidRDefault="00BF7676" w:rsidP="00BF7676">
      <w:pPr>
        <w:pStyle w:val="Contenuto"/>
        <w:ind w:left="1440"/>
        <w:rPr>
          <w:sz w:val="22"/>
          <w:szCs w:val="18"/>
        </w:rPr>
      </w:pPr>
      <w:r>
        <w:rPr>
          <w:sz w:val="22"/>
          <w:szCs w:val="18"/>
        </w:rPr>
        <w:t>Durata:</w:t>
      </w:r>
      <w:r>
        <w:rPr>
          <w:sz w:val="22"/>
          <w:szCs w:val="18"/>
        </w:rPr>
        <w:tab/>
      </w:r>
      <w:r>
        <w:rPr>
          <w:sz w:val="22"/>
          <w:szCs w:val="18"/>
        </w:rPr>
        <w:tab/>
        <w:t>1</w:t>
      </w:r>
      <w:r w:rsidR="00044B91">
        <w:rPr>
          <w:sz w:val="22"/>
          <w:szCs w:val="18"/>
        </w:rPr>
        <w:t>.35</w:t>
      </w:r>
      <w:r>
        <w:rPr>
          <w:sz w:val="22"/>
          <w:szCs w:val="18"/>
        </w:rPr>
        <w:t xml:space="preserve"> minuti</w:t>
      </w:r>
    </w:p>
    <w:p w14:paraId="5F7CF271" w14:textId="77777777" w:rsidR="00BF7676" w:rsidRDefault="00BF7676" w:rsidP="00BF7676">
      <w:pPr>
        <w:pStyle w:val="Contenuto"/>
        <w:ind w:left="1440"/>
        <w:rPr>
          <w:sz w:val="22"/>
          <w:szCs w:val="18"/>
        </w:rPr>
      </w:pPr>
      <w:r>
        <w:rPr>
          <w:sz w:val="22"/>
          <w:szCs w:val="18"/>
        </w:rPr>
        <w:t>Appunti:</w:t>
      </w:r>
      <w:r>
        <w:rPr>
          <w:sz w:val="22"/>
          <w:szCs w:val="18"/>
        </w:rPr>
        <w:tab/>
      </w:r>
    </w:p>
    <w:p w14:paraId="576DD3EF" w14:textId="77777777" w:rsidR="00BF7676" w:rsidRDefault="00BF7676" w:rsidP="00BF7676">
      <w:pPr>
        <w:pStyle w:val="Contenuto"/>
        <w:ind w:left="1440"/>
        <w:rPr>
          <w:sz w:val="22"/>
          <w:szCs w:val="18"/>
        </w:rPr>
      </w:pPr>
    </w:p>
    <w:p w14:paraId="2B684D78" w14:textId="77777777" w:rsidR="00BF7676" w:rsidRDefault="00BF7676" w:rsidP="00BF7676">
      <w:pPr>
        <w:pStyle w:val="Contenuto"/>
        <w:ind w:left="720"/>
      </w:pPr>
      <w:r>
        <w:t>Task: 4</w:t>
      </w:r>
    </w:p>
    <w:p w14:paraId="234734D4" w14:textId="04F380F9"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Scorrendo la home page clicca su "come fare per" clicca tasse da pagare e trova come pagare una multa.</w:t>
      </w:r>
    </w:p>
    <w:p w14:paraId="0F76037A" w14:textId="77777777" w:rsidR="00BF7676" w:rsidRPr="00236FDF" w:rsidRDefault="00BF7676" w:rsidP="00B3355B">
      <w:pPr>
        <w:pStyle w:val="Contenuto"/>
        <w:ind w:left="1440"/>
        <w:jc w:val="both"/>
        <w:rPr>
          <w:sz w:val="22"/>
          <w:szCs w:val="18"/>
        </w:rPr>
      </w:pPr>
    </w:p>
    <w:p w14:paraId="3D701891" w14:textId="77777777" w:rsidR="00BF7676" w:rsidRDefault="00BF7676" w:rsidP="00BF7676">
      <w:pPr>
        <w:pStyle w:val="Contenuto"/>
        <w:ind w:left="1440"/>
        <w:rPr>
          <w:sz w:val="22"/>
          <w:szCs w:val="18"/>
        </w:rPr>
      </w:pPr>
      <w:r>
        <w:rPr>
          <w:sz w:val="22"/>
          <w:szCs w:val="18"/>
        </w:rPr>
        <w:t xml:space="preserve">Obbiettivo: </w:t>
      </w:r>
      <w:r>
        <w:rPr>
          <w:sz w:val="22"/>
          <w:szCs w:val="18"/>
        </w:rPr>
        <w:tab/>
        <w:t>Raggiunto</w:t>
      </w:r>
    </w:p>
    <w:p w14:paraId="106B43D4" w14:textId="05A879E6" w:rsidR="00BF7676" w:rsidRDefault="00BF7676" w:rsidP="00BF7676">
      <w:pPr>
        <w:pStyle w:val="Contenuto"/>
        <w:ind w:left="1440"/>
        <w:rPr>
          <w:sz w:val="22"/>
          <w:szCs w:val="18"/>
        </w:rPr>
      </w:pPr>
      <w:r>
        <w:rPr>
          <w:sz w:val="22"/>
          <w:szCs w:val="18"/>
        </w:rPr>
        <w:t>Durata:</w:t>
      </w:r>
      <w:r>
        <w:rPr>
          <w:sz w:val="22"/>
          <w:szCs w:val="18"/>
        </w:rPr>
        <w:tab/>
      </w:r>
      <w:r>
        <w:rPr>
          <w:sz w:val="22"/>
          <w:szCs w:val="18"/>
        </w:rPr>
        <w:tab/>
      </w:r>
      <w:r w:rsidR="00044B91">
        <w:rPr>
          <w:sz w:val="22"/>
          <w:szCs w:val="18"/>
        </w:rPr>
        <w:t>5 secondi</w:t>
      </w:r>
    </w:p>
    <w:p w14:paraId="7E15C4A0" w14:textId="77777777" w:rsidR="00BF7676" w:rsidRDefault="00BF7676" w:rsidP="00BF7676">
      <w:pPr>
        <w:pStyle w:val="Contenuto"/>
        <w:ind w:left="1440"/>
        <w:rPr>
          <w:sz w:val="22"/>
          <w:szCs w:val="18"/>
        </w:rPr>
      </w:pPr>
      <w:r>
        <w:rPr>
          <w:sz w:val="22"/>
          <w:szCs w:val="18"/>
        </w:rPr>
        <w:t>Appunti:</w:t>
      </w:r>
      <w:r>
        <w:rPr>
          <w:sz w:val="22"/>
          <w:szCs w:val="18"/>
        </w:rPr>
        <w:tab/>
      </w:r>
    </w:p>
    <w:p w14:paraId="24251933" w14:textId="77777777" w:rsidR="00BF7676" w:rsidRDefault="00BF7676" w:rsidP="00BF7676">
      <w:pPr>
        <w:pStyle w:val="Contenuto"/>
        <w:ind w:left="1440"/>
        <w:rPr>
          <w:sz w:val="22"/>
          <w:szCs w:val="18"/>
        </w:rPr>
      </w:pPr>
    </w:p>
    <w:p w14:paraId="3E4482BC" w14:textId="77777777" w:rsidR="00BF7676" w:rsidRDefault="00BF7676" w:rsidP="00BF7676">
      <w:pPr>
        <w:pStyle w:val="Contenuto"/>
        <w:ind w:left="1440"/>
        <w:rPr>
          <w:sz w:val="22"/>
          <w:szCs w:val="18"/>
        </w:rPr>
      </w:pPr>
    </w:p>
    <w:p w14:paraId="65582B87" w14:textId="77777777" w:rsidR="00BF7676" w:rsidRDefault="00BF7676" w:rsidP="00BF7676">
      <w:pPr>
        <w:pStyle w:val="Contenuto"/>
        <w:ind w:left="1440"/>
        <w:rPr>
          <w:sz w:val="22"/>
          <w:szCs w:val="18"/>
        </w:rPr>
      </w:pPr>
    </w:p>
    <w:p w14:paraId="028AD3F5" w14:textId="77777777" w:rsidR="00BF7676" w:rsidRDefault="00BF7676" w:rsidP="00BF7676">
      <w:pPr>
        <w:pStyle w:val="Contenuto"/>
        <w:ind w:left="1440"/>
        <w:rPr>
          <w:sz w:val="22"/>
          <w:szCs w:val="18"/>
        </w:rPr>
      </w:pPr>
    </w:p>
    <w:p w14:paraId="22F1FF6D" w14:textId="77777777" w:rsidR="00BF7676" w:rsidRDefault="00BF7676" w:rsidP="00BF7676">
      <w:pPr>
        <w:pStyle w:val="Contenuto"/>
        <w:ind w:left="1440"/>
        <w:rPr>
          <w:sz w:val="22"/>
          <w:szCs w:val="18"/>
        </w:rPr>
      </w:pPr>
    </w:p>
    <w:p w14:paraId="38E0AC87" w14:textId="77777777" w:rsidR="00BF7676" w:rsidRDefault="00BF7676" w:rsidP="00BF7676">
      <w:pPr>
        <w:pStyle w:val="Contenuto"/>
        <w:ind w:left="1440"/>
        <w:rPr>
          <w:sz w:val="22"/>
          <w:szCs w:val="18"/>
        </w:rPr>
      </w:pPr>
    </w:p>
    <w:p w14:paraId="1E477CCE" w14:textId="77777777" w:rsidR="00BF7676" w:rsidRDefault="00BF7676" w:rsidP="00BF7676">
      <w:pPr>
        <w:pStyle w:val="Contenuto"/>
        <w:ind w:left="1440"/>
        <w:rPr>
          <w:sz w:val="22"/>
          <w:szCs w:val="18"/>
        </w:rPr>
      </w:pPr>
    </w:p>
    <w:p w14:paraId="378BA26F" w14:textId="77777777" w:rsidR="00BF7676" w:rsidRDefault="00BF7676" w:rsidP="00BF7676">
      <w:pPr>
        <w:pStyle w:val="Contenuto"/>
        <w:ind w:left="720"/>
      </w:pPr>
      <w:r>
        <w:t>Task: 5</w:t>
      </w:r>
    </w:p>
    <w:p w14:paraId="13FE3CA9" w14:textId="77777777"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Scorrendo la home page, clicca su "Manduria da vivere" trovando il task.</w:t>
      </w:r>
    </w:p>
    <w:p w14:paraId="6525A9AC" w14:textId="77777777" w:rsidR="00BF7676" w:rsidRPr="00236FDF" w:rsidRDefault="00BF7676" w:rsidP="00B3355B">
      <w:pPr>
        <w:pStyle w:val="Contenuto"/>
        <w:ind w:left="1440"/>
        <w:jc w:val="both"/>
        <w:rPr>
          <w:sz w:val="22"/>
          <w:szCs w:val="18"/>
        </w:rPr>
      </w:pPr>
    </w:p>
    <w:p w14:paraId="70EB0E51" w14:textId="39A73ADF" w:rsidR="00BF7676" w:rsidRDefault="00BF7676" w:rsidP="00BF7676">
      <w:pPr>
        <w:pStyle w:val="Contenuto"/>
        <w:ind w:left="1440"/>
        <w:rPr>
          <w:sz w:val="22"/>
          <w:szCs w:val="18"/>
        </w:rPr>
      </w:pPr>
      <w:r>
        <w:rPr>
          <w:sz w:val="22"/>
          <w:szCs w:val="18"/>
        </w:rPr>
        <w:t xml:space="preserve">Obbiettivo: </w:t>
      </w:r>
      <w:r>
        <w:rPr>
          <w:sz w:val="22"/>
          <w:szCs w:val="18"/>
        </w:rPr>
        <w:tab/>
      </w:r>
      <w:r w:rsidR="00044B91">
        <w:rPr>
          <w:sz w:val="22"/>
          <w:szCs w:val="18"/>
        </w:rPr>
        <w:t>R</w:t>
      </w:r>
      <w:r>
        <w:rPr>
          <w:sz w:val="22"/>
          <w:szCs w:val="18"/>
        </w:rPr>
        <w:t>aggiunto</w:t>
      </w:r>
    </w:p>
    <w:p w14:paraId="04911A50" w14:textId="5A692CE6" w:rsidR="00BF7676" w:rsidRDefault="00BF7676" w:rsidP="00BF7676">
      <w:pPr>
        <w:pStyle w:val="Contenuto"/>
        <w:ind w:left="1440"/>
        <w:rPr>
          <w:sz w:val="22"/>
          <w:szCs w:val="18"/>
        </w:rPr>
      </w:pPr>
      <w:r>
        <w:rPr>
          <w:sz w:val="22"/>
          <w:szCs w:val="18"/>
        </w:rPr>
        <w:t>Durata:</w:t>
      </w:r>
      <w:r>
        <w:rPr>
          <w:sz w:val="22"/>
          <w:szCs w:val="18"/>
        </w:rPr>
        <w:tab/>
      </w:r>
      <w:r>
        <w:rPr>
          <w:sz w:val="22"/>
          <w:szCs w:val="18"/>
        </w:rPr>
        <w:tab/>
      </w:r>
      <w:r w:rsidR="00044B91">
        <w:rPr>
          <w:sz w:val="22"/>
          <w:szCs w:val="18"/>
        </w:rPr>
        <w:t>3</w:t>
      </w:r>
      <w:r>
        <w:rPr>
          <w:sz w:val="22"/>
          <w:szCs w:val="18"/>
        </w:rPr>
        <w:t xml:space="preserve"> secondi</w:t>
      </w:r>
    </w:p>
    <w:p w14:paraId="4DAB1D4B" w14:textId="0FEC5C3C" w:rsidR="00BF7676" w:rsidRDefault="00BF7676" w:rsidP="00BF7676">
      <w:pPr>
        <w:pStyle w:val="Contenuto"/>
        <w:ind w:left="720" w:firstLine="720"/>
        <w:rPr>
          <w:sz w:val="22"/>
          <w:szCs w:val="18"/>
        </w:rPr>
      </w:pPr>
      <w:r>
        <w:rPr>
          <w:sz w:val="22"/>
          <w:szCs w:val="18"/>
        </w:rPr>
        <w:t>Appunti:</w:t>
      </w:r>
      <w:r>
        <w:rPr>
          <w:sz w:val="22"/>
          <w:szCs w:val="18"/>
        </w:rPr>
        <w:tab/>
      </w:r>
    </w:p>
    <w:p w14:paraId="388FA2DC" w14:textId="77777777" w:rsidR="00BF7676" w:rsidRDefault="00BF7676" w:rsidP="00BF7676">
      <w:pPr>
        <w:pStyle w:val="Contenuto"/>
        <w:rPr>
          <w:sz w:val="22"/>
          <w:szCs w:val="18"/>
        </w:rPr>
      </w:pPr>
    </w:p>
    <w:p w14:paraId="796798E0" w14:textId="77777777" w:rsidR="00BF7676" w:rsidRDefault="00BF7676" w:rsidP="00BF7676">
      <w:pPr>
        <w:pStyle w:val="Contenuto"/>
        <w:ind w:left="720"/>
      </w:pPr>
      <w:r>
        <w:t>Task: 6</w:t>
      </w:r>
    </w:p>
    <w:p w14:paraId="399F7D1B" w14:textId="77777777"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Scorrendo la home page clicca su "come fare per", scorrendo la pagina trova e clicca il menu a tendina, cliccando su amministrazione trasparente e visionando il menu laterale trova il task.</w:t>
      </w:r>
    </w:p>
    <w:p w14:paraId="1A3623AF" w14:textId="77777777" w:rsidR="00BF7676" w:rsidRPr="00236FDF" w:rsidRDefault="00BF7676" w:rsidP="00B3355B">
      <w:pPr>
        <w:pStyle w:val="Contenuto"/>
        <w:ind w:left="1440"/>
        <w:jc w:val="both"/>
        <w:rPr>
          <w:sz w:val="22"/>
          <w:szCs w:val="18"/>
        </w:rPr>
      </w:pPr>
    </w:p>
    <w:p w14:paraId="2A03BB0E" w14:textId="77777777" w:rsidR="00BF7676" w:rsidRDefault="00BF7676" w:rsidP="00BF7676">
      <w:pPr>
        <w:pStyle w:val="Contenuto"/>
        <w:ind w:left="1440"/>
        <w:rPr>
          <w:sz w:val="22"/>
          <w:szCs w:val="18"/>
        </w:rPr>
      </w:pPr>
      <w:r>
        <w:rPr>
          <w:sz w:val="22"/>
          <w:szCs w:val="18"/>
        </w:rPr>
        <w:t xml:space="preserve">Obbiettivo: </w:t>
      </w:r>
      <w:r>
        <w:rPr>
          <w:sz w:val="22"/>
          <w:szCs w:val="18"/>
        </w:rPr>
        <w:tab/>
        <w:t>Raggiunto</w:t>
      </w:r>
    </w:p>
    <w:p w14:paraId="6C2BD0B0" w14:textId="2687CCD8" w:rsidR="00BF7676" w:rsidRDefault="00BF7676" w:rsidP="00BF7676">
      <w:pPr>
        <w:pStyle w:val="Contenuto"/>
        <w:ind w:left="1440"/>
        <w:rPr>
          <w:sz w:val="22"/>
          <w:szCs w:val="18"/>
        </w:rPr>
      </w:pPr>
      <w:r>
        <w:rPr>
          <w:sz w:val="22"/>
          <w:szCs w:val="18"/>
        </w:rPr>
        <w:t>Durata:</w:t>
      </w:r>
      <w:r>
        <w:rPr>
          <w:sz w:val="22"/>
          <w:szCs w:val="18"/>
        </w:rPr>
        <w:tab/>
      </w:r>
      <w:r>
        <w:rPr>
          <w:sz w:val="22"/>
          <w:szCs w:val="18"/>
        </w:rPr>
        <w:tab/>
      </w:r>
      <w:r w:rsidR="00044B91">
        <w:rPr>
          <w:sz w:val="22"/>
          <w:szCs w:val="18"/>
        </w:rPr>
        <w:t>1.13 minuti</w:t>
      </w:r>
    </w:p>
    <w:p w14:paraId="67F1F083" w14:textId="1D9D78FB" w:rsidR="00BF7676" w:rsidRDefault="00BF7676" w:rsidP="00BF7676">
      <w:pPr>
        <w:pStyle w:val="Contenuto"/>
        <w:ind w:left="720" w:firstLine="720"/>
        <w:rPr>
          <w:sz w:val="22"/>
          <w:szCs w:val="18"/>
        </w:rPr>
      </w:pPr>
      <w:r>
        <w:rPr>
          <w:sz w:val="22"/>
          <w:szCs w:val="18"/>
        </w:rPr>
        <w:t>Appunti:</w:t>
      </w:r>
      <w:r>
        <w:rPr>
          <w:sz w:val="22"/>
          <w:szCs w:val="18"/>
        </w:rPr>
        <w:tab/>
      </w:r>
      <w:r w:rsidR="00044B91">
        <w:rPr>
          <w:sz w:val="22"/>
          <w:szCs w:val="18"/>
        </w:rPr>
        <w:t xml:space="preserve">Problematica rilevata relativa alla presenza di link fondamentali in fondo alla </w:t>
      </w:r>
      <w:r w:rsidR="00044B91">
        <w:rPr>
          <w:sz w:val="22"/>
          <w:szCs w:val="18"/>
        </w:rPr>
        <w:tab/>
      </w:r>
      <w:r w:rsidR="00044B91">
        <w:rPr>
          <w:sz w:val="22"/>
          <w:szCs w:val="18"/>
        </w:rPr>
        <w:tab/>
      </w:r>
      <w:r w:rsidR="00044B91">
        <w:rPr>
          <w:sz w:val="22"/>
          <w:szCs w:val="18"/>
        </w:rPr>
        <w:tab/>
        <w:t>homepage.</w:t>
      </w:r>
    </w:p>
    <w:p w14:paraId="3D36E4C3" w14:textId="77777777" w:rsidR="00044B91" w:rsidRDefault="00044B91" w:rsidP="00BF7676">
      <w:pPr>
        <w:pStyle w:val="Contenuto"/>
        <w:ind w:left="720" w:firstLine="720"/>
        <w:rPr>
          <w:sz w:val="22"/>
          <w:szCs w:val="18"/>
        </w:rPr>
      </w:pPr>
    </w:p>
    <w:p w14:paraId="2D965DB8" w14:textId="7C962D36" w:rsidR="00044B91" w:rsidRPr="00044B91" w:rsidRDefault="00044B91" w:rsidP="00044B91">
      <w:pPr>
        <w:pStyle w:val="Contenuto"/>
        <w:ind w:firstLine="720"/>
        <w:rPr>
          <w:sz w:val="24"/>
          <w:szCs w:val="20"/>
        </w:rPr>
      </w:pPr>
      <w:r w:rsidRPr="00044B91">
        <w:rPr>
          <w:sz w:val="24"/>
          <w:szCs w:val="20"/>
        </w:rPr>
        <w:t>Opinioni aggiuntive: Sito facile da usare, i link sono facili da trovare.</w:t>
      </w:r>
    </w:p>
    <w:p w14:paraId="47A4C61A" w14:textId="77777777" w:rsidR="00BF7676" w:rsidRDefault="00BF7676" w:rsidP="00BF7676">
      <w:pPr>
        <w:pStyle w:val="Contenuto"/>
        <w:pBdr>
          <w:bottom w:val="single" w:sz="4" w:space="1" w:color="auto"/>
        </w:pBdr>
        <w:rPr>
          <w:sz w:val="22"/>
          <w:szCs w:val="18"/>
        </w:rPr>
      </w:pPr>
    </w:p>
    <w:p w14:paraId="0654ACED" w14:textId="09343C1B" w:rsidR="00BF7676" w:rsidRDefault="00BF7676" w:rsidP="00BF7676">
      <w:pPr>
        <w:tabs>
          <w:tab w:val="left" w:pos="3342"/>
        </w:tabs>
      </w:pPr>
    </w:p>
    <w:p w14:paraId="33F29FD1" w14:textId="7DE9DDC1" w:rsidR="00044B91" w:rsidRDefault="00044B91" w:rsidP="00BF7676">
      <w:pPr>
        <w:tabs>
          <w:tab w:val="left" w:pos="3342"/>
        </w:tabs>
      </w:pPr>
    </w:p>
    <w:p w14:paraId="0FED243C" w14:textId="1793D3A9" w:rsidR="00044B91" w:rsidRDefault="00044B91" w:rsidP="00BF7676">
      <w:pPr>
        <w:tabs>
          <w:tab w:val="left" w:pos="3342"/>
        </w:tabs>
      </w:pPr>
    </w:p>
    <w:p w14:paraId="1D2BC746" w14:textId="338889D8" w:rsidR="00044B91" w:rsidRDefault="00044B91" w:rsidP="00BF7676">
      <w:pPr>
        <w:tabs>
          <w:tab w:val="left" w:pos="3342"/>
        </w:tabs>
      </w:pPr>
    </w:p>
    <w:p w14:paraId="181CECE7" w14:textId="28B90DB2" w:rsidR="00044B91" w:rsidRDefault="00044B91" w:rsidP="00BF7676">
      <w:pPr>
        <w:tabs>
          <w:tab w:val="left" w:pos="3342"/>
        </w:tabs>
      </w:pPr>
    </w:p>
    <w:p w14:paraId="5E4F2CD8" w14:textId="1E7849BD" w:rsidR="00044B91" w:rsidRDefault="00044B91" w:rsidP="00BF7676">
      <w:pPr>
        <w:tabs>
          <w:tab w:val="left" w:pos="3342"/>
        </w:tabs>
      </w:pPr>
    </w:p>
    <w:p w14:paraId="07B1A763" w14:textId="456F3EA1" w:rsidR="00044B91" w:rsidRDefault="00044B91" w:rsidP="00BF7676">
      <w:pPr>
        <w:tabs>
          <w:tab w:val="left" w:pos="3342"/>
        </w:tabs>
      </w:pPr>
    </w:p>
    <w:p w14:paraId="57C29322" w14:textId="5E9367BA" w:rsidR="00044B91" w:rsidRDefault="00044B91" w:rsidP="00BF7676">
      <w:pPr>
        <w:tabs>
          <w:tab w:val="left" w:pos="3342"/>
        </w:tabs>
      </w:pPr>
    </w:p>
    <w:p w14:paraId="57FF2562" w14:textId="724A0022" w:rsidR="00044B91" w:rsidRDefault="00044B91" w:rsidP="00BF7676">
      <w:pPr>
        <w:tabs>
          <w:tab w:val="left" w:pos="3342"/>
        </w:tabs>
      </w:pPr>
    </w:p>
    <w:p w14:paraId="1BF408E5" w14:textId="7C060C6F" w:rsidR="00044B91" w:rsidRDefault="00044B91" w:rsidP="00BF7676">
      <w:pPr>
        <w:tabs>
          <w:tab w:val="left" w:pos="3342"/>
        </w:tabs>
      </w:pPr>
    </w:p>
    <w:p w14:paraId="0F17F6F6" w14:textId="2569FFEE" w:rsidR="00044B91" w:rsidRDefault="00044B91" w:rsidP="00BF7676">
      <w:pPr>
        <w:tabs>
          <w:tab w:val="left" w:pos="3342"/>
        </w:tabs>
      </w:pPr>
    </w:p>
    <w:p w14:paraId="6E8C08A7" w14:textId="0D34DB8B" w:rsidR="00044B91" w:rsidRDefault="00044B91" w:rsidP="00BF7676">
      <w:pPr>
        <w:tabs>
          <w:tab w:val="left" w:pos="3342"/>
        </w:tabs>
      </w:pPr>
    </w:p>
    <w:p w14:paraId="3FD71420" w14:textId="392BE50B" w:rsidR="00044B91" w:rsidRDefault="00044B91" w:rsidP="00BF7676">
      <w:pPr>
        <w:tabs>
          <w:tab w:val="left" w:pos="3342"/>
        </w:tabs>
      </w:pPr>
    </w:p>
    <w:p w14:paraId="63FEB388" w14:textId="3D3A4EC2" w:rsidR="00044B91" w:rsidRDefault="00044B91" w:rsidP="00BF7676">
      <w:pPr>
        <w:tabs>
          <w:tab w:val="left" w:pos="3342"/>
        </w:tabs>
      </w:pPr>
    </w:p>
    <w:p w14:paraId="00EC46F7" w14:textId="036B2715" w:rsidR="00044B91" w:rsidRDefault="00044B91" w:rsidP="00BF7676">
      <w:pPr>
        <w:tabs>
          <w:tab w:val="left" w:pos="3342"/>
        </w:tabs>
      </w:pPr>
    </w:p>
    <w:p w14:paraId="40C710B2" w14:textId="2FD84740" w:rsidR="00044B91" w:rsidRDefault="00044B91" w:rsidP="00BF7676">
      <w:pPr>
        <w:tabs>
          <w:tab w:val="left" w:pos="3342"/>
        </w:tabs>
      </w:pPr>
    </w:p>
    <w:p w14:paraId="173240E3" w14:textId="7DF007BF" w:rsidR="00044B91" w:rsidRDefault="00044B91" w:rsidP="00BF7676">
      <w:pPr>
        <w:tabs>
          <w:tab w:val="left" w:pos="3342"/>
        </w:tabs>
      </w:pPr>
    </w:p>
    <w:p w14:paraId="7C662EEE" w14:textId="77236D19" w:rsidR="00044B91" w:rsidRDefault="00044B91" w:rsidP="00BF7676">
      <w:pPr>
        <w:tabs>
          <w:tab w:val="left" w:pos="3342"/>
        </w:tabs>
      </w:pPr>
    </w:p>
    <w:p w14:paraId="251D560A" w14:textId="717A7E25" w:rsidR="00044B91" w:rsidRDefault="00044B91" w:rsidP="00BF7676">
      <w:pPr>
        <w:tabs>
          <w:tab w:val="left" w:pos="3342"/>
        </w:tabs>
      </w:pPr>
    </w:p>
    <w:p w14:paraId="03463A58" w14:textId="383900D6" w:rsidR="00044B91" w:rsidRDefault="00044B91" w:rsidP="00BF7676">
      <w:pPr>
        <w:tabs>
          <w:tab w:val="left" w:pos="3342"/>
        </w:tabs>
      </w:pPr>
    </w:p>
    <w:p w14:paraId="36C66B4A" w14:textId="2AE982B5" w:rsidR="00044B91" w:rsidRDefault="00044B91" w:rsidP="00044B91">
      <w:pPr>
        <w:ind w:firstLine="360"/>
      </w:pPr>
      <w:r>
        <w:t>Tester 5 – Sarah Iacobino</w:t>
      </w:r>
    </w:p>
    <w:p w14:paraId="750ECF92" w14:textId="12B0432B" w:rsidR="00044B91" w:rsidRPr="00236FDF" w:rsidRDefault="00044B91" w:rsidP="00044B91">
      <w:pPr>
        <w:pStyle w:val="Contenuto"/>
        <w:ind w:firstLine="720"/>
        <w:rPr>
          <w:sz w:val="24"/>
          <w:szCs w:val="20"/>
        </w:rPr>
      </w:pPr>
      <w:r w:rsidRPr="00236FDF">
        <w:rPr>
          <w:sz w:val="24"/>
          <w:szCs w:val="20"/>
        </w:rPr>
        <w:t xml:space="preserve">Inizio: </w:t>
      </w:r>
      <w:r w:rsidRPr="00236FDF">
        <w:rPr>
          <w:sz w:val="24"/>
          <w:szCs w:val="20"/>
        </w:rPr>
        <w:tab/>
      </w:r>
      <w:r>
        <w:rPr>
          <w:sz w:val="24"/>
          <w:szCs w:val="20"/>
        </w:rPr>
        <w:tab/>
        <w:t>13.15</w:t>
      </w:r>
      <w:r w:rsidRPr="00236FDF">
        <w:rPr>
          <w:sz w:val="24"/>
          <w:szCs w:val="20"/>
        </w:rPr>
        <w:t xml:space="preserve"> </w:t>
      </w:r>
    </w:p>
    <w:p w14:paraId="543DFE23" w14:textId="562F533F" w:rsidR="00044B91" w:rsidRPr="00236FDF" w:rsidRDefault="00044B91" w:rsidP="00044B91">
      <w:pPr>
        <w:pStyle w:val="Contenuto"/>
        <w:ind w:left="720"/>
        <w:rPr>
          <w:sz w:val="24"/>
          <w:szCs w:val="20"/>
        </w:rPr>
      </w:pPr>
      <w:r w:rsidRPr="00236FDF">
        <w:rPr>
          <w:sz w:val="24"/>
          <w:szCs w:val="20"/>
        </w:rPr>
        <w:t xml:space="preserve">Fine: </w:t>
      </w:r>
      <w:r w:rsidRPr="00236FDF">
        <w:rPr>
          <w:sz w:val="24"/>
          <w:szCs w:val="20"/>
        </w:rPr>
        <w:tab/>
      </w:r>
      <w:r w:rsidRPr="00236FDF">
        <w:rPr>
          <w:sz w:val="24"/>
          <w:szCs w:val="20"/>
        </w:rPr>
        <w:tab/>
      </w:r>
      <w:r>
        <w:rPr>
          <w:sz w:val="24"/>
          <w:szCs w:val="20"/>
        </w:rPr>
        <w:t>13.28</w:t>
      </w:r>
    </w:p>
    <w:p w14:paraId="694B6658" w14:textId="77777777" w:rsidR="00044B91" w:rsidRDefault="00044B91" w:rsidP="00044B91">
      <w:pPr>
        <w:pStyle w:val="Contenuto"/>
        <w:ind w:left="720"/>
      </w:pPr>
    </w:p>
    <w:p w14:paraId="0CA231D0" w14:textId="77777777" w:rsidR="00044B91" w:rsidRDefault="00044B91" w:rsidP="00044B91">
      <w:pPr>
        <w:pStyle w:val="Contenuto"/>
        <w:ind w:left="720"/>
      </w:pPr>
      <w:r>
        <w:t xml:space="preserve">Task: 1 </w:t>
      </w:r>
    </w:p>
    <w:p w14:paraId="348F9976" w14:textId="305DA235" w:rsidR="00044B91" w:rsidRDefault="00B3355B" w:rsidP="00044B91">
      <w:pPr>
        <w:pStyle w:val="Contenuto"/>
        <w:pBdr>
          <w:top w:val="single" w:sz="4" w:space="1" w:color="auto"/>
        </w:pBdr>
        <w:ind w:left="1440"/>
        <w:jc w:val="both"/>
        <w:rPr>
          <w:sz w:val="22"/>
          <w:szCs w:val="18"/>
        </w:rPr>
      </w:pPr>
      <w:r w:rsidRPr="00B3355B">
        <w:rPr>
          <w:sz w:val="22"/>
          <w:szCs w:val="18"/>
        </w:rPr>
        <w:t>Scorrendo l’home page trova "link utili" , cliccando su carta di identità elettronica trova il task.</w:t>
      </w:r>
    </w:p>
    <w:p w14:paraId="13249669" w14:textId="77777777" w:rsidR="00B3355B" w:rsidRDefault="00B3355B" w:rsidP="00044B91">
      <w:pPr>
        <w:pStyle w:val="Contenuto"/>
        <w:pBdr>
          <w:top w:val="single" w:sz="4" w:space="1" w:color="auto"/>
        </w:pBdr>
        <w:ind w:left="1440"/>
        <w:jc w:val="both"/>
        <w:rPr>
          <w:sz w:val="22"/>
          <w:szCs w:val="18"/>
        </w:rPr>
      </w:pPr>
    </w:p>
    <w:p w14:paraId="03FF2102" w14:textId="77777777" w:rsidR="00044B91" w:rsidRDefault="00044B91" w:rsidP="00044B91">
      <w:pPr>
        <w:pStyle w:val="Contenuto"/>
        <w:pBdr>
          <w:top w:val="single" w:sz="4" w:space="1" w:color="auto"/>
        </w:pBdr>
        <w:ind w:left="1440"/>
        <w:rPr>
          <w:sz w:val="22"/>
          <w:szCs w:val="18"/>
        </w:rPr>
      </w:pPr>
      <w:r>
        <w:rPr>
          <w:sz w:val="22"/>
          <w:szCs w:val="18"/>
        </w:rPr>
        <w:t xml:space="preserve">Obbiettivo: </w:t>
      </w:r>
      <w:r>
        <w:rPr>
          <w:sz w:val="22"/>
          <w:szCs w:val="18"/>
        </w:rPr>
        <w:tab/>
        <w:t>Raggiunto</w:t>
      </w:r>
    </w:p>
    <w:p w14:paraId="6DA1F4BC" w14:textId="42D5691F" w:rsidR="00044B91" w:rsidRDefault="00044B91" w:rsidP="00044B91">
      <w:pPr>
        <w:pStyle w:val="Contenuto"/>
        <w:pBdr>
          <w:top w:val="single" w:sz="4" w:space="1" w:color="auto"/>
        </w:pBdr>
        <w:ind w:left="1440"/>
        <w:rPr>
          <w:sz w:val="22"/>
          <w:szCs w:val="18"/>
        </w:rPr>
      </w:pPr>
      <w:r>
        <w:rPr>
          <w:sz w:val="22"/>
          <w:szCs w:val="18"/>
        </w:rPr>
        <w:t>Durata:</w:t>
      </w:r>
      <w:r>
        <w:rPr>
          <w:sz w:val="22"/>
          <w:szCs w:val="18"/>
        </w:rPr>
        <w:tab/>
      </w:r>
      <w:r>
        <w:rPr>
          <w:sz w:val="22"/>
          <w:szCs w:val="18"/>
        </w:rPr>
        <w:tab/>
        <w:t>13 secondi</w:t>
      </w:r>
    </w:p>
    <w:p w14:paraId="7936B42C" w14:textId="77777777" w:rsidR="00044B91" w:rsidRDefault="00044B91" w:rsidP="00044B91">
      <w:pPr>
        <w:pStyle w:val="Contenuto"/>
        <w:ind w:left="1440"/>
        <w:rPr>
          <w:sz w:val="22"/>
          <w:szCs w:val="18"/>
        </w:rPr>
      </w:pPr>
      <w:r>
        <w:rPr>
          <w:sz w:val="22"/>
          <w:szCs w:val="18"/>
        </w:rPr>
        <w:t xml:space="preserve">Appunti: </w:t>
      </w:r>
    </w:p>
    <w:p w14:paraId="42AB0122" w14:textId="77777777" w:rsidR="00044B91" w:rsidRDefault="00044B91" w:rsidP="00044B91">
      <w:pPr>
        <w:pStyle w:val="Contenuto"/>
        <w:ind w:left="720"/>
        <w:rPr>
          <w:sz w:val="22"/>
          <w:szCs w:val="18"/>
        </w:rPr>
      </w:pPr>
    </w:p>
    <w:p w14:paraId="355746A6" w14:textId="77777777" w:rsidR="00044B91" w:rsidRDefault="00044B91" w:rsidP="00044B91">
      <w:pPr>
        <w:pStyle w:val="Contenuto"/>
        <w:ind w:left="720"/>
      </w:pPr>
      <w:r>
        <w:t>Task: 2</w:t>
      </w:r>
    </w:p>
    <w:p w14:paraId="227BD226" w14:textId="77777777"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Scorrendo la home page trova e clicca su "telefono, mail, PEC" scorrendo la suddetta pagina, trova il task.</w:t>
      </w:r>
    </w:p>
    <w:p w14:paraId="1C0CBFD0" w14:textId="77777777" w:rsidR="00044B91" w:rsidRDefault="00044B91" w:rsidP="00044B91">
      <w:pPr>
        <w:pStyle w:val="Contenuto"/>
        <w:ind w:left="1440"/>
        <w:rPr>
          <w:sz w:val="22"/>
          <w:szCs w:val="18"/>
        </w:rPr>
      </w:pPr>
    </w:p>
    <w:p w14:paraId="30275885" w14:textId="77777777" w:rsidR="00044B91" w:rsidRDefault="00044B91" w:rsidP="00044B91">
      <w:pPr>
        <w:pStyle w:val="Contenuto"/>
        <w:ind w:left="1440"/>
        <w:rPr>
          <w:sz w:val="22"/>
          <w:szCs w:val="18"/>
        </w:rPr>
      </w:pPr>
      <w:r>
        <w:rPr>
          <w:sz w:val="22"/>
          <w:szCs w:val="18"/>
        </w:rPr>
        <w:t xml:space="preserve">Obbiettivo: </w:t>
      </w:r>
      <w:r>
        <w:rPr>
          <w:sz w:val="22"/>
          <w:szCs w:val="18"/>
        </w:rPr>
        <w:tab/>
        <w:t>Raggiunto</w:t>
      </w:r>
    </w:p>
    <w:p w14:paraId="707BA481" w14:textId="33942077" w:rsidR="00044B91" w:rsidRDefault="00044B91" w:rsidP="00044B91">
      <w:pPr>
        <w:pStyle w:val="Contenuto"/>
        <w:ind w:left="1440"/>
        <w:rPr>
          <w:sz w:val="22"/>
          <w:szCs w:val="18"/>
        </w:rPr>
      </w:pPr>
      <w:r>
        <w:rPr>
          <w:sz w:val="22"/>
          <w:szCs w:val="18"/>
        </w:rPr>
        <w:t>Durata:</w:t>
      </w:r>
      <w:r>
        <w:rPr>
          <w:sz w:val="22"/>
          <w:szCs w:val="18"/>
        </w:rPr>
        <w:tab/>
      </w:r>
      <w:r>
        <w:rPr>
          <w:sz w:val="22"/>
          <w:szCs w:val="18"/>
        </w:rPr>
        <w:tab/>
        <w:t>40 secondi</w:t>
      </w:r>
    </w:p>
    <w:p w14:paraId="5262DFEC" w14:textId="1DE4CCE6" w:rsidR="00044B91" w:rsidRDefault="00044B91" w:rsidP="00044B91">
      <w:pPr>
        <w:pStyle w:val="Contenuto"/>
        <w:ind w:left="1440"/>
        <w:rPr>
          <w:sz w:val="22"/>
          <w:szCs w:val="18"/>
        </w:rPr>
      </w:pPr>
      <w:r>
        <w:rPr>
          <w:sz w:val="22"/>
          <w:szCs w:val="18"/>
        </w:rPr>
        <w:t>Appunti:</w:t>
      </w:r>
      <w:r>
        <w:rPr>
          <w:sz w:val="22"/>
          <w:szCs w:val="18"/>
        </w:rPr>
        <w:tab/>
      </w:r>
    </w:p>
    <w:p w14:paraId="363552B4" w14:textId="77777777" w:rsidR="00044B91" w:rsidRDefault="00044B91" w:rsidP="00044B91">
      <w:pPr>
        <w:pStyle w:val="Contenuto"/>
        <w:rPr>
          <w:sz w:val="22"/>
          <w:szCs w:val="18"/>
        </w:rPr>
      </w:pPr>
      <w:r>
        <w:rPr>
          <w:sz w:val="22"/>
          <w:szCs w:val="18"/>
        </w:rPr>
        <w:tab/>
      </w:r>
    </w:p>
    <w:p w14:paraId="36B2816F" w14:textId="77777777" w:rsidR="00044B91" w:rsidRDefault="00044B91" w:rsidP="00044B91">
      <w:pPr>
        <w:pStyle w:val="Contenuto"/>
        <w:ind w:left="720"/>
      </w:pPr>
      <w:r>
        <w:t>Task: 3</w:t>
      </w:r>
    </w:p>
    <w:p w14:paraId="1072277D" w14:textId="77777777"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Scorrendo la home page, clicca sul menù orizzontale ma non trovando nulla, continua a scorrere la home page, cliccando su "link utili" riesce a trovare il task.</w:t>
      </w:r>
    </w:p>
    <w:p w14:paraId="1FAFA8CD" w14:textId="77777777" w:rsidR="00044B91" w:rsidRPr="00236FDF" w:rsidRDefault="00044B91" w:rsidP="00B3355B">
      <w:pPr>
        <w:pStyle w:val="Contenuto"/>
        <w:jc w:val="both"/>
        <w:rPr>
          <w:sz w:val="22"/>
          <w:szCs w:val="18"/>
        </w:rPr>
      </w:pPr>
    </w:p>
    <w:p w14:paraId="57370AB5" w14:textId="77777777" w:rsidR="00044B91" w:rsidRDefault="00044B91" w:rsidP="00044B91">
      <w:pPr>
        <w:pStyle w:val="Contenuto"/>
        <w:ind w:left="1440"/>
        <w:rPr>
          <w:sz w:val="22"/>
          <w:szCs w:val="18"/>
        </w:rPr>
      </w:pPr>
      <w:r>
        <w:rPr>
          <w:sz w:val="22"/>
          <w:szCs w:val="18"/>
        </w:rPr>
        <w:t xml:space="preserve">Obbiettivo: </w:t>
      </w:r>
      <w:r>
        <w:rPr>
          <w:sz w:val="22"/>
          <w:szCs w:val="18"/>
        </w:rPr>
        <w:tab/>
        <w:t>Raggiunto</w:t>
      </w:r>
    </w:p>
    <w:p w14:paraId="75A2B61D" w14:textId="14F1DE2B" w:rsidR="00044B91" w:rsidRDefault="00044B91" w:rsidP="00044B91">
      <w:pPr>
        <w:pStyle w:val="Contenuto"/>
        <w:ind w:left="1440"/>
        <w:rPr>
          <w:sz w:val="22"/>
          <w:szCs w:val="18"/>
        </w:rPr>
      </w:pPr>
      <w:r>
        <w:rPr>
          <w:sz w:val="22"/>
          <w:szCs w:val="18"/>
        </w:rPr>
        <w:t>Durata:</w:t>
      </w:r>
      <w:r>
        <w:rPr>
          <w:sz w:val="22"/>
          <w:szCs w:val="18"/>
        </w:rPr>
        <w:tab/>
      </w:r>
      <w:r>
        <w:rPr>
          <w:sz w:val="22"/>
          <w:szCs w:val="18"/>
        </w:rPr>
        <w:tab/>
        <w:t>42 secondi</w:t>
      </w:r>
    </w:p>
    <w:p w14:paraId="7E317A1B" w14:textId="6D954CA6" w:rsidR="00044B91" w:rsidRDefault="00044B91" w:rsidP="00044B91">
      <w:pPr>
        <w:pStyle w:val="Contenuto"/>
        <w:ind w:left="1440"/>
        <w:rPr>
          <w:sz w:val="22"/>
          <w:szCs w:val="18"/>
        </w:rPr>
      </w:pPr>
      <w:r>
        <w:rPr>
          <w:sz w:val="22"/>
          <w:szCs w:val="18"/>
        </w:rPr>
        <w:t>Appunti:</w:t>
      </w:r>
      <w:r>
        <w:rPr>
          <w:sz w:val="22"/>
          <w:szCs w:val="18"/>
        </w:rPr>
        <w:tab/>
      </w:r>
    </w:p>
    <w:p w14:paraId="4B265C83" w14:textId="77777777" w:rsidR="00044B91" w:rsidRDefault="00044B91" w:rsidP="00044B91">
      <w:pPr>
        <w:pStyle w:val="Contenuto"/>
        <w:ind w:left="1440"/>
        <w:rPr>
          <w:sz w:val="22"/>
          <w:szCs w:val="18"/>
        </w:rPr>
      </w:pPr>
    </w:p>
    <w:p w14:paraId="19B7ED6D" w14:textId="77777777" w:rsidR="00044B91" w:rsidRDefault="00044B91" w:rsidP="00044B91">
      <w:pPr>
        <w:pStyle w:val="Contenuto"/>
        <w:ind w:left="720"/>
      </w:pPr>
      <w:r>
        <w:t>Task: 4</w:t>
      </w:r>
    </w:p>
    <w:p w14:paraId="3F44C662" w14:textId="77777777"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Scorrendo la home page, visita il menu a tendina cliccando su "come fare per", trov</w:t>
      </w:r>
      <w:r>
        <w:rPr>
          <w:b w:val="0"/>
          <w:sz w:val="22"/>
        </w:rPr>
        <w:t>a</w:t>
      </w:r>
      <w:r>
        <w:rPr>
          <w:rFonts w:ascii="Calibri" w:eastAsia="Calibri" w:hAnsi="Calibri" w:cs="Calibri"/>
          <w:b w:val="0"/>
          <w:color w:val="082A75"/>
          <w:sz w:val="22"/>
        </w:rPr>
        <w:t xml:space="preserve"> la sezione per pagare una multa.</w:t>
      </w:r>
    </w:p>
    <w:p w14:paraId="7315C0F8" w14:textId="77777777" w:rsidR="00044B91" w:rsidRPr="00236FDF" w:rsidRDefault="00044B91" w:rsidP="00B3355B">
      <w:pPr>
        <w:pStyle w:val="Contenuto"/>
        <w:ind w:left="1440"/>
        <w:jc w:val="both"/>
        <w:rPr>
          <w:sz w:val="22"/>
          <w:szCs w:val="18"/>
        </w:rPr>
      </w:pPr>
    </w:p>
    <w:p w14:paraId="2498CF06" w14:textId="77777777" w:rsidR="00044B91" w:rsidRDefault="00044B91" w:rsidP="00044B91">
      <w:pPr>
        <w:pStyle w:val="Contenuto"/>
        <w:ind w:left="1440"/>
        <w:rPr>
          <w:sz w:val="22"/>
          <w:szCs w:val="18"/>
        </w:rPr>
      </w:pPr>
      <w:r>
        <w:rPr>
          <w:sz w:val="22"/>
          <w:szCs w:val="18"/>
        </w:rPr>
        <w:t xml:space="preserve">Obbiettivo: </w:t>
      </w:r>
      <w:r>
        <w:rPr>
          <w:sz w:val="22"/>
          <w:szCs w:val="18"/>
        </w:rPr>
        <w:tab/>
        <w:t>Raggiunto</w:t>
      </w:r>
    </w:p>
    <w:p w14:paraId="154AE66F" w14:textId="0A833E1D" w:rsidR="00044B91" w:rsidRDefault="00044B91" w:rsidP="00044B91">
      <w:pPr>
        <w:pStyle w:val="Contenuto"/>
        <w:ind w:left="1440"/>
        <w:rPr>
          <w:sz w:val="22"/>
          <w:szCs w:val="18"/>
        </w:rPr>
      </w:pPr>
      <w:r>
        <w:rPr>
          <w:sz w:val="22"/>
          <w:szCs w:val="18"/>
        </w:rPr>
        <w:t>Durata:</w:t>
      </w:r>
      <w:r>
        <w:rPr>
          <w:sz w:val="22"/>
          <w:szCs w:val="18"/>
        </w:rPr>
        <w:tab/>
      </w:r>
      <w:r>
        <w:rPr>
          <w:sz w:val="22"/>
          <w:szCs w:val="18"/>
        </w:rPr>
        <w:tab/>
        <w:t>23 secondi</w:t>
      </w:r>
    </w:p>
    <w:p w14:paraId="7576EE36" w14:textId="77777777" w:rsidR="00044B91" w:rsidRDefault="00044B91" w:rsidP="00044B91">
      <w:pPr>
        <w:pStyle w:val="Contenuto"/>
        <w:ind w:left="1440"/>
        <w:rPr>
          <w:sz w:val="22"/>
          <w:szCs w:val="18"/>
        </w:rPr>
      </w:pPr>
      <w:r>
        <w:rPr>
          <w:sz w:val="22"/>
          <w:szCs w:val="18"/>
        </w:rPr>
        <w:t>Appunti:</w:t>
      </w:r>
      <w:r>
        <w:rPr>
          <w:sz w:val="22"/>
          <w:szCs w:val="18"/>
        </w:rPr>
        <w:tab/>
      </w:r>
    </w:p>
    <w:p w14:paraId="6E9D8F2A" w14:textId="77777777" w:rsidR="00044B91" w:rsidRDefault="00044B91" w:rsidP="00044B91">
      <w:pPr>
        <w:pStyle w:val="Contenuto"/>
        <w:ind w:left="1440"/>
        <w:rPr>
          <w:sz w:val="22"/>
          <w:szCs w:val="18"/>
        </w:rPr>
      </w:pPr>
    </w:p>
    <w:p w14:paraId="2D8A40B6" w14:textId="77777777" w:rsidR="00044B91" w:rsidRDefault="00044B91" w:rsidP="00044B91">
      <w:pPr>
        <w:pStyle w:val="Contenuto"/>
        <w:ind w:left="1440"/>
        <w:rPr>
          <w:sz w:val="22"/>
          <w:szCs w:val="18"/>
        </w:rPr>
      </w:pPr>
    </w:p>
    <w:p w14:paraId="2BE142BC" w14:textId="77777777" w:rsidR="00044B91" w:rsidRDefault="00044B91" w:rsidP="00044B91">
      <w:pPr>
        <w:pStyle w:val="Contenuto"/>
        <w:ind w:left="1440"/>
        <w:rPr>
          <w:sz w:val="22"/>
          <w:szCs w:val="18"/>
        </w:rPr>
      </w:pPr>
    </w:p>
    <w:p w14:paraId="7BC9FE1C" w14:textId="13AA65E2" w:rsidR="00044B91" w:rsidRDefault="00044B91" w:rsidP="00044B91">
      <w:pPr>
        <w:pStyle w:val="Contenuto"/>
        <w:ind w:left="1440"/>
        <w:rPr>
          <w:sz w:val="22"/>
          <w:szCs w:val="18"/>
        </w:rPr>
      </w:pPr>
    </w:p>
    <w:p w14:paraId="0B134009" w14:textId="77777777" w:rsidR="00044B91" w:rsidRDefault="00044B91" w:rsidP="00044B91">
      <w:pPr>
        <w:pStyle w:val="Contenuto"/>
        <w:ind w:left="1440"/>
        <w:rPr>
          <w:sz w:val="22"/>
          <w:szCs w:val="18"/>
        </w:rPr>
      </w:pPr>
    </w:p>
    <w:p w14:paraId="0F2673E2" w14:textId="77777777" w:rsidR="00044B91" w:rsidRDefault="00044B91" w:rsidP="00044B91">
      <w:pPr>
        <w:pStyle w:val="Contenuto"/>
        <w:ind w:left="1440"/>
        <w:rPr>
          <w:sz w:val="22"/>
          <w:szCs w:val="18"/>
        </w:rPr>
      </w:pPr>
    </w:p>
    <w:p w14:paraId="51385461" w14:textId="77777777" w:rsidR="00044B91" w:rsidRDefault="00044B91" w:rsidP="00044B91">
      <w:pPr>
        <w:pStyle w:val="Contenuto"/>
        <w:ind w:left="1440"/>
        <w:rPr>
          <w:sz w:val="22"/>
          <w:szCs w:val="18"/>
        </w:rPr>
      </w:pPr>
    </w:p>
    <w:p w14:paraId="7909FEAD" w14:textId="77777777" w:rsidR="00044B91" w:rsidRDefault="00044B91" w:rsidP="00044B91">
      <w:pPr>
        <w:pStyle w:val="Contenuto"/>
        <w:ind w:left="1440"/>
        <w:rPr>
          <w:sz w:val="22"/>
          <w:szCs w:val="18"/>
        </w:rPr>
      </w:pPr>
    </w:p>
    <w:p w14:paraId="0F7C3334" w14:textId="77777777" w:rsidR="00044B91" w:rsidRDefault="00044B91" w:rsidP="00044B91">
      <w:pPr>
        <w:pStyle w:val="Contenuto"/>
        <w:ind w:left="1440"/>
        <w:rPr>
          <w:sz w:val="22"/>
          <w:szCs w:val="18"/>
        </w:rPr>
      </w:pPr>
    </w:p>
    <w:p w14:paraId="2AC50B36" w14:textId="77777777" w:rsidR="00044B91" w:rsidRDefault="00044B91" w:rsidP="00044B91">
      <w:pPr>
        <w:pStyle w:val="Contenuto"/>
        <w:ind w:left="720"/>
      </w:pPr>
      <w:r>
        <w:t>Task: 5</w:t>
      </w:r>
    </w:p>
    <w:p w14:paraId="481F7523" w14:textId="77777777"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Scorrendo la home page e visitando la sezione "link utili" clicca su servizi sociali, ma non trovando nulla torna alla home page, cliccando su "come fare per", e non trovando nulla decide di tornare alla home, scorre quest'ultima alla ricerca della programmazione agli eventi, trovando e cliccando "Manduria da vivere" .</w:t>
      </w:r>
    </w:p>
    <w:p w14:paraId="5C717740" w14:textId="77777777" w:rsidR="00044B91" w:rsidRPr="00236FDF" w:rsidRDefault="00044B91" w:rsidP="00B3355B">
      <w:pPr>
        <w:pStyle w:val="Contenuto"/>
        <w:ind w:left="1440"/>
        <w:jc w:val="both"/>
        <w:rPr>
          <w:sz w:val="22"/>
          <w:szCs w:val="18"/>
        </w:rPr>
      </w:pPr>
    </w:p>
    <w:p w14:paraId="6DF23640" w14:textId="77777777" w:rsidR="00044B91" w:rsidRDefault="00044B91" w:rsidP="00044B91">
      <w:pPr>
        <w:pStyle w:val="Contenuto"/>
        <w:ind w:left="1440"/>
        <w:rPr>
          <w:sz w:val="22"/>
          <w:szCs w:val="18"/>
        </w:rPr>
      </w:pPr>
      <w:r>
        <w:rPr>
          <w:sz w:val="22"/>
          <w:szCs w:val="18"/>
        </w:rPr>
        <w:t xml:space="preserve">Obbiettivo: </w:t>
      </w:r>
      <w:r>
        <w:rPr>
          <w:sz w:val="22"/>
          <w:szCs w:val="18"/>
        </w:rPr>
        <w:tab/>
        <w:t>Raggiunto</w:t>
      </w:r>
    </w:p>
    <w:p w14:paraId="0018213A" w14:textId="55440B22" w:rsidR="00044B91" w:rsidRDefault="00044B91" w:rsidP="00044B91">
      <w:pPr>
        <w:pStyle w:val="Contenuto"/>
        <w:ind w:left="1440"/>
        <w:rPr>
          <w:sz w:val="22"/>
          <w:szCs w:val="18"/>
        </w:rPr>
      </w:pPr>
      <w:r>
        <w:rPr>
          <w:sz w:val="22"/>
          <w:szCs w:val="18"/>
        </w:rPr>
        <w:t>Durata:</w:t>
      </w:r>
      <w:r>
        <w:rPr>
          <w:sz w:val="22"/>
          <w:szCs w:val="18"/>
        </w:rPr>
        <w:tab/>
      </w:r>
      <w:r>
        <w:rPr>
          <w:sz w:val="22"/>
          <w:szCs w:val="18"/>
        </w:rPr>
        <w:tab/>
        <w:t>1.24 minuti</w:t>
      </w:r>
    </w:p>
    <w:p w14:paraId="38BF57CE" w14:textId="70BA331B" w:rsidR="00044B91" w:rsidRDefault="00044B91" w:rsidP="00044B91">
      <w:pPr>
        <w:pStyle w:val="Contenuto"/>
        <w:ind w:left="720" w:firstLine="720"/>
        <w:rPr>
          <w:sz w:val="22"/>
          <w:szCs w:val="18"/>
        </w:rPr>
      </w:pPr>
      <w:r>
        <w:rPr>
          <w:sz w:val="22"/>
          <w:szCs w:val="18"/>
        </w:rPr>
        <w:t>Appunti:</w:t>
      </w:r>
      <w:r>
        <w:rPr>
          <w:sz w:val="22"/>
          <w:szCs w:val="18"/>
        </w:rPr>
        <w:tab/>
        <w:t xml:space="preserve">Nuovamente il link a Manduria da vivere , </w:t>
      </w:r>
      <w:r w:rsidR="00100662">
        <w:rPr>
          <w:sz w:val="22"/>
          <w:szCs w:val="18"/>
        </w:rPr>
        <w:t>purché</w:t>
      </w:r>
      <w:r>
        <w:rPr>
          <w:sz w:val="22"/>
          <w:szCs w:val="18"/>
        </w:rPr>
        <w:t xml:space="preserve"> in cima alla pagina, è risultato </w:t>
      </w:r>
      <w:r>
        <w:rPr>
          <w:sz w:val="22"/>
          <w:szCs w:val="18"/>
        </w:rPr>
        <w:tab/>
      </w:r>
      <w:r>
        <w:rPr>
          <w:sz w:val="22"/>
          <w:szCs w:val="18"/>
        </w:rPr>
        <w:tab/>
      </w:r>
      <w:r>
        <w:rPr>
          <w:sz w:val="22"/>
          <w:szCs w:val="18"/>
        </w:rPr>
        <w:tab/>
        <w:t>difficile da individuare.</w:t>
      </w:r>
    </w:p>
    <w:p w14:paraId="1F985A59" w14:textId="77777777" w:rsidR="00044B91" w:rsidRDefault="00044B91" w:rsidP="00044B91">
      <w:pPr>
        <w:pStyle w:val="Contenuto"/>
        <w:rPr>
          <w:sz w:val="22"/>
          <w:szCs w:val="18"/>
        </w:rPr>
      </w:pPr>
    </w:p>
    <w:p w14:paraId="32CEC7A6" w14:textId="77777777" w:rsidR="00044B91" w:rsidRDefault="00044B91" w:rsidP="00044B91">
      <w:pPr>
        <w:pStyle w:val="Contenuto"/>
        <w:ind w:left="720"/>
      </w:pPr>
      <w:r>
        <w:t>Task: 6</w:t>
      </w:r>
    </w:p>
    <w:p w14:paraId="1A7F3302" w14:textId="77777777"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 xml:space="preserve">Scorrendo la home page, trova la sezione "link utili" ma scorrendo la pagina e non trovando nulla decide di tornare home page </w:t>
      </w:r>
      <w:r>
        <w:rPr>
          <w:b w:val="0"/>
          <w:sz w:val="22"/>
        </w:rPr>
        <w:t>in seguito</w:t>
      </w:r>
      <w:r>
        <w:rPr>
          <w:rFonts w:ascii="Calibri" w:eastAsia="Calibri" w:hAnsi="Calibri" w:cs="Calibri"/>
          <w:b w:val="0"/>
          <w:color w:val="082A75"/>
          <w:sz w:val="22"/>
        </w:rPr>
        <w:t xml:space="preserve"> clicca su albo pretorio trovando il tas</w:t>
      </w:r>
      <w:r>
        <w:rPr>
          <w:b w:val="0"/>
          <w:sz w:val="22"/>
        </w:rPr>
        <w:t>k.</w:t>
      </w:r>
    </w:p>
    <w:p w14:paraId="14B43021" w14:textId="77777777" w:rsidR="00044B91" w:rsidRPr="00236FDF" w:rsidRDefault="00044B91" w:rsidP="00B3355B">
      <w:pPr>
        <w:pStyle w:val="Contenuto"/>
        <w:ind w:left="1440"/>
        <w:jc w:val="both"/>
        <w:rPr>
          <w:sz w:val="22"/>
          <w:szCs w:val="18"/>
        </w:rPr>
      </w:pPr>
    </w:p>
    <w:p w14:paraId="5FA71EAE" w14:textId="77777777" w:rsidR="00044B91" w:rsidRDefault="00044B91" w:rsidP="00044B91">
      <w:pPr>
        <w:pStyle w:val="Contenuto"/>
        <w:ind w:left="1440"/>
        <w:rPr>
          <w:sz w:val="22"/>
          <w:szCs w:val="18"/>
        </w:rPr>
      </w:pPr>
      <w:r>
        <w:rPr>
          <w:sz w:val="22"/>
          <w:szCs w:val="18"/>
        </w:rPr>
        <w:t xml:space="preserve">Obbiettivo: </w:t>
      </w:r>
      <w:r>
        <w:rPr>
          <w:sz w:val="22"/>
          <w:szCs w:val="18"/>
        </w:rPr>
        <w:tab/>
        <w:t>Raggiunto</w:t>
      </w:r>
    </w:p>
    <w:p w14:paraId="2950D7FF" w14:textId="13E28EFC" w:rsidR="00044B91" w:rsidRDefault="00044B91" w:rsidP="00044B91">
      <w:pPr>
        <w:pStyle w:val="Contenuto"/>
        <w:ind w:left="1440"/>
        <w:rPr>
          <w:sz w:val="22"/>
          <w:szCs w:val="18"/>
        </w:rPr>
      </w:pPr>
      <w:r>
        <w:rPr>
          <w:sz w:val="22"/>
          <w:szCs w:val="18"/>
        </w:rPr>
        <w:t>Durata:</w:t>
      </w:r>
      <w:r>
        <w:rPr>
          <w:sz w:val="22"/>
          <w:szCs w:val="18"/>
        </w:rPr>
        <w:tab/>
      </w:r>
      <w:r>
        <w:rPr>
          <w:sz w:val="22"/>
          <w:szCs w:val="18"/>
        </w:rPr>
        <w:tab/>
        <w:t>35 secondi</w:t>
      </w:r>
    </w:p>
    <w:p w14:paraId="1D7B22DD" w14:textId="77777777" w:rsidR="00044B91" w:rsidRDefault="00044B91" w:rsidP="00044B91">
      <w:pPr>
        <w:pStyle w:val="Contenuto"/>
        <w:ind w:left="720" w:firstLine="720"/>
        <w:rPr>
          <w:sz w:val="22"/>
          <w:szCs w:val="18"/>
        </w:rPr>
      </w:pPr>
      <w:r>
        <w:rPr>
          <w:sz w:val="22"/>
          <w:szCs w:val="18"/>
        </w:rPr>
        <w:t>Appunti:</w:t>
      </w:r>
      <w:r>
        <w:rPr>
          <w:sz w:val="22"/>
          <w:szCs w:val="18"/>
        </w:rPr>
        <w:tab/>
      </w:r>
    </w:p>
    <w:p w14:paraId="6D012B44" w14:textId="60E5BED2" w:rsidR="00044B91" w:rsidRDefault="00044B91" w:rsidP="00044B91">
      <w:pPr>
        <w:pStyle w:val="Contenuto"/>
        <w:ind w:left="720" w:firstLine="720"/>
        <w:rPr>
          <w:sz w:val="22"/>
          <w:szCs w:val="18"/>
        </w:rPr>
      </w:pPr>
    </w:p>
    <w:p w14:paraId="7F9E86CA" w14:textId="77777777" w:rsidR="00044B91" w:rsidRDefault="00044B91" w:rsidP="00044B91">
      <w:pPr>
        <w:pStyle w:val="Contenuto"/>
        <w:pBdr>
          <w:bottom w:val="single" w:sz="4" w:space="1" w:color="auto"/>
        </w:pBdr>
        <w:ind w:firstLine="720"/>
        <w:rPr>
          <w:sz w:val="22"/>
          <w:szCs w:val="18"/>
        </w:rPr>
      </w:pPr>
    </w:p>
    <w:p w14:paraId="0CC32DF3" w14:textId="7AF2ABB9" w:rsidR="00044B91" w:rsidRDefault="00044B91" w:rsidP="00BF7676">
      <w:pPr>
        <w:tabs>
          <w:tab w:val="left" w:pos="3342"/>
        </w:tabs>
      </w:pPr>
    </w:p>
    <w:p w14:paraId="4AB2D7CF" w14:textId="4A0E06ED" w:rsidR="00C30C6C" w:rsidRDefault="00C30C6C" w:rsidP="00BF7676">
      <w:pPr>
        <w:tabs>
          <w:tab w:val="left" w:pos="3342"/>
        </w:tabs>
      </w:pPr>
    </w:p>
    <w:p w14:paraId="172C8D10" w14:textId="232C65EC" w:rsidR="00C30C6C" w:rsidRDefault="00C30C6C" w:rsidP="00BF7676">
      <w:pPr>
        <w:tabs>
          <w:tab w:val="left" w:pos="3342"/>
        </w:tabs>
      </w:pPr>
    </w:p>
    <w:p w14:paraId="794ED0AB" w14:textId="5FA82A54" w:rsidR="00C30C6C" w:rsidRDefault="00C30C6C" w:rsidP="00BF7676">
      <w:pPr>
        <w:tabs>
          <w:tab w:val="left" w:pos="3342"/>
        </w:tabs>
      </w:pPr>
    </w:p>
    <w:p w14:paraId="516CBC3F" w14:textId="537E8DA9" w:rsidR="00C30C6C" w:rsidRDefault="00C30C6C" w:rsidP="00BF7676">
      <w:pPr>
        <w:tabs>
          <w:tab w:val="left" w:pos="3342"/>
        </w:tabs>
      </w:pPr>
    </w:p>
    <w:p w14:paraId="390D5EE4" w14:textId="50FE2A24" w:rsidR="00C30C6C" w:rsidRDefault="00C30C6C" w:rsidP="00BF7676">
      <w:pPr>
        <w:tabs>
          <w:tab w:val="left" w:pos="3342"/>
        </w:tabs>
      </w:pPr>
    </w:p>
    <w:p w14:paraId="41A394B3" w14:textId="3B8C66E7" w:rsidR="00C30C6C" w:rsidRDefault="00C30C6C" w:rsidP="00BF7676">
      <w:pPr>
        <w:tabs>
          <w:tab w:val="left" w:pos="3342"/>
        </w:tabs>
      </w:pPr>
    </w:p>
    <w:p w14:paraId="14547786" w14:textId="077A0DB9" w:rsidR="00C30C6C" w:rsidRDefault="00C30C6C" w:rsidP="00BF7676">
      <w:pPr>
        <w:tabs>
          <w:tab w:val="left" w:pos="3342"/>
        </w:tabs>
      </w:pPr>
    </w:p>
    <w:p w14:paraId="706D34F7" w14:textId="2895E1DE" w:rsidR="00C30C6C" w:rsidRDefault="00C30C6C" w:rsidP="00BF7676">
      <w:pPr>
        <w:tabs>
          <w:tab w:val="left" w:pos="3342"/>
        </w:tabs>
      </w:pPr>
    </w:p>
    <w:p w14:paraId="1906B820" w14:textId="31D25920" w:rsidR="00C30C6C" w:rsidRDefault="00C30C6C" w:rsidP="00BF7676">
      <w:pPr>
        <w:tabs>
          <w:tab w:val="left" w:pos="3342"/>
        </w:tabs>
      </w:pPr>
    </w:p>
    <w:p w14:paraId="6DB1EE9F" w14:textId="5E1C4D56" w:rsidR="00C30C6C" w:rsidRDefault="00C30C6C" w:rsidP="00BF7676">
      <w:pPr>
        <w:tabs>
          <w:tab w:val="left" w:pos="3342"/>
        </w:tabs>
      </w:pPr>
    </w:p>
    <w:p w14:paraId="7ECFB494" w14:textId="014F97E4" w:rsidR="00C30C6C" w:rsidRDefault="00C30C6C" w:rsidP="00BF7676">
      <w:pPr>
        <w:tabs>
          <w:tab w:val="left" w:pos="3342"/>
        </w:tabs>
      </w:pPr>
    </w:p>
    <w:p w14:paraId="6582BEB2" w14:textId="63DAADB2" w:rsidR="00C30C6C" w:rsidRDefault="00C30C6C" w:rsidP="00BF7676">
      <w:pPr>
        <w:tabs>
          <w:tab w:val="left" w:pos="3342"/>
        </w:tabs>
      </w:pPr>
    </w:p>
    <w:p w14:paraId="574674B5" w14:textId="44F824F0" w:rsidR="00C30C6C" w:rsidRDefault="00C30C6C" w:rsidP="00BF7676">
      <w:pPr>
        <w:tabs>
          <w:tab w:val="left" w:pos="3342"/>
        </w:tabs>
      </w:pPr>
    </w:p>
    <w:p w14:paraId="7EADD537" w14:textId="6DD98A80" w:rsidR="00C30C6C" w:rsidRDefault="00C30C6C" w:rsidP="00BF7676">
      <w:pPr>
        <w:tabs>
          <w:tab w:val="left" w:pos="3342"/>
        </w:tabs>
      </w:pPr>
    </w:p>
    <w:p w14:paraId="4DA34384" w14:textId="0B61F1E7" w:rsidR="00C30C6C" w:rsidRDefault="00C30C6C" w:rsidP="00BF7676">
      <w:pPr>
        <w:tabs>
          <w:tab w:val="left" w:pos="3342"/>
        </w:tabs>
      </w:pPr>
    </w:p>
    <w:p w14:paraId="4789E151" w14:textId="0F95B553" w:rsidR="00C30C6C" w:rsidRDefault="00C30C6C" w:rsidP="00BF7676">
      <w:pPr>
        <w:tabs>
          <w:tab w:val="left" w:pos="3342"/>
        </w:tabs>
      </w:pPr>
    </w:p>
    <w:p w14:paraId="7D59DCE8" w14:textId="7B7CB37A" w:rsidR="00C30C6C" w:rsidRDefault="00C30C6C" w:rsidP="00BF7676">
      <w:pPr>
        <w:tabs>
          <w:tab w:val="left" w:pos="3342"/>
        </w:tabs>
      </w:pPr>
    </w:p>
    <w:p w14:paraId="29D800B5" w14:textId="5E9FF120" w:rsidR="00C30C6C" w:rsidRDefault="00C30C6C" w:rsidP="00BF7676">
      <w:pPr>
        <w:tabs>
          <w:tab w:val="left" w:pos="3342"/>
        </w:tabs>
      </w:pPr>
    </w:p>
    <w:p w14:paraId="4007FF93" w14:textId="77E23C10" w:rsidR="00C30C6C" w:rsidRDefault="00C30C6C" w:rsidP="00C30C6C">
      <w:pPr>
        <w:ind w:firstLine="360"/>
      </w:pPr>
      <w:r>
        <w:lastRenderedPageBreak/>
        <w:t>Tester 6 – Andrea Pichierri</w:t>
      </w:r>
    </w:p>
    <w:p w14:paraId="0DE474A9" w14:textId="29D58A3F" w:rsidR="00C30C6C" w:rsidRPr="00236FDF" w:rsidRDefault="00C30C6C" w:rsidP="00C30C6C">
      <w:pPr>
        <w:pStyle w:val="Contenuto"/>
        <w:ind w:firstLine="720"/>
        <w:rPr>
          <w:sz w:val="24"/>
          <w:szCs w:val="20"/>
        </w:rPr>
      </w:pPr>
      <w:r w:rsidRPr="00236FDF">
        <w:rPr>
          <w:sz w:val="24"/>
          <w:szCs w:val="20"/>
        </w:rPr>
        <w:t xml:space="preserve">Inizio: </w:t>
      </w:r>
      <w:r w:rsidRPr="00236FDF">
        <w:rPr>
          <w:sz w:val="24"/>
          <w:szCs w:val="20"/>
        </w:rPr>
        <w:tab/>
      </w:r>
      <w:r>
        <w:rPr>
          <w:sz w:val="24"/>
          <w:szCs w:val="20"/>
        </w:rPr>
        <w:tab/>
        <w:t>14.45</w:t>
      </w:r>
      <w:r w:rsidRPr="00236FDF">
        <w:rPr>
          <w:sz w:val="24"/>
          <w:szCs w:val="20"/>
        </w:rPr>
        <w:t xml:space="preserve"> </w:t>
      </w:r>
    </w:p>
    <w:p w14:paraId="105C2B19" w14:textId="670781DB" w:rsidR="00C30C6C" w:rsidRPr="00236FDF" w:rsidRDefault="00C30C6C" w:rsidP="00C30C6C">
      <w:pPr>
        <w:pStyle w:val="Contenuto"/>
        <w:ind w:left="720"/>
        <w:rPr>
          <w:sz w:val="24"/>
          <w:szCs w:val="20"/>
        </w:rPr>
      </w:pPr>
      <w:r w:rsidRPr="00236FDF">
        <w:rPr>
          <w:sz w:val="24"/>
          <w:szCs w:val="20"/>
        </w:rPr>
        <w:t xml:space="preserve">Fine: </w:t>
      </w:r>
      <w:r w:rsidRPr="00236FDF">
        <w:rPr>
          <w:sz w:val="24"/>
          <w:szCs w:val="20"/>
        </w:rPr>
        <w:tab/>
      </w:r>
      <w:r w:rsidRPr="00236FDF">
        <w:rPr>
          <w:sz w:val="24"/>
          <w:szCs w:val="20"/>
        </w:rPr>
        <w:tab/>
      </w:r>
      <w:r>
        <w:rPr>
          <w:sz w:val="24"/>
          <w:szCs w:val="20"/>
        </w:rPr>
        <w:t>15.00</w:t>
      </w:r>
    </w:p>
    <w:p w14:paraId="3AEE1E4C" w14:textId="77777777" w:rsidR="00C30C6C" w:rsidRDefault="00C30C6C" w:rsidP="00C30C6C">
      <w:pPr>
        <w:pStyle w:val="Contenuto"/>
        <w:ind w:left="720"/>
      </w:pPr>
    </w:p>
    <w:p w14:paraId="5C0D16A2" w14:textId="77777777" w:rsidR="00C30C6C" w:rsidRDefault="00C30C6C" w:rsidP="00C30C6C">
      <w:pPr>
        <w:pStyle w:val="Contenuto"/>
        <w:ind w:left="720"/>
      </w:pPr>
      <w:r>
        <w:t xml:space="preserve">Task: 1 </w:t>
      </w:r>
    </w:p>
    <w:p w14:paraId="2ABD9CD1" w14:textId="77777777"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 xml:space="preserve">Scorrendo la home page, visiona la navbar trovando "come fare per", cliccandoci trova carta </w:t>
      </w:r>
      <w:r>
        <w:rPr>
          <w:b w:val="0"/>
          <w:sz w:val="22"/>
        </w:rPr>
        <w:t>d'identità</w:t>
      </w:r>
      <w:r>
        <w:rPr>
          <w:rFonts w:ascii="Calibri" w:eastAsia="Calibri" w:hAnsi="Calibri" w:cs="Calibri"/>
          <w:b w:val="0"/>
          <w:color w:val="082A75"/>
          <w:sz w:val="22"/>
        </w:rPr>
        <w:t xml:space="preserve">  elettronica, trovando il task.</w:t>
      </w:r>
    </w:p>
    <w:p w14:paraId="58158DDD" w14:textId="77777777" w:rsidR="00C30C6C" w:rsidRDefault="00C30C6C" w:rsidP="00B3355B">
      <w:pPr>
        <w:pStyle w:val="Contenuto"/>
        <w:ind w:left="1440"/>
        <w:jc w:val="both"/>
        <w:rPr>
          <w:sz w:val="22"/>
          <w:szCs w:val="18"/>
        </w:rPr>
      </w:pPr>
    </w:p>
    <w:p w14:paraId="4DF03253" w14:textId="77777777" w:rsidR="00C30C6C" w:rsidRDefault="00C30C6C" w:rsidP="00B3355B">
      <w:pPr>
        <w:pStyle w:val="Contenuto"/>
        <w:ind w:left="1440"/>
        <w:rPr>
          <w:sz w:val="22"/>
          <w:szCs w:val="18"/>
        </w:rPr>
      </w:pPr>
      <w:r>
        <w:rPr>
          <w:sz w:val="22"/>
          <w:szCs w:val="18"/>
        </w:rPr>
        <w:t xml:space="preserve">Obbiettivo: </w:t>
      </w:r>
      <w:r>
        <w:rPr>
          <w:sz w:val="22"/>
          <w:szCs w:val="18"/>
        </w:rPr>
        <w:tab/>
        <w:t>Raggiunto</w:t>
      </w:r>
    </w:p>
    <w:p w14:paraId="12C7683B" w14:textId="588E11B7" w:rsidR="00C30C6C" w:rsidRDefault="00C30C6C" w:rsidP="00B3355B">
      <w:pPr>
        <w:pStyle w:val="Contenuto"/>
        <w:ind w:left="1440"/>
        <w:rPr>
          <w:sz w:val="22"/>
          <w:szCs w:val="18"/>
        </w:rPr>
      </w:pPr>
      <w:r>
        <w:rPr>
          <w:sz w:val="22"/>
          <w:szCs w:val="18"/>
        </w:rPr>
        <w:t>Durata:</w:t>
      </w:r>
      <w:r>
        <w:rPr>
          <w:sz w:val="22"/>
          <w:szCs w:val="18"/>
        </w:rPr>
        <w:tab/>
      </w:r>
      <w:r>
        <w:rPr>
          <w:sz w:val="22"/>
          <w:szCs w:val="18"/>
        </w:rPr>
        <w:tab/>
        <w:t>38 secondi</w:t>
      </w:r>
    </w:p>
    <w:p w14:paraId="06F65D41" w14:textId="77777777" w:rsidR="00C30C6C" w:rsidRDefault="00C30C6C" w:rsidP="00C30C6C">
      <w:pPr>
        <w:pStyle w:val="Contenuto"/>
        <w:ind w:left="1440"/>
        <w:rPr>
          <w:sz w:val="22"/>
          <w:szCs w:val="18"/>
        </w:rPr>
      </w:pPr>
      <w:r>
        <w:rPr>
          <w:sz w:val="22"/>
          <w:szCs w:val="18"/>
        </w:rPr>
        <w:t xml:space="preserve">Appunti: </w:t>
      </w:r>
    </w:p>
    <w:p w14:paraId="34643478" w14:textId="77777777" w:rsidR="00C30C6C" w:rsidRDefault="00C30C6C" w:rsidP="00C30C6C">
      <w:pPr>
        <w:pStyle w:val="Contenuto"/>
        <w:ind w:left="720"/>
        <w:rPr>
          <w:sz w:val="22"/>
          <w:szCs w:val="18"/>
        </w:rPr>
      </w:pPr>
    </w:p>
    <w:p w14:paraId="033DBFBB" w14:textId="77777777" w:rsidR="00C30C6C" w:rsidRDefault="00C30C6C" w:rsidP="00C30C6C">
      <w:pPr>
        <w:pStyle w:val="Contenuto"/>
        <w:ind w:left="720"/>
      </w:pPr>
      <w:r>
        <w:t>Task: 2</w:t>
      </w:r>
    </w:p>
    <w:p w14:paraId="73E995AC" w14:textId="25328EED" w:rsidR="00B3355B" w:rsidRDefault="00B3355B" w:rsidP="00B3355B">
      <w:pPr>
        <w:pBdr>
          <w:top w:val="single" w:sz="4" w:space="1" w:color="000000"/>
          <w:left w:val="nil"/>
          <w:bottom w:val="nil"/>
          <w:right w:val="nil"/>
          <w:between w:val="nil"/>
        </w:pBdr>
        <w:ind w:left="1440"/>
        <w:jc w:val="both"/>
        <w:rPr>
          <w:rFonts w:ascii="Calibri" w:eastAsia="Calibri" w:hAnsi="Calibri" w:cs="Calibri"/>
          <w:b w:val="0"/>
          <w:color w:val="082A75"/>
          <w:sz w:val="22"/>
        </w:rPr>
      </w:pPr>
      <w:r>
        <w:rPr>
          <w:rFonts w:ascii="Calibri" w:eastAsia="Calibri" w:hAnsi="Calibri" w:cs="Calibri"/>
          <w:b w:val="0"/>
          <w:color w:val="082A75"/>
          <w:sz w:val="22"/>
        </w:rPr>
        <w:t>Scorrendo la home page e visionando la navbar, trova e clicca su "servizi ed uffici" , non trovando nulla, ritorna alla home page, scrollando</w:t>
      </w:r>
      <w:r>
        <w:rPr>
          <w:b w:val="0"/>
          <w:sz w:val="22"/>
        </w:rPr>
        <w:t xml:space="preserve"> la home </w:t>
      </w:r>
      <w:r>
        <w:rPr>
          <w:rFonts w:ascii="Calibri" w:eastAsia="Calibri" w:hAnsi="Calibri" w:cs="Calibri"/>
          <w:b w:val="0"/>
          <w:color w:val="082A75"/>
          <w:sz w:val="22"/>
        </w:rPr>
        <w:t>clicca su amministrazione trasparente ma non trovando null</w:t>
      </w:r>
      <w:r>
        <w:rPr>
          <w:b w:val="0"/>
          <w:sz w:val="22"/>
        </w:rPr>
        <w:t>a decide di tornare</w:t>
      </w:r>
      <w:r>
        <w:rPr>
          <w:rFonts w:ascii="Calibri" w:eastAsia="Calibri" w:hAnsi="Calibri" w:cs="Calibri"/>
          <w:b w:val="0"/>
          <w:color w:val="082A75"/>
          <w:sz w:val="22"/>
        </w:rPr>
        <w:t xml:space="preserve"> alla home, scrolland</w:t>
      </w:r>
      <w:r>
        <w:rPr>
          <w:b w:val="0"/>
          <w:sz w:val="22"/>
        </w:rPr>
        <w:t>o tale pagina</w:t>
      </w:r>
      <w:r>
        <w:rPr>
          <w:rFonts w:ascii="Calibri" w:eastAsia="Calibri" w:hAnsi="Calibri" w:cs="Calibri"/>
          <w:b w:val="0"/>
          <w:color w:val="082A75"/>
          <w:sz w:val="22"/>
        </w:rPr>
        <w:t xml:space="preserve"> trova e clicca su </w:t>
      </w:r>
      <w:r>
        <w:rPr>
          <w:b w:val="0"/>
          <w:sz w:val="22"/>
        </w:rPr>
        <w:t xml:space="preserve">"telefono, mail, </w:t>
      </w:r>
      <w:r>
        <w:rPr>
          <w:rFonts w:ascii="Calibri" w:eastAsia="Calibri" w:hAnsi="Calibri" w:cs="Calibri"/>
          <w:b w:val="0"/>
          <w:color w:val="082A75"/>
          <w:sz w:val="22"/>
        </w:rPr>
        <w:t>Pec</w:t>
      </w:r>
      <w:r>
        <w:rPr>
          <w:b w:val="0"/>
          <w:sz w:val="22"/>
        </w:rPr>
        <w:t xml:space="preserve">" </w:t>
      </w:r>
      <w:r>
        <w:rPr>
          <w:rFonts w:ascii="Calibri" w:eastAsia="Calibri" w:hAnsi="Calibri" w:cs="Calibri"/>
          <w:b w:val="0"/>
          <w:color w:val="082A75"/>
          <w:sz w:val="22"/>
        </w:rPr>
        <w:t>riuscendo a trovare il task.</w:t>
      </w:r>
    </w:p>
    <w:p w14:paraId="1FA1CE53" w14:textId="77777777" w:rsidR="00B3355B" w:rsidRDefault="00B3355B" w:rsidP="00B3355B">
      <w:pPr>
        <w:pBdr>
          <w:top w:val="single" w:sz="4" w:space="1" w:color="000000"/>
          <w:left w:val="nil"/>
          <w:bottom w:val="nil"/>
          <w:right w:val="nil"/>
          <w:between w:val="nil"/>
        </w:pBdr>
        <w:ind w:left="1440"/>
        <w:jc w:val="both"/>
        <w:rPr>
          <w:b w:val="0"/>
          <w:sz w:val="22"/>
        </w:rPr>
      </w:pPr>
    </w:p>
    <w:p w14:paraId="3EC7FACE" w14:textId="77777777" w:rsidR="00C30C6C" w:rsidRDefault="00C30C6C" w:rsidP="00C30C6C">
      <w:pPr>
        <w:pStyle w:val="Contenuto"/>
        <w:ind w:left="1440"/>
        <w:rPr>
          <w:sz w:val="22"/>
          <w:szCs w:val="18"/>
        </w:rPr>
      </w:pPr>
      <w:r>
        <w:rPr>
          <w:sz w:val="22"/>
          <w:szCs w:val="18"/>
        </w:rPr>
        <w:t xml:space="preserve">Obbiettivo: </w:t>
      </w:r>
      <w:r>
        <w:rPr>
          <w:sz w:val="22"/>
          <w:szCs w:val="18"/>
        </w:rPr>
        <w:tab/>
        <w:t>Raggiunto</w:t>
      </w:r>
    </w:p>
    <w:p w14:paraId="18ED7E9D" w14:textId="3199201F" w:rsidR="00C30C6C" w:rsidRDefault="00C30C6C" w:rsidP="00C30C6C">
      <w:pPr>
        <w:pStyle w:val="Contenuto"/>
        <w:ind w:left="1440"/>
        <w:rPr>
          <w:sz w:val="22"/>
          <w:szCs w:val="18"/>
        </w:rPr>
      </w:pPr>
      <w:r>
        <w:rPr>
          <w:sz w:val="22"/>
          <w:szCs w:val="18"/>
        </w:rPr>
        <w:t>Durata:</w:t>
      </w:r>
      <w:r>
        <w:rPr>
          <w:sz w:val="22"/>
          <w:szCs w:val="18"/>
        </w:rPr>
        <w:tab/>
      </w:r>
      <w:r>
        <w:rPr>
          <w:sz w:val="22"/>
          <w:szCs w:val="18"/>
        </w:rPr>
        <w:tab/>
        <w:t>1.24 minuti</w:t>
      </w:r>
    </w:p>
    <w:p w14:paraId="6A1F1557" w14:textId="77777777" w:rsidR="00C30C6C" w:rsidRDefault="00C30C6C" w:rsidP="00C30C6C">
      <w:pPr>
        <w:pStyle w:val="Contenuto"/>
        <w:ind w:left="1440"/>
        <w:rPr>
          <w:sz w:val="22"/>
          <w:szCs w:val="18"/>
        </w:rPr>
      </w:pPr>
      <w:r>
        <w:rPr>
          <w:sz w:val="22"/>
          <w:szCs w:val="18"/>
        </w:rPr>
        <w:t>Appunti:</w:t>
      </w:r>
      <w:r>
        <w:rPr>
          <w:sz w:val="22"/>
          <w:szCs w:val="18"/>
        </w:rPr>
        <w:tab/>
      </w:r>
    </w:p>
    <w:p w14:paraId="45828F4F" w14:textId="77777777" w:rsidR="00C30C6C" w:rsidRDefault="00C30C6C" w:rsidP="00C30C6C">
      <w:pPr>
        <w:pStyle w:val="Contenuto"/>
        <w:rPr>
          <w:sz w:val="22"/>
          <w:szCs w:val="18"/>
        </w:rPr>
      </w:pPr>
      <w:r>
        <w:rPr>
          <w:sz w:val="22"/>
          <w:szCs w:val="18"/>
        </w:rPr>
        <w:tab/>
      </w:r>
    </w:p>
    <w:p w14:paraId="3CC0A856" w14:textId="77777777" w:rsidR="00C30C6C" w:rsidRDefault="00C30C6C" w:rsidP="00C30C6C">
      <w:pPr>
        <w:pStyle w:val="Contenuto"/>
        <w:ind w:left="720"/>
      </w:pPr>
      <w:r>
        <w:t>Task: 3</w:t>
      </w:r>
    </w:p>
    <w:p w14:paraId="2F119F33" w14:textId="2DFC2A50"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Scorrendo la home page,</w:t>
      </w:r>
      <w:r>
        <w:rPr>
          <w:b w:val="0"/>
          <w:sz w:val="22"/>
        </w:rPr>
        <w:t xml:space="preserve"> visiona il </w:t>
      </w:r>
      <w:r w:rsidR="00624075">
        <w:rPr>
          <w:b w:val="0"/>
          <w:sz w:val="22"/>
        </w:rPr>
        <w:t>menù</w:t>
      </w:r>
      <w:r>
        <w:rPr>
          <w:rFonts w:ascii="Calibri" w:eastAsia="Calibri" w:hAnsi="Calibri" w:cs="Calibri"/>
          <w:b w:val="0"/>
          <w:color w:val="082A75"/>
          <w:sz w:val="22"/>
        </w:rPr>
        <w:t xml:space="preserve">, ma non trovando nulla, continua a scorrere la home, cliccando su </w:t>
      </w:r>
      <w:r>
        <w:rPr>
          <w:b w:val="0"/>
          <w:sz w:val="22"/>
        </w:rPr>
        <w:t>"</w:t>
      </w:r>
      <w:r>
        <w:rPr>
          <w:rFonts w:ascii="Calibri" w:eastAsia="Calibri" w:hAnsi="Calibri" w:cs="Calibri"/>
          <w:b w:val="0"/>
          <w:color w:val="082A75"/>
          <w:sz w:val="22"/>
        </w:rPr>
        <w:t>link utili"</w:t>
      </w:r>
      <w:r>
        <w:rPr>
          <w:b w:val="0"/>
          <w:sz w:val="22"/>
        </w:rPr>
        <w:t xml:space="preserve"> </w:t>
      </w:r>
      <w:r>
        <w:rPr>
          <w:rFonts w:ascii="Calibri" w:eastAsia="Calibri" w:hAnsi="Calibri" w:cs="Calibri"/>
          <w:b w:val="0"/>
          <w:color w:val="082A75"/>
          <w:sz w:val="22"/>
        </w:rPr>
        <w:t>riesce a trovare il task.</w:t>
      </w:r>
    </w:p>
    <w:p w14:paraId="09624F3B" w14:textId="77777777" w:rsidR="00C30C6C" w:rsidRPr="00236FDF" w:rsidRDefault="00C30C6C" w:rsidP="00B3355B">
      <w:pPr>
        <w:pStyle w:val="Contenuto"/>
        <w:ind w:left="1440"/>
        <w:jc w:val="both"/>
        <w:rPr>
          <w:sz w:val="22"/>
          <w:szCs w:val="18"/>
        </w:rPr>
      </w:pPr>
    </w:p>
    <w:p w14:paraId="1B864A46" w14:textId="77777777" w:rsidR="00C30C6C" w:rsidRDefault="00C30C6C" w:rsidP="00C30C6C">
      <w:pPr>
        <w:pStyle w:val="Contenuto"/>
        <w:ind w:left="1440"/>
        <w:rPr>
          <w:sz w:val="22"/>
          <w:szCs w:val="18"/>
        </w:rPr>
      </w:pPr>
      <w:r>
        <w:rPr>
          <w:sz w:val="22"/>
          <w:szCs w:val="18"/>
        </w:rPr>
        <w:t xml:space="preserve">Obbiettivo: </w:t>
      </w:r>
      <w:r>
        <w:rPr>
          <w:sz w:val="22"/>
          <w:szCs w:val="18"/>
        </w:rPr>
        <w:tab/>
        <w:t>Raggiunto</w:t>
      </w:r>
    </w:p>
    <w:p w14:paraId="09DC2FFB" w14:textId="2E67B179" w:rsidR="00C30C6C" w:rsidRDefault="00C30C6C" w:rsidP="00C30C6C">
      <w:pPr>
        <w:pStyle w:val="Contenuto"/>
        <w:ind w:left="1440"/>
        <w:rPr>
          <w:sz w:val="22"/>
          <w:szCs w:val="18"/>
        </w:rPr>
      </w:pPr>
      <w:r>
        <w:rPr>
          <w:sz w:val="22"/>
          <w:szCs w:val="18"/>
        </w:rPr>
        <w:t>Durata:</w:t>
      </w:r>
      <w:r>
        <w:rPr>
          <w:sz w:val="22"/>
          <w:szCs w:val="18"/>
        </w:rPr>
        <w:tab/>
      </w:r>
      <w:r>
        <w:rPr>
          <w:sz w:val="22"/>
          <w:szCs w:val="18"/>
        </w:rPr>
        <w:tab/>
        <w:t>1.35 secondi</w:t>
      </w:r>
    </w:p>
    <w:p w14:paraId="5F296DC6" w14:textId="77777777" w:rsidR="00C30C6C" w:rsidRDefault="00C30C6C" w:rsidP="00C30C6C">
      <w:pPr>
        <w:pStyle w:val="Contenuto"/>
        <w:ind w:left="1440"/>
        <w:rPr>
          <w:sz w:val="22"/>
          <w:szCs w:val="18"/>
        </w:rPr>
      </w:pPr>
      <w:r>
        <w:rPr>
          <w:sz w:val="22"/>
          <w:szCs w:val="18"/>
        </w:rPr>
        <w:t>Appunti:</w:t>
      </w:r>
      <w:r>
        <w:rPr>
          <w:sz w:val="22"/>
          <w:szCs w:val="18"/>
        </w:rPr>
        <w:tab/>
      </w:r>
    </w:p>
    <w:p w14:paraId="53652A9B" w14:textId="77777777" w:rsidR="00C30C6C" w:rsidRDefault="00C30C6C" w:rsidP="00C30C6C">
      <w:pPr>
        <w:pStyle w:val="Contenuto"/>
        <w:ind w:left="1440"/>
        <w:rPr>
          <w:sz w:val="22"/>
          <w:szCs w:val="18"/>
        </w:rPr>
      </w:pPr>
    </w:p>
    <w:p w14:paraId="6B2068CD" w14:textId="77777777" w:rsidR="00C30C6C" w:rsidRDefault="00C30C6C" w:rsidP="00C30C6C">
      <w:pPr>
        <w:pStyle w:val="Contenuto"/>
        <w:ind w:left="720"/>
      </w:pPr>
      <w:r>
        <w:t>Task: 4</w:t>
      </w:r>
    </w:p>
    <w:p w14:paraId="79D60D24" w14:textId="77777777"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Scrollando la home page, clicca su "come fare per" non trovando nulla, decide ti tornare alla hom</w:t>
      </w:r>
      <w:r>
        <w:rPr>
          <w:b w:val="0"/>
          <w:sz w:val="22"/>
        </w:rPr>
        <w:t>e</w:t>
      </w:r>
      <w:r>
        <w:rPr>
          <w:rFonts w:ascii="Calibri" w:eastAsia="Calibri" w:hAnsi="Calibri" w:cs="Calibri"/>
          <w:b w:val="0"/>
          <w:color w:val="082A75"/>
          <w:sz w:val="22"/>
        </w:rPr>
        <w:t>, cliccando quindi su "amministrazione"</w:t>
      </w:r>
      <w:r>
        <w:rPr>
          <w:b w:val="0"/>
          <w:sz w:val="22"/>
        </w:rPr>
        <w:t xml:space="preserve"> ma</w:t>
      </w:r>
      <w:r>
        <w:rPr>
          <w:rFonts w:ascii="Calibri" w:eastAsia="Calibri" w:hAnsi="Calibri" w:cs="Calibri"/>
          <w:b w:val="0"/>
          <w:color w:val="082A75"/>
          <w:sz w:val="22"/>
        </w:rPr>
        <w:t xml:space="preserve"> non trovando nulla torna alla home</w:t>
      </w:r>
      <w:r>
        <w:rPr>
          <w:b w:val="0"/>
          <w:sz w:val="22"/>
        </w:rPr>
        <w:t xml:space="preserve"> page</w:t>
      </w:r>
      <w:r>
        <w:rPr>
          <w:rFonts w:ascii="Calibri" w:eastAsia="Calibri" w:hAnsi="Calibri" w:cs="Calibri"/>
          <w:b w:val="0"/>
          <w:color w:val="082A75"/>
          <w:sz w:val="22"/>
        </w:rPr>
        <w:t>, trovando e cliccando su bandi di concorso, non trovando nulla decide di tornare alla hom</w:t>
      </w:r>
      <w:r>
        <w:rPr>
          <w:b w:val="0"/>
          <w:sz w:val="22"/>
        </w:rPr>
        <w:t>e</w:t>
      </w:r>
      <w:r>
        <w:rPr>
          <w:rFonts w:ascii="Calibri" w:eastAsia="Calibri" w:hAnsi="Calibri" w:cs="Calibri"/>
          <w:b w:val="0"/>
          <w:color w:val="082A75"/>
          <w:sz w:val="22"/>
        </w:rPr>
        <w:t>,</w:t>
      </w:r>
      <w:r>
        <w:rPr>
          <w:b w:val="0"/>
          <w:sz w:val="22"/>
        </w:rPr>
        <w:t xml:space="preserve"> su tale pagina</w:t>
      </w:r>
      <w:r>
        <w:rPr>
          <w:rFonts w:ascii="Calibri" w:eastAsia="Calibri" w:hAnsi="Calibri" w:cs="Calibri"/>
          <w:b w:val="0"/>
          <w:color w:val="082A75"/>
          <w:sz w:val="22"/>
        </w:rPr>
        <w:t xml:space="preserve"> trova il link "servizi sociali", ma non trovando nulla torna alla home page, in quest'ultima trova e clicca su "servizi utili</w:t>
      </w:r>
      <w:r>
        <w:rPr>
          <w:b w:val="0"/>
          <w:sz w:val="22"/>
        </w:rPr>
        <w:t xml:space="preserve">" </w:t>
      </w:r>
      <w:r>
        <w:rPr>
          <w:rFonts w:ascii="Calibri" w:eastAsia="Calibri" w:hAnsi="Calibri" w:cs="Calibri"/>
          <w:b w:val="0"/>
          <w:color w:val="082A75"/>
          <w:sz w:val="22"/>
        </w:rPr>
        <w:t>trovando il task.</w:t>
      </w:r>
    </w:p>
    <w:p w14:paraId="18A93D90" w14:textId="77777777" w:rsidR="00C30C6C" w:rsidRPr="00236FDF" w:rsidRDefault="00C30C6C" w:rsidP="00B3355B">
      <w:pPr>
        <w:pStyle w:val="Contenuto"/>
        <w:ind w:left="1440"/>
        <w:jc w:val="both"/>
        <w:rPr>
          <w:sz w:val="22"/>
          <w:szCs w:val="18"/>
        </w:rPr>
      </w:pPr>
    </w:p>
    <w:p w14:paraId="2FAB7CB4" w14:textId="77777777" w:rsidR="00C30C6C" w:rsidRDefault="00C30C6C" w:rsidP="00C30C6C">
      <w:pPr>
        <w:pStyle w:val="Contenuto"/>
        <w:ind w:left="1440"/>
        <w:rPr>
          <w:sz w:val="22"/>
          <w:szCs w:val="18"/>
        </w:rPr>
      </w:pPr>
      <w:r>
        <w:rPr>
          <w:sz w:val="22"/>
          <w:szCs w:val="18"/>
        </w:rPr>
        <w:t xml:space="preserve">Obbiettivo: </w:t>
      </w:r>
      <w:r>
        <w:rPr>
          <w:sz w:val="22"/>
          <w:szCs w:val="18"/>
        </w:rPr>
        <w:tab/>
        <w:t>Raggiunto</w:t>
      </w:r>
    </w:p>
    <w:p w14:paraId="60DBD27D" w14:textId="15E2EAFF" w:rsidR="00C30C6C" w:rsidRDefault="00C30C6C" w:rsidP="00C30C6C">
      <w:pPr>
        <w:pStyle w:val="Contenuto"/>
        <w:ind w:left="1440"/>
        <w:rPr>
          <w:sz w:val="22"/>
          <w:szCs w:val="18"/>
        </w:rPr>
      </w:pPr>
      <w:r>
        <w:rPr>
          <w:sz w:val="22"/>
          <w:szCs w:val="18"/>
        </w:rPr>
        <w:t>Durata:</w:t>
      </w:r>
      <w:r>
        <w:rPr>
          <w:sz w:val="22"/>
          <w:szCs w:val="18"/>
        </w:rPr>
        <w:tab/>
      </w:r>
      <w:r>
        <w:rPr>
          <w:sz w:val="22"/>
          <w:szCs w:val="18"/>
        </w:rPr>
        <w:tab/>
        <w:t>2.16 minuti</w:t>
      </w:r>
    </w:p>
    <w:p w14:paraId="6C270217" w14:textId="77777777" w:rsidR="00C30C6C" w:rsidRDefault="00C30C6C" w:rsidP="00C30C6C">
      <w:pPr>
        <w:pStyle w:val="Contenuto"/>
        <w:ind w:left="1440"/>
        <w:rPr>
          <w:sz w:val="22"/>
          <w:szCs w:val="18"/>
        </w:rPr>
      </w:pPr>
      <w:r>
        <w:rPr>
          <w:sz w:val="22"/>
          <w:szCs w:val="18"/>
        </w:rPr>
        <w:t>Appunti:</w:t>
      </w:r>
      <w:r>
        <w:rPr>
          <w:sz w:val="22"/>
          <w:szCs w:val="18"/>
        </w:rPr>
        <w:tab/>
      </w:r>
    </w:p>
    <w:p w14:paraId="2F880FC9" w14:textId="77777777" w:rsidR="00C30C6C" w:rsidRDefault="00C30C6C" w:rsidP="00C30C6C">
      <w:pPr>
        <w:pStyle w:val="Contenuto"/>
        <w:ind w:left="1440"/>
        <w:rPr>
          <w:sz w:val="22"/>
          <w:szCs w:val="18"/>
        </w:rPr>
      </w:pPr>
    </w:p>
    <w:p w14:paraId="11D26D5C" w14:textId="77777777" w:rsidR="00C30C6C" w:rsidRDefault="00C30C6C" w:rsidP="00C30C6C">
      <w:pPr>
        <w:pStyle w:val="Contenuto"/>
        <w:ind w:left="1440"/>
        <w:rPr>
          <w:sz w:val="22"/>
          <w:szCs w:val="18"/>
        </w:rPr>
      </w:pPr>
    </w:p>
    <w:p w14:paraId="50BA2602" w14:textId="77777777" w:rsidR="00C30C6C" w:rsidRDefault="00C30C6C" w:rsidP="00C30C6C">
      <w:pPr>
        <w:pStyle w:val="Contenuto"/>
        <w:ind w:left="1440"/>
        <w:rPr>
          <w:sz w:val="22"/>
          <w:szCs w:val="18"/>
        </w:rPr>
      </w:pPr>
    </w:p>
    <w:p w14:paraId="46B56CEA" w14:textId="77777777" w:rsidR="00C30C6C" w:rsidRDefault="00C30C6C" w:rsidP="00624075">
      <w:pPr>
        <w:pStyle w:val="Contenuto"/>
        <w:rPr>
          <w:sz w:val="22"/>
          <w:szCs w:val="18"/>
        </w:rPr>
      </w:pPr>
    </w:p>
    <w:p w14:paraId="39202DBE" w14:textId="77777777" w:rsidR="00C30C6C" w:rsidRDefault="00C30C6C" w:rsidP="00C30C6C">
      <w:pPr>
        <w:pStyle w:val="Contenuto"/>
        <w:ind w:left="720"/>
      </w:pPr>
      <w:r>
        <w:lastRenderedPageBreak/>
        <w:t>Task: 5</w:t>
      </w:r>
    </w:p>
    <w:p w14:paraId="74F972F8" w14:textId="77777777"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 xml:space="preserve">Scorrendo la home page trova e clicca </w:t>
      </w:r>
      <w:r>
        <w:rPr>
          <w:b w:val="0"/>
          <w:sz w:val="22"/>
        </w:rPr>
        <w:t>"</w:t>
      </w:r>
      <w:r>
        <w:rPr>
          <w:rFonts w:ascii="Calibri" w:eastAsia="Calibri" w:hAnsi="Calibri" w:cs="Calibri"/>
          <w:b w:val="0"/>
          <w:color w:val="082A75"/>
          <w:sz w:val="22"/>
        </w:rPr>
        <w:t xml:space="preserve">tasse e multe" , trovando il link </w:t>
      </w:r>
      <w:r>
        <w:rPr>
          <w:b w:val="0"/>
          <w:sz w:val="22"/>
        </w:rPr>
        <w:t>su</w:t>
      </w:r>
      <w:r>
        <w:rPr>
          <w:rFonts w:ascii="Calibri" w:eastAsia="Calibri" w:hAnsi="Calibri" w:cs="Calibri"/>
          <w:b w:val="0"/>
          <w:color w:val="082A75"/>
          <w:sz w:val="22"/>
        </w:rPr>
        <w:t xml:space="preserve"> come pagare una mult</w:t>
      </w:r>
      <w:r>
        <w:rPr>
          <w:b w:val="0"/>
          <w:sz w:val="22"/>
        </w:rPr>
        <w:t xml:space="preserve">a. </w:t>
      </w:r>
    </w:p>
    <w:p w14:paraId="46F65032" w14:textId="77777777" w:rsidR="00C30C6C" w:rsidRPr="00236FDF" w:rsidRDefault="00C30C6C" w:rsidP="00B3355B">
      <w:pPr>
        <w:pStyle w:val="Contenuto"/>
        <w:ind w:left="1440"/>
        <w:jc w:val="both"/>
        <w:rPr>
          <w:sz w:val="22"/>
          <w:szCs w:val="18"/>
        </w:rPr>
      </w:pPr>
    </w:p>
    <w:p w14:paraId="726F587D" w14:textId="77777777" w:rsidR="00C30C6C" w:rsidRDefault="00C30C6C" w:rsidP="00C30C6C">
      <w:pPr>
        <w:pStyle w:val="Contenuto"/>
        <w:ind w:left="1440"/>
        <w:rPr>
          <w:sz w:val="22"/>
          <w:szCs w:val="18"/>
        </w:rPr>
      </w:pPr>
      <w:r>
        <w:rPr>
          <w:sz w:val="22"/>
          <w:szCs w:val="18"/>
        </w:rPr>
        <w:t xml:space="preserve">Obbiettivo: </w:t>
      </w:r>
      <w:r>
        <w:rPr>
          <w:sz w:val="22"/>
          <w:szCs w:val="18"/>
        </w:rPr>
        <w:tab/>
        <w:t>Raggiunto</w:t>
      </w:r>
    </w:p>
    <w:p w14:paraId="34A2BACE" w14:textId="1C7A1213" w:rsidR="00C30C6C" w:rsidRDefault="00C30C6C" w:rsidP="00C30C6C">
      <w:pPr>
        <w:pStyle w:val="Contenuto"/>
        <w:ind w:left="1440"/>
        <w:rPr>
          <w:sz w:val="22"/>
          <w:szCs w:val="18"/>
        </w:rPr>
      </w:pPr>
      <w:r>
        <w:rPr>
          <w:sz w:val="22"/>
          <w:szCs w:val="18"/>
        </w:rPr>
        <w:t>Durata:</w:t>
      </w:r>
      <w:r>
        <w:rPr>
          <w:sz w:val="22"/>
          <w:szCs w:val="18"/>
        </w:rPr>
        <w:tab/>
      </w:r>
      <w:r>
        <w:rPr>
          <w:sz w:val="22"/>
          <w:szCs w:val="18"/>
        </w:rPr>
        <w:tab/>
        <w:t>14 secondi</w:t>
      </w:r>
    </w:p>
    <w:p w14:paraId="61E5535D" w14:textId="12142A16" w:rsidR="00C30C6C" w:rsidRDefault="00C30C6C" w:rsidP="00C30C6C">
      <w:pPr>
        <w:pStyle w:val="Contenuto"/>
        <w:ind w:left="720" w:firstLine="720"/>
        <w:rPr>
          <w:sz w:val="22"/>
          <w:szCs w:val="18"/>
        </w:rPr>
      </w:pPr>
      <w:r>
        <w:rPr>
          <w:sz w:val="22"/>
          <w:szCs w:val="18"/>
        </w:rPr>
        <w:t>Appunti:</w:t>
      </w:r>
      <w:r>
        <w:rPr>
          <w:sz w:val="22"/>
          <w:szCs w:val="18"/>
        </w:rPr>
        <w:tab/>
      </w:r>
    </w:p>
    <w:p w14:paraId="35BC1185" w14:textId="77777777" w:rsidR="00C30C6C" w:rsidRDefault="00C30C6C" w:rsidP="00C30C6C">
      <w:pPr>
        <w:pStyle w:val="Contenuto"/>
        <w:rPr>
          <w:sz w:val="22"/>
          <w:szCs w:val="18"/>
        </w:rPr>
      </w:pPr>
    </w:p>
    <w:p w14:paraId="0AF8E307" w14:textId="77777777" w:rsidR="00C30C6C" w:rsidRDefault="00C30C6C" w:rsidP="00C30C6C">
      <w:pPr>
        <w:pStyle w:val="Contenuto"/>
        <w:ind w:left="720"/>
      </w:pPr>
      <w:r>
        <w:t>Task: 6</w:t>
      </w:r>
    </w:p>
    <w:p w14:paraId="62F64615" w14:textId="77777777" w:rsidR="00B3355B" w:rsidRDefault="00B3355B" w:rsidP="00B3355B">
      <w:pPr>
        <w:pBdr>
          <w:top w:val="single" w:sz="4" w:space="1" w:color="000000"/>
          <w:left w:val="nil"/>
          <w:bottom w:val="nil"/>
          <w:right w:val="nil"/>
          <w:between w:val="nil"/>
        </w:pBdr>
        <w:ind w:left="1440"/>
        <w:jc w:val="both"/>
        <w:rPr>
          <w:b w:val="0"/>
          <w:sz w:val="22"/>
        </w:rPr>
      </w:pPr>
      <w:r>
        <w:rPr>
          <w:rFonts w:ascii="Calibri" w:eastAsia="Calibri" w:hAnsi="Calibri" w:cs="Calibri"/>
          <w:b w:val="0"/>
          <w:color w:val="082A75"/>
          <w:sz w:val="22"/>
        </w:rPr>
        <w:t>Scorrendo la home page, clicca su albo pretorio online trovando il task.</w:t>
      </w:r>
    </w:p>
    <w:p w14:paraId="329377BE" w14:textId="77777777" w:rsidR="00C30C6C" w:rsidRPr="00236FDF" w:rsidRDefault="00C30C6C" w:rsidP="00B3355B">
      <w:pPr>
        <w:pStyle w:val="Contenuto"/>
        <w:ind w:left="1440"/>
        <w:jc w:val="both"/>
        <w:rPr>
          <w:sz w:val="22"/>
          <w:szCs w:val="18"/>
        </w:rPr>
      </w:pPr>
    </w:p>
    <w:p w14:paraId="5E65744F" w14:textId="77777777" w:rsidR="00C30C6C" w:rsidRDefault="00C30C6C" w:rsidP="00C30C6C">
      <w:pPr>
        <w:pStyle w:val="Contenuto"/>
        <w:ind w:left="1440"/>
        <w:rPr>
          <w:sz w:val="22"/>
          <w:szCs w:val="18"/>
        </w:rPr>
      </w:pPr>
      <w:r>
        <w:rPr>
          <w:sz w:val="22"/>
          <w:szCs w:val="18"/>
        </w:rPr>
        <w:t xml:space="preserve">Obbiettivo: </w:t>
      </w:r>
      <w:r>
        <w:rPr>
          <w:sz w:val="22"/>
          <w:szCs w:val="18"/>
        </w:rPr>
        <w:tab/>
        <w:t>Raggiunto</w:t>
      </w:r>
    </w:p>
    <w:p w14:paraId="752BF50E" w14:textId="4D62DB84" w:rsidR="00C30C6C" w:rsidRDefault="00C30C6C" w:rsidP="00C30C6C">
      <w:pPr>
        <w:pStyle w:val="Contenuto"/>
        <w:ind w:left="1440"/>
        <w:rPr>
          <w:sz w:val="22"/>
          <w:szCs w:val="18"/>
        </w:rPr>
      </w:pPr>
      <w:r>
        <w:rPr>
          <w:sz w:val="22"/>
          <w:szCs w:val="18"/>
        </w:rPr>
        <w:t>Durata:</w:t>
      </w:r>
      <w:r>
        <w:rPr>
          <w:sz w:val="22"/>
          <w:szCs w:val="18"/>
        </w:rPr>
        <w:tab/>
      </w:r>
      <w:r>
        <w:rPr>
          <w:sz w:val="22"/>
          <w:szCs w:val="18"/>
        </w:rPr>
        <w:tab/>
      </w:r>
      <w:r w:rsidR="00100662">
        <w:rPr>
          <w:sz w:val="22"/>
          <w:szCs w:val="18"/>
        </w:rPr>
        <w:t>20</w:t>
      </w:r>
      <w:r>
        <w:rPr>
          <w:sz w:val="22"/>
          <w:szCs w:val="18"/>
        </w:rPr>
        <w:t xml:space="preserve"> secondi</w:t>
      </w:r>
    </w:p>
    <w:p w14:paraId="32650BAE" w14:textId="77777777" w:rsidR="00C30C6C" w:rsidRDefault="00C30C6C" w:rsidP="00C30C6C">
      <w:pPr>
        <w:pStyle w:val="Contenuto"/>
        <w:ind w:left="720" w:firstLine="720"/>
        <w:rPr>
          <w:sz w:val="22"/>
          <w:szCs w:val="18"/>
        </w:rPr>
      </w:pPr>
      <w:r>
        <w:rPr>
          <w:sz w:val="22"/>
          <w:szCs w:val="18"/>
        </w:rPr>
        <w:t>Appunti:</w:t>
      </w:r>
      <w:r>
        <w:rPr>
          <w:sz w:val="22"/>
          <w:szCs w:val="18"/>
        </w:rPr>
        <w:tab/>
      </w:r>
    </w:p>
    <w:p w14:paraId="697DD3C5" w14:textId="1695E8A8" w:rsidR="00C30C6C" w:rsidRDefault="00C30C6C" w:rsidP="00C30C6C">
      <w:pPr>
        <w:pStyle w:val="Contenuto"/>
        <w:ind w:left="720" w:firstLine="720"/>
        <w:rPr>
          <w:sz w:val="22"/>
          <w:szCs w:val="18"/>
        </w:rPr>
      </w:pPr>
    </w:p>
    <w:p w14:paraId="7A0F539B" w14:textId="7254580B" w:rsidR="00B3355B" w:rsidRDefault="00B3355B" w:rsidP="00B3355B">
      <w:pPr>
        <w:pBdr>
          <w:top w:val="nil"/>
          <w:left w:val="nil"/>
          <w:bottom w:val="nil"/>
          <w:right w:val="nil"/>
          <w:between w:val="nil"/>
        </w:pBdr>
        <w:ind w:firstLine="720"/>
        <w:rPr>
          <w:b w:val="0"/>
          <w:sz w:val="22"/>
        </w:rPr>
      </w:pPr>
      <w:r>
        <w:rPr>
          <w:rFonts w:ascii="Calibri" w:eastAsia="Calibri" w:hAnsi="Calibri" w:cs="Calibri"/>
          <w:b w:val="0"/>
          <w:color w:val="082A75"/>
          <w:sz w:val="22"/>
        </w:rPr>
        <w:t>Opinioni aggiuntive:</w:t>
      </w:r>
      <w:r>
        <w:rPr>
          <w:rFonts w:ascii="Calibri" w:eastAsia="Calibri" w:hAnsi="Calibri" w:cs="Calibri"/>
          <w:b w:val="0"/>
          <w:color w:val="082A75"/>
          <w:sz w:val="22"/>
        </w:rPr>
        <w:tab/>
        <w:t xml:space="preserve"> il sito potrebbe essere reso più fruibile, migliorando la disposizione delle </w:t>
      </w:r>
      <w:r>
        <w:rPr>
          <w:rFonts w:ascii="Calibri" w:eastAsia="Calibri" w:hAnsi="Calibri" w:cs="Calibri"/>
          <w:b w:val="0"/>
          <w:color w:val="082A75"/>
          <w:sz w:val="22"/>
        </w:rPr>
        <w:tab/>
      </w:r>
      <w:r>
        <w:rPr>
          <w:rFonts w:ascii="Calibri" w:eastAsia="Calibri" w:hAnsi="Calibri" w:cs="Calibri"/>
          <w:b w:val="0"/>
          <w:color w:val="082A75"/>
          <w:sz w:val="22"/>
        </w:rPr>
        <w:tab/>
      </w:r>
      <w:r>
        <w:rPr>
          <w:rFonts w:ascii="Calibri" w:eastAsia="Calibri" w:hAnsi="Calibri" w:cs="Calibri"/>
          <w:b w:val="0"/>
          <w:color w:val="082A75"/>
          <w:sz w:val="22"/>
        </w:rPr>
        <w:tab/>
      </w:r>
      <w:r>
        <w:rPr>
          <w:rFonts w:ascii="Calibri" w:eastAsia="Calibri" w:hAnsi="Calibri" w:cs="Calibri"/>
          <w:b w:val="0"/>
          <w:color w:val="082A75"/>
          <w:sz w:val="22"/>
        </w:rPr>
        <w:tab/>
        <w:t xml:space="preserve">sezioni, </w:t>
      </w:r>
      <w:r>
        <w:rPr>
          <w:rFonts w:ascii="Calibri" w:eastAsia="Calibri" w:hAnsi="Calibri" w:cs="Calibri"/>
          <w:b w:val="0"/>
          <w:color w:val="082A75"/>
          <w:sz w:val="22"/>
        </w:rPr>
        <w:tab/>
        <w:t xml:space="preserve">come ad esempio nei servizi utili sono presenti link molto importanti </w:t>
      </w:r>
      <w:r w:rsidR="003B04C6">
        <w:rPr>
          <w:rFonts w:ascii="Calibri" w:eastAsia="Calibri" w:hAnsi="Calibri" w:cs="Calibri"/>
          <w:b w:val="0"/>
          <w:color w:val="082A75"/>
          <w:sz w:val="22"/>
        </w:rPr>
        <w:tab/>
      </w:r>
      <w:r w:rsidR="003B04C6">
        <w:rPr>
          <w:rFonts w:ascii="Calibri" w:eastAsia="Calibri" w:hAnsi="Calibri" w:cs="Calibri"/>
          <w:b w:val="0"/>
          <w:color w:val="082A75"/>
          <w:sz w:val="22"/>
        </w:rPr>
        <w:tab/>
      </w:r>
      <w:r w:rsidR="003B04C6">
        <w:rPr>
          <w:rFonts w:ascii="Calibri" w:eastAsia="Calibri" w:hAnsi="Calibri" w:cs="Calibri"/>
          <w:b w:val="0"/>
          <w:color w:val="082A75"/>
          <w:sz w:val="22"/>
        </w:rPr>
        <w:tab/>
      </w:r>
      <w:r w:rsidR="003B04C6">
        <w:rPr>
          <w:rFonts w:ascii="Calibri" w:eastAsia="Calibri" w:hAnsi="Calibri" w:cs="Calibri"/>
          <w:b w:val="0"/>
          <w:color w:val="082A75"/>
          <w:sz w:val="22"/>
        </w:rPr>
        <w:tab/>
      </w:r>
      <w:r>
        <w:rPr>
          <w:rFonts w:ascii="Calibri" w:eastAsia="Calibri" w:hAnsi="Calibri" w:cs="Calibri"/>
          <w:b w:val="0"/>
          <w:color w:val="082A75"/>
          <w:sz w:val="22"/>
        </w:rPr>
        <w:t>che non dovrebbero essere in fondo alla pagina, perché difficilmente reperibili.</w:t>
      </w:r>
    </w:p>
    <w:p w14:paraId="1B322A4C" w14:textId="77777777" w:rsidR="00C30C6C" w:rsidRDefault="00C30C6C" w:rsidP="00C30C6C">
      <w:pPr>
        <w:pStyle w:val="Contenuto"/>
        <w:pBdr>
          <w:bottom w:val="single" w:sz="4" w:space="1" w:color="auto"/>
        </w:pBdr>
        <w:ind w:firstLine="720"/>
        <w:rPr>
          <w:sz w:val="22"/>
          <w:szCs w:val="18"/>
        </w:rPr>
      </w:pPr>
    </w:p>
    <w:p w14:paraId="6E8D7781" w14:textId="77777777" w:rsidR="00C30C6C" w:rsidRPr="00BF7676" w:rsidRDefault="00C30C6C" w:rsidP="00C30C6C">
      <w:pPr>
        <w:tabs>
          <w:tab w:val="left" w:pos="3342"/>
        </w:tabs>
      </w:pPr>
    </w:p>
    <w:p w14:paraId="38F23C81" w14:textId="6A8AD66D" w:rsidR="00C30C6C" w:rsidRDefault="00C30C6C" w:rsidP="00100662">
      <w:pPr>
        <w:pStyle w:val="Titolo2"/>
      </w:pPr>
    </w:p>
    <w:p w14:paraId="6B50FB25" w14:textId="1CBFBBB2" w:rsidR="00100662" w:rsidRDefault="00100662" w:rsidP="00100662"/>
    <w:p w14:paraId="02905BE2" w14:textId="772193C3" w:rsidR="00100662" w:rsidRDefault="00100662" w:rsidP="00100662"/>
    <w:p w14:paraId="5E2E958E" w14:textId="3C2C40C7" w:rsidR="00100662" w:rsidRDefault="00100662" w:rsidP="00100662"/>
    <w:p w14:paraId="08BDE41E" w14:textId="77E513DC" w:rsidR="00100662" w:rsidRDefault="00100662" w:rsidP="00100662"/>
    <w:p w14:paraId="2A37CB45" w14:textId="397DE2B8" w:rsidR="00100662" w:rsidRDefault="00100662" w:rsidP="00100662"/>
    <w:p w14:paraId="2D6F7FB7" w14:textId="29836546" w:rsidR="00100662" w:rsidRDefault="00100662" w:rsidP="00100662"/>
    <w:p w14:paraId="30D10772" w14:textId="5E177229" w:rsidR="00100662" w:rsidRDefault="00100662" w:rsidP="00100662"/>
    <w:p w14:paraId="44836F41" w14:textId="014FDAB9" w:rsidR="00100662" w:rsidRDefault="00100662" w:rsidP="00100662"/>
    <w:p w14:paraId="6F8690F8" w14:textId="187468EB" w:rsidR="00100662" w:rsidRDefault="00100662" w:rsidP="00100662"/>
    <w:p w14:paraId="44E9B0E6" w14:textId="543443DE" w:rsidR="00100662" w:rsidRDefault="00100662" w:rsidP="00100662"/>
    <w:p w14:paraId="741C6D18" w14:textId="01921C92" w:rsidR="00100662" w:rsidRDefault="00100662" w:rsidP="00100662"/>
    <w:p w14:paraId="5D5EC16A" w14:textId="172ED814" w:rsidR="00100662" w:rsidRDefault="00100662" w:rsidP="00100662"/>
    <w:p w14:paraId="7B242AAA" w14:textId="3585ACD3" w:rsidR="00100662" w:rsidRDefault="00100662" w:rsidP="00100662"/>
    <w:p w14:paraId="6443F83C" w14:textId="62965A93" w:rsidR="00100662" w:rsidRDefault="00100662" w:rsidP="00100662"/>
    <w:p w14:paraId="3D1DA8F9" w14:textId="35E81DB1" w:rsidR="00624075" w:rsidRDefault="00624075" w:rsidP="00100662"/>
    <w:p w14:paraId="24C7E2D9" w14:textId="77777777" w:rsidR="00624075" w:rsidRDefault="00624075" w:rsidP="00100662"/>
    <w:p w14:paraId="24733857" w14:textId="73451C32" w:rsidR="00100662" w:rsidRDefault="00100662" w:rsidP="00100662"/>
    <w:p w14:paraId="3D57AC04" w14:textId="7BA9F244" w:rsidR="00100662" w:rsidRDefault="00100662" w:rsidP="00100662">
      <w:pPr>
        <w:pStyle w:val="Titolo2"/>
        <w:numPr>
          <w:ilvl w:val="0"/>
          <w:numId w:val="1"/>
        </w:numPr>
      </w:pPr>
      <w:bookmarkStart w:id="10" w:name="_Toc30265429"/>
      <w:r>
        <w:lastRenderedPageBreak/>
        <w:t>Questionari</w:t>
      </w:r>
      <w:bookmarkEnd w:id="10"/>
    </w:p>
    <w:p w14:paraId="41C01D27" w14:textId="157D356A" w:rsidR="00100662" w:rsidRDefault="00100662" w:rsidP="00100662">
      <w:pPr>
        <w:pStyle w:val="Paragrafoelenco"/>
        <w:numPr>
          <w:ilvl w:val="1"/>
          <w:numId w:val="1"/>
        </w:numPr>
      </w:pPr>
      <w:r>
        <w:t>Net-Promoter Score</w:t>
      </w:r>
    </w:p>
    <w:tbl>
      <w:tblPr>
        <w:tblW w:w="6424" w:type="dxa"/>
        <w:tblInd w:w="1504"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517"/>
        <w:gridCol w:w="3907"/>
      </w:tblGrid>
      <w:tr w:rsidR="00100662" w14:paraId="2608FAF8" w14:textId="77777777" w:rsidTr="00100662">
        <w:trPr>
          <w:trHeight w:val="472"/>
        </w:trPr>
        <w:tc>
          <w:tcPr>
            <w:tcW w:w="2517" w:type="dxa"/>
            <w:tcBorders>
              <w:top w:val="single" w:sz="4" w:space="0" w:color="B7B7B7"/>
              <w:left w:val="single" w:sz="4" w:space="0" w:color="B7B7B7"/>
              <w:bottom w:val="single" w:sz="4" w:space="0" w:color="B7B7B7"/>
              <w:right w:val="single" w:sz="4" w:space="0" w:color="B7B7B7"/>
            </w:tcBorders>
            <w:shd w:val="clear" w:color="auto" w:fill="F3F3F3"/>
            <w:tcMar>
              <w:top w:w="100" w:type="dxa"/>
              <w:left w:w="100" w:type="dxa"/>
              <w:bottom w:w="100" w:type="dxa"/>
              <w:right w:w="100" w:type="dxa"/>
            </w:tcMar>
          </w:tcPr>
          <w:p w14:paraId="13E123DA" w14:textId="69A56EAB" w:rsidR="00100662" w:rsidRPr="00100662" w:rsidRDefault="00100662" w:rsidP="00100662">
            <w:pPr>
              <w:pStyle w:val="Contenuto"/>
              <w:jc w:val="center"/>
              <w:rPr>
                <w:sz w:val="24"/>
                <w:szCs w:val="20"/>
              </w:rPr>
            </w:pPr>
            <w:r w:rsidRPr="00100662">
              <w:rPr>
                <w:sz w:val="24"/>
                <w:szCs w:val="20"/>
              </w:rPr>
              <w:t>n.</w:t>
            </w:r>
          </w:p>
        </w:tc>
        <w:tc>
          <w:tcPr>
            <w:tcW w:w="3907" w:type="dxa"/>
            <w:tcBorders>
              <w:top w:val="single" w:sz="4" w:space="0" w:color="B7B7B7"/>
              <w:left w:val="single" w:sz="4" w:space="0" w:color="B7B7B7"/>
              <w:bottom w:val="single" w:sz="4" w:space="0" w:color="B7B7B7"/>
              <w:right w:val="single" w:sz="4" w:space="0" w:color="B7B7B7"/>
            </w:tcBorders>
            <w:shd w:val="clear" w:color="auto" w:fill="auto"/>
            <w:tcMar>
              <w:top w:w="100" w:type="dxa"/>
              <w:left w:w="100" w:type="dxa"/>
              <w:bottom w:w="100" w:type="dxa"/>
              <w:right w:w="100" w:type="dxa"/>
            </w:tcMar>
          </w:tcPr>
          <w:p w14:paraId="3F29149F" w14:textId="77777777" w:rsidR="00100662" w:rsidRPr="00100662" w:rsidRDefault="00100662" w:rsidP="00100662">
            <w:pPr>
              <w:pStyle w:val="Contenuto"/>
              <w:jc w:val="center"/>
              <w:rPr>
                <w:sz w:val="24"/>
                <w:szCs w:val="20"/>
              </w:rPr>
            </w:pPr>
            <w:r w:rsidRPr="00100662">
              <w:rPr>
                <w:sz w:val="24"/>
                <w:szCs w:val="20"/>
              </w:rPr>
              <w:t>Valutazione</w:t>
            </w:r>
          </w:p>
        </w:tc>
      </w:tr>
      <w:tr w:rsidR="00100662" w14:paraId="074B6CF5" w14:textId="77777777" w:rsidTr="00100662">
        <w:trPr>
          <w:trHeight w:val="448"/>
        </w:trPr>
        <w:tc>
          <w:tcPr>
            <w:tcW w:w="2517" w:type="dxa"/>
            <w:shd w:val="clear" w:color="auto" w:fill="F3F3F3"/>
            <w:tcMar>
              <w:top w:w="100" w:type="dxa"/>
              <w:left w:w="100" w:type="dxa"/>
              <w:bottom w:w="100" w:type="dxa"/>
              <w:right w:w="100" w:type="dxa"/>
            </w:tcMar>
          </w:tcPr>
          <w:p w14:paraId="4190C274" w14:textId="77777777" w:rsidR="00100662" w:rsidRPr="00100662" w:rsidRDefault="00100662" w:rsidP="00100662">
            <w:pPr>
              <w:pStyle w:val="Contenuto"/>
              <w:jc w:val="center"/>
              <w:rPr>
                <w:rFonts w:ascii="Titillium Web" w:eastAsia="Titillium Web" w:hAnsi="Titillium Web" w:cs="Titillium Web"/>
                <w:b/>
                <w:color w:val="1155CC"/>
                <w:sz w:val="24"/>
                <w:szCs w:val="20"/>
              </w:rPr>
            </w:pPr>
            <w:r w:rsidRPr="00100662">
              <w:rPr>
                <w:rFonts w:ascii="Titillium Web" w:eastAsia="Titillium Web" w:hAnsi="Titillium Web" w:cs="Titillium Web"/>
                <w:b/>
                <w:color w:val="1155CC"/>
                <w:sz w:val="24"/>
                <w:szCs w:val="20"/>
              </w:rPr>
              <w:t>1</w:t>
            </w:r>
          </w:p>
        </w:tc>
        <w:tc>
          <w:tcPr>
            <w:tcW w:w="3907" w:type="dxa"/>
            <w:shd w:val="clear" w:color="auto" w:fill="auto"/>
            <w:tcMar>
              <w:top w:w="100" w:type="dxa"/>
              <w:left w:w="100" w:type="dxa"/>
              <w:bottom w:w="100" w:type="dxa"/>
              <w:right w:w="100" w:type="dxa"/>
            </w:tcMar>
          </w:tcPr>
          <w:p w14:paraId="6980A51E" w14:textId="77777777" w:rsidR="00100662" w:rsidRPr="00100662" w:rsidRDefault="00100662" w:rsidP="00100662">
            <w:pPr>
              <w:pStyle w:val="Contenuto"/>
              <w:jc w:val="center"/>
              <w:rPr>
                <w:rFonts w:ascii="Titillium Web" w:eastAsia="Titillium Web" w:hAnsi="Titillium Web" w:cs="Titillium Web"/>
                <w:b/>
                <w:color w:val="1155CC"/>
                <w:sz w:val="24"/>
                <w:szCs w:val="20"/>
              </w:rPr>
            </w:pPr>
            <w:r w:rsidRPr="00100662">
              <w:rPr>
                <w:rFonts w:ascii="Titillium Web" w:eastAsia="Titillium Web" w:hAnsi="Titillium Web" w:cs="Titillium Web"/>
                <w:b/>
                <w:color w:val="1155CC"/>
                <w:sz w:val="24"/>
                <w:szCs w:val="20"/>
              </w:rPr>
              <w:t>4</w:t>
            </w:r>
          </w:p>
        </w:tc>
      </w:tr>
      <w:tr w:rsidR="00100662" w14:paraId="7D2393AA" w14:textId="77777777" w:rsidTr="00100662">
        <w:trPr>
          <w:trHeight w:val="472"/>
        </w:trPr>
        <w:tc>
          <w:tcPr>
            <w:tcW w:w="2517" w:type="dxa"/>
            <w:shd w:val="clear" w:color="auto" w:fill="F3F3F3"/>
            <w:tcMar>
              <w:top w:w="100" w:type="dxa"/>
              <w:left w:w="100" w:type="dxa"/>
              <w:bottom w:w="100" w:type="dxa"/>
              <w:right w:w="100" w:type="dxa"/>
            </w:tcMar>
          </w:tcPr>
          <w:p w14:paraId="739FAC8C" w14:textId="77777777" w:rsidR="00100662" w:rsidRPr="00100662" w:rsidRDefault="00100662" w:rsidP="00100662">
            <w:pPr>
              <w:pStyle w:val="Contenuto"/>
              <w:jc w:val="center"/>
              <w:rPr>
                <w:rFonts w:ascii="Titillium Web" w:eastAsia="Titillium Web" w:hAnsi="Titillium Web" w:cs="Titillium Web"/>
                <w:b/>
                <w:color w:val="1155CC"/>
                <w:sz w:val="24"/>
                <w:szCs w:val="20"/>
              </w:rPr>
            </w:pPr>
            <w:r w:rsidRPr="00100662">
              <w:rPr>
                <w:rFonts w:ascii="Titillium Web" w:eastAsia="Titillium Web" w:hAnsi="Titillium Web" w:cs="Titillium Web"/>
                <w:b/>
                <w:color w:val="1155CC"/>
                <w:sz w:val="24"/>
                <w:szCs w:val="20"/>
              </w:rPr>
              <w:t>2</w:t>
            </w:r>
          </w:p>
        </w:tc>
        <w:tc>
          <w:tcPr>
            <w:tcW w:w="3907" w:type="dxa"/>
            <w:shd w:val="clear" w:color="auto" w:fill="auto"/>
            <w:tcMar>
              <w:top w:w="100" w:type="dxa"/>
              <w:left w:w="100" w:type="dxa"/>
              <w:bottom w:w="100" w:type="dxa"/>
              <w:right w:w="100" w:type="dxa"/>
            </w:tcMar>
          </w:tcPr>
          <w:p w14:paraId="4FAB63E1" w14:textId="77777777" w:rsidR="00100662" w:rsidRPr="00100662" w:rsidRDefault="00100662" w:rsidP="00100662">
            <w:pPr>
              <w:pStyle w:val="Contenuto"/>
              <w:jc w:val="center"/>
              <w:rPr>
                <w:rFonts w:ascii="Titillium Web" w:eastAsia="Titillium Web" w:hAnsi="Titillium Web" w:cs="Titillium Web"/>
                <w:b/>
                <w:color w:val="1155CC"/>
                <w:sz w:val="24"/>
                <w:szCs w:val="20"/>
              </w:rPr>
            </w:pPr>
            <w:r w:rsidRPr="00100662">
              <w:rPr>
                <w:rFonts w:ascii="Titillium Web" w:eastAsia="Titillium Web" w:hAnsi="Titillium Web" w:cs="Titillium Web"/>
                <w:b/>
                <w:color w:val="1155CC"/>
                <w:sz w:val="24"/>
                <w:szCs w:val="20"/>
              </w:rPr>
              <w:t>6</w:t>
            </w:r>
          </w:p>
        </w:tc>
      </w:tr>
      <w:tr w:rsidR="00100662" w14:paraId="74B2A43D" w14:textId="77777777" w:rsidTr="00100662">
        <w:trPr>
          <w:trHeight w:val="472"/>
        </w:trPr>
        <w:tc>
          <w:tcPr>
            <w:tcW w:w="2517" w:type="dxa"/>
            <w:shd w:val="clear" w:color="auto" w:fill="F3F3F3"/>
            <w:tcMar>
              <w:top w:w="100" w:type="dxa"/>
              <w:left w:w="100" w:type="dxa"/>
              <w:bottom w:w="100" w:type="dxa"/>
              <w:right w:w="100" w:type="dxa"/>
            </w:tcMar>
          </w:tcPr>
          <w:p w14:paraId="58E4D44C" w14:textId="77777777" w:rsidR="00100662" w:rsidRPr="00100662" w:rsidRDefault="00100662" w:rsidP="00100662">
            <w:pPr>
              <w:pStyle w:val="Contenuto"/>
              <w:jc w:val="center"/>
              <w:rPr>
                <w:rFonts w:ascii="Titillium Web" w:eastAsia="Titillium Web" w:hAnsi="Titillium Web" w:cs="Titillium Web"/>
                <w:b/>
                <w:color w:val="1155CC"/>
                <w:sz w:val="24"/>
                <w:szCs w:val="20"/>
              </w:rPr>
            </w:pPr>
            <w:r w:rsidRPr="00100662">
              <w:rPr>
                <w:rFonts w:ascii="Titillium Web" w:eastAsia="Titillium Web" w:hAnsi="Titillium Web" w:cs="Titillium Web"/>
                <w:b/>
                <w:color w:val="1155CC"/>
                <w:sz w:val="24"/>
                <w:szCs w:val="20"/>
              </w:rPr>
              <w:t>3</w:t>
            </w:r>
          </w:p>
        </w:tc>
        <w:tc>
          <w:tcPr>
            <w:tcW w:w="3907" w:type="dxa"/>
            <w:shd w:val="clear" w:color="auto" w:fill="auto"/>
            <w:tcMar>
              <w:top w:w="100" w:type="dxa"/>
              <w:left w:w="100" w:type="dxa"/>
              <w:bottom w:w="100" w:type="dxa"/>
              <w:right w:w="100" w:type="dxa"/>
            </w:tcMar>
          </w:tcPr>
          <w:p w14:paraId="5DB1450B" w14:textId="77777777" w:rsidR="00100662" w:rsidRPr="00100662" w:rsidRDefault="00100662" w:rsidP="00100662">
            <w:pPr>
              <w:pStyle w:val="Contenuto"/>
              <w:jc w:val="center"/>
              <w:rPr>
                <w:rFonts w:ascii="Titillium Web" w:eastAsia="Titillium Web" w:hAnsi="Titillium Web" w:cs="Titillium Web"/>
                <w:b/>
                <w:color w:val="1155CC"/>
                <w:sz w:val="24"/>
                <w:szCs w:val="20"/>
              </w:rPr>
            </w:pPr>
            <w:r w:rsidRPr="00100662">
              <w:rPr>
                <w:rFonts w:ascii="Titillium Web" w:eastAsia="Titillium Web" w:hAnsi="Titillium Web" w:cs="Titillium Web"/>
                <w:b/>
                <w:color w:val="1155CC"/>
                <w:sz w:val="24"/>
                <w:szCs w:val="20"/>
              </w:rPr>
              <w:t>7</w:t>
            </w:r>
          </w:p>
        </w:tc>
      </w:tr>
      <w:tr w:rsidR="00100662" w14:paraId="5D6B442A" w14:textId="77777777" w:rsidTr="00100662">
        <w:trPr>
          <w:trHeight w:val="448"/>
        </w:trPr>
        <w:tc>
          <w:tcPr>
            <w:tcW w:w="2517" w:type="dxa"/>
            <w:shd w:val="clear" w:color="auto" w:fill="F3F3F3"/>
            <w:tcMar>
              <w:top w:w="100" w:type="dxa"/>
              <w:left w:w="100" w:type="dxa"/>
              <w:bottom w:w="100" w:type="dxa"/>
              <w:right w:w="100" w:type="dxa"/>
            </w:tcMar>
          </w:tcPr>
          <w:p w14:paraId="0453B1EC" w14:textId="77777777" w:rsidR="00100662" w:rsidRPr="00100662" w:rsidRDefault="00100662" w:rsidP="00100662">
            <w:pPr>
              <w:pStyle w:val="Contenuto"/>
              <w:jc w:val="center"/>
              <w:rPr>
                <w:rFonts w:ascii="Titillium Web" w:eastAsia="Titillium Web" w:hAnsi="Titillium Web" w:cs="Titillium Web"/>
                <w:b/>
                <w:color w:val="1155CC"/>
                <w:sz w:val="24"/>
                <w:szCs w:val="20"/>
              </w:rPr>
            </w:pPr>
            <w:r w:rsidRPr="00100662">
              <w:rPr>
                <w:rFonts w:ascii="Titillium Web" w:eastAsia="Titillium Web" w:hAnsi="Titillium Web" w:cs="Titillium Web"/>
                <w:b/>
                <w:color w:val="1155CC"/>
                <w:sz w:val="24"/>
                <w:szCs w:val="20"/>
              </w:rPr>
              <w:t>4</w:t>
            </w:r>
          </w:p>
        </w:tc>
        <w:tc>
          <w:tcPr>
            <w:tcW w:w="3907" w:type="dxa"/>
            <w:shd w:val="clear" w:color="auto" w:fill="auto"/>
            <w:tcMar>
              <w:top w:w="100" w:type="dxa"/>
              <w:left w:w="100" w:type="dxa"/>
              <w:bottom w:w="100" w:type="dxa"/>
              <w:right w:w="100" w:type="dxa"/>
            </w:tcMar>
          </w:tcPr>
          <w:p w14:paraId="19DD64A8" w14:textId="77777777" w:rsidR="00100662" w:rsidRPr="00100662" w:rsidRDefault="00100662" w:rsidP="00100662">
            <w:pPr>
              <w:pStyle w:val="Contenuto"/>
              <w:jc w:val="center"/>
              <w:rPr>
                <w:rFonts w:ascii="Titillium Web" w:eastAsia="Titillium Web" w:hAnsi="Titillium Web" w:cs="Titillium Web"/>
                <w:b/>
                <w:color w:val="1155CC"/>
                <w:sz w:val="24"/>
                <w:szCs w:val="20"/>
              </w:rPr>
            </w:pPr>
            <w:r w:rsidRPr="00100662">
              <w:rPr>
                <w:rFonts w:ascii="Titillium Web" w:eastAsia="Titillium Web" w:hAnsi="Titillium Web" w:cs="Titillium Web"/>
                <w:b/>
                <w:color w:val="1155CC"/>
                <w:sz w:val="24"/>
                <w:szCs w:val="20"/>
              </w:rPr>
              <w:t>5</w:t>
            </w:r>
          </w:p>
        </w:tc>
      </w:tr>
      <w:tr w:rsidR="00100662" w14:paraId="7ABE4CAA" w14:textId="77777777" w:rsidTr="00100662">
        <w:trPr>
          <w:trHeight w:val="472"/>
        </w:trPr>
        <w:tc>
          <w:tcPr>
            <w:tcW w:w="2517" w:type="dxa"/>
            <w:shd w:val="clear" w:color="auto" w:fill="F3F3F3"/>
            <w:tcMar>
              <w:top w:w="100" w:type="dxa"/>
              <w:left w:w="100" w:type="dxa"/>
              <w:bottom w:w="100" w:type="dxa"/>
              <w:right w:w="100" w:type="dxa"/>
            </w:tcMar>
          </w:tcPr>
          <w:p w14:paraId="7722F5DE" w14:textId="77777777" w:rsidR="00100662" w:rsidRPr="00100662" w:rsidRDefault="00100662" w:rsidP="00100662">
            <w:pPr>
              <w:pStyle w:val="Contenuto"/>
              <w:jc w:val="center"/>
              <w:rPr>
                <w:rFonts w:ascii="Titillium Web" w:eastAsia="Titillium Web" w:hAnsi="Titillium Web" w:cs="Titillium Web"/>
                <w:b/>
                <w:color w:val="1155CC"/>
                <w:sz w:val="24"/>
                <w:szCs w:val="20"/>
              </w:rPr>
            </w:pPr>
            <w:r w:rsidRPr="00100662">
              <w:rPr>
                <w:rFonts w:ascii="Titillium Web" w:eastAsia="Titillium Web" w:hAnsi="Titillium Web" w:cs="Titillium Web"/>
                <w:b/>
                <w:color w:val="1155CC"/>
                <w:sz w:val="24"/>
                <w:szCs w:val="20"/>
              </w:rPr>
              <w:t>5</w:t>
            </w:r>
          </w:p>
        </w:tc>
        <w:tc>
          <w:tcPr>
            <w:tcW w:w="3907" w:type="dxa"/>
            <w:shd w:val="clear" w:color="auto" w:fill="auto"/>
            <w:tcMar>
              <w:top w:w="100" w:type="dxa"/>
              <w:left w:w="100" w:type="dxa"/>
              <w:bottom w:w="100" w:type="dxa"/>
              <w:right w:w="100" w:type="dxa"/>
            </w:tcMar>
          </w:tcPr>
          <w:p w14:paraId="133F3419" w14:textId="77777777" w:rsidR="00100662" w:rsidRPr="00100662" w:rsidRDefault="00100662" w:rsidP="00100662">
            <w:pPr>
              <w:pStyle w:val="Contenuto"/>
              <w:jc w:val="center"/>
              <w:rPr>
                <w:rFonts w:ascii="Titillium Web" w:eastAsia="Titillium Web" w:hAnsi="Titillium Web" w:cs="Titillium Web"/>
                <w:b/>
                <w:color w:val="1155CC"/>
                <w:sz w:val="24"/>
                <w:szCs w:val="20"/>
              </w:rPr>
            </w:pPr>
            <w:r w:rsidRPr="00100662">
              <w:rPr>
                <w:rFonts w:ascii="Titillium Web" w:eastAsia="Titillium Web" w:hAnsi="Titillium Web" w:cs="Titillium Web"/>
                <w:b/>
                <w:color w:val="1155CC"/>
                <w:sz w:val="24"/>
                <w:szCs w:val="20"/>
              </w:rPr>
              <w:t>9</w:t>
            </w:r>
          </w:p>
        </w:tc>
      </w:tr>
      <w:tr w:rsidR="00100662" w14:paraId="480E0972" w14:textId="77777777" w:rsidTr="00100662">
        <w:trPr>
          <w:trHeight w:val="472"/>
        </w:trPr>
        <w:tc>
          <w:tcPr>
            <w:tcW w:w="2517" w:type="dxa"/>
            <w:shd w:val="clear" w:color="auto" w:fill="F3F3F3"/>
            <w:tcMar>
              <w:top w:w="100" w:type="dxa"/>
              <w:left w:w="100" w:type="dxa"/>
              <w:bottom w:w="100" w:type="dxa"/>
              <w:right w:w="100" w:type="dxa"/>
            </w:tcMar>
          </w:tcPr>
          <w:p w14:paraId="71900EB0" w14:textId="77777777" w:rsidR="00100662" w:rsidRPr="00100662" w:rsidRDefault="00100662" w:rsidP="00100662">
            <w:pPr>
              <w:pStyle w:val="Contenuto"/>
              <w:jc w:val="center"/>
              <w:rPr>
                <w:rFonts w:ascii="Titillium Web" w:eastAsia="Titillium Web" w:hAnsi="Titillium Web" w:cs="Titillium Web"/>
                <w:b/>
                <w:color w:val="1155CC"/>
                <w:sz w:val="24"/>
                <w:szCs w:val="20"/>
              </w:rPr>
            </w:pPr>
            <w:r w:rsidRPr="00100662">
              <w:rPr>
                <w:rFonts w:ascii="Titillium Web" w:eastAsia="Titillium Web" w:hAnsi="Titillium Web" w:cs="Titillium Web"/>
                <w:b/>
                <w:color w:val="1155CC"/>
                <w:sz w:val="24"/>
                <w:szCs w:val="20"/>
              </w:rPr>
              <w:t>6</w:t>
            </w:r>
          </w:p>
        </w:tc>
        <w:tc>
          <w:tcPr>
            <w:tcW w:w="3907" w:type="dxa"/>
            <w:shd w:val="clear" w:color="auto" w:fill="auto"/>
            <w:tcMar>
              <w:top w:w="100" w:type="dxa"/>
              <w:left w:w="100" w:type="dxa"/>
              <w:bottom w:w="100" w:type="dxa"/>
              <w:right w:w="100" w:type="dxa"/>
            </w:tcMar>
          </w:tcPr>
          <w:p w14:paraId="3E907CBC" w14:textId="77777777" w:rsidR="00100662" w:rsidRPr="00100662" w:rsidRDefault="00100662" w:rsidP="00100662">
            <w:pPr>
              <w:pStyle w:val="Contenuto"/>
              <w:jc w:val="center"/>
              <w:rPr>
                <w:rFonts w:ascii="Titillium Web" w:eastAsia="Titillium Web" w:hAnsi="Titillium Web" w:cs="Titillium Web"/>
                <w:b/>
                <w:color w:val="1155CC"/>
                <w:sz w:val="24"/>
                <w:szCs w:val="20"/>
              </w:rPr>
            </w:pPr>
            <w:r w:rsidRPr="00100662">
              <w:rPr>
                <w:rFonts w:ascii="Titillium Web" w:eastAsia="Titillium Web" w:hAnsi="Titillium Web" w:cs="Titillium Web"/>
                <w:b/>
                <w:color w:val="1155CC"/>
                <w:sz w:val="24"/>
                <w:szCs w:val="20"/>
              </w:rPr>
              <w:t>5</w:t>
            </w:r>
          </w:p>
        </w:tc>
      </w:tr>
      <w:tr w:rsidR="00100662" w14:paraId="54E396C3" w14:textId="77777777" w:rsidTr="00100662">
        <w:trPr>
          <w:trHeight w:val="448"/>
        </w:trPr>
        <w:tc>
          <w:tcPr>
            <w:tcW w:w="2517" w:type="dxa"/>
            <w:shd w:val="clear" w:color="auto" w:fill="1155CC"/>
            <w:tcMar>
              <w:top w:w="100" w:type="dxa"/>
              <w:left w:w="100" w:type="dxa"/>
              <w:bottom w:w="100" w:type="dxa"/>
              <w:right w:w="100" w:type="dxa"/>
            </w:tcMar>
          </w:tcPr>
          <w:p w14:paraId="5D8D2963" w14:textId="77777777" w:rsidR="00100662" w:rsidRPr="00100662" w:rsidRDefault="00100662" w:rsidP="00100662">
            <w:pPr>
              <w:pStyle w:val="Contenuto"/>
              <w:jc w:val="center"/>
              <w:rPr>
                <w:rFonts w:ascii="Titillium Web" w:eastAsia="Titillium Web" w:hAnsi="Titillium Web" w:cs="Titillium Web"/>
                <w:b/>
                <w:color w:val="FFFFFF"/>
                <w:sz w:val="24"/>
                <w:szCs w:val="20"/>
              </w:rPr>
            </w:pPr>
            <w:r w:rsidRPr="00100662">
              <w:rPr>
                <w:rFonts w:ascii="Titillium Web" w:eastAsia="Titillium Web" w:hAnsi="Titillium Web" w:cs="Titillium Web"/>
                <w:b/>
                <w:color w:val="FFFFFF"/>
                <w:sz w:val="24"/>
                <w:szCs w:val="20"/>
              </w:rPr>
              <w:t>Promotori</w:t>
            </w:r>
          </w:p>
        </w:tc>
        <w:tc>
          <w:tcPr>
            <w:tcW w:w="3907" w:type="dxa"/>
            <w:shd w:val="clear" w:color="auto" w:fill="auto"/>
            <w:tcMar>
              <w:top w:w="100" w:type="dxa"/>
              <w:left w:w="100" w:type="dxa"/>
              <w:bottom w:w="100" w:type="dxa"/>
              <w:right w:w="100" w:type="dxa"/>
            </w:tcMar>
          </w:tcPr>
          <w:p w14:paraId="0B79A60A" w14:textId="77777777" w:rsidR="00100662" w:rsidRPr="00100662" w:rsidRDefault="00100662" w:rsidP="00100662">
            <w:pPr>
              <w:pStyle w:val="Contenuto"/>
              <w:jc w:val="center"/>
              <w:rPr>
                <w:rFonts w:ascii="Titillium Web" w:eastAsia="Titillium Web" w:hAnsi="Titillium Web" w:cs="Titillium Web"/>
                <w:b/>
                <w:color w:val="1155CC"/>
                <w:sz w:val="24"/>
                <w:szCs w:val="20"/>
              </w:rPr>
            </w:pPr>
            <w:r w:rsidRPr="00100662">
              <w:rPr>
                <w:rFonts w:ascii="Titillium Web" w:eastAsia="Titillium Web" w:hAnsi="Titillium Web" w:cs="Titillium Web"/>
                <w:b/>
                <w:color w:val="1155CC"/>
                <w:sz w:val="24"/>
                <w:szCs w:val="20"/>
              </w:rPr>
              <w:t>14.3</w:t>
            </w:r>
          </w:p>
        </w:tc>
      </w:tr>
      <w:tr w:rsidR="00100662" w14:paraId="2EB72BBF" w14:textId="77777777" w:rsidTr="00100662">
        <w:trPr>
          <w:trHeight w:val="472"/>
        </w:trPr>
        <w:tc>
          <w:tcPr>
            <w:tcW w:w="2517" w:type="dxa"/>
            <w:shd w:val="clear" w:color="auto" w:fill="1155CC"/>
            <w:tcMar>
              <w:top w:w="100" w:type="dxa"/>
              <w:left w:w="100" w:type="dxa"/>
              <w:bottom w:w="100" w:type="dxa"/>
              <w:right w:w="100" w:type="dxa"/>
            </w:tcMar>
          </w:tcPr>
          <w:p w14:paraId="3A1B9B78" w14:textId="77777777" w:rsidR="00100662" w:rsidRPr="00100662" w:rsidRDefault="00100662" w:rsidP="00100662">
            <w:pPr>
              <w:pStyle w:val="Contenuto"/>
              <w:jc w:val="center"/>
              <w:rPr>
                <w:rFonts w:ascii="Titillium Web" w:eastAsia="Titillium Web" w:hAnsi="Titillium Web" w:cs="Titillium Web"/>
                <w:b/>
                <w:color w:val="FFFFFF"/>
                <w:sz w:val="24"/>
                <w:szCs w:val="20"/>
              </w:rPr>
            </w:pPr>
            <w:r w:rsidRPr="00100662">
              <w:rPr>
                <w:rFonts w:ascii="Titillium Web" w:eastAsia="Titillium Web" w:hAnsi="Titillium Web" w:cs="Titillium Web"/>
                <w:b/>
                <w:color w:val="FFFFFF"/>
                <w:sz w:val="24"/>
                <w:szCs w:val="20"/>
              </w:rPr>
              <w:t>Neutri</w:t>
            </w:r>
          </w:p>
        </w:tc>
        <w:tc>
          <w:tcPr>
            <w:tcW w:w="3907" w:type="dxa"/>
            <w:shd w:val="clear" w:color="auto" w:fill="auto"/>
            <w:tcMar>
              <w:top w:w="100" w:type="dxa"/>
              <w:left w:w="100" w:type="dxa"/>
              <w:bottom w:w="100" w:type="dxa"/>
              <w:right w:w="100" w:type="dxa"/>
            </w:tcMar>
          </w:tcPr>
          <w:p w14:paraId="50282242" w14:textId="77777777" w:rsidR="00100662" w:rsidRPr="00100662" w:rsidRDefault="00100662" w:rsidP="00100662">
            <w:pPr>
              <w:pStyle w:val="Contenuto"/>
              <w:jc w:val="center"/>
              <w:rPr>
                <w:rFonts w:ascii="Titillium Web" w:eastAsia="Titillium Web" w:hAnsi="Titillium Web" w:cs="Titillium Web"/>
                <w:b/>
                <w:color w:val="1155CC"/>
                <w:sz w:val="24"/>
                <w:szCs w:val="20"/>
              </w:rPr>
            </w:pPr>
            <w:r w:rsidRPr="00100662">
              <w:rPr>
                <w:rFonts w:ascii="Titillium Web" w:eastAsia="Titillium Web" w:hAnsi="Titillium Web" w:cs="Titillium Web"/>
                <w:b/>
                <w:color w:val="1155CC"/>
                <w:sz w:val="24"/>
                <w:szCs w:val="20"/>
              </w:rPr>
              <w:t>28.6</w:t>
            </w:r>
          </w:p>
        </w:tc>
      </w:tr>
      <w:tr w:rsidR="00100662" w14:paraId="24EA509F" w14:textId="77777777" w:rsidTr="00100662">
        <w:trPr>
          <w:trHeight w:val="472"/>
        </w:trPr>
        <w:tc>
          <w:tcPr>
            <w:tcW w:w="2517" w:type="dxa"/>
            <w:shd w:val="clear" w:color="auto" w:fill="1155CC"/>
            <w:tcMar>
              <w:top w:w="100" w:type="dxa"/>
              <w:left w:w="100" w:type="dxa"/>
              <w:bottom w:w="100" w:type="dxa"/>
              <w:right w:w="100" w:type="dxa"/>
            </w:tcMar>
          </w:tcPr>
          <w:p w14:paraId="44161C32" w14:textId="77777777" w:rsidR="00100662" w:rsidRPr="00100662" w:rsidRDefault="00100662" w:rsidP="00100662">
            <w:pPr>
              <w:pStyle w:val="Contenuto"/>
              <w:jc w:val="center"/>
              <w:rPr>
                <w:rFonts w:ascii="Titillium Web" w:eastAsia="Titillium Web" w:hAnsi="Titillium Web" w:cs="Titillium Web"/>
                <w:b/>
                <w:color w:val="FFFFFF"/>
                <w:sz w:val="24"/>
                <w:szCs w:val="20"/>
              </w:rPr>
            </w:pPr>
            <w:r w:rsidRPr="00100662">
              <w:rPr>
                <w:rFonts w:ascii="Titillium Web" w:eastAsia="Titillium Web" w:hAnsi="Titillium Web" w:cs="Titillium Web"/>
                <w:b/>
                <w:color w:val="FFFFFF"/>
                <w:sz w:val="24"/>
                <w:szCs w:val="20"/>
              </w:rPr>
              <w:t>Detrattori</w:t>
            </w:r>
          </w:p>
        </w:tc>
        <w:tc>
          <w:tcPr>
            <w:tcW w:w="3907" w:type="dxa"/>
            <w:shd w:val="clear" w:color="auto" w:fill="auto"/>
            <w:tcMar>
              <w:top w:w="100" w:type="dxa"/>
              <w:left w:w="100" w:type="dxa"/>
              <w:bottom w:w="100" w:type="dxa"/>
              <w:right w:w="100" w:type="dxa"/>
            </w:tcMar>
          </w:tcPr>
          <w:p w14:paraId="1F4493E4" w14:textId="77777777" w:rsidR="00100662" w:rsidRPr="00100662" w:rsidRDefault="00100662" w:rsidP="00100662">
            <w:pPr>
              <w:pStyle w:val="Contenuto"/>
              <w:jc w:val="center"/>
              <w:rPr>
                <w:rFonts w:ascii="Titillium Web" w:eastAsia="Titillium Web" w:hAnsi="Titillium Web" w:cs="Titillium Web"/>
                <w:b/>
                <w:color w:val="1155CC"/>
                <w:sz w:val="24"/>
                <w:szCs w:val="20"/>
              </w:rPr>
            </w:pPr>
            <w:r w:rsidRPr="00100662">
              <w:rPr>
                <w:rFonts w:ascii="Titillium Web" w:eastAsia="Titillium Web" w:hAnsi="Titillium Web" w:cs="Titillium Web"/>
                <w:b/>
                <w:color w:val="1155CC"/>
                <w:sz w:val="24"/>
                <w:szCs w:val="20"/>
              </w:rPr>
              <w:t>57.1</w:t>
            </w:r>
          </w:p>
        </w:tc>
      </w:tr>
      <w:tr w:rsidR="00100662" w14:paraId="4E32D4BE" w14:textId="77777777" w:rsidTr="00100662">
        <w:trPr>
          <w:trHeight w:val="38"/>
        </w:trPr>
        <w:tc>
          <w:tcPr>
            <w:tcW w:w="2517" w:type="dxa"/>
            <w:shd w:val="clear" w:color="auto" w:fill="1155CC"/>
            <w:tcMar>
              <w:top w:w="100" w:type="dxa"/>
              <w:left w:w="100" w:type="dxa"/>
              <w:bottom w:w="100" w:type="dxa"/>
              <w:right w:w="100" w:type="dxa"/>
            </w:tcMar>
          </w:tcPr>
          <w:p w14:paraId="4C239F7B" w14:textId="77777777" w:rsidR="00100662" w:rsidRPr="00100662" w:rsidRDefault="00100662" w:rsidP="00100662">
            <w:pPr>
              <w:pStyle w:val="Contenuto"/>
              <w:jc w:val="center"/>
              <w:rPr>
                <w:rFonts w:ascii="Titillium Web" w:eastAsia="Titillium Web" w:hAnsi="Titillium Web" w:cs="Titillium Web"/>
                <w:b/>
                <w:color w:val="FFFFFF"/>
                <w:sz w:val="24"/>
                <w:szCs w:val="20"/>
              </w:rPr>
            </w:pPr>
            <w:r w:rsidRPr="00100662">
              <w:rPr>
                <w:rFonts w:ascii="Titillium Web" w:eastAsia="Titillium Web" w:hAnsi="Titillium Web" w:cs="Titillium Web"/>
                <w:b/>
                <w:color w:val="FFFFFF"/>
                <w:sz w:val="24"/>
                <w:szCs w:val="20"/>
              </w:rPr>
              <w:t>NPS</w:t>
            </w:r>
          </w:p>
        </w:tc>
        <w:tc>
          <w:tcPr>
            <w:tcW w:w="3907" w:type="dxa"/>
            <w:shd w:val="clear" w:color="auto" w:fill="auto"/>
            <w:tcMar>
              <w:top w:w="100" w:type="dxa"/>
              <w:left w:w="100" w:type="dxa"/>
              <w:bottom w:w="100" w:type="dxa"/>
              <w:right w:w="100" w:type="dxa"/>
            </w:tcMar>
          </w:tcPr>
          <w:p w14:paraId="0DAA029C" w14:textId="77777777" w:rsidR="00100662" w:rsidRPr="00100662" w:rsidRDefault="00100662" w:rsidP="00100662">
            <w:pPr>
              <w:pStyle w:val="Contenuto"/>
              <w:jc w:val="center"/>
              <w:rPr>
                <w:rFonts w:ascii="Titillium Web" w:eastAsia="Titillium Web" w:hAnsi="Titillium Web" w:cs="Titillium Web"/>
                <w:b/>
                <w:color w:val="1155CC"/>
                <w:sz w:val="24"/>
                <w:szCs w:val="20"/>
              </w:rPr>
            </w:pPr>
            <w:r w:rsidRPr="00100662">
              <w:rPr>
                <w:rFonts w:ascii="Titillium Web" w:eastAsia="Titillium Web" w:hAnsi="Titillium Web" w:cs="Titillium Web"/>
                <w:b/>
                <w:color w:val="1155CC"/>
                <w:sz w:val="24"/>
                <w:szCs w:val="20"/>
              </w:rPr>
              <w:t>-42.9</w:t>
            </w:r>
          </w:p>
        </w:tc>
      </w:tr>
    </w:tbl>
    <w:p w14:paraId="7F76D675" w14:textId="6F30127C" w:rsidR="00100662" w:rsidRDefault="00100662" w:rsidP="00100662">
      <w:pPr>
        <w:pStyle w:val="Paragrafoelenco"/>
        <w:ind w:left="1440"/>
      </w:pPr>
    </w:p>
    <w:p w14:paraId="22422505" w14:textId="5E9301F6" w:rsidR="00100662" w:rsidRDefault="00100662" w:rsidP="00100662">
      <w:pPr>
        <w:pStyle w:val="Paragrafoelenco"/>
        <w:ind w:left="1440"/>
      </w:pPr>
    </w:p>
    <w:p w14:paraId="48BF2FB4" w14:textId="6995F776" w:rsidR="00100662" w:rsidRDefault="00100662" w:rsidP="00100662">
      <w:pPr>
        <w:pStyle w:val="Paragrafoelenco"/>
        <w:ind w:left="1440"/>
      </w:pPr>
    </w:p>
    <w:p w14:paraId="3943595C" w14:textId="67C8030C" w:rsidR="00100662" w:rsidRDefault="00100662" w:rsidP="00100662">
      <w:pPr>
        <w:pStyle w:val="Paragrafoelenco"/>
        <w:ind w:left="1440"/>
      </w:pPr>
    </w:p>
    <w:p w14:paraId="7F29E163" w14:textId="04B880BD" w:rsidR="00100662" w:rsidRDefault="00100662" w:rsidP="00100662">
      <w:pPr>
        <w:pStyle w:val="Paragrafoelenco"/>
        <w:ind w:left="1440"/>
      </w:pPr>
    </w:p>
    <w:p w14:paraId="352F8A2F" w14:textId="7BD4F766" w:rsidR="00100662" w:rsidRDefault="00100662" w:rsidP="00100662">
      <w:pPr>
        <w:pStyle w:val="Paragrafoelenco"/>
        <w:ind w:left="1440"/>
      </w:pPr>
    </w:p>
    <w:p w14:paraId="34240B73" w14:textId="65D81D4E" w:rsidR="00100662" w:rsidRDefault="00100662" w:rsidP="00100662">
      <w:pPr>
        <w:pStyle w:val="Paragrafoelenco"/>
        <w:ind w:left="1440"/>
      </w:pPr>
    </w:p>
    <w:p w14:paraId="2EE93412" w14:textId="437F5E3F" w:rsidR="00100662" w:rsidRDefault="00100662" w:rsidP="00100662">
      <w:pPr>
        <w:pStyle w:val="Paragrafoelenco"/>
        <w:ind w:left="1440"/>
      </w:pPr>
    </w:p>
    <w:p w14:paraId="084F6A36" w14:textId="69AA4C7E" w:rsidR="00100662" w:rsidRDefault="00100662" w:rsidP="00100662">
      <w:pPr>
        <w:pStyle w:val="Paragrafoelenco"/>
        <w:ind w:left="1440"/>
      </w:pPr>
    </w:p>
    <w:p w14:paraId="4545646D" w14:textId="122A7D98" w:rsidR="00100662" w:rsidRDefault="00100662" w:rsidP="00100662">
      <w:pPr>
        <w:pStyle w:val="Paragrafoelenco"/>
        <w:ind w:left="1440"/>
      </w:pPr>
    </w:p>
    <w:p w14:paraId="0320FB73" w14:textId="235B2C57" w:rsidR="00100662" w:rsidRDefault="00100662" w:rsidP="00100662">
      <w:pPr>
        <w:pStyle w:val="Paragrafoelenco"/>
        <w:ind w:left="1440"/>
      </w:pPr>
    </w:p>
    <w:p w14:paraId="7BC0DCF9" w14:textId="30EA255C" w:rsidR="00100662" w:rsidRDefault="00100662" w:rsidP="00100662">
      <w:pPr>
        <w:pStyle w:val="Paragrafoelenco"/>
        <w:ind w:left="1440"/>
      </w:pPr>
    </w:p>
    <w:p w14:paraId="21A7F94A" w14:textId="44134E92" w:rsidR="00100662" w:rsidRDefault="00100662" w:rsidP="00100662">
      <w:pPr>
        <w:pStyle w:val="Paragrafoelenco"/>
        <w:ind w:left="1440"/>
      </w:pPr>
    </w:p>
    <w:p w14:paraId="33BA03D7" w14:textId="02322FEB" w:rsidR="00100662" w:rsidRDefault="00100662" w:rsidP="00100662">
      <w:pPr>
        <w:pStyle w:val="Paragrafoelenco"/>
        <w:ind w:left="1440"/>
      </w:pPr>
    </w:p>
    <w:p w14:paraId="75444F62" w14:textId="58A66C18" w:rsidR="00100662" w:rsidRDefault="00100662" w:rsidP="00100662">
      <w:pPr>
        <w:pStyle w:val="Paragrafoelenco"/>
        <w:ind w:left="1440"/>
      </w:pPr>
    </w:p>
    <w:p w14:paraId="038DBA8D" w14:textId="77777777" w:rsidR="00100662" w:rsidRDefault="00100662" w:rsidP="00100662">
      <w:pPr>
        <w:pStyle w:val="Paragrafoelenco"/>
        <w:ind w:left="1440"/>
      </w:pPr>
    </w:p>
    <w:p w14:paraId="31D66E74" w14:textId="31320FCE" w:rsidR="00100662" w:rsidRDefault="00100662" w:rsidP="00100662">
      <w:pPr>
        <w:pStyle w:val="Paragrafoelenco"/>
        <w:numPr>
          <w:ilvl w:val="1"/>
          <w:numId w:val="1"/>
        </w:numPr>
      </w:pPr>
      <w:r>
        <w:t>SUS (System Usability Scale)</w:t>
      </w:r>
    </w:p>
    <w:p w14:paraId="540CBC9D" w14:textId="07ACC142" w:rsidR="00100662" w:rsidRDefault="00100662" w:rsidP="00100662">
      <w:pPr>
        <w:pStyle w:val="Paragrafoelenco"/>
        <w:ind w:left="1440"/>
      </w:pPr>
    </w:p>
    <w:p w14:paraId="097EBBE0" w14:textId="77777777" w:rsidR="00100662" w:rsidRDefault="00100662" w:rsidP="00100662">
      <w:pPr>
        <w:pBdr>
          <w:top w:val="single" w:sz="4" w:space="1" w:color="auto"/>
        </w:pBdr>
      </w:pPr>
    </w:p>
    <w:p w14:paraId="22872A1B" w14:textId="77777777" w:rsidR="00100662" w:rsidRPr="00100662" w:rsidRDefault="00100662" w:rsidP="00100662">
      <w:pPr>
        <w:pStyle w:val="Contenuto"/>
        <w:ind w:left="1080"/>
        <w:rPr>
          <w:lang w:val="it" w:eastAsia="it-IT"/>
        </w:rPr>
      </w:pPr>
      <w:r w:rsidRPr="00100662">
        <w:rPr>
          <w:lang w:val="it" w:eastAsia="it-IT"/>
        </w:rPr>
        <w:t>Tabella di calcolo delle valutazioni del SUS – Partecipante n.1</w:t>
      </w:r>
    </w:p>
    <w:p w14:paraId="36672181" w14:textId="77777777" w:rsidR="00100662" w:rsidRPr="00100662" w:rsidRDefault="00100662" w:rsidP="00100662">
      <w:pPr>
        <w:pStyle w:val="Contenuto"/>
        <w:ind w:left="1440"/>
        <w:rPr>
          <w:sz w:val="24"/>
          <w:szCs w:val="20"/>
          <w:lang w:val="it" w:eastAsia="it-IT"/>
        </w:rPr>
      </w:pPr>
      <w:r w:rsidRPr="00100662">
        <w:rPr>
          <w:sz w:val="24"/>
          <w:szCs w:val="20"/>
          <w:lang w:val="it" w:eastAsia="it-IT"/>
        </w:rPr>
        <w:t>Inizio:</w:t>
      </w:r>
      <w:r w:rsidRPr="00100662">
        <w:rPr>
          <w:sz w:val="24"/>
          <w:szCs w:val="20"/>
          <w:lang w:val="it" w:eastAsia="it-IT"/>
        </w:rPr>
        <w:tab/>
        <w:t>12.00</w:t>
      </w:r>
      <w:r w:rsidRPr="00100662">
        <w:rPr>
          <w:sz w:val="24"/>
          <w:szCs w:val="20"/>
          <w:lang w:val="it" w:eastAsia="it-IT"/>
        </w:rPr>
        <w:tab/>
        <w:t>Fine:</w:t>
      </w:r>
      <w:r w:rsidRPr="00100662">
        <w:rPr>
          <w:sz w:val="24"/>
          <w:szCs w:val="20"/>
          <w:lang w:val="it" w:eastAsia="it-IT"/>
        </w:rPr>
        <w:tab/>
        <w:t>12.05</w:t>
      </w:r>
    </w:p>
    <w:tbl>
      <w:tblPr>
        <w:tblpPr w:leftFromText="141" w:rightFromText="141" w:vertAnchor="text" w:horzAnchor="margin" w:tblpXSpec="center" w:tblpY="380"/>
        <w:tblW w:w="902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811"/>
        <w:gridCol w:w="3660"/>
        <w:gridCol w:w="2279"/>
        <w:gridCol w:w="2279"/>
      </w:tblGrid>
      <w:tr w:rsidR="00100662" w:rsidRPr="00100662" w14:paraId="35ED59B1" w14:textId="77777777" w:rsidTr="00100662">
        <w:trPr>
          <w:trHeight w:val="440"/>
        </w:trPr>
        <w:tc>
          <w:tcPr>
            <w:tcW w:w="4471" w:type="dxa"/>
            <w:gridSpan w:val="2"/>
            <w:shd w:val="clear" w:color="auto" w:fill="auto"/>
            <w:tcMar>
              <w:top w:w="100" w:type="dxa"/>
              <w:left w:w="100" w:type="dxa"/>
              <w:bottom w:w="100" w:type="dxa"/>
              <w:right w:w="100" w:type="dxa"/>
            </w:tcMar>
          </w:tcPr>
          <w:p w14:paraId="22F48476" w14:textId="77777777" w:rsidR="00100662" w:rsidRPr="00100662" w:rsidRDefault="00100662" w:rsidP="00100662">
            <w:pPr>
              <w:pStyle w:val="Contenuto"/>
              <w:jc w:val="center"/>
              <w:rPr>
                <w:sz w:val="20"/>
                <w:szCs w:val="20"/>
                <w:lang w:val="it" w:eastAsia="it-IT"/>
              </w:rPr>
            </w:pPr>
            <w:r w:rsidRPr="00100662">
              <w:rPr>
                <w:sz w:val="20"/>
                <w:szCs w:val="20"/>
                <w:lang w:val="it" w:eastAsia="it-IT"/>
              </w:rPr>
              <w:t>Domande</w:t>
            </w:r>
          </w:p>
        </w:tc>
        <w:tc>
          <w:tcPr>
            <w:tcW w:w="2279" w:type="dxa"/>
            <w:shd w:val="clear" w:color="auto" w:fill="auto"/>
            <w:tcMar>
              <w:top w:w="100" w:type="dxa"/>
              <w:left w:w="100" w:type="dxa"/>
              <w:bottom w:w="100" w:type="dxa"/>
              <w:right w:w="100" w:type="dxa"/>
            </w:tcMar>
          </w:tcPr>
          <w:p w14:paraId="198A5EF7" w14:textId="77777777" w:rsidR="00100662" w:rsidRPr="00100662" w:rsidRDefault="00100662" w:rsidP="00100662">
            <w:pPr>
              <w:pStyle w:val="Contenuto"/>
              <w:jc w:val="center"/>
              <w:rPr>
                <w:sz w:val="20"/>
                <w:szCs w:val="20"/>
                <w:lang w:val="it" w:eastAsia="it-IT"/>
              </w:rPr>
            </w:pPr>
            <w:r w:rsidRPr="00100662">
              <w:rPr>
                <w:sz w:val="20"/>
                <w:szCs w:val="20"/>
                <w:lang w:val="it" w:eastAsia="it-IT"/>
              </w:rPr>
              <w:t>Voto del partecipante</w:t>
            </w:r>
          </w:p>
        </w:tc>
        <w:tc>
          <w:tcPr>
            <w:tcW w:w="2279" w:type="dxa"/>
            <w:shd w:val="clear" w:color="auto" w:fill="auto"/>
            <w:tcMar>
              <w:top w:w="100" w:type="dxa"/>
              <w:left w:w="100" w:type="dxa"/>
              <w:bottom w:w="100" w:type="dxa"/>
              <w:right w:w="100" w:type="dxa"/>
            </w:tcMar>
          </w:tcPr>
          <w:p w14:paraId="6C69E7C5" w14:textId="77777777" w:rsidR="00100662" w:rsidRPr="00100662" w:rsidRDefault="00100662" w:rsidP="00100662">
            <w:pPr>
              <w:pStyle w:val="Contenuto"/>
              <w:jc w:val="center"/>
              <w:rPr>
                <w:sz w:val="20"/>
                <w:szCs w:val="20"/>
                <w:lang w:val="it" w:eastAsia="it-IT"/>
              </w:rPr>
            </w:pPr>
            <w:r w:rsidRPr="00100662">
              <w:rPr>
                <w:sz w:val="20"/>
                <w:szCs w:val="20"/>
                <w:lang w:val="it" w:eastAsia="it-IT"/>
              </w:rPr>
              <w:t>Punteggio risultante</w:t>
            </w:r>
          </w:p>
        </w:tc>
      </w:tr>
      <w:tr w:rsidR="00100662" w:rsidRPr="00100662" w14:paraId="1C09335A" w14:textId="77777777" w:rsidTr="00100662">
        <w:tc>
          <w:tcPr>
            <w:tcW w:w="811" w:type="dxa"/>
            <w:shd w:val="clear" w:color="auto" w:fill="auto"/>
            <w:tcMar>
              <w:top w:w="100" w:type="dxa"/>
              <w:left w:w="100" w:type="dxa"/>
              <w:bottom w:w="100" w:type="dxa"/>
              <w:right w:w="100" w:type="dxa"/>
            </w:tcMar>
          </w:tcPr>
          <w:p w14:paraId="6D96AF25" w14:textId="77777777" w:rsidR="00100662" w:rsidRPr="00100662" w:rsidRDefault="00100662" w:rsidP="00100662">
            <w:pPr>
              <w:pStyle w:val="Contenuto"/>
              <w:jc w:val="center"/>
              <w:rPr>
                <w:sz w:val="16"/>
                <w:szCs w:val="16"/>
                <w:lang w:val="it" w:eastAsia="it-IT"/>
              </w:rPr>
            </w:pPr>
            <w:r w:rsidRPr="00100662">
              <w:rPr>
                <w:rFonts w:eastAsia="Titillium Web SemiBold"/>
                <w:sz w:val="16"/>
                <w:szCs w:val="16"/>
                <w:lang w:val="it" w:eastAsia="it-IT"/>
              </w:rPr>
              <w:t>1.</w:t>
            </w:r>
          </w:p>
        </w:tc>
        <w:tc>
          <w:tcPr>
            <w:tcW w:w="3660" w:type="dxa"/>
            <w:shd w:val="clear" w:color="auto" w:fill="auto"/>
            <w:tcMar>
              <w:top w:w="100" w:type="dxa"/>
              <w:left w:w="100" w:type="dxa"/>
              <w:bottom w:w="100" w:type="dxa"/>
              <w:right w:w="100" w:type="dxa"/>
            </w:tcMar>
          </w:tcPr>
          <w:p w14:paraId="48CA0219" w14:textId="77777777" w:rsidR="00100662" w:rsidRPr="00100662" w:rsidRDefault="00100662" w:rsidP="00100662">
            <w:pPr>
              <w:pStyle w:val="Contenuto"/>
              <w:jc w:val="center"/>
              <w:rPr>
                <w:sz w:val="20"/>
                <w:szCs w:val="20"/>
                <w:lang w:val="it" w:eastAsia="it-IT"/>
              </w:rPr>
            </w:pPr>
            <w:r w:rsidRPr="00100662">
              <w:rPr>
                <w:sz w:val="20"/>
                <w:szCs w:val="20"/>
                <w:lang w:val="it" w:eastAsia="it-IT"/>
              </w:rPr>
              <w:t>Penso che mi piacerebbe utilizzare questo sito frequentemente</w:t>
            </w:r>
          </w:p>
        </w:tc>
        <w:tc>
          <w:tcPr>
            <w:tcW w:w="2279" w:type="dxa"/>
            <w:shd w:val="clear" w:color="auto" w:fill="auto"/>
            <w:tcMar>
              <w:top w:w="100" w:type="dxa"/>
              <w:left w:w="100" w:type="dxa"/>
              <w:bottom w:w="100" w:type="dxa"/>
              <w:right w:w="100" w:type="dxa"/>
            </w:tcMar>
          </w:tcPr>
          <w:p w14:paraId="08BF430A"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1</w:t>
            </w:r>
          </w:p>
        </w:tc>
        <w:tc>
          <w:tcPr>
            <w:tcW w:w="2279" w:type="dxa"/>
            <w:shd w:val="clear" w:color="auto" w:fill="auto"/>
            <w:tcMar>
              <w:top w:w="100" w:type="dxa"/>
              <w:left w:w="100" w:type="dxa"/>
              <w:bottom w:w="100" w:type="dxa"/>
              <w:right w:w="100" w:type="dxa"/>
            </w:tcMar>
          </w:tcPr>
          <w:p w14:paraId="2C7B94D3"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0</w:t>
            </w:r>
          </w:p>
        </w:tc>
      </w:tr>
      <w:tr w:rsidR="00100662" w:rsidRPr="00100662" w14:paraId="353D9B11" w14:textId="77777777" w:rsidTr="00100662">
        <w:tc>
          <w:tcPr>
            <w:tcW w:w="811" w:type="dxa"/>
            <w:shd w:val="clear" w:color="auto" w:fill="auto"/>
            <w:tcMar>
              <w:top w:w="100" w:type="dxa"/>
              <w:left w:w="100" w:type="dxa"/>
              <w:bottom w:w="100" w:type="dxa"/>
              <w:right w:w="100" w:type="dxa"/>
            </w:tcMar>
          </w:tcPr>
          <w:p w14:paraId="2803CF3A" w14:textId="77777777" w:rsidR="00100662" w:rsidRPr="00100662" w:rsidRDefault="00100662" w:rsidP="00100662">
            <w:pPr>
              <w:pStyle w:val="Contenuto"/>
              <w:jc w:val="center"/>
              <w:rPr>
                <w:sz w:val="16"/>
                <w:szCs w:val="16"/>
                <w:lang w:val="it" w:eastAsia="it-IT"/>
              </w:rPr>
            </w:pPr>
            <w:r w:rsidRPr="00100662">
              <w:rPr>
                <w:sz w:val="16"/>
                <w:szCs w:val="16"/>
                <w:lang w:val="it" w:eastAsia="it-IT"/>
              </w:rPr>
              <w:t>2.</w:t>
            </w:r>
          </w:p>
        </w:tc>
        <w:tc>
          <w:tcPr>
            <w:tcW w:w="3660" w:type="dxa"/>
            <w:tcMar>
              <w:top w:w="100" w:type="dxa"/>
              <w:left w:w="100" w:type="dxa"/>
              <w:bottom w:w="100" w:type="dxa"/>
              <w:right w:w="100" w:type="dxa"/>
            </w:tcMar>
          </w:tcPr>
          <w:p w14:paraId="35319B25" w14:textId="2C6F0227" w:rsidR="00100662" w:rsidRPr="00100662" w:rsidRDefault="00100662" w:rsidP="00100662">
            <w:pPr>
              <w:pStyle w:val="Contenuto"/>
              <w:jc w:val="center"/>
              <w:rPr>
                <w:sz w:val="20"/>
                <w:szCs w:val="20"/>
                <w:lang w:val="it" w:eastAsia="it-IT"/>
              </w:rPr>
            </w:pPr>
            <w:r w:rsidRPr="00100662">
              <w:rPr>
                <w:sz w:val="20"/>
                <w:szCs w:val="20"/>
                <w:lang w:val="it" w:eastAsia="it-IT"/>
              </w:rPr>
              <w:t>Ho trovato il sito inutilmente complesso</w:t>
            </w:r>
          </w:p>
        </w:tc>
        <w:tc>
          <w:tcPr>
            <w:tcW w:w="2279" w:type="dxa"/>
            <w:shd w:val="clear" w:color="auto" w:fill="auto"/>
            <w:tcMar>
              <w:top w:w="100" w:type="dxa"/>
              <w:left w:w="100" w:type="dxa"/>
              <w:bottom w:w="100" w:type="dxa"/>
              <w:right w:w="100" w:type="dxa"/>
            </w:tcMar>
          </w:tcPr>
          <w:p w14:paraId="4B19A153"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3</w:t>
            </w:r>
          </w:p>
        </w:tc>
        <w:tc>
          <w:tcPr>
            <w:tcW w:w="2279" w:type="dxa"/>
            <w:shd w:val="clear" w:color="auto" w:fill="auto"/>
            <w:tcMar>
              <w:top w:w="100" w:type="dxa"/>
              <w:left w:w="100" w:type="dxa"/>
              <w:bottom w:w="100" w:type="dxa"/>
              <w:right w:w="100" w:type="dxa"/>
            </w:tcMar>
          </w:tcPr>
          <w:p w14:paraId="314EC08C"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2</w:t>
            </w:r>
          </w:p>
        </w:tc>
      </w:tr>
      <w:tr w:rsidR="00100662" w:rsidRPr="00100662" w14:paraId="6F3049C4" w14:textId="77777777" w:rsidTr="00100662">
        <w:tc>
          <w:tcPr>
            <w:tcW w:w="811" w:type="dxa"/>
            <w:shd w:val="clear" w:color="auto" w:fill="auto"/>
            <w:tcMar>
              <w:top w:w="100" w:type="dxa"/>
              <w:left w:w="100" w:type="dxa"/>
              <w:bottom w:w="100" w:type="dxa"/>
              <w:right w:w="100" w:type="dxa"/>
            </w:tcMar>
          </w:tcPr>
          <w:p w14:paraId="1772BDB6" w14:textId="77777777" w:rsidR="00100662" w:rsidRPr="00100662" w:rsidRDefault="00100662" w:rsidP="00100662">
            <w:pPr>
              <w:pStyle w:val="Contenuto"/>
              <w:jc w:val="center"/>
              <w:rPr>
                <w:sz w:val="16"/>
                <w:szCs w:val="16"/>
                <w:lang w:val="it" w:eastAsia="it-IT"/>
              </w:rPr>
            </w:pPr>
            <w:r w:rsidRPr="00100662">
              <w:rPr>
                <w:sz w:val="16"/>
                <w:szCs w:val="16"/>
                <w:lang w:val="it" w:eastAsia="it-IT"/>
              </w:rPr>
              <w:t>3.</w:t>
            </w:r>
          </w:p>
        </w:tc>
        <w:tc>
          <w:tcPr>
            <w:tcW w:w="3660" w:type="dxa"/>
            <w:tcMar>
              <w:top w:w="100" w:type="dxa"/>
              <w:left w:w="100" w:type="dxa"/>
              <w:bottom w:w="100" w:type="dxa"/>
              <w:right w:w="100" w:type="dxa"/>
            </w:tcMar>
          </w:tcPr>
          <w:p w14:paraId="27E49D20" w14:textId="39B26617" w:rsidR="00100662" w:rsidRPr="00100662" w:rsidRDefault="00100662" w:rsidP="00100662">
            <w:pPr>
              <w:pStyle w:val="Contenuto"/>
              <w:jc w:val="center"/>
              <w:rPr>
                <w:sz w:val="20"/>
                <w:szCs w:val="20"/>
                <w:lang w:val="it" w:eastAsia="it-IT"/>
              </w:rPr>
            </w:pPr>
            <w:r w:rsidRPr="00100662">
              <w:rPr>
                <w:sz w:val="20"/>
                <w:szCs w:val="20"/>
                <w:lang w:val="it" w:eastAsia="it-IT"/>
              </w:rPr>
              <w:t>Ho trovato il sito molto semplice da usare</w:t>
            </w:r>
          </w:p>
        </w:tc>
        <w:tc>
          <w:tcPr>
            <w:tcW w:w="2279" w:type="dxa"/>
            <w:shd w:val="clear" w:color="auto" w:fill="auto"/>
            <w:tcMar>
              <w:top w:w="100" w:type="dxa"/>
              <w:left w:w="100" w:type="dxa"/>
              <w:bottom w:w="100" w:type="dxa"/>
              <w:right w:w="100" w:type="dxa"/>
            </w:tcMar>
          </w:tcPr>
          <w:p w14:paraId="086C9C56"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3</w:t>
            </w:r>
          </w:p>
        </w:tc>
        <w:tc>
          <w:tcPr>
            <w:tcW w:w="2279" w:type="dxa"/>
            <w:shd w:val="clear" w:color="auto" w:fill="auto"/>
            <w:tcMar>
              <w:top w:w="100" w:type="dxa"/>
              <w:left w:w="100" w:type="dxa"/>
              <w:bottom w:w="100" w:type="dxa"/>
              <w:right w:w="100" w:type="dxa"/>
            </w:tcMar>
          </w:tcPr>
          <w:p w14:paraId="49B63C33"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2</w:t>
            </w:r>
          </w:p>
        </w:tc>
      </w:tr>
      <w:tr w:rsidR="00100662" w:rsidRPr="00100662" w14:paraId="70F85F2E" w14:textId="77777777" w:rsidTr="00100662">
        <w:tc>
          <w:tcPr>
            <w:tcW w:w="811" w:type="dxa"/>
            <w:shd w:val="clear" w:color="auto" w:fill="auto"/>
            <w:tcMar>
              <w:top w:w="100" w:type="dxa"/>
              <w:left w:w="100" w:type="dxa"/>
              <w:bottom w:w="100" w:type="dxa"/>
              <w:right w:w="100" w:type="dxa"/>
            </w:tcMar>
          </w:tcPr>
          <w:p w14:paraId="2A8ACADB" w14:textId="77777777" w:rsidR="00100662" w:rsidRPr="00100662" w:rsidRDefault="00100662" w:rsidP="00100662">
            <w:pPr>
              <w:pStyle w:val="Contenuto"/>
              <w:jc w:val="center"/>
              <w:rPr>
                <w:sz w:val="16"/>
                <w:szCs w:val="16"/>
                <w:lang w:val="it" w:eastAsia="it-IT"/>
              </w:rPr>
            </w:pPr>
            <w:r w:rsidRPr="00100662">
              <w:rPr>
                <w:sz w:val="16"/>
                <w:szCs w:val="16"/>
                <w:lang w:val="it" w:eastAsia="it-IT"/>
              </w:rPr>
              <w:t>4.</w:t>
            </w:r>
          </w:p>
        </w:tc>
        <w:tc>
          <w:tcPr>
            <w:tcW w:w="3660" w:type="dxa"/>
            <w:tcMar>
              <w:top w:w="100" w:type="dxa"/>
              <w:left w:w="100" w:type="dxa"/>
              <w:bottom w:w="100" w:type="dxa"/>
              <w:right w:w="100" w:type="dxa"/>
            </w:tcMar>
          </w:tcPr>
          <w:p w14:paraId="299507B4" w14:textId="0C03449E" w:rsidR="00100662" w:rsidRPr="00100662" w:rsidRDefault="00100662" w:rsidP="00100662">
            <w:pPr>
              <w:pStyle w:val="Contenuto"/>
              <w:jc w:val="center"/>
              <w:rPr>
                <w:sz w:val="20"/>
                <w:szCs w:val="20"/>
                <w:lang w:val="it" w:eastAsia="it-IT"/>
              </w:rPr>
            </w:pPr>
            <w:r w:rsidRPr="00100662">
              <w:rPr>
                <w:sz w:val="20"/>
                <w:szCs w:val="20"/>
                <w:lang w:val="it" w:eastAsia="it-IT"/>
              </w:rPr>
              <w:t>Penso che avrei bisogno del supporto di una persona già in grado di utilizzare il sito</w:t>
            </w:r>
          </w:p>
        </w:tc>
        <w:tc>
          <w:tcPr>
            <w:tcW w:w="2279" w:type="dxa"/>
            <w:shd w:val="clear" w:color="auto" w:fill="auto"/>
            <w:tcMar>
              <w:top w:w="100" w:type="dxa"/>
              <w:left w:w="100" w:type="dxa"/>
              <w:bottom w:w="100" w:type="dxa"/>
              <w:right w:w="100" w:type="dxa"/>
            </w:tcMar>
          </w:tcPr>
          <w:p w14:paraId="55555D8E"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1</w:t>
            </w:r>
          </w:p>
        </w:tc>
        <w:tc>
          <w:tcPr>
            <w:tcW w:w="2279" w:type="dxa"/>
            <w:shd w:val="clear" w:color="auto" w:fill="auto"/>
            <w:tcMar>
              <w:top w:w="100" w:type="dxa"/>
              <w:left w:w="100" w:type="dxa"/>
              <w:bottom w:w="100" w:type="dxa"/>
              <w:right w:w="100" w:type="dxa"/>
            </w:tcMar>
          </w:tcPr>
          <w:p w14:paraId="46F2F045"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4</w:t>
            </w:r>
          </w:p>
        </w:tc>
      </w:tr>
      <w:tr w:rsidR="00100662" w:rsidRPr="00100662" w14:paraId="22445925" w14:textId="77777777" w:rsidTr="00100662">
        <w:tc>
          <w:tcPr>
            <w:tcW w:w="811" w:type="dxa"/>
            <w:shd w:val="clear" w:color="auto" w:fill="auto"/>
            <w:tcMar>
              <w:top w:w="100" w:type="dxa"/>
              <w:left w:w="100" w:type="dxa"/>
              <w:bottom w:w="100" w:type="dxa"/>
              <w:right w:w="100" w:type="dxa"/>
            </w:tcMar>
          </w:tcPr>
          <w:p w14:paraId="036858EE" w14:textId="77777777" w:rsidR="00100662" w:rsidRPr="00100662" w:rsidRDefault="00100662" w:rsidP="00100662">
            <w:pPr>
              <w:pStyle w:val="Contenuto"/>
              <w:jc w:val="center"/>
              <w:rPr>
                <w:sz w:val="16"/>
                <w:szCs w:val="16"/>
                <w:lang w:val="it" w:eastAsia="it-IT"/>
              </w:rPr>
            </w:pPr>
            <w:r w:rsidRPr="00100662">
              <w:rPr>
                <w:sz w:val="16"/>
                <w:szCs w:val="16"/>
                <w:lang w:val="it" w:eastAsia="it-IT"/>
              </w:rPr>
              <w:t>5.</w:t>
            </w:r>
          </w:p>
        </w:tc>
        <w:tc>
          <w:tcPr>
            <w:tcW w:w="3660" w:type="dxa"/>
            <w:tcMar>
              <w:top w:w="100" w:type="dxa"/>
              <w:left w:w="100" w:type="dxa"/>
              <w:bottom w:w="100" w:type="dxa"/>
              <w:right w:w="100" w:type="dxa"/>
            </w:tcMar>
          </w:tcPr>
          <w:p w14:paraId="5528679E" w14:textId="77777777" w:rsidR="00100662" w:rsidRPr="00100662" w:rsidRDefault="00100662" w:rsidP="00100662">
            <w:pPr>
              <w:pStyle w:val="Contenuto"/>
              <w:jc w:val="center"/>
              <w:rPr>
                <w:sz w:val="20"/>
                <w:szCs w:val="20"/>
                <w:lang w:val="it" w:eastAsia="it-IT"/>
              </w:rPr>
            </w:pPr>
            <w:r w:rsidRPr="00100662">
              <w:rPr>
                <w:sz w:val="20"/>
                <w:szCs w:val="20"/>
                <w:lang w:val="it" w:eastAsia="it-IT"/>
              </w:rPr>
              <w:t>Ho trovato le varie funzionalità del sito bene integrate</w:t>
            </w:r>
          </w:p>
        </w:tc>
        <w:tc>
          <w:tcPr>
            <w:tcW w:w="2279" w:type="dxa"/>
            <w:shd w:val="clear" w:color="auto" w:fill="auto"/>
            <w:tcMar>
              <w:top w:w="100" w:type="dxa"/>
              <w:left w:w="100" w:type="dxa"/>
              <w:bottom w:w="100" w:type="dxa"/>
              <w:right w:w="100" w:type="dxa"/>
            </w:tcMar>
          </w:tcPr>
          <w:p w14:paraId="0A1C0B58"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1</w:t>
            </w:r>
          </w:p>
        </w:tc>
        <w:tc>
          <w:tcPr>
            <w:tcW w:w="2279" w:type="dxa"/>
            <w:shd w:val="clear" w:color="auto" w:fill="auto"/>
            <w:tcMar>
              <w:top w:w="100" w:type="dxa"/>
              <w:left w:w="100" w:type="dxa"/>
              <w:bottom w:w="100" w:type="dxa"/>
              <w:right w:w="100" w:type="dxa"/>
            </w:tcMar>
          </w:tcPr>
          <w:p w14:paraId="70EBD481"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0</w:t>
            </w:r>
          </w:p>
        </w:tc>
      </w:tr>
      <w:tr w:rsidR="00100662" w:rsidRPr="00100662" w14:paraId="6AFF28A6" w14:textId="77777777" w:rsidTr="00100662">
        <w:tc>
          <w:tcPr>
            <w:tcW w:w="811" w:type="dxa"/>
            <w:shd w:val="clear" w:color="auto" w:fill="auto"/>
            <w:tcMar>
              <w:top w:w="100" w:type="dxa"/>
              <w:left w:w="100" w:type="dxa"/>
              <w:bottom w:w="100" w:type="dxa"/>
              <w:right w:w="100" w:type="dxa"/>
            </w:tcMar>
          </w:tcPr>
          <w:p w14:paraId="331C92B8" w14:textId="77777777" w:rsidR="00100662" w:rsidRPr="00100662" w:rsidRDefault="00100662" w:rsidP="00100662">
            <w:pPr>
              <w:pStyle w:val="Contenuto"/>
              <w:jc w:val="center"/>
              <w:rPr>
                <w:sz w:val="16"/>
                <w:szCs w:val="16"/>
                <w:lang w:val="it" w:eastAsia="it-IT"/>
              </w:rPr>
            </w:pPr>
            <w:r w:rsidRPr="00100662">
              <w:rPr>
                <w:sz w:val="16"/>
                <w:szCs w:val="16"/>
                <w:lang w:val="it" w:eastAsia="it-IT"/>
              </w:rPr>
              <w:t>6.</w:t>
            </w:r>
          </w:p>
        </w:tc>
        <w:tc>
          <w:tcPr>
            <w:tcW w:w="3660" w:type="dxa"/>
            <w:tcMar>
              <w:top w:w="100" w:type="dxa"/>
              <w:left w:w="100" w:type="dxa"/>
              <w:bottom w:w="100" w:type="dxa"/>
              <w:right w:w="100" w:type="dxa"/>
            </w:tcMar>
          </w:tcPr>
          <w:p w14:paraId="6A35721C" w14:textId="746C2714" w:rsidR="00100662" w:rsidRPr="00100662" w:rsidRDefault="00100662" w:rsidP="00100662">
            <w:pPr>
              <w:pStyle w:val="Contenuto"/>
              <w:jc w:val="center"/>
              <w:rPr>
                <w:sz w:val="20"/>
                <w:szCs w:val="20"/>
                <w:lang w:val="it" w:eastAsia="it-IT"/>
              </w:rPr>
            </w:pPr>
            <w:r w:rsidRPr="00100662">
              <w:rPr>
                <w:sz w:val="20"/>
                <w:szCs w:val="20"/>
                <w:lang w:val="it" w:eastAsia="it-IT"/>
              </w:rPr>
              <w:t>Ho trovato incoerenze tra le varie funzionalità del sito</w:t>
            </w:r>
          </w:p>
        </w:tc>
        <w:tc>
          <w:tcPr>
            <w:tcW w:w="2279" w:type="dxa"/>
            <w:shd w:val="clear" w:color="auto" w:fill="auto"/>
            <w:tcMar>
              <w:top w:w="100" w:type="dxa"/>
              <w:left w:w="100" w:type="dxa"/>
              <w:bottom w:w="100" w:type="dxa"/>
              <w:right w:w="100" w:type="dxa"/>
            </w:tcMar>
          </w:tcPr>
          <w:p w14:paraId="1F679123"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4</w:t>
            </w:r>
          </w:p>
        </w:tc>
        <w:tc>
          <w:tcPr>
            <w:tcW w:w="2279" w:type="dxa"/>
            <w:shd w:val="clear" w:color="auto" w:fill="auto"/>
            <w:tcMar>
              <w:top w:w="100" w:type="dxa"/>
              <w:left w:w="100" w:type="dxa"/>
              <w:bottom w:w="100" w:type="dxa"/>
              <w:right w:w="100" w:type="dxa"/>
            </w:tcMar>
          </w:tcPr>
          <w:p w14:paraId="6337B3F2"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1</w:t>
            </w:r>
          </w:p>
        </w:tc>
      </w:tr>
      <w:tr w:rsidR="00100662" w:rsidRPr="00100662" w14:paraId="021AEF3A" w14:textId="77777777" w:rsidTr="00100662">
        <w:tc>
          <w:tcPr>
            <w:tcW w:w="811" w:type="dxa"/>
            <w:shd w:val="clear" w:color="auto" w:fill="auto"/>
            <w:tcMar>
              <w:top w:w="100" w:type="dxa"/>
              <w:left w:w="100" w:type="dxa"/>
              <w:bottom w:w="100" w:type="dxa"/>
              <w:right w:w="100" w:type="dxa"/>
            </w:tcMar>
          </w:tcPr>
          <w:p w14:paraId="59C74B0F" w14:textId="77777777" w:rsidR="00100662" w:rsidRPr="00100662" w:rsidRDefault="00100662" w:rsidP="00100662">
            <w:pPr>
              <w:pStyle w:val="Contenuto"/>
              <w:jc w:val="center"/>
              <w:rPr>
                <w:sz w:val="16"/>
                <w:szCs w:val="16"/>
                <w:lang w:val="it" w:eastAsia="it-IT"/>
              </w:rPr>
            </w:pPr>
            <w:r w:rsidRPr="00100662">
              <w:rPr>
                <w:sz w:val="16"/>
                <w:szCs w:val="16"/>
                <w:lang w:val="it" w:eastAsia="it-IT"/>
              </w:rPr>
              <w:t>7.</w:t>
            </w:r>
          </w:p>
        </w:tc>
        <w:tc>
          <w:tcPr>
            <w:tcW w:w="3660" w:type="dxa"/>
            <w:tcMar>
              <w:top w:w="100" w:type="dxa"/>
              <w:left w:w="100" w:type="dxa"/>
              <w:bottom w:w="100" w:type="dxa"/>
              <w:right w:w="100" w:type="dxa"/>
            </w:tcMar>
          </w:tcPr>
          <w:p w14:paraId="4D9767DF" w14:textId="7424279E" w:rsidR="00100662" w:rsidRPr="00100662" w:rsidRDefault="00100662" w:rsidP="00100662">
            <w:pPr>
              <w:pStyle w:val="Contenuto"/>
              <w:jc w:val="center"/>
              <w:rPr>
                <w:sz w:val="20"/>
                <w:szCs w:val="20"/>
                <w:lang w:val="it" w:eastAsia="it-IT"/>
              </w:rPr>
            </w:pPr>
            <w:r w:rsidRPr="00100662">
              <w:rPr>
                <w:sz w:val="20"/>
                <w:szCs w:val="20"/>
                <w:lang w:val="it" w:eastAsia="it-IT"/>
              </w:rPr>
              <w:t>Penso che la maggior parte delle persone possano imparare ad utilizzare il sito facilmente</w:t>
            </w:r>
          </w:p>
        </w:tc>
        <w:tc>
          <w:tcPr>
            <w:tcW w:w="2279" w:type="dxa"/>
            <w:shd w:val="clear" w:color="auto" w:fill="auto"/>
            <w:tcMar>
              <w:top w:w="100" w:type="dxa"/>
              <w:left w:w="100" w:type="dxa"/>
              <w:bottom w:w="100" w:type="dxa"/>
              <w:right w:w="100" w:type="dxa"/>
            </w:tcMar>
          </w:tcPr>
          <w:p w14:paraId="4478C5A8"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2</w:t>
            </w:r>
          </w:p>
        </w:tc>
        <w:tc>
          <w:tcPr>
            <w:tcW w:w="2279" w:type="dxa"/>
            <w:shd w:val="clear" w:color="auto" w:fill="auto"/>
            <w:tcMar>
              <w:top w:w="100" w:type="dxa"/>
              <w:left w:w="100" w:type="dxa"/>
              <w:bottom w:w="100" w:type="dxa"/>
              <w:right w:w="100" w:type="dxa"/>
            </w:tcMar>
          </w:tcPr>
          <w:p w14:paraId="68438A3B"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1</w:t>
            </w:r>
          </w:p>
        </w:tc>
      </w:tr>
      <w:tr w:rsidR="00100662" w:rsidRPr="00100662" w14:paraId="1E5D6D59" w14:textId="77777777" w:rsidTr="00100662">
        <w:tc>
          <w:tcPr>
            <w:tcW w:w="811" w:type="dxa"/>
            <w:shd w:val="clear" w:color="auto" w:fill="auto"/>
            <w:tcMar>
              <w:top w:w="100" w:type="dxa"/>
              <w:left w:w="100" w:type="dxa"/>
              <w:bottom w:w="100" w:type="dxa"/>
              <w:right w:w="100" w:type="dxa"/>
            </w:tcMar>
          </w:tcPr>
          <w:p w14:paraId="5E5825DD" w14:textId="77777777" w:rsidR="00100662" w:rsidRPr="00100662" w:rsidRDefault="00100662" w:rsidP="00100662">
            <w:pPr>
              <w:pStyle w:val="Contenuto"/>
              <w:jc w:val="center"/>
              <w:rPr>
                <w:sz w:val="16"/>
                <w:szCs w:val="16"/>
                <w:lang w:val="it" w:eastAsia="it-IT"/>
              </w:rPr>
            </w:pPr>
            <w:r w:rsidRPr="00100662">
              <w:rPr>
                <w:sz w:val="16"/>
                <w:szCs w:val="16"/>
                <w:lang w:val="it" w:eastAsia="it-IT"/>
              </w:rPr>
              <w:t>8.</w:t>
            </w:r>
          </w:p>
        </w:tc>
        <w:tc>
          <w:tcPr>
            <w:tcW w:w="3660" w:type="dxa"/>
            <w:tcMar>
              <w:top w:w="100" w:type="dxa"/>
              <w:left w:w="100" w:type="dxa"/>
              <w:bottom w:w="100" w:type="dxa"/>
              <w:right w:w="100" w:type="dxa"/>
            </w:tcMar>
          </w:tcPr>
          <w:p w14:paraId="76B1660D" w14:textId="2A10D442" w:rsidR="00100662" w:rsidRPr="00100662" w:rsidRDefault="00100662" w:rsidP="00100662">
            <w:pPr>
              <w:pStyle w:val="Contenuto"/>
              <w:jc w:val="center"/>
              <w:rPr>
                <w:sz w:val="20"/>
                <w:szCs w:val="20"/>
                <w:lang w:val="it" w:eastAsia="it-IT"/>
              </w:rPr>
            </w:pPr>
            <w:r w:rsidRPr="00100662">
              <w:rPr>
                <w:sz w:val="20"/>
                <w:szCs w:val="20"/>
                <w:lang w:val="it" w:eastAsia="it-IT"/>
              </w:rPr>
              <w:t>Ho trovato il sito molto difficile da utilizzare</w:t>
            </w:r>
          </w:p>
        </w:tc>
        <w:tc>
          <w:tcPr>
            <w:tcW w:w="2279" w:type="dxa"/>
            <w:shd w:val="clear" w:color="auto" w:fill="auto"/>
            <w:tcMar>
              <w:top w:w="100" w:type="dxa"/>
              <w:left w:w="100" w:type="dxa"/>
              <w:bottom w:w="100" w:type="dxa"/>
              <w:right w:w="100" w:type="dxa"/>
            </w:tcMar>
          </w:tcPr>
          <w:p w14:paraId="0EA4FE9B"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2</w:t>
            </w:r>
          </w:p>
        </w:tc>
        <w:tc>
          <w:tcPr>
            <w:tcW w:w="2279" w:type="dxa"/>
            <w:shd w:val="clear" w:color="auto" w:fill="auto"/>
            <w:tcMar>
              <w:top w:w="100" w:type="dxa"/>
              <w:left w:w="100" w:type="dxa"/>
              <w:bottom w:w="100" w:type="dxa"/>
              <w:right w:w="100" w:type="dxa"/>
            </w:tcMar>
          </w:tcPr>
          <w:p w14:paraId="6AC839C7"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3</w:t>
            </w:r>
          </w:p>
        </w:tc>
      </w:tr>
      <w:tr w:rsidR="00100662" w:rsidRPr="00100662" w14:paraId="5C5BADFF" w14:textId="77777777" w:rsidTr="00100662">
        <w:tc>
          <w:tcPr>
            <w:tcW w:w="811" w:type="dxa"/>
            <w:shd w:val="clear" w:color="auto" w:fill="auto"/>
            <w:tcMar>
              <w:top w:w="100" w:type="dxa"/>
              <w:left w:w="100" w:type="dxa"/>
              <w:bottom w:w="100" w:type="dxa"/>
              <w:right w:w="100" w:type="dxa"/>
            </w:tcMar>
          </w:tcPr>
          <w:p w14:paraId="0138B219" w14:textId="77777777" w:rsidR="00100662" w:rsidRPr="00100662" w:rsidRDefault="00100662" w:rsidP="00100662">
            <w:pPr>
              <w:pStyle w:val="Contenuto"/>
              <w:jc w:val="center"/>
              <w:rPr>
                <w:sz w:val="16"/>
                <w:szCs w:val="16"/>
                <w:lang w:val="it" w:eastAsia="it-IT"/>
              </w:rPr>
            </w:pPr>
            <w:r w:rsidRPr="00100662">
              <w:rPr>
                <w:sz w:val="16"/>
                <w:szCs w:val="16"/>
                <w:lang w:val="it" w:eastAsia="it-IT"/>
              </w:rPr>
              <w:t>9.</w:t>
            </w:r>
          </w:p>
        </w:tc>
        <w:tc>
          <w:tcPr>
            <w:tcW w:w="3660" w:type="dxa"/>
            <w:tcMar>
              <w:top w:w="100" w:type="dxa"/>
              <w:left w:w="100" w:type="dxa"/>
              <w:bottom w:w="100" w:type="dxa"/>
              <w:right w:w="100" w:type="dxa"/>
            </w:tcMar>
          </w:tcPr>
          <w:p w14:paraId="7715167C" w14:textId="77777777" w:rsidR="00100662" w:rsidRPr="00100662" w:rsidRDefault="00100662" w:rsidP="00100662">
            <w:pPr>
              <w:pStyle w:val="Contenuto"/>
              <w:jc w:val="center"/>
              <w:rPr>
                <w:sz w:val="20"/>
                <w:szCs w:val="20"/>
                <w:lang w:val="it" w:eastAsia="it-IT"/>
              </w:rPr>
            </w:pPr>
            <w:r w:rsidRPr="00100662">
              <w:rPr>
                <w:sz w:val="20"/>
                <w:szCs w:val="20"/>
                <w:lang w:val="it" w:eastAsia="it-IT"/>
              </w:rPr>
              <w:t>Mi sono sentito a mio agio nell'utilizzare il sito</w:t>
            </w:r>
          </w:p>
        </w:tc>
        <w:tc>
          <w:tcPr>
            <w:tcW w:w="2279" w:type="dxa"/>
            <w:shd w:val="clear" w:color="auto" w:fill="auto"/>
            <w:tcMar>
              <w:top w:w="100" w:type="dxa"/>
              <w:left w:w="100" w:type="dxa"/>
              <w:bottom w:w="100" w:type="dxa"/>
              <w:right w:w="100" w:type="dxa"/>
            </w:tcMar>
          </w:tcPr>
          <w:p w14:paraId="7F0C9618"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1</w:t>
            </w:r>
          </w:p>
        </w:tc>
        <w:tc>
          <w:tcPr>
            <w:tcW w:w="2279" w:type="dxa"/>
            <w:shd w:val="clear" w:color="auto" w:fill="auto"/>
            <w:tcMar>
              <w:top w:w="100" w:type="dxa"/>
              <w:left w:w="100" w:type="dxa"/>
              <w:bottom w:w="100" w:type="dxa"/>
              <w:right w:w="100" w:type="dxa"/>
            </w:tcMar>
          </w:tcPr>
          <w:p w14:paraId="20E716A0"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0</w:t>
            </w:r>
          </w:p>
        </w:tc>
      </w:tr>
      <w:tr w:rsidR="00100662" w:rsidRPr="00100662" w14:paraId="79B34794" w14:textId="77777777" w:rsidTr="00100662">
        <w:tc>
          <w:tcPr>
            <w:tcW w:w="811" w:type="dxa"/>
            <w:shd w:val="clear" w:color="auto" w:fill="auto"/>
            <w:tcMar>
              <w:top w:w="100" w:type="dxa"/>
              <w:left w:w="100" w:type="dxa"/>
              <w:bottom w:w="100" w:type="dxa"/>
              <w:right w:w="100" w:type="dxa"/>
            </w:tcMar>
          </w:tcPr>
          <w:p w14:paraId="442F007B" w14:textId="77777777" w:rsidR="00100662" w:rsidRPr="00100662" w:rsidRDefault="00100662" w:rsidP="00100662">
            <w:pPr>
              <w:pStyle w:val="Contenuto"/>
              <w:jc w:val="center"/>
              <w:rPr>
                <w:sz w:val="16"/>
                <w:szCs w:val="16"/>
                <w:lang w:val="it" w:eastAsia="it-IT"/>
              </w:rPr>
            </w:pPr>
            <w:r w:rsidRPr="00100662">
              <w:rPr>
                <w:sz w:val="16"/>
                <w:szCs w:val="16"/>
                <w:lang w:val="it" w:eastAsia="it-IT"/>
              </w:rPr>
              <w:t>10.</w:t>
            </w:r>
          </w:p>
        </w:tc>
        <w:tc>
          <w:tcPr>
            <w:tcW w:w="3660" w:type="dxa"/>
            <w:tcMar>
              <w:top w:w="100" w:type="dxa"/>
              <w:left w:w="100" w:type="dxa"/>
              <w:bottom w:w="100" w:type="dxa"/>
              <w:right w:w="100" w:type="dxa"/>
            </w:tcMar>
          </w:tcPr>
          <w:p w14:paraId="5A32374A" w14:textId="62ABA531" w:rsidR="00100662" w:rsidRPr="00100662" w:rsidRDefault="00100662" w:rsidP="00100662">
            <w:pPr>
              <w:pStyle w:val="Contenuto"/>
              <w:jc w:val="center"/>
              <w:rPr>
                <w:sz w:val="20"/>
                <w:szCs w:val="20"/>
                <w:lang w:val="it" w:eastAsia="it-IT"/>
              </w:rPr>
            </w:pPr>
            <w:r w:rsidRPr="00100662">
              <w:rPr>
                <w:sz w:val="20"/>
                <w:szCs w:val="20"/>
                <w:lang w:val="it" w:eastAsia="it-IT"/>
              </w:rPr>
              <w:t>Ho avuto bisogno di imparare molti processi prima di riuscire ad utilizzare al meglio il sito</w:t>
            </w:r>
          </w:p>
        </w:tc>
        <w:tc>
          <w:tcPr>
            <w:tcW w:w="2279" w:type="dxa"/>
            <w:shd w:val="clear" w:color="auto" w:fill="auto"/>
            <w:tcMar>
              <w:top w:w="100" w:type="dxa"/>
              <w:left w:w="100" w:type="dxa"/>
              <w:bottom w:w="100" w:type="dxa"/>
              <w:right w:w="100" w:type="dxa"/>
            </w:tcMar>
          </w:tcPr>
          <w:p w14:paraId="537FEC18"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1</w:t>
            </w:r>
          </w:p>
        </w:tc>
        <w:tc>
          <w:tcPr>
            <w:tcW w:w="2279" w:type="dxa"/>
            <w:shd w:val="clear" w:color="auto" w:fill="auto"/>
            <w:tcMar>
              <w:top w:w="100" w:type="dxa"/>
              <w:left w:w="100" w:type="dxa"/>
              <w:bottom w:w="100" w:type="dxa"/>
              <w:right w:w="100" w:type="dxa"/>
            </w:tcMar>
          </w:tcPr>
          <w:p w14:paraId="6D91493B"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4</w:t>
            </w:r>
          </w:p>
        </w:tc>
      </w:tr>
      <w:tr w:rsidR="00100662" w:rsidRPr="00100662" w14:paraId="13320D89" w14:textId="77777777" w:rsidTr="00100662">
        <w:trPr>
          <w:trHeight w:val="380"/>
        </w:trPr>
        <w:tc>
          <w:tcPr>
            <w:tcW w:w="6750" w:type="dxa"/>
            <w:gridSpan w:val="3"/>
            <w:shd w:val="clear" w:color="auto" w:fill="F3F3F3"/>
            <w:tcMar>
              <w:top w:w="100" w:type="dxa"/>
              <w:left w:w="100" w:type="dxa"/>
              <w:bottom w:w="100" w:type="dxa"/>
              <w:right w:w="100" w:type="dxa"/>
            </w:tcMar>
          </w:tcPr>
          <w:p w14:paraId="6DCDEF60" w14:textId="77777777" w:rsidR="00100662" w:rsidRPr="00100662" w:rsidRDefault="00100662" w:rsidP="00100662">
            <w:pPr>
              <w:pStyle w:val="Contenuto"/>
              <w:jc w:val="center"/>
              <w:rPr>
                <w:sz w:val="20"/>
                <w:szCs w:val="20"/>
                <w:lang w:val="it" w:eastAsia="it-IT"/>
              </w:rPr>
            </w:pPr>
            <w:r w:rsidRPr="00100662">
              <w:rPr>
                <w:sz w:val="20"/>
                <w:szCs w:val="20"/>
                <w:lang w:val="it" w:eastAsia="it-IT"/>
              </w:rPr>
              <w:t>Valutazione totale</w:t>
            </w:r>
          </w:p>
        </w:tc>
        <w:tc>
          <w:tcPr>
            <w:tcW w:w="2279" w:type="dxa"/>
            <w:shd w:val="clear" w:color="auto" w:fill="F3F3F3"/>
            <w:tcMar>
              <w:top w:w="100" w:type="dxa"/>
              <w:left w:w="100" w:type="dxa"/>
              <w:bottom w:w="100" w:type="dxa"/>
              <w:right w:w="100" w:type="dxa"/>
            </w:tcMar>
          </w:tcPr>
          <w:p w14:paraId="10652466" w14:textId="77777777" w:rsidR="00100662" w:rsidRPr="00100662" w:rsidRDefault="00100662" w:rsidP="00100662">
            <w:pPr>
              <w:pStyle w:val="Contenuto"/>
              <w:jc w:val="center"/>
              <w:rPr>
                <w:sz w:val="20"/>
                <w:szCs w:val="20"/>
                <w:lang w:val="it" w:eastAsia="it-IT"/>
              </w:rPr>
            </w:pPr>
            <w:r w:rsidRPr="00100662">
              <w:rPr>
                <w:sz w:val="20"/>
                <w:szCs w:val="20"/>
                <w:lang w:val="it" w:eastAsia="it-IT"/>
              </w:rPr>
              <w:t>42,5</w:t>
            </w:r>
          </w:p>
        </w:tc>
      </w:tr>
    </w:tbl>
    <w:p w14:paraId="2D7D2795" w14:textId="77777777" w:rsidR="00100662" w:rsidRPr="00100662" w:rsidRDefault="00100662" w:rsidP="00100662">
      <w:pPr>
        <w:pStyle w:val="Contenuto"/>
        <w:rPr>
          <w:sz w:val="24"/>
          <w:szCs w:val="20"/>
          <w:lang w:val="it" w:eastAsia="it-IT"/>
        </w:rPr>
      </w:pPr>
    </w:p>
    <w:p w14:paraId="07805DD9" w14:textId="77777777" w:rsidR="00100662" w:rsidRPr="00100662" w:rsidRDefault="00100662" w:rsidP="00100662">
      <w:pPr>
        <w:pStyle w:val="Contenuto"/>
        <w:rPr>
          <w:sz w:val="24"/>
          <w:szCs w:val="20"/>
          <w:lang w:val="it" w:eastAsia="it-IT"/>
        </w:rPr>
      </w:pPr>
    </w:p>
    <w:p w14:paraId="629CF88A" w14:textId="77777777" w:rsidR="00100662" w:rsidRPr="00100662" w:rsidRDefault="00100662" w:rsidP="00100662">
      <w:pPr>
        <w:pStyle w:val="Contenuto"/>
        <w:pBdr>
          <w:bottom w:val="single" w:sz="4" w:space="1" w:color="auto"/>
        </w:pBdr>
        <w:rPr>
          <w:sz w:val="24"/>
          <w:szCs w:val="20"/>
          <w:lang w:val="it" w:eastAsia="it-IT"/>
        </w:rPr>
      </w:pPr>
    </w:p>
    <w:p w14:paraId="3AF7B481" w14:textId="77777777" w:rsidR="00100662" w:rsidRPr="00100662" w:rsidRDefault="00100662" w:rsidP="00100662">
      <w:pPr>
        <w:pStyle w:val="Contenuto"/>
        <w:rPr>
          <w:sz w:val="24"/>
          <w:szCs w:val="20"/>
          <w:lang w:val="it" w:eastAsia="it-IT"/>
        </w:rPr>
      </w:pPr>
    </w:p>
    <w:p w14:paraId="4BD481B1" w14:textId="77777777" w:rsidR="00100662" w:rsidRPr="00100662" w:rsidRDefault="00100662" w:rsidP="00100662">
      <w:pPr>
        <w:pStyle w:val="Contenuto"/>
        <w:rPr>
          <w:sz w:val="24"/>
          <w:szCs w:val="20"/>
          <w:lang w:val="it" w:eastAsia="it-IT"/>
        </w:rPr>
      </w:pPr>
    </w:p>
    <w:p w14:paraId="3FC786F7" w14:textId="77777777" w:rsidR="00100662" w:rsidRPr="00100662" w:rsidRDefault="00100662" w:rsidP="00100662">
      <w:pPr>
        <w:pStyle w:val="Contenuto"/>
        <w:rPr>
          <w:sz w:val="24"/>
          <w:szCs w:val="20"/>
          <w:lang w:val="it" w:eastAsia="it-IT"/>
        </w:rPr>
      </w:pPr>
    </w:p>
    <w:p w14:paraId="649181C1" w14:textId="77777777" w:rsidR="00100662" w:rsidRPr="00100662" w:rsidRDefault="00100662" w:rsidP="00100662">
      <w:pPr>
        <w:pStyle w:val="Contenuto"/>
        <w:rPr>
          <w:sz w:val="24"/>
          <w:szCs w:val="20"/>
          <w:lang w:val="it" w:eastAsia="it-IT"/>
        </w:rPr>
      </w:pPr>
    </w:p>
    <w:p w14:paraId="3D2BA2A7" w14:textId="77777777" w:rsidR="00100662" w:rsidRPr="00100662" w:rsidRDefault="00100662" w:rsidP="00100662">
      <w:pPr>
        <w:pStyle w:val="Contenuto"/>
        <w:pBdr>
          <w:top w:val="single" w:sz="4" w:space="1" w:color="auto"/>
        </w:pBdr>
        <w:rPr>
          <w:sz w:val="24"/>
          <w:szCs w:val="20"/>
          <w:lang w:val="it" w:eastAsia="it-IT"/>
        </w:rPr>
      </w:pPr>
    </w:p>
    <w:p w14:paraId="4E0BBCD4" w14:textId="77777777" w:rsidR="00100662" w:rsidRPr="00100662" w:rsidRDefault="00100662" w:rsidP="00100662">
      <w:pPr>
        <w:pStyle w:val="Contenuto"/>
        <w:ind w:left="720"/>
        <w:rPr>
          <w:lang w:val="it" w:eastAsia="it-IT"/>
        </w:rPr>
      </w:pPr>
      <w:r w:rsidRPr="00100662">
        <w:rPr>
          <w:lang w:val="it" w:eastAsia="it-IT"/>
        </w:rPr>
        <w:lastRenderedPageBreak/>
        <w:t>Tabella di calcolo delle valutazioni del SUS – Partecipante n.2</w:t>
      </w:r>
    </w:p>
    <w:p w14:paraId="3357FAE4" w14:textId="77777777" w:rsidR="00100662" w:rsidRPr="00100662" w:rsidRDefault="00100662" w:rsidP="00100662">
      <w:pPr>
        <w:pStyle w:val="Contenuto"/>
        <w:ind w:left="1440"/>
        <w:rPr>
          <w:sz w:val="24"/>
          <w:szCs w:val="20"/>
          <w:lang w:val="it" w:eastAsia="it-IT"/>
        </w:rPr>
      </w:pPr>
      <w:r w:rsidRPr="00100662">
        <w:rPr>
          <w:sz w:val="24"/>
          <w:szCs w:val="20"/>
          <w:lang w:val="it" w:eastAsia="it-IT"/>
        </w:rPr>
        <w:t>Inizio:</w:t>
      </w:r>
      <w:r w:rsidRPr="00100662">
        <w:rPr>
          <w:sz w:val="24"/>
          <w:szCs w:val="20"/>
          <w:lang w:val="it" w:eastAsia="it-IT"/>
        </w:rPr>
        <w:tab/>
        <w:t>12.25</w:t>
      </w:r>
      <w:r w:rsidRPr="00100662">
        <w:rPr>
          <w:sz w:val="24"/>
          <w:szCs w:val="20"/>
          <w:lang w:val="it" w:eastAsia="it-IT"/>
        </w:rPr>
        <w:tab/>
        <w:t>Fine:</w:t>
      </w:r>
      <w:r w:rsidRPr="00100662">
        <w:rPr>
          <w:sz w:val="24"/>
          <w:szCs w:val="20"/>
          <w:lang w:val="it" w:eastAsia="it-IT"/>
        </w:rPr>
        <w:tab/>
        <w:t xml:space="preserve"> 12.27</w:t>
      </w:r>
    </w:p>
    <w:p w14:paraId="5140C98E" w14:textId="77777777" w:rsidR="00100662" w:rsidRPr="00100662" w:rsidRDefault="00100662" w:rsidP="00100662">
      <w:pPr>
        <w:pStyle w:val="Contenuto"/>
        <w:rPr>
          <w:sz w:val="24"/>
          <w:szCs w:val="20"/>
          <w:lang w:val="it" w:eastAsia="it-IT"/>
        </w:rPr>
      </w:pPr>
    </w:p>
    <w:tbl>
      <w:tblPr>
        <w:tblW w:w="902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811"/>
        <w:gridCol w:w="3660"/>
        <w:gridCol w:w="2279"/>
        <w:gridCol w:w="2279"/>
      </w:tblGrid>
      <w:tr w:rsidR="00100662" w:rsidRPr="00100662" w14:paraId="378F23BB" w14:textId="77777777" w:rsidTr="00F147B2">
        <w:trPr>
          <w:trHeight w:val="440"/>
        </w:trPr>
        <w:tc>
          <w:tcPr>
            <w:tcW w:w="4471" w:type="dxa"/>
            <w:gridSpan w:val="2"/>
            <w:shd w:val="clear" w:color="auto" w:fill="auto"/>
            <w:tcMar>
              <w:top w:w="100" w:type="dxa"/>
              <w:left w:w="100" w:type="dxa"/>
              <w:bottom w:w="100" w:type="dxa"/>
              <w:right w:w="100" w:type="dxa"/>
            </w:tcMar>
          </w:tcPr>
          <w:p w14:paraId="3D81266D" w14:textId="77777777" w:rsidR="00100662" w:rsidRPr="00100662" w:rsidRDefault="00100662" w:rsidP="00100662">
            <w:pPr>
              <w:pStyle w:val="Contenuto"/>
              <w:jc w:val="center"/>
              <w:rPr>
                <w:sz w:val="20"/>
                <w:szCs w:val="20"/>
                <w:lang w:val="it" w:eastAsia="it-IT"/>
              </w:rPr>
            </w:pPr>
            <w:r w:rsidRPr="00100662">
              <w:rPr>
                <w:sz w:val="20"/>
                <w:szCs w:val="20"/>
                <w:lang w:val="it" w:eastAsia="it-IT"/>
              </w:rPr>
              <w:t>Domande</w:t>
            </w:r>
          </w:p>
        </w:tc>
        <w:tc>
          <w:tcPr>
            <w:tcW w:w="2279" w:type="dxa"/>
            <w:shd w:val="clear" w:color="auto" w:fill="auto"/>
            <w:tcMar>
              <w:top w:w="100" w:type="dxa"/>
              <w:left w:w="100" w:type="dxa"/>
              <w:bottom w:w="100" w:type="dxa"/>
              <w:right w:w="100" w:type="dxa"/>
            </w:tcMar>
          </w:tcPr>
          <w:p w14:paraId="1EABF546" w14:textId="77777777" w:rsidR="00100662" w:rsidRPr="00100662" w:rsidRDefault="00100662" w:rsidP="00100662">
            <w:pPr>
              <w:pStyle w:val="Contenuto"/>
              <w:jc w:val="center"/>
              <w:rPr>
                <w:sz w:val="20"/>
                <w:szCs w:val="20"/>
                <w:lang w:val="it" w:eastAsia="it-IT"/>
              </w:rPr>
            </w:pPr>
            <w:r w:rsidRPr="00100662">
              <w:rPr>
                <w:sz w:val="20"/>
                <w:szCs w:val="20"/>
                <w:lang w:val="it" w:eastAsia="it-IT"/>
              </w:rPr>
              <w:t>Voto del partecipante</w:t>
            </w:r>
          </w:p>
        </w:tc>
        <w:tc>
          <w:tcPr>
            <w:tcW w:w="2279" w:type="dxa"/>
            <w:shd w:val="clear" w:color="auto" w:fill="auto"/>
            <w:tcMar>
              <w:top w:w="100" w:type="dxa"/>
              <w:left w:w="100" w:type="dxa"/>
              <w:bottom w:w="100" w:type="dxa"/>
              <w:right w:w="100" w:type="dxa"/>
            </w:tcMar>
          </w:tcPr>
          <w:p w14:paraId="45ED3175" w14:textId="77777777" w:rsidR="00100662" w:rsidRPr="00100662" w:rsidRDefault="00100662" w:rsidP="00100662">
            <w:pPr>
              <w:pStyle w:val="Contenuto"/>
              <w:jc w:val="center"/>
              <w:rPr>
                <w:sz w:val="20"/>
                <w:szCs w:val="20"/>
                <w:lang w:val="it" w:eastAsia="it-IT"/>
              </w:rPr>
            </w:pPr>
            <w:r w:rsidRPr="00100662">
              <w:rPr>
                <w:sz w:val="20"/>
                <w:szCs w:val="20"/>
                <w:lang w:val="it" w:eastAsia="it-IT"/>
              </w:rPr>
              <w:t>Punteggio risultante</w:t>
            </w:r>
          </w:p>
        </w:tc>
      </w:tr>
      <w:tr w:rsidR="00100662" w:rsidRPr="00100662" w14:paraId="2397C6EC" w14:textId="77777777" w:rsidTr="00F147B2">
        <w:tc>
          <w:tcPr>
            <w:tcW w:w="811" w:type="dxa"/>
            <w:shd w:val="clear" w:color="auto" w:fill="auto"/>
            <w:tcMar>
              <w:top w:w="100" w:type="dxa"/>
              <w:left w:w="100" w:type="dxa"/>
              <w:bottom w:w="100" w:type="dxa"/>
              <w:right w:w="100" w:type="dxa"/>
            </w:tcMar>
          </w:tcPr>
          <w:p w14:paraId="095A88B1" w14:textId="77777777" w:rsidR="00100662" w:rsidRPr="00100662" w:rsidRDefault="00100662" w:rsidP="00100662">
            <w:pPr>
              <w:pStyle w:val="Contenuto"/>
              <w:jc w:val="center"/>
              <w:rPr>
                <w:sz w:val="20"/>
                <w:szCs w:val="20"/>
                <w:lang w:val="it" w:eastAsia="it-IT"/>
              </w:rPr>
            </w:pPr>
            <w:r w:rsidRPr="00100662">
              <w:rPr>
                <w:rFonts w:eastAsia="Titillium Web SemiBold"/>
                <w:sz w:val="20"/>
                <w:szCs w:val="20"/>
                <w:lang w:val="it" w:eastAsia="it-IT"/>
              </w:rPr>
              <w:t>1.</w:t>
            </w:r>
          </w:p>
        </w:tc>
        <w:tc>
          <w:tcPr>
            <w:tcW w:w="3660" w:type="dxa"/>
            <w:shd w:val="clear" w:color="auto" w:fill="auto"/>
            <w:tcMar>
              <w:top w:w="100" w:type="dxa"/>
              <w:left w:w="100" w:type="dxa"/>
              <w:bottom w:w="100" w:type="dxa"/>
              <w:right w:w="100" w:type="dxa"/>
            </w:tcMar>
          </w:tcPr>
          <w:p w14:paraId="713A93EA" w14:textId="77777777" w:rsidR="00100662" w:rsidRPr="00100662" w:rsidRDefault="00100662" w:rsidP="00100662">
            <w:pPr>
              <w:pStyle w:val="Contenuto"/>
              <w:jc w:val="center"/>
              <w:rPr>
                <w:sz w:val="20"/>
                <w:szCs w:val="20"/>
                <w:lang w:val="it" w:eastAsia="it-IT"/>
              </w:rPr>
            </w:pPr>
            <w:r w:rsidRPr="00100662">
              <w:rPr>
                <w:sz w:val="20"/>
                <w:szCs w:val="20"/>
                <w:lang w:val="it" w:eastAsia="it-IT"/>
              </w:rPr>
              <w:t>Penso che mi piacerebbe utilizzare questo sito frequentemente</w:t>
            </w:r>
          </w:p>
        </w:tc>
        <w:tc>
          <w:tcPr>
            <w:tcW w:w="2279" w:type="dxa"/>
            <w:shd w:val="clear" w:color="auto" w:fill="auto"/>
            <w:tcMar>
              <w:top w:w="100" w:type="dxa"/>
              <w:left w:w="100" w:type="dxa"/>
              <w:bottom w:w="100" w:type="dxa"/>
              <w:right w:w="100" w:type="dxa"/>
            </w:tcMar>
          </w:tcPr>
          <w:p w14:paraId="6F4958E3"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2</w:t>
            </w:r>
          </w:p>
        </w:tc>
        <w:tc>
          <w:tcPr>
            <w:tcW w:w="2279" w:type="dxa"/>
            <w:shd w:val="clear" w:color="auto" w:fill="auto"/>
            <w:tcMar>
              <w:top w:w="100" w:type="dxa"/>
              <w:left w:w="100" w:type="dxa"/>
              <w:bottom w:w="100" w:type="dxa"/>
              <w:right w:w="100" w:type="dxa"/>
            </w:tcMar>
          </w:tcPr>
          <w:p w14:paraId="6BE3F76B"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1</w:t>
            </w:r>
          </w:p>
        </w:tc>
      </w:tr>
      <w:tr w:rsidR="00100662" w:rsidRPr="00100662" w14:paraId="22933469" w14:textId="77777777" w:rsidTr="00F147B2">
        <w:tc>
          <w:tcPr>
            <w:tcW w:w="811" w:type="dxa"/>
            <w:shd w:val="clear" w:color="auto" w:fill="auto"/>
            <w:tcMar>
              <w:top w:w="100" w:type="dxa"/>
              <w:left w:w="100" w:type="dxa"/>
              <w:bottom w:w="100" w:type="dxa"/>
              <w:right w:w="100" w:type="dxa"/>
            </w:tcMar>
          </w:tcPr>
          <w:p w14:paraId="10B719BD" w14:textId="77777777" w:rsidR="00100662" w:rsidRPr="00100662" w:rsidRDefault="00100662" w:rsidP="00100662">
            <w:pPr>
              <w:pStyle w:val="Contenuto"/>
              <w:jc w:val="center"/>
              <w:rPr>
                <w:sz w:val="20"/>
                <w:szCs w:val="20"/>
                <w:lang w:val="it" w:eastAsia="it-IT"/>
              </w:rPr>
            </w:pPr>
            <w:r w:rsidRPr="00100662">
              <w:rPr>
                <w:sz w:val="20"/>
                <w:szCs w:val="20"/>
                <w:lang w:val="it" w:eastAsia="it-IT"/>
              </w:rPr>
              <w:t>2.</w:t>
            </w:r>
          </w:p>
        </w:tc>
        <w:tc>
          <w:tcPr>
            <w:tcW w:w="3660" w:type="dxa"/>
            <w:tcMar>
              <w:top w:w="100" w:type="dxa"/>
              <w:left w:w="100" w:type="dxa"/>
              <w:bottom w:w="100" w:type="dxa"/>
              <w:right w:w="100" w:type="dxa"/>
            </w:tcMar>
          </w:tcPr>
          <w:p w14:paraId="5B631E82" w14:textId="756639BE" w:rsidR="00100662" w:rsidRPr="00100662" w:rsidRDefault="00100662" w:rsidP="00100662">
            <w:pPr>
              <w:pStyle w:val="Contenuto"/>
              <w:jc w:val="center"/>
              <w:rPr>
                <w:sz w:val="20"/>
                <w:szCs w:val="20"/>
                <w:lang w:val="it" w:eastAsia="it-IT"/>
              </w:rPr>
            </w:pPr>
            <w:r w:rsidRPr="00100662">
              <w:rPr>
                <w:sz w:val="20"/>
                <w:szCs w:val="20"/>
                <w:lang w:val="it" w:eastAsia="it-IT"/>
              </w:rPr>
              <w:t>Ho trovato il sito inutilmente complesso</w:t>
            </w:r>
          </w:p>
        </w:tc>
        <w:tc>
          <w:tcPr>
            <w:tcW w:w="2279" w:type="dxa"/>
            <w:shd w:val="clear" w:color="auto" w:fill="auto"/>
            <w:tcMar>
              <w:top w:w="100" w:type="dxa"/>
              <w:left w:w="100" w:type="dxa"/>
              <w:bottom w:w="100" w:type="dxa"/>
              <w:right w:w="100" w:type="dxa"/>
            </w:tcMar>
          </w:tcPr>
          <w:p w14:paraId="04963992"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2</w:t>
            </w:r>
          </w:p>
        </w:tc>
        <w:tc>
          <w:tcPr>
            <w:tcW w:w="2279" w:type="dxa"/>
            <w:shd w:val="clear" w:color="auto" w:fill="auto"/>
            <w:tcMar>
              <w:top w:w="100" w:type="dxa"/>
              <w:left w:w="100" w:type="dxa"/>
              <w:bottom w:w="100" w:type="dxa"/>
              <w:right w:w="100" w:type="dxa"/>
            </w:tcMar>
          </w:tcPr>
          <w:p w14:paraId="122B4F70"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3</w:t>
            </w:r>
          </w:p>
        </w:tc>
      </w:tr>
      <w:tr w:rsidR="00100662" w:rsidRPr="00100662" w14:paraId="7AC3C256" w14:textId="77777777" w:rsidTr="00F147B2">
        <w:tc>
          <w:tcPr>
            <w:tcW w:w="811" w:type="dxa"/>
            <w:shd w:val="clear" w:color="auto" w:fill="auto"/>
            <w:tcMar>
              <w:top w:w="100" w:type="dxa"/>
              <w:left w:w="100" w:type="dxa"/>
              <w:bottom w:w="100" w:type="dxa"/>
              <w:right w:w="100" w:type="dxa"/>
            </w:tcMar>
          </w:tcPr>
          <w:p w14:paraId="044E66E1" w14:textId="77777777" w:rsidR="00100662" w:rsidRPr="00100662" w:rsidRDefault="00100662" w:rsidP="00100662">
            <w:pPr>
              <w:pStyle w:val="Contenuto"/>
              <w:jc w:val="center"/>
              <w:rPr>
                <w:sz w:val="20"/>
                <w:szCs w:val="20"/>
                <w:lang w:val="it" w:eastAsia="it-IT"/>
              </w:rPr>
            </w:pPr>
            <w:r w:rsidRPr="00100662">
              <w:rPr>
                <w:sz w:val="20"/>
                <w:szCs w:val="20"/>
                <w:lang w:val="it" w:eastAsia="it-IT"/>
              </w:rPr>
              <w:t>3.</w:t>
            </w:r>
          </w:p>
        </w:tc>
        <w:tc>
          <w:tcPr>
            <w:tcW w:w="3660" w:type="dxa"/>
            <w:tcMar>
              <w:top w:w="100" w:type="dxa"/>
              <w:left w:w="100" w:type="dxa"/>
              <w:bottom w:w="100" w:type="dxa"/>
              <w:right w:w="100" w:type="dxa"/>
            </w:tcMar>
          </w:tcPr>
          <w:p w14:paraId="4ECD8B32" w14:textId="6DC22143" w:rsidR="00100662" w:rsidRPr="00100662" w:rsidRDefault="00100662" w:rsidP="00100662">
            <w:pPr>
              <w:pStyle w:val="Contenuto"/>
              <w:jc w:val="center"/>
              <w:rPr>
                <w:sz w:val="20"/>
                <w:szCs w:val="20"/>
                <w:lang w:val="it" w:eastAsia="it-IT"/>
              </w:rPr>
            </w:pPr>
            <w:r w:rsidRPr="00100662">
              <w:rPr>
                <w:sz w:val="20"/>
                <w:szCs w:val="20"/>
                <w:lang w:val="it" w:eastAsia="it-IT"/>
              </w:rPr>
              <w:t>Ho trovato il sito molto semplice da usare</w:t>
            </w:r>
          </w:p>
        </w:tc>
        <w:tc>
          <w:tcPr>
            <w:tcW w:w="2279" w:type="dxa"/>
            <w:shd w:val="clear" w:color="auto" w:fill="auto"/>
            <w:tcMar>
              <w:top w:w="100" w:type="dxa"/>
              <w:left w:w="100" w:type="dxa"/>
              <w:bottom w:w="100" w:type="dxa"/>
              <w:right w:w="100" w:type="dxa"/>
            </w:tcMar>
          </w:tcPr>
          <w:p w14:paraId="3E61E59D"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3</w:t>
            </w:r>
          </w:p>
        </w:tc>
        <w:tc>
          <w:tcPr>
            <w:tcW w:w="2279" w:type="dxa"/>
            <w:shd w:val="clear" w:color="auto" w:fill="auto"/>
            <w:tcMar>
              <w:top w:w="100" w:type="dxa"/>
              <w:left w:w="100" w:type="dxa"/>
              <w:bottom w:w="100" w:type="dxa"/>
              <w:right w:w="100" w:type="dxa"/>
            </w:tcMar>
          </w:tcPr>
          <w:p w14:paraId="4CB299D1"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2</w:t>
            </w:r>
          </w:p>
        </w:tc>
      </w:tr>
      <w:tr w:rsidR="00100662" w:rsidRPr="00100662" w14:paraId="0312E771" w14:textId="77777777" w:rsidTr="00F147B2">
        <w:tc>
          <w:tcPr>
            <w:tcW w:w="811" w:type="dxa"/>
            <w:shd w:val="clear" w:color="auto" w:fill="auto"/>
            <w:tcMar>
              <w:top w:w="100" w:type="dxa"/>
              <w:left w:w="100" w:type="dxa"/>
              <w:bottom w:w="100" w:type="dxa"/>
              <w:right w:w="100" w:type="dxa"/>
            </w:tcMar>
          </w:tcPr>
          <w:p w14:paraId="43034E29" w14:textId="77777777" w:rsidR="00100662" w:rsidRPr="00100662" w:rsidRDefault="00100662" w:rsidP="00100662">
            <w:pPr>
              <w:pStyle w:val="Contenuto"/>
              <w:jc w:val="center"/>
              <w:rPr>
                <w:sz w:val="20"/>
                <w:szCs w:val="20"/>
                <w:lang w:val="it" w:eastAsia="it-IT"/>
              </w:rPr>
            </w:pPr>
            <w:r w:rsidRPr="00100662">
              <w:rPr>
                <w:sz w:val="20"/>
                <w:szCs w:val="20"/>
                <w:lang w:val="it" w:eastAsia="it-IT"/>
              </w:rPr>
              <w:t>4.</w:t>
            </w:r>
          </w:p>
        </w:tc>
        <w:tc>
          <w:tcPr>
            <w:tcW w:w="3660" w:type="dxa"/>
            <w:tcMar>
              <w:top w:w="100" w:type="dxa"/>
              <w:left w:w="100" w:type="dxa"/>
              <w:bottom w:w="100" w:type="dxa"/>
              <w:right w:w="100" w:type="dxa"/>
            </w:tcMar>
          </w:tcPr>
          <w:p w14:paraId="70DA4A8A" w14:textId="4B82EF44" w:rsidR="00100662" w:rsidRPr="00100662" w:rsidRDefault="00100662" w:rsidP="00100662">
            <w:pPr>
              <w:pStyle w:val="Contenuto"/>
              <w:jc w:val="center"/>
              <w:rPr>
                <w:sz w:val="20"/>
                <w:szCs w:val="20"/>
                <w:lang w:val="it" w:eastAsia="it-IT"/>
              </w:rPr>
            </w:pPr>
            <w:r w:rsidRPr="00100662">
              <w:rPr>
                <w:sz w:val="20"/>
                <w:szCs w:val="20"/>
                <w:lang w:val="it" w:eastAsia="it-IT"/>
              </w:rPr>
              <w:t>Penso che avrei bisogno del supporto di una persona già in grado di utilizzare il sito</w:t>
            </w:r>
          </w:p>
        </w:tc>
        <w:tc>
          <w:tcPr>
            <w:tcW w:w="2279" w:type="dxa"/>
            <w:shd w:val="clear" w:color="auto" w:fill="auto"/>
            <w:tcMar>
              <w:top w:w="100" w:type="dxa"/>
              <w:left w:w="100" w:type="dxa"/>
              <w:bottom w:w="100" w:type="dxa"/>
              <w:right w:w="100" w:type="dxa"/>
            </w:tcMar>
          </w:tcPr>
          <w:p w14:paraId="016A9390"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1</w:t>
            </w:r>
          </w:p>
        </w:tc>
        <w:tc>
          <w:tcPr>
            <w:tcW w:w="2279" w:type="dxa"/>
            <w:shd w:val="clear" w:color="auto" w:fill="auto"/>
            <w:tcMar>
              <w:top w:w="100" w:type="dxa"/>
              <w:left w:w="100" w:type="dxa"/>
              <w:bottom w:w="100" w:type="dxa"/>
              <w:right w:w="100" w:type="dxa"/>
            </w:tcMar>
          </w:tcPr>
          <w:p w14:paraId="70AB9F80"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4</w:t>
            </w:r>
          </w:p>
        </w:tc>
      </w:tr>
      <w:tr w:rsidR="00100662" w:rsidRPr="00100662" w14:paraId="0A6E3483" w14:textId="77777777" w:rsidTr="00F147B2">
        <w:tc>
          <w:tcPr>
            <w:tcW w:w="811" w:type="dxa"/>
            <w:shd w:val="clear" w:color="auto" w:fill="auto"/>
            <w:tcMar>
              <w:top w:w="100" w:type="dxa"/>
              <w:left w:w="100" w:type="dxa"/>
              <w:bottom w:w="100" w:type="dxa"/>
              <w:right w:w="100" w:type="dxa"/>
            </w:tcMar>
          </w:tcPr>
          <w:p w14:paraId="07459553" w14:textId="77777777" w:rsidR="00100662" w:rsidRPr="00100662" w:rsidRDefault="00100662" w:rsidP="00100662">
            <w:pPr>
              <w:pStyle w:val="Contenuto"/>
              <w:jc w:val="center"/>
              <w:rPr>
                <w:sz w:val="20"/>
                <w:szCs w:val="20"/>
                <w:lang w:val="it" w:eastAsia="it-IT"/>
              </w:rPr>
            </w:pPr>
            <w:r w:rsidRPr="00100662">
              <w:rPr>
                <w:sz w:val="20"/>
                <w:szCs w:val="20"/>
                <w:lang w:val="it" w:eastAsia="it-IT"/>
              </w:rPr>
              <w:t>5.</w:t>
            </w:r>
          </w:p>
        </w:tc>
        <w:tc>
          <w:tcPr>
            <w:tcW w:w="3660" w:type="dxa"/>
            <w:tcMar>
              <w:top w:w="100" w:type="dxa"/>
              <w:left w:w="100" w:type="dxa"/>
              <w:bottom w:w="100" w:type="dxa"/>
              <w:right w:w="100" w:type="dxa"/>
            </w:tcMar>
          </w:tcPr>
          <w:p w14:paraId="137E3845" w14:textId="77777777" w:rsidR="00100662" w:rsidRPr="00100662" w:rsidRDefault="00100662" w:rsidP="00100662">
            <w:pPr>
              <w:pStyle w:val="Contenuto"/>
              <w:jc w:val="center"/>
              <w:rPr>
                <w:sz w:val="20"/>
                <w:szCs w:val="20"/>
                <w:lang w:val="it" w:eastAsia="it-IT"/>
              </w:rPr>
            </w:pPr>
            <w:r w:rsidRPr="00100662">
              <w:rPr>
                <w:sz w:val="20"/>
                <w:szCs w:val="20"/>
                <w:lang w:val="it" w:eastAsia="it-IT"/>
              </w:rPr>
              <w:t>Ho trovato le varie funzionalità del sito bene integrate</w:t>
            </w:r>
          </w:p>
        </w:tc>
        <w:tc>
          <w:tcPr>
            <w:tcW w:w="2279" w:type="dxa"/>
            <w:shd w:val="clear" w:color="auto" w:fill="auto"/>
            <w:tcMar>
              <w:top w:w="100" w:type="dxa"/>
              <w:left w:w="100" w:type="dxa"/>
              <w:bottom w:w="100" w:type="dxa"/>
              <w:right w:w="100" w:type="dxa"/>
            </w:tcMar>
          </w:tcPr>
          <w:p w14:paraId="6C41727D"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3</w:t>
            </w:r>
          </w:p>
        </w:tc>
        <w:tc>
          <w:tcPr>
            <w:tcW w:w="2279" w:type="dxa"/>
            <w:shd w:val="clear" w:color="auto" w:fill="auto"/>
            <w:tcMar>
              <w:top w:w="100" w:type="dxa"/>
              <w:left w:w="100" w:type="dxa"/>
              <w:bottom w:w="100" w:type="dxa"/>
              <w:right w:w="100" w:type="dxa"/>
            </w:tcMar>
          </w:tcPr>
          <w:p w14:paraId="25D228A6"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2</w:t>
            </w:r>
          </w:p>
        </w:tc>
      </w:tr>
      <w:tr w:rsidR="00100662" w:rsidRPr="00100662" w14:paraId="5F74CC49" w14:textId="77777777" w:rsidTr="00F147B2">
        <w:tc>
          <w:tcPr>
            <w:tcW w:w="811" w:type="dxa"/>
            <w:shd w:val="clear" w:color="auto" w:fill="auto"/>
            <w:tcMar>
              <w:top w:w="100" w:type="dxa"/>
              <w:left w:w="100" w:type="dxa"/>
              <w:bottom w:w="100" w:type="dxa"/>
              <w:right w:w="100" w:type="dxa"/>
            </w:tcMar>
          </w:tcPr>
          <w:p w14:paraId="40E12EA7" w14:textId="77777777" w:rsidR="00100662" w:rsidRPr="00100662" w:rsidRDefault="00100662" w:rsidP="00100662">
            <w:pPr>
              <w:pStyle w:val="Contenuto"/>
              <w:jc w:val="center"/>
              <w:rPr>
                <w:sz w:val="20"/>
                <w:szCs w:val="20"/>
                <w:lang w:val="it" w:eastAsia="it-IT"/>
              </w:rPr>
            </w:pPr>
            <w:r w:rsidRPr="00100662">
              <w:rPr>
                <w:sz w:val="20"/>
                <w:szCs w:val="20"/>
                <w:lang w:val="it" w:eastAsia="it-IT"/>
              </w:rPr>
              <w:t>6.</w:t>
            </w:r>
          </w:p>
        </w:tc>
        <w:tc>
          <w:tcPr>
            <w:tcW w:w="3660" w:type="dxa"/>
            <w:tcMar>
              <w:top w:w="100" w:type="dxa"/>
              <w:left w:w="100" w:type="dxa"/>
              <w:bottom w:w="100" w:type="dxa"/>
              <w:right w:w="100" w:type="dxa"/>
            </w:tcMar>
          </w:tcPr>
          <w:p w14:paraId="19C784D4" w14:textId="7921DB24" w:rsidR="00100662" w:rsidRPr="00100662" w:rsidRDefault="00100662" w:rsidP="00100662">
            <w:pPr>
              <w:pStyle w:val="Contenuto"/>
              <w:jc w:val="center"/>
              <w:rPr>
                <w:sz w:val="20"/>
                <w:szCs w:val="20"/>
                <w:lang w:val="it" w:eastAsia="it-IT"/>
              </w:rPr>
            </w:pPr>
            <w:r w:rsidRPr="00100662">
              <w:rPr>
                <w:sz w:val="20"/>
                <w:szCs w:val="20"/>
                <w:lang w:val="it" w:eastAsia="it-IT"/>
              </w:rPr>
              <w:t>Ho trovato incoerenze tra le varie funzionalità del sito</w:t>
            </w:r>
          </w:p>
        </w:tc>
        <w:tc>
          <w:tcPr>
            <w:tcW w:w="2279" w:type="dxa"/>
            <w:shd w:val="clear" w:color="auto" w:fill="auto"/>
            <w:tcMar>
              <w:top w:w="100" w:type="dxa"/>
              <w:left w:w="100" w:type="dxa"/>
              <w:bottom w:w="100" w:type="dxa"/>
              <w:right w:w="100" w:type="dxa"/>
            </w:tcMar>
          </w:tcPr>
          <w:p w14:paraId="163F696C"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2</w:t>
            </w:r>
          </w:p>
        </w:tc>
        <w:tc>
          <w:tcPr>
            <w:tcW w:w="2279" w:type="dxa"/>
            <w:shd w:val="clear" w:color="auto" w:fill="auto"/>
            <w:tcMar>
              <w:top w:w="100" w:type="dxa"/>
              <w:left w:w="100" w:type="dxa"/>
              <w:bottom w:w="100" w:type="dxa"/>
              <w:right w:w="100" w:type="dxa"/>
            </w:tcMar>
          </w:tcPr>
          <w:p w14:paraId="19BC14C0"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3</w:t>
            </w:r>
          </w:p>
        </w:tc>
      </w:tr>
      <w:tr w:rsidR="00100662" w:rsidRPr="00100662" w14:paraId="271C43E5" w14:textId="77777777" w:rsidTr="00F147B2">
        <w:tc>
          <w:tcPr>
            <w:tcW w:w="811" w:type="dxa"/>
            <w:shd w:val="clear" w:color="auto" w:fill="auto"/>
            <w:tcMar>
              <w:top w:w="100" w:type="dxa"/>
              <w:left w:w="100" w:type="dxa"/>
              <w:bottom w:w="100" w:type="dxa"/>
              <w:right w:w="100" w:type="dxa"/>
            </w:tcMar>
          </w:tcPr>
          <w:p w14:paraId="1ECDF1C0" w14:textId="77777777" w:rsidR="00100662" w:rsidRPr="00100662" w:rsidRDefault="00100662" w:rsidP="00100662">
            <w:pPr>
              <w:pStyle w:val="Contenuto"/>
              <w:jc w:val="center"/>
              <w:rPr>
                <w:sz w:val="20"/>
                <w:szCs w:val="20"/>
                <w:lang w:val="it" w:eastAsia="it-IT"/>
              </w:rPr>
            </w:pPr>
            <w:r w:rsidRPr="00100662">
              <w:rPr>
                <w:sz w:val="20"/>
                <w:szCs w:val="20"/>
                <w:lang w:val="it" w:eastAsia="it-IT"/>
              </w:rPr>
              <w:t>7.</w:t>
            </w:r>
          </w:p>
        </w:tc>
        <w:tc>
          <w:tcPr>
            <w:tcW w:w="3660" w:type="dxa"/>
            <w:tcMar>
              <w:top w:w="100" w:type="dxa"/>
              <w:left w:w="100" w:type="dxa"/>
              <w:bottom w:w="100" w:type="dxa"/>
              <w:right w:w="100" w:type="dxa"/>
            </w:tcMar>
          </w:tcPr>
          <w:p w14:paraId="5DC0156F" w14:textId="22E0F34F" w:rsidR="00100662" w:rsidRPr="00100662" w:rsidRDefault="00100662" w:rsidP="00100662">
            <w:pPr>
              <w:pStyle w:val="Contenuto"/>
              <w:jc w:val="center"/>
              <w:rPr>
                <w:sz w:val="20"/>
                <w:szCs w:val="20"/>
                <w:lang w:val="it" w:eastAsia="it-IT"/>
              </w:rPr>
            </w:pPr>
            <w:r w:rsidRPr="00100662">
              <w:rPr>
                <w:sz w:val="20"/>
                <w:szCs w:val="20"/>
                <w:lang w:val="it" w:eastAsia="it-IT"/>
              </w:rPr>
              <w:t>Penso che la maggior parte delle persone possano imparare ad utilizzare il sito facilmente</w:t>
            </w:r>
          </w:p>
        </w:tc>
        <w:tc>
          <w:tcPr>
            <w:tcW w:w="2279" w:type="dxa"/>
            <w:shd w:val="clear" w:color="auto" w:fill="auto"/>
            <w:tcMar>
              <w:top w:w="100" w:type="dxa"/>
              <w:left w:w="100" w:type="dxa"/>
              <w:bottom w:w="100" w:type="dxa"/>
              <w:right w:w="100" w:type="dxa"/>
            </w:tcMar>
          </w:tcPr>
          <w:p w14:paraId="2D03367E"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5</w:t>
            </w:r>
          </w:p>
        </w:tc>
        <w:tc>
          <w:tcPr>
            <w:tcW w:w="2279" w:type="dxa"/>
            <w:shd w:val="clear" w:color="auto" w:fill="auto"/>
            <w:tcMar>
              <w:top w:w="100" w:type="dxa"/>
              <w:left w:w="100" w:type="dxa"/>
              <w:bottom w:w="100" w:type="dxa"/>
              <w:right w:w="100" w:type="dxa"/>
            </w:tcMar>
          </w:tcPr>
          <w:p w14:paraId="6F4E3A37"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4</w:t>
            </w:r>
          </w:p>
        </w:tc>
      </w:tr>
      <w:tr w:rsidR="00100662" w:rsidRPr="00100662" w14:paraId="74F6CB83" w14:textId="77777777" w:rsidTr="00F147B2">
        <w:tc>
          <w:tcPr>
            <w:tcW w:w="811" w:type="dxa"/>
            <w:shd w:val="clear" w:color="auto" w:fill="auto"/>
            <w:tcMar>
              <w:top w:w="100" w:type="dxa"/>
              <w:left w:w="100" w:type="dxa"/>
              <w:bottom w:w="100" w:type="dxa"/>
              <w:right w:w="100" w:type="dxa"/>
            </w:tcMar>
          </w:tcPr>
          <w:p w14:paraId="02658209" w14:textId="77777777" w:rsidR="00100662" w:rsidRPr="00100662" w:rsidRDefault="00100662" w:rsidP="00100662">
            <w:pPr>
              <w:pStyle w:val="Contenuto"/>
              <w:jc w:val="center"/>
              <w:rPr>
                <w:sz w:val="20"/>
                <w:szCs w:val="20"/>
                <w:lang w:val="it" w:eastAsia="it-IT"/>
              </w:rPr>
            </w:pPr>
            <w:r w:rsidRPr="00100662">
              <w:rPr>
                <w:sz w:val="20"/>
                <w:szCs w:val="20"/>
                <w:lang w:val="it" w:eastAsia="it-IT"/>
              </w:rPr>
              <w:t>8.</w:t>
            </w:r>
          </w:p>
        </w:tc>
        <w:tc>
          <w:tcPr>
            <w:tcW w:w="3660" w:type="dxa"/>
            <w:tcMar>
              <w:top w:w="100" w:type="dxa"/>
              <w:left w:w="100" w:type="dxa"/>
              <w:bottom w:w="100" w:type="dxa"/>
              <w:right w:w="100" w:type="dxa"/>
            </w:tcMar>
          </w:tcPr>
          <w:p w14:paraId="0B3A3E95" w14:textId="2AE2E1A9" w:rsidR="00100662" w:rsidRPr="00100662" w:rsidRDefault="00100662" w:rsidP="00100662">
            <w:pPr>
              <w:pStyle w:val="Contenuto"/>
              <w:jc w:val="center"/>
              <w:rPr>
                <w:sz w:val="20"/>
                <w:szCs w:val="20"/>
                <w:lang w:val="it" w:eastAsia="it-IT"/>
              </w:rPr>
            </w:pPr>
            <w:r w:rsidRPr="00100662">
              <w:rPr>
                <w:sz w:val="20"/>
                <w:szCs w:val="20"/>
                <w:lang w:val="it" w:eastAsia="it-IT"/>
              </w:rPr>
              <w:t>Ho trovato il sito molto difficile da utilizzare</w:t>
            </w:r>
          </w:p>
        </w:tc>
        <w:tc>
          <w:tcPr>
            <w:tcW w:w="2279" w:type="dxa"/>
            <w:shd w:val="clear" w:color="auto" w:fill="auto"/>
            <w:tcMar>
              <w:top w:w="100" w:type="dxa"/>
              <w:left w:w="100" w:type="dxa"/>
              <w:bottom w:w="100" w:type="dxa"/>
              <w:right w:w="100" w:type="dxa"/>
            </w:tcMar>
          </w:tcPr>
          <w:p w14:paraId="547F8D28"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1</w:t>
            </w:r>
          </w:p>
        </w:tc>
        <w:tc>
          <w:tcPr>
            <w:tcW w:w="2279" w:type="dxa"/>
            <w:shd w:val="clear" w:color="auto" w:fill="auto"/>
            <w:tcMar>
              <w:top w:w="100" w:type="dxa"/>
              <w:left w:w="100" w:type="dxa"/>
              <w:bottom w:w="100" w:type="dxa"/>
              <w:right w:w="100" w:type="dxa"/>
            </w:tcMar>
          </w:tcPr>
          <w:p w14:paraId="3C571CC0"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4</w:t>
            </w:r>
          </w:p>
        </w:tc>
      </w:tr>
      <w:tr w:rsidR="00100662" w:rsidRPr="00100662" w14:paraId="55E16118" w14:textId="77777777" w:rsidTr="00F147B2">
        <w:tc>
          <w:tcPr>
            <w:tcW w:w="811" w:type="dxa"/>
            <w:shd w:val="clear" w:color="auto" w:fill="auto"/>
            <w:tcMar>
              <w:top w:w="100" w:type="dxa"/>
              <w:left w:w="100" w:type="dxa"/>
              <w:bottom w:w="100" w:type="dxa"/>
              <w:right w:w="100" w:type="dxa"/>
            </w:tcMar>
          </w:tcPr>
          <w:p w14:paraId="3AEA51A8" w14:textId="77777777" w:rsidR="00100662" w:rsidRPr="00100662" w:rsidRDefault="00100662" w:rsidP="00100662">
            <w:pPr>
              <w:pStyle w:val="Contenuto"/>
              <w:jc w:val="center"/>
              <w:rPr>
                <w:sz w:val="20"/>
                <w:szCs w:val="20"/>
                <w:lang w:val="it" w:eastAsia="it-IT"/>
              </w:rPr>
            </w:pPr>
            <w:r w:rsidRPr="00100662">
              <w:rPr>
                <w:sz w:val="20"/>
                <w:szCs w:val="20"/>
                <w:lang w:val="it" w:eastAsia="it-IT"/>
              </w:rPr>
              <w:t>9.</w:t>
            </w:r>
          </w:p>
        </w:tc>
        <w:tc>
          <w:tcPr>
            <w:tcW w:w="3660" w:type="dxa"/>
            <w:tcMar>
              <w:top w:w="100" w:type="dxa"/>
              <w:left w:w="100" w:type="dxa"/>
              <w:bottom w:w="100" w:type="dxa"/>
              <w:right w:w="100" w:type="dxa"/>
            </w:tcMar>
          </w:tcPr>
          <w:p w14:paraId="4A4B779E" w14:textId="77777777" w:rsidR="00100662" w:rsidRPr="00100662" w:rsidRDefault="00100662" w:rsidP="00100662">
            <w:pPr>
              <w:pStyle w:val="Contenuto"/>
              <w:jc w:val="center"/>
              <w:rPr>
                <w:sz w:val="20"/>
                <w:szCs w:val="20"/>
                <w:lang w:val="it" w:eastAsia="it-IT"/>
              </w:rPr>
            </w:pPr>
            <w:r w:rsidRPr="00100662">
              <w:rPr>
                <w:sz w:val="20"/>
                <w:szCs w:val="20"/>
                <w:lang w:val="it" w:eastAsia="it-IT"/>
              </w:rPr>
              <w:t>Mi sono sentito a mio agio nell'utilizzare il sito</w:t>
            </w:r>
          </w:p>
        </w:tc>
        <w:tc>
          <w:tcPr>
            <w:tcW w:w="2279" w:type="dxa"/>
            <w:shd w:val="clear" w:color="auto" w:fill="auto"/>
            <w:tcMar>
              <w:top w:w="100" w:type="dxa"/>
              <w:left w:w="100" w:type="dxa"/>
              <w:bottom w:w="100" w:type="dxa"/>
              <w:right w:w="100" w:type="dxa"/>
            </w:tcMar>
          </w:tcPr>
          <w:p w14:paraId="4C38BD38"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3</w:t>
            </w:r>
          </w:p>
        </w:tc>
        <w:tc>
          <w:tcPr>
            <w:tcW w:w="2279" w:type="dxa"/>
            <w:shd w:val="clear" w:color="auto" w:fill="auto"/>
            <w:tcMar>
              <w:top w:w="100" w:type="dxa"/>
              <w:left w:w="100" w:type="dxa"/>
              <w:bottom w:w="100" w:type="dxa"/>
              <w:right w:w="100" w:type="dxa"/>
            </w:tcMar>
          </w:tcPr>
          <w:p w14:paraId="37BFD87F"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2</w:t>
            </w:r>
          </w:p>
        </w:tc>
      </w:tr>
      <w:tr w:rsidR="00100662" w:rsidRPr="00100662" w14:paraId="5CEEAD8F" w14:textId="77777777" w:rsidTr="00F147B2">
        <w:tc>
          <w:tcPr>
            <w:tcW w:w="811" w:type="dxa"/>
            <w:shd w:val="clear" w:color="auto" w:fill="auto"/>
            <w:tcMar>
              <w:top w:w="100" w:type="dxa"/>
              <w:left w:w="100" w:type="dxa"/>
              <w:bottom w:w="100" w:type="dxa"/>
              <w:right w:w="100" w:type="dxa"/>
            </w:tcMar>
          </w:tcPr>
          <w:p w14:paraId="4256B135" w14:textId="77777777" w:rsidR="00100662" w:rsidRPr="00100662" w:rsidRDefault="00100662" w:rsidP="00100662">
            <w:pPr>
              <w:pStyle w:val="Contenuto"/>
              <w:jc w:val="center"/>
              <w:rPr>
                <w:sz w:val="20"/>
                <w:szCs w:val="20"/>
                <w:lang w:val="it" w:eastAsia="it-IT"/>
              </w:rPr>
            </w:pPr>
            <w:r w:rsidRPr="00100662">
              <w:rPr>
                <w:sz w:val="20"/>
                <w:szCs w:val="20"/>
                <w:lang w:val="it" w:eastAsia="it-IT"/>
              </w:rPr>
              <w:t>10.</w:t>
            </w:r>
          </w:p>
        </w:tc>
        <w:tc>
          <w:tcPr>
            <w:tcW w:w="3660" w:type="dxa"/>
            <w:tcMar>
              <w:top w:w="100" w:type="dxa"/>
              <w:left w:w="100" w:type="dxa"/>
              <w:bottom w:w="100" w:type="dxa"/>
              <w:right w:w="100" w:type="dxa"/>
            </w:tcMar>
          </w:tcPr>
          <w:p w14:paraId="12D90FC7" w14:textId="5CF7E091" w:rsidR="00100662" w:rsidRPr="00100662" w:rsidRDefault="00100662" w:rsidP="00100662">
            <w:pPr>
              <w:pStyle w:val="Contenuto"/>
              <w:jc w:val="center"/>
              <w:rPr>
                <w:sz w:val="20"/>
                <w:szCs w:val="20"/>
                <w:lang w:val="it" w:eastAsia="it-IT"/>
              </w:rPr>
            </w:pPr>
            <w:r w:rsidRPr="00100662">
              <w:rPr>
                <w:sz w:val="20"/>
                <w:szCs w:val="20"/>
                <w:lang w:val="it" w:eastAsia="it-IT"/>
              </w:rPr>
              <w:t>Ho avuto bisogno di imparare molti processi prima di riuscire ad utilizzare al meglio il sito</w:t>
            </w:r>
          </w:p>
        </w:tc>
        <w:tc>
          <w:tcPr>
            <w:tcW w:w="2279" w:type="dxa"/>
            <w:shd w:val="clear" w:color="auto" w:fill="auto"/>
            <w:tcMar>
              <w:top w:w="100" w:type="dxa"/>
              <w:left w:w="100" w:type="dxa"/>
              <w:bottom w:w="100" w:type="dxa"/>
              <w:right w:w="100" w:type="dxa"/>
            </w:tcMar>
          </w:tcPr>
          <w:p w14:paraId="2C3F10BF"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1</w:t>
            </w:r>
          </w:p>
        </w:tc>
        <w:tc>
          <w:tcPr>
            <w:tcW w:w="2279" w:type="dxa"/>
            <w:shd w:val="clear" w:color="auto" w:fill="auto"/>
            <w:tcMar>
              <w:top w:w="100" w:type="dxa"/>
              <w:left w:w="100" w:type="dxa"/>
              <w:bottom w:w="100" w:type="dxa"/>
              <w:right w:w="100" w:type="dxa"/>
            </w:tcMar>
          </w:tcPr>
          <w:p w14:paraId="0A7245DC" w14:textId="77777777" w:rsidR="00100662" w:rsidRPr="00100662" w:rsidRDefault="00100662" w:rsidP="00100662">
            <w:pPr>
              <w:pStyle w:val="Contenuto"/>
              <w:jc w:val="center"/>
              <w:rPr>
                <w:sz w:val="20"/>
                <w:szCs w:val="20"/>
                <w:lang w:val="it" w:eastAsia="it-IT"/>
              </w:rPr>
            </w:pPr>
            <w:r w:rsidRPr="00100662">
              <w:rPr>
                <w:rFonts w:eastAsia="Arial"/>
                <w:color w:val="auto"/>
                <w:sz w:val="20"/>
                <w:szCs w:val="20"/>
                <w:lang w:val="it" w:eastAsia="it-IT"/>
              </w:rPr>
              <w:t>4</w:t>
            </w:r>
          </w:p>
        </w:tc>
      </w:tr>
      <w:tr w:rsidR="00100662" w:rsidRPr="00100662" w14:paraId="2D129172" w14:textId="77777777" w:rsidTr="00F147B2">
        <w:trPr>
          <w:trHeight w:val="380"/>
        </w:trPr>
        <w:tc>
          <w:tcPr>
            <w:tcW w:w="6750" w:type="dxa"/>
            <w:gridSpan w:val="3"/>
            <w:shd w:val="clear" w:color="auto" w:fill="F3F3F3"/>
            <w:tcMar>
              <w:top w:w="100" w:type="dxa"/>
              <w:left w:w="100" w:type="dxa"/>
              <w:bottom w:w="100" w:type="dxa"/>
              <w:right w:w="100" w:type="dxa"/>
            </w:tcMar>
          </w:tcPr>
          <w:p w14:paraId="4B854055" w14:textId="77777777" w:rsidR="00100662" w:rsidRPr="00100662" w:rsidRDefault="00100662" w:rsidP="00100662">
            <w:pPr>
              <w:pStyle w:val="Contenuto"/>
              <w:jc w:val="center"/>
              <w:rPr>
                <w:sz w:val="20"/>
                <w:szCs w:val="20"/>
                <w:lang w:val="it" w:eastAsia="it-IT"/>
              </w:rPr>
            </w:pPr>
            <w:r w:rsidRPr="00100662">
              <w:rPr>
                <w:sz w:val="20"/>
                <w:szCs w:val="20"/>
                <w:lang w:val="it" w:eastAsia="it-IT"/>
              </w:rPr>
              <w:t>Valutazione totale</w:t>
            </w:r>
          </w:p>
        </w:tc>
        <w:tc>
          <w:tcPr>
            <w:tcW w:w="2279" w:type="dxa"/>
            <w:shd w:val="clear" w:color="auto" w:fill="F3F3F3"/>
            <w:tcMar>
              <w:top w:w="100" w:type="dxa"/>
              <w:left w:w="100" w:type="dxa"/>
              <w:bottom w:w="100" w:type="dxa"/>
              <w:right w:w="100" w:type="dxa"/>
            </w:tcMar>
          </w:tcPr>
          <w:p w14:paraId="5201E09C" w14:textId="77777777" w:rsidR="00100662" w:rsidRPr="00100662" w:rsidRDefault="00100662" w:rsidP="00100662">
            <w:pPr>
              <w:pStyle w:val="Contenuto"/>
              <w:jc w:val="center"/>
              <w:rPr>
                <w:sz w:val="20"/>
                <w:szCs w:val="20"/>
                <w:lang w:val="it" w:eastAsia="it-IT"/>
              </w:rPr>
            </w:pPr>
            <w:r w:rsidRPr="00100662">
              <w:rPr>
                <w:sz w:val="20"/>
                <w:szCs w:val="20"/>
                <w:lang w:val="it" w:eastAsia="it-IT"/>
              </w:rPr>
              <w:t>72,5</w:t>
            </w:r>
          </w:p>
        </w:tc>
      </w:tr>
    </w:tbl>
    <w:p w14:paraId="3C6294E9" w14:textId="77777777" w:rsidR="00100662" w:rsidRPr="00100662" w:rsidRDefault="00100662" w:rsidP="00100662">
      <w:pPr>
        <w:pStyle w:val="Contenuto"/>
        <w:rPr>
          <w:sz w:val="24"/>
          <w:szCs w:val="20"/>
          <w:lang w:val="it" w:eastAsia="it-IT"/>
        </w:rPr>
      </w:pPr>
    </w:p>
    <w:p w14:paraId="2CF787F6" w14:textId="77777777" w:rsidR="00100662" w:rsidRPr="00100662" w:rsidRDefault="00100662" w:rsidP="00100662">
      <w:pPr>
        <w:pStyle w:val="Contenuto"/>
        <w:rPr>
          <w:sz w:val="24"/>
          <w:szCs w:val="20"/>
          <w:lang w:val="it" w:eastAsia="it-IT"/>
        </w:rPr>
      </w:pPr>
    </w:p>
    <w:p w14:paraId="2F27AFA0" w14:textId="77777777" w:rsidR="00100662" w:rsidRPr="00100662" w:rsidRDefault="00100662" w:rsidP="00100662">
      <w:pPr>
        <w:pStyle w:val="Contenuto"/>
        <w:rPr>
          <w:sz w:val="24"/>
          <w:szCs w:val="20"/>
          <w:lang w:val="it" w:eastAsia="it-IT"/>
        </w:rPr>
      </w:pPr>
    </w:p>
    <w:p w14:paraId="20895D00" w14:textId="77777777" w:rsidR="00100662" w:rsidRPr="00100662" w:rsidRDefault="00100662" w:rsidP="00100662">
      <w:pPr>
        <w:pStyle w:val="Contenuto"/>
        <w:pBdr>
          <w:bottom w:val="single" w:sz="4" w:space="1" w:color="auto"/>
        </w:pBdr>
        <w:rPr>
          <w:sz w:val="24"/>
          <w:szCs w:val="20"/>
          <w:lang w:val="it" w:eastAsia="it-IT"/>
        </w:rPr>
      </w:pPr>
    </w:p>
    <w:p w14:paraId="50C1949A" w14:textId="77777777" w:rsidR="00100662" w:rsidRPr="00100662" w:rsidRDefault="00100662" w:rsidP="00100662">
      <w:pPr>
        <w:pStyle w:val="Contenuto"/>
        <w:rPr>
          <w:sz w:val="24"/>
          <w:szCs w:val="20"/>
          <w:lang w:val="it" w:eastAsia="it-IT"/>
        </w:rPr>
      </w:pPr>
    </w:p>
    <w:p w14:paraId="2D6EBC5A" w14:textId="77777777" w:rsidR="00100662" w:rsidRPr="00100662" w:rsidRDefault="00100662" w:rsidP="00100662">
      <w:pPr>
        <w:pStyle w:val="Contenuto"/>
        <w:rPr>
          <w:sz w:val="24"/>
          <w:szCs w:val="20"/>
          <w:lang w:val="it" w:eastAsia="it-IT"/>
        </w:rPr>
      </w:pPr>
    </w:p>
    <w:p w14:paraId="0C3C8B76" w14:textId="77777777" w:rsidR="00100662" w:rsidRPr="00100662" w:rsidRDefault="00100662" w:rsidP="00100662">
      <w:pPr>
        <w:pStyle w:val="Contenuto"/>
        <w:rPr>
          <w:sz w:val="24"/>
          <w:szCs w:val="20"/>
          <w:lang w:val="it" w:eastAsia="it-IT"/>
        </w:rPr>
      </w:pPr>
    </w:p>
    <w:p w14:paraId="09BEDB47" w14:textId="77777777" w:rsidR="00100662" w:rsidRPr="00100662" w:rsidRDefault="00100662" w:rsidP="00100662">
      <w:pPr>
        <w:pStyle w:val="Contenuto"/>
        <w:rPr>
          <w:sz w:val="24"/>
          <w:szCs w:val="20"/>
          <w:lang w:val="it" w:eastAsia="it-IT"/>
        </w:rPr>
      </w:pPr>
    </w:p>
    <w:p w14:paraId="79EEE91D" w14:textId="77777777" w:rsidR="00100662" w:rsidRPr="00100662" w:rsidRDefault="00100662" w:rsidP="00100662">
      <w:pPr>
        <w:pStyle w:val="Contenuto"/>
        <w:rPr>
          <w:sz w:val="24"/>
          <w:szCs w:val="20"/>
          <w:lang w:val="it" w:eastAsia="it-IT"/>
        </w:rPr>
      </w:pPr>
    </w:p>
    <w:p w14:paraId="775701E4" w14:textId="77777777" w:rsidR="00100662" w:rsidRPr="00100662" w:rsidRDefault="00100662" w:rsidP="00100662">
      <w:pPr>
        <w:pStyle w:val="Contenuto"/>
        <w:pBdr>
          <w:top w:val="single" w:sz="4" w:space="1" w:color="auto"/>
        </w:pBdr>
        <w:rPr>
          <w:sz w:val="24"/>
          <w:szCs w:val="20"/>
          <w:lang w:val="it" w:eastAsia="it-IT"/>
        </w:rPr>
      </w:pPr>
    </w:p>
    <w:p w14:paraId="5FF08AA7" w14:textId="77777777" w:rsidR="00100662" w:rsidRPr="00100662" w:rsidRDefault="00100662" w:rsidP="00100662">
      <w:pPr>
        <w:pStyle w:val="Contenuto"/>
        <w:ind w:left="720"/>
        <w:rPr>
          <w:lang w:val="it" w:eastAsia="it-IT"/>
        </w:rPr>
      </w:pPr>
      <w:r w:rsidRPr="00100662">
        <w:rPr>
          <w:lang w:val="it" w:eastAsia="it-IT"/>
        </w:rPr>
        <w:t>Tabella di calcolo delle valutazioni del SUS – Partecipante n.3</w:t>
      </w:r>
    </w:p>
    <w:p w14:paraId="2A040834" w14:textId="77777777" w:rsidR="00100662" w:rsidRPr="00100662" w:rsidRDefault="00100662" w:rsidP="00100662">
      <w:pPr>
        <w:pStyle w:val="Contenuto"/>
        <w:ind w:left="1440"/>
        <w:rPr>
          <w:sz w:val="24"/>
          <w:szCs w:val="20"/>
          <w:lang w:val="it" w:eastAsia="it-IT"/>
        </w:rPr>
      </w:pPr>
      <w:r w:rsidRPr="00100662">
        <w:rPr>
          <w:sz w:val="24"/>
          <w:szCs w:val="20"/>
          <w:lang w:val="it" w:eastAsia="it-IT"/>
        </w:rPr>
        <w:t>Inizio:</w:t>
      </w:r>
      <w:r w:rsidRPr="00100662">
        <w:rPr>
          <w:sz w:val="24"/>
          <w:szCs w:val="20"/>
          <w:lang w:val="it" w:eastAsia="it-IT"/>
        </w:rPr>
        <w:tab/>
        <w:t>12.53</w:t>
      </w:r>
      <w:r w:rsidRPr="00100662">
        <w:rPr>
          <w:sz w:val="24"/>
          <w:szCs w:val="20"/>
          <w:lang w:val="it" w:eastAsia="it-IT"/>
        </w:rPr>
        <w:tab/>
        <w:t>Fine:</w:t>
      </w:r>
      <w:r w:rsidRPr="00100662">
        <w:rPr>
          <w:sz w:val="24"/>
          <w:szCs w:val="20"/>
          <w:lang w:val="it" w:eastAsia="it-IT"/>
        </w:rPr>
        <w:tab/>
        <w:t>12.54</w:t>
      </w:r>
    </w:p>
    <w:p w14:paraId="77BB7D11" w14:textId="77777777" w:rsidR="00100662" w:rsidRPr="00100662" w:rsidRDefault="00100662" w:rsidP="00100662">
      <w:pPr>
        <w:pStyle w:val="Contenuto"/>
        <w:rPr>
          <w:sz w:val="24"/>
          <w:szCs w:val="20"/>
          <w:lang w:val="it" w:eastAsia="it-IT"/>
        </w:rPr>
      </w:pPr>
    </w:p>
    <w:tbl>
      <w:tblPr>
        <w:tblW w:w="902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811"/>
        <w:gridCol w:w="3660"/>
        <w:gridCol w:w="2279"/>
        <w:gridCol w:w="2279"/>
      </w:tblGrid>
      <w:tr w:rsidR="00100662" w:rsidRPr="00100662" w14:paraId="57EAE615" w14:textId="77777777" w:rsidTr="00F147B2">
        <w:trPr>
          <w:trHeight w:val="440"/>
        </w:trPr>
        <w:tc>
          <w:tcPr>
            <w:tcW w:w="4471" w:type="dxa"/>
            <w:gridSpan w:val="2"/>
            <w:shd w:val="clear" w:color="auto" w:fill="auto"/>
            <w:tcMar>
              <w:top w:w="100" w:type="dxa"/>
              <w:left w:w="100" w:type="dxa"/>
              <w:bottom w:w="100" w:type="dxa"/>
              <w:right w:w="100" w:type="dxa"/>
            </w:tcMar>
          </w:tcPr>
          <w:p w14:paraId="6EB9EEA2" w14:textId="77777777" w:rsidR="00100662" w:rsidRPr="00100662" w:rsidRDefault="00100662" w:rsidP="00100662">
            <w:pPr>
              <w:pStyle w:val="Contenuto"/>
              <w:rPr>
                <w:sz w:val="20"/>
                <w:szCs w:val="20"/>
                <w:lang w:val="it" w:eastAsia="it-IT"/>
              </w:rPr>
            </w:pPr>
            <w:r w:rsidRPr="00100662">
              <w:rPr>
                <w:sz w:val="20"/>
                <w:szCs w:val="20"/>
                <w:lang w:val="it" w:eastAsia="it-IT"/>
              </w:rPr>
              <w:t>Domande</w:t>
            </w:r>
          </w:p>
        </w:tc>
        <w:tc>
          <w:tcPr>
            <w:tcW w:w="2279" w:type="dxa"/>
            <w:shd w:val="clear" w:color="auto" w:fill="auto"/>
            <w:tcMar>
              <w:top w:w="100" w:type="dxa"/>
              <w:left w:w="100" w:type="dxa"/>
              <w:bottom w:w="100" w:type="dxa"/>
              <w:right w:w="100" w:type="dxa"/>
            </w:tcMar>
          </w:tcPr>
          <w:p w14:paraId="6E04A79F" w14:textId="77777777" w:rsidR="00100662" w:rsidRPr="00100662" w:rsidRDefault="00100662" w:rsidP="00100662">
            <w:pPr>
              <w:pStyle w:val="Contenuto"/>
              <w:rPr>
                <w:sz w:val="20"/>
                <w:szCs w:val="20"/>
                <w:lang w:val="it" w:eastAsia="it-IT"/>
              </w:rPr>
            </w:pPr>
            <w:r w:rsidRPr="00100662">
              <w:rPr>
                <w:sz w:val="20"/>
                <w:szCs w:val="20"/>
                <w:lang w:val="it" w:eastAsia="it-IT"/>
              </w:rPr>
              <w:t>Voto del partecipante</w:t>
            </w:r>
          </w:p>
        </w:tc>
        <w:tc>
          <w:tcPr>
            <w:tcW w:w="2279" w:type="dxa"/>
            <w:shd w:val="clear" w:color="auto" w:fill="auto"/>
            <w:tcMar>
              <w:top w:w="100" w:type="dxa"/>
              <w:left w:w="100" w:type="dxa"/>
              <w:bottom w:w="100" w:type="dxa"/>
              <w:right w:w="100" w:type="dxa"/>
            </w:tcMar>
          </w:tcPr>
          <w:p w14:paraId="439F78D2" w14:textId="77777777" w:rsidR="00100662" w:rsidRPr="00100662" w:rsidRDefault="00100662" w:rsidP="00100662">
            <w:pPr>
              <w:pStyle w:val="Contenuto"/>
              <w:rPr>
                <w:sz w:val="20"/>
                <w:szCs w:val="20"/>
                <w:lang w:val="it" w:eastAsia="it-IT"/>
              </w:rPr>
            </w:pPr>
            <w:r w:rsidRPr="00100662">
              <w:rPr>
                <w:sz w:val="20"/>
                <w:szCs w:val="20"/>
                <w:lang w:val="it" w:eastAsia="it-IT"/>
              </w:rPr>
              <w:t>Punteggio risultante</w:t>
            </w:r>
          </w:p>
        </w:tc>
      </w:tr>
      <w:tr w:rsidR="00100662" w:rsidRPr="00100662" w14:paraId="03A2D49D" w14:textId="77777777" w:rsidTr="00F147B2">
        <w:tc>
          <w:tcPr>
            <w:tcW w:w="811" w:type="dxa"/>
            <w:shd w:val="clear" w:color="auto" w:fill="auto"/>
            <w:tcMar>
              <w:top w:w="100" w:type="dxa"/>
              <w:left w:w="100" w:type="dxa"/>
              <w:bottom w:w="100" w:type="dxa"/>
              <w:right w:w="100" w:type="dxa"/>
            </w:tcMar>
          </w:tcPr>
          <w:p w14:paraId="69898CA4" w14:textId="77777777" w:rsidR="00100662" w:rsidRPr="00100662" w:rsidRDefault="00100662" w:rsidP="00100662">
            <w:pPr>
              <w:pStyle w:val="Contenuto"/>
              <w:rPr>
                <w:sz w:val="16"/>
                <w:szCs w:val="16"/>
                <w:lang w:val="it" w:eastAsia="it-IT"/>
              </w:rPr>
            </w:pPr>
            <w:r w:rsidRPr="00100662">
              <w:rPr>
                <w:rFonts w:eastAsia="Titillium Web SemiBold"/>
                <w:sz w:val="16"/>
                <w:szCs w:val="16"/>
                <w:lang w:val="it" w:eastAsia="it-IT"/>
              </w:rPr>
              <w:t>1.</w:t>
            </w:r>
          </w:p>
        </w:tc>
        <w:tc>
          <w:tcPr>
            <w:tcW w:w="3660" w:type="dxa"/>
            <w:shd w:val="clear" w:color="auto" w:fill="auto"/>
            <w:tcMar>
              <w:top w:w="100" w:type="dxa"/>
              <w:left w:w="100" w:type="dxa"/>
              <w:bottom w:w="100" w:type="dxa"/>
              <w:right w:w="100" w:type="dxa"/>
            </w:tcMar>
          </w:tcPr>
          <w:p w14:paraId="5CE567B0" w14:textId="77777777" w:rsidR="00100662" w:rsidRPr="00100662" w:rsidRDefault="00100662" w:rsidP="00100662">
            <w:pPr>
              <w:pStyle w:val="Contenuto"/>
              <w:rPr>
                <w:sz w:val="20"/>
                <w:szCs w:val="20"/>
                <w:lang w:val="it" w:eastAsia="it-IT"/>
              </w:rPr>
            </w:pPr>
            <w:r w:rsidRPr="00100662">
              <w:rPr>
                <w:sz w:val="20"/>
                <w:szCs w:val="20"/>
                <w:lang w:val="it" w:eastAsia="it-IT"/>
              </w:rPr>
              <w:t>Penso che mi piacerebbe utilizzare questo sito frequentemente</w:t>
            </w:r>
          </w:p>
        </w:tc>
        <w:tc>
          <w:tcPr>
            <w:tcW w:w="2279" w:type="dxa"/>
            <w:shd w:val="clear" w:color="auto" w:fill="auto"/>
            <w:tcMar>
              <w:top w:w="100" w:type="dxa"/>
              <w:left w:w="100" w:type="dxa"/>
              <w:bottom w:w="100" w:type="dxa"/>
              <w:right w:w="100" w:type="dxa"/>
            </w:tcMar>
          </w:tcPr>
          <w:p w14:paraId="67C7AB4B" w14:textId="77777777" w:rsidR="00100662" w:rsidRPr="00100662" w:rsidRDefault="00100662" w:rsidP="00100662">
            <w:pPr>
              <w:pStyle w:val="Contenuto"/>
              <w:rPr>
                <w:sz w:val="20"/>
                <w:szCs w:val="20"/>
                <w:lang w:val="it" w:eastAsia="it-IT"/>
              </w:rPr>
            </w:pPr>
            <w:r w:rsidRPr="00100662">
              <w:rPr>
                <w:rFonts w:eastAsia="Arial"/>
                <w:color w:val="auto"/>
                <w:sz w:val="20"/>
                <w:szCs w:val="20"/>
                <w:lang w:val="it" w:eastAsia="it-IT"/>
              </w:rPr>
              <w:t>4</w:t>
            </w:r>
          </w:p>
        </w:tc>
        <w:tc>
          <w:tcPr>
            <w:tcW w:w="2279" w:type="dxa"/>
            <w:shd w:val="clear" w:color="auto" w:fill="auto"/>
            <w:tcMar>
              <w:top w:w="100" w:type="dxa"/>
              <w:left w:w="100" w:type="dxa"/>
              <w:bottom w:w="100" w:type="dxa"/>
              <w:right w:w="100" w:type="dxa"/>
            </w:tcMar>
          </w:tcPr>
          <w:p w14:paraId="72034CB6" w14:textId="77777777" w:rsidR="00100662" w:rsidRPr="00100662" w:rsidRDefault="00100662" w:rsidP="00100662">
            <w:pPr>
              <w:pStyle w:val="Contenuto"/>
              <w:rPr>
                <w:sz w:val="20"/>
                <w:szCs w:val="20"/>
                <w:lang w:val="it" w:eastAsia="it-IT"/>
              </w:rPr>
            </w:pPr>
            <w:r w:rsidRPr="00100662">
              <w:rPr>
                <w:rFonts w:eastAsia="Arial"/>
                <w:color w:val="auto"/>
                <w:sz w:val="20"/>
                <w:szCs w:val="20"/>
                <w:lang w:val="it" w:eastAsia="it-IT"/>
              </w:rPr>
              <w:t>3</w:t>
            </w:r>
          </w:p>
        </w:tc>
      </w:tr>
      <w:tr w:rsidR="00100662" w:rsidRPr="00100662" w14:paraId="3DFDDF0A" w14:textId="77777777" w:rsidTr="00F147B2">
        <w:tc>
          <w:tcPr>
            <w:tcW w:w="811" w:type="dxa"/>
            <w:shd w:val="clear" w:color="auto" w:fill="auto"/>
            <w:tcMar>
              <w:top w:w="100" w:type="dxa"/>
              <w:left w:w="100" w:type="dxa"/>
              <w:bottom w:w="100" w:type="dxa"/>
              <w:right w:w="100" w:type="dxa"/>
            </w:tcMar>
          </w:tcPr>
          <w:p w14:paraId="18C32D21" w14:textId="77777777" w:rsidR="00100662" w:rsidRPr="00100662" w:rsidRDefault="00100662" w:rsidP="00100662">
            <w:pPr>
              <w:pStyle w:val="Contenuto"/>
              <w:rPr>
                <w:sz w:val="16"/>
                <w:szCs w:val="16"/>
                <w:lang w:val="it" w:eastAsia="it-IT"/>
              </w:rPr>
            </w:pPr>
            <w:r w:rsidRPr="00100662">
              <w:rPr>
                <w:sz w:val="16"/>
                <w:szCs w:val="16"/>
                <w:lang w:val="it" w:eastAsia="it-IT"/>
              </w:rPr>
              <w:t>2.</w:t>
            </w:r>
          </w:p>
        </w:tc>
        <w:tc>
          <w:tcPr>
            <w:tcW w:w="3660" w:type="dxa"/>
            <w:tcMar>
              <w:top w:w="100" w:type="dxa"/>
              <w:left w:w="100" w:type="dxa"/>
              <w:bottom w:w="100" w:type="dxa"/>
              <w:right w:w="100" w:type="dxa"/>
            </w:tcMar>
          </w:tcPr>
          <w:p w14:paraId="12A71745" w14:textId="77777777" w:rsidR="00100662" w:rsidRPr="00100662" w:rsidRDefault="00100662" w:rsidP="00100662">
            <w:pPr>
              <w:pStyle w:val="Contenuto"/>
              <w:rPr>
                <w:sz w:val="20"/>
                <w:szCs w:val="20"/>
                <w:lang w:val="it" w:eastAsia="it-IT"/>
              </w:rPr>
            </w:pPr>
            <w:r w:rsidRPr="00100662">
              <w:rPr>
                <w:sz w:val="20"/>
                <w:szCs w:val="20"/>
                <w:lang w:val="it" w:eastAsia="it-IT"/>
              </w:rPr>
              <w:t xml:space="preserve">Ho trovato il sito inutilmente complesso </w:t>
            </w:r>
          </w:p>
        </w:tc>
        <w:tc>
          <w:tcPr>
            <w:tcW w:w="2279" w:type="dxa"/>
            <w:shd w:val="clear" w:color="auto" w:fill="auto"/>
            <w:tcMar>
              <w:top w:w="100" w:type="dxa"/>
              <w:left w:w="100" w:type="dxa"/>
              <w:bottom w:w="100" w:type="dxa"/>
              <w:right w:w="100" w:type="dxa"/>
            </w:tcMar>
          </w:tcPr>
          <w:p w14:paraId="2F346219" w14:textId="77777777" w:rsidR="00100662" w:rsidRPr="00100662" w:rsidRDefault="00100662" w:rsidP="00100662">
            <w:pPr>
              <w:pStyle w:val="Contenuto"/>
              <w:rPr>
                <w:sz w:val="20"/>
                <w:szCs w:val="20"/>
                <w:lang w:val="it" w:eastAsia="it-IT"/>
              </w:rPr>
            </w:pPr>
            <w:r w:rsidRPr="00100662">
              <w:rPr>
                <w:rFonts w:eastAsia="Arial"/>
                <w:color w:val="auto"/>
                <w:sz w:val="20"/>
                <w:szCs w:val="20"/>
                <w:lang w:val="it" w:eastAsia="it-IT"/>
              </w:rPr>
              <w:t>1</w:t>
            </w:r>
          </w:p>
        </w:tc>
        <w:tc>
          <w:tcPr>
            <w:tcW w:w="2279" w:type="dxa"/>
            <w:shd w:val="clear" w:color="auto" w:fill="auto"/>
            <w:tcMar>
              <w:top w:w="100" w:type="dxa"/>
              <w:left w:w="100" w:type="dxa"/>
              <w:bottom w:w="100" w:type="dxa"/>
              <w:right w:w="100" w:type="dxa"/>
            </w:tcMar>
          </w:tcPr>
          <w:p w14:paraId="07A41D1F" w14:textId="77777777" w:rsidR="00100662" w:rsidRPr="00100662" w:rsidRDefault="00100662" w:rsidP="00100662">
            <w:pPr>
              <w:pStyle w:val="Contenuto"/>
              <w:rPr>
                <w:sz w:val="20"/>
                <w:szCs w:val="20"/>
                <w:lang w:val="it" w:eastAsia="it-IT"/>
              </w:rPr>
            </w:pPr>
            <w:r w:rsidRPr="00100662">
              <w:rPr>
                <w:rFonts w:eastAsia="Arial"/>
                <w:color w:val="auto"/>
                <w:sz w:val="20"/>
                <w:szCs w:val="20"/>
                <w:lang w:val="it" w:eastAsia="it-IT"/>
              </w:rPr>
              <w:t>4</w:t>
            </w:r>
          </w:p>
        </w:tc>
      </w:tr>
      <w:tr w:rsidR="00100662" w:rsidRPr="00100662" w14:paraId="70415458" w14:textId="77777777" w:rsidTr="00F147B2">
        <w:tc>
          <w:tcPr>
            <w:tcW w:w="811" w:type="dxa"/>
            <w:shd w:val="clear" w:color="auto" w:fill="auto"/>
            <w:tcMar>
              <w:top w:w="100" w:type="dxa"/>
              <w:left w:w="100" w:type="dxa"/>
              <w:bottom w:w="100" w:type="dxa"/>
              <w:right w:w="100" w:type="dxa"/>
            </w:tcMar>
          </w:tcPr>
          <w:p w14:paraId="4F6265FD" w14:textId="77777777" w:rsidR="00100662" w:rsidRPr="00100662" w:rsidRDefault="00100662" w:rsidP="00100662">
            <w:pPr>
              <w:pStyle w:val="Contenuto"/>
              <w:rPr>
                <w:sz w:val="16"/>
                <w:szCs w:val="16"/>
                <w:lang w:val="it" w:eastAsia="it-IT"/>
              </w:rPr>
            </w:pPr>
            <w:r w:rsidRPr="00100662">
              <w:rPr>
                <w:sz w:val="16"/>
                <w:szCs w:val="16"/>
                <w:lang w:val="it" w:eastAsia="it-IT"/>
              </w:rPr>
              <w:t>3.</w:t>
            </w:r>
          </w:p>
        </w:tc>
        <w:tc>
          <w:tcPr>
            <w:tcW w:w="3660" w:type="dxa"/>
            <w:tcMar>
              <w:top w:w="100" w:type="dxa"/>
              <w:left w:w="100" w:type="dxa"/>
              <w:bottom w:w="100" w:type="dxa"/>
              <w:right w:w="100" w:type="dxa"/>
            </w:tcMar>
          </w:tcPr>
          <w:p w14:paraId="0CEF6F35" w14:textId="77777777" w:rsidR="00100662" w:rsidRPr="00100662" w:rsidRDefault="00100662" w:rsidP="00100662">
            <w:pPr>
              <w:pStyle w:val="Contenuto"/>
              <w:rPr>
                <w:sz w:val="20"/>
                <w:szCs w:val="20"/>
                <w:lang w:val="it" w:eastAsia="it-IT"/>
              </w:rPr>
            </w:pPr>
            <w:r w:rsidRPr="00100662">
              <w:rPr>
                <w:sz w:val="20"/>
                <w:szCs w:val="20"/>
                <w:lang w:val="it" w:eastAsia="it-IT"/>
              </w:rPr>
              <w:t xml:space="preserve">Ho trovato il sito molto semplice da usare                      </w:t>
            </w:r>
          </w:p>
        </w:tc>
        <w:tc>
          <w:tcPr>
            <w:tcW w:w="2279" w:type="dxa"/>
            <w:shd w:val="clear" w:color="auto" w:fill="auto"/>
            <w:tcMar>
              <w:top w:w="100" w:type="dxa"/>
              <w:left w:w="100" w:type="dxa"/>
              <w:bottom w:w="100" w:type="dxa"/>
              <w:right w:w="100" w:type="dxa"/>
            </w:tcMar>
          </w:tcPr>
          <w:p w14:paraId="588A04FE" w14:textId="77777777" w:rsidR="00100662" w:rsidRPr="00100662" w:rsidRDefault="00100662" w:rsidP="00100662">
            <w:pPr>
              <w:pStyle w:val="Contenuto"/>
              <w:rPr>
                <w:sz w:val="20"/>
                <w:szCs w:val="20"/>
                <w:lang w:val="it" w:eastAsia="it-IT"/>
              </w:rPr>
            </w:pPr>
            <w:r w:rsidRPr="00100662">
              <w:rPr>
                <w:rFonts w:eastAsia="Arial"/>
                <w:color w:val="auto"/>
                <w:sz w:val="20"/>
                <w:szCs w:val="20"/>
                <w:lang w:val="it" w:eastAsia="it-IT"/>
              </w:rPr>
              <w:t>5</w:t>
            </w:r>
          </w:p>
        </w:tc>
        <w:tc>
          <w:tcPr>
            <w:tcW w:w="2279" w:type="dxa"/>
            <w:shd w:val="clear" w:color="auto" w:fill="auto"/>
            <w:tcMar>
              <w:top w:w="100" w:type="dxa"/>
              <w:left w:w="100" w:type="dxa"/>
              <w:bottom w:w="100" w:type="dxa"/>
              <w:right w:w="100" w:type="dxa"/>
            </w:tcMar>
          </w:tcPr>
          <w:p w14:paraId="41EE5BB7" w14:textId="77777777" w:rsidR="00100662" w:rsidRPr="00100662" w:rsidRDefault="00100662" w:rsidP="00100662">
            <w:pPr>
              <w:pStyle w:val="Contenuto"/>
              <w:rPr>
                <w:sz w:val="20"/>
                <w:szCs w:val="20"/>
                <w:lang w:val="it" w:eastAsia="it-IT"/>
              </w:rPr>
            </w:pPr>
            <w:r w:rsidRPr="00100662">
              <w:rPr>
                <w:rFonts w:eastAsia="Arial"/>
                <w:color w:val="auto"/>
                <w:sz w:val="20"/>
                <w:szCs w:val="20"/>
                <w:lang w:val="it" w:eastAsia="it-IT"/>
              </w:rPr>
              <w:t>4</w:t>
            </w:r>
          </w:p>
        </w:tc>
      </w:tr>
      <w:tr w:rsidR="00100662" w:rsidRPr="00100662" w14:paraId="6A571456" w14:textId="77777777" w:rsidTr="00F147B2">
        <w:tc>
          <w:tcPr>
            <w:tcW w:w="811" w:type="dxa"/>
            <w:shd w:val="clear" w:color="auto" w:fill="auto"/>
            <w:tcMar>
              <w:top w:w="100" w:type="dxa"/>
              <w:left w:w="100" w:type="dxa"/>
              <w:bottom w:w="100" w:type="dxa"/>
              <w:right w:w="100" w:type="dxa"/>
            </w:tcMar>
          </w:tcPr>
          <w:p w14:paraId="154D9E25" w14:textId="77777777" w:rsidR="00100662" w:rsidRPr="00100662" w:rsidRDefault="00100662" w:rsidP="00100662">
            <w:pPr>
              <w:pStyle w:val="Contenuto"/>
              <w:rPr>
                <w:sz w:val="16"/>
                <w:szCs w:val="16"/>
                <w:lang w:val="it" w:eastAsia="it-IT"/>
              </w:rPr>
            </w:pPr>
            <w:r w:rsidRPr="00100662">
              <w:rPr>
                <w:sz w:val="16"/>
                <w:szCs w:val="16"/>
                <w:lang w:val="it" w:eastAsia="it-IT"/>
              </w:rPr>
              <w:t>4.</w:t>
            </w:r>
          </w:p>
        </w:tc>
        <w:tc>
          <w:tcPr>
            <w:tcW w:w="3660" w:type="dxa"/>
            <w:tcMar>
              <w:top w:w="100" w:type="dxa"/>
              <w:left w:w="100" w:type="dxa"/>
              <w:bottom w:w="100" w:type="dxa"/>
              <w:right w:w="100" w:type="dxa"/>
            </w:tcMar>
          </w:tcPr>
          <w:p w14:paraId="5DB8B3C0" w14:textId="77777777" w:rsidR="00100662" w:rsidRPr="00100662" w:rsidRDefault="00100662" w:rsidP="00100662">
            <w:pPr>
              <w:pStyle w:val="Contenuto"/>
              <w:rPr>
                <w:sz w:val="20"/>
                <w:szCs w:val="20"/>
                <w:lang w:val="it" w:eastAsia="it-IT"/>
              </w:rPr>
            </w:pPr>
            <w:r w:rsidRPr="00100662">
              <w:rPr>
                <w:sz w:val="20"/>
                <w:szCs w:val="20"/>
                <w:lang w:val="it" w:eastAsia="it-IT"/>
              </w:rPr>
              <w:t xml:space="preserve">Penso che avrei bisogno del supporto di una persona già in grado di utilizzare il sito </w:t>
            </w:r>
          </w:p>
        </w:tc>
        <w:tc>
          <w:tcPr>
            <w:tcW w:w="2279" w:type="dxa"/>
            <w:shd w:val="clear" w:color="auto" w:fill="auto"/>
            <w:tcMar>
              <w:top w:w="100" w:type="dxa"/>
              <w:left w:w="100" w:type="dxa"/>
              <w:bottom w:w="100" w:type="dxa"/>
              <w:right w:w="100" w:type="dxa"/>
            </w:tcMar>
          </w:tcPr>
          <w:p w14:paraId="11D4C371" w14:textId="77777777" w:rsidR="00100662" w:rsidRPr="00100662" w:rsidRDefault="00100662" w:rsidP="00100662">
            <w:pPr>
              <w:pStyle w:val="Contenuto"/>
              <w:rPr>
                <w:sz w:val="20"/>
                <w:szCs w:val="20"/>
                <w:lang w:val="it" w:eastAsia="it-IT"/>
              </w:rPr>
            </w:pPr>
            <w:r w:rsidRPr="00100662">
              <w:rPr>
                <w:rFonts w:eastAsia="Arial"/>
                <w:color w:val="auto"/>
                <w:sz w:val="20"/>
                <w:szCs w:val="20"/>
                <w:lang w:val="it" w:eastAsia="it-IT"/>
              </w:rPr>
              <w:t>1</w:t>
            </w:r>
          </w:p>
        </w:tc>
        <w:tc>
          <w:tcPr>
            <w:tcW w:w="2279" w:type="dxa"/>
            <w:shd w:val="clear" w:color="auto" w:fill="auto"/>
            <w:tcMar>
              <w:top w:w="100" w:type="dxa"/>
              <w:left w:w="100" w:type="dxa"/>
              <w:bottom w:w="100" w:type="dxa"/>
              <w:right w:w="100" w:type="dxa"/>
            </w:tcMar>
          </w:tcPr>
          <w:p w14:paraId="2A5A6EBD" w14:textId="77777777" w:rsidR="00100662" w:rsidRPr="00100662" w:rsidRDefault="00100662" w:rsidP="00100662">
            <w:pPr>
              <w:pStyle w:val="Contenuto"/>
              <w:rPr>
                <w:sz w:val="20"/>
                <w:szCs w:val="20"/>
                <w:lang w:val="it" w:eastAsia="it-IT"/>
              </w:rPr>
            </w:pPr>
            <w:r w:rsidRPr="00100662">
              <w:rPr>
                <w:rFonts w:eastAsia="Arial"/>
                <w:color w:val="auto"/>
                <w:sz w:val="20"/>
                <w:szCs w:val="20"/>
                <w:lang w:val="it" w:eastAsia="it-IT"/>
              </w:rPr>
              <w:t>4</w:t>
            </w:r>
          </w:p>
        </w:tc>
      </w:tr>
      <w:tr w:rsidR="00100662" w:rsidRPr="00100662" w14:paraId="4CE06022" w14:textId="77777777" w:rsidTr="00F147B2">
        <w:tc>
          <w:tcPr>
            <w:tcW w:w="811" w:type="dxa"/>
            <w:shd w:val="clear" w:color="auto" w:fill="auto"/>
            <w:tcMar>
              <w:top w:w="100" w:type="dxa"/>
              <w:left w:w="100" w:type="dxa"/>
              <w:bottom w:w="100" w:type="dxa"/>
              <w:right w:w="100" w:type="dxa"/>
            </w:tcMar>
          </w:tcPr>
          <w:p w14:paraId="29B4129E" w14:textId="77777777" w:rsidR="00100662" w:rsidRPr="00100662" w:rsidRDefault="00100662" w:rsidP="00100662">
            <w:pPr>
              <w:pStyle w:val="Contenuto"/>
              <w:rPr>
                <w:sz w:val="16"/>
                <w:szCs w:val="16"/>
                <w:lang w:val="it" w:eastAsia="it-IT"/>
              </w:rPr>
            </w:pPr>
            <w:r w:rsidRPr="00100662">
              <w:rPr>
                <w:sz w:val="16"/>
                <w:szCs w:val="16"/>
                <w:lang w:val="it" w:eastAsia="it-IT"/>
              </w:rPr>
              <w:t>5.</w:t>
            </w:r>
          </w:p>
        </w:tc>
        <w:tc>
          <w:tcPr>
            <w:tcW w:w="3660" w:type="dxa"/>
            <w:tcMar>
              <w:top w:w="100" w:type="dxa"/>
              <w:left w:w="100" w:type="dxa"/>
              <w:bottom w:w="100" w:type="dxa"/>
              <w:right w:w="100" w:type="dxa"/>
            </w:tcMar>
          </w:tcPr>
          <w:p w14:paraId="7C3AF609" w14:textId="77777777" w:rsidR="00100662" w:rsidRPr="00100662" w:rsidRDefault="00100662" w:rsidP="00100662">
            <w:pPr>
              <w:pStyle w:val="Contenuto"/>
              <w:rPr>
                <w:sz w:val="20"/>
                <w:szCs w:val="20"/>
                <w:lang w:val="it" w:eastAsia="it-IT"/>
              </w:rPr>
            </w:pPr>
            <w:r w:rsidRPr="00100662">
              <w:rPr>
                <w:sz w:val="20"/>
                <w:szCs w:val="20"/>
                <w:lang w:val="it" w:eastAsia="it-IT"/>
              </w:rPr>
              <w:t>Ho trovato le varie funzionalità del sito bene integrate</w:t>
            </w:r>
          </w:p>
        </w:tc>
        <w:tc>
          <w:tcPr>
            <w:tcW w:w="2279" w:type="dxa"/>
            <w:shd w:val="clear" w:color="auto" w:fill="auto"/>
            <w:tcMar>
              <w:top w:w="100" w:type="dxa"/>
              <w:left w:w="100" w:type="dxa"/>
              <w:bottom w:w="100" w:type="dxa"/>
              <w:right w:w="100" w:type="dxa"/>
            </w:tcMar>
          </w:tcPr>
          <w:p w14:paraId="7CFDB1C6" w14:textId="77777777" w:rsidR="00100662" w:rsidRPr="00100662" w:rsidRDefault="00100662" w:rsidP="00100662">
            <w:pPr>
              <w:pStyle w:val="Contenuto"/>
              <w:rPr>
                <w:sz w:val="20"/>
                <w:szCs w:val="20"/>
                <w:lang w:val="it" w:eastAsia="it-IT"/>
              </w:rPr>
            </w:pPr>
            <w:r w:rsidRPr="00100662">
              <w:rPr>
                <w:rFonts w:eastAsia="Arial"/>
                <w:color w:val="auto"/>
                <w:sz w:val="20"/>
                <w:szCs w:val="20"/>
                <w:lang w:val="it" w:eastAsia="it-IT"/>
              </w:rPr>
              <w:t>4</w:t>
            </w:r>
          </w:p>
        </w:tc>
        <w:tc>
          <w:tcPr>
            <w:tcW w:w="2279" w:type="dxa"/>
            <w:shd w:val="clear" w:color="auto" w:fill="auto"/>
            <w:tcMar>
              <w:top w:w="100" w:type="dxa"/>
              <w:left w:w="100" w:type="dxa"/>
              <w:bottom w:w="100" w:type="dxa"/>
              <w:right w:w="100" w:type="dxa"/>
            </w:tcMar>
          </w:tcPr>
          <w:p w14:paraId="2B99F889" w14:textId="77777777" w:rsidR="00100662" w:rsidRPr="00100662" w:rsidRDefault="00100662" w:rsidP="00100662">
            <w:pPr>
              <w:pStyle w:val="Contenuto"/>
              <w:rPr>
                <w:sz w:val="20"/>
                <w:szCs w:val="20"/>
                <w:lang w:val="it" w:eastAsia="it-IT"/>
              </w:rPr>
            </w:pPr>
            <w:r w:rsidRPr="00100662">
              <w:rPr>
                <w:rFonts w:eastAsia="Arial"/>
                <w:color w:val="auto"/>
                <w:sz w:val="20"/>
                <w:szCs w:val="20"/>
                <w:lang w:val="it" w:eastAsia="it-IT"/>
              </w:rPr>
              <w:t>3</w:t>
            </w:r>
          </w:p>
        </w:tc>
      </w:tr>
      <w:tr w:rsidR="00100662" w:rsidRPr="00100662" w14:paraId="7EB23E3C" w14:textId="77777777" w:rsidTr="00F147B2">
        <w:tc>
          <w:tcPr>
            <w:tcW w:w="811" w:type="dxa"/>
            <w:shd w:val="clear" w:color="auto" w:fill="auto"/>
            <w:tcMar>
              <w:top w:w="100" w:type="dxa"/>
              <w:left w:w="100" w:type="dxa"/>
              <w:bottom w:w="100" w:type="dxa"/>
              <w:right w:w="100" w:type="dxa"/>
            </w:tcMar>
          </w:tcPr>
          <w:p w14:paraId="56D4D350" w14:textId="77777777" w:rsidR="00100662" w:rsidRPr="00100662" w:rsidRDefault="00100662" w:rsidP="00100662">
            <w:pPr>
              <w:pStyle w:val="Contenuto"/>
              <w:rPr>
                <w:sz w:val="16"/>
                <w:szCs w:val="16"/>
                <w:lang w:val="it" w:eastAsia="it-IT"/>
              </w:rPr>
            </w:pPr>
            <w:r w:rsidRPr="00100662">
              <w:rPr>
                <w:sz w:val="16"/>
                <w:szCs w:val="16"/>
                <w:lang w:val="it" w:eastAsia="it-IT"/>
              </w:rPr>
              <w:t>6.</w:t>
            </w:r>
          </w:p>
        </w:tc>
        <w:tc>
          <w:tcPr>
            <w:tcW w:w="3660" w:type="dxa"/>
            <w:tcMar>
              <w:top w:w="100" w:type="dxa"/>
              <w:left w:w="100" w:type="dxa"/>
              <w:bottom w:w="100" w:type="dxa"/>
              <w:right w:w="100" w:type="dxa"/>
            </w:tcMar>
          </w:tcPr>
          <w:p w14:paraId="3DBB9188" w14:textId="77777777" w:rsidR="00100662" w:rsidRPr="00100662" w:rsidRDefault="00100662" w:rsidP="00100662">
            <w:pPr>
              <w:pStyle w:val="Contenuto"/>
              <w:rPr>
                <w:sz w:val="20"/>
                <w:szCs w:val="20"/>
                <w:lang w:val="it" w:eastAsia="it-IT"/>
              </w:rPr>
            </w:pPr>
            <w:r w:rsidRPr="00100662">
              <w:rPr>
                <w:sz w:val="20"/>
                <w:szCs w:val="20"/>
                <w:lang w:val="it" w:eastAsia="it-IT"/>
              </w:rPr>
              <w:t xml:space="preserve">Ho trovato incoerenze tra le varie funzionalità del sito </w:t>
            </w:r>
          </w:p>
        </w:tc>
        <w:tc>
          <w:tcPr>
            <w:tcW w:w="2279" w:type="dxa"/>
            <w:shd w:val="clear" w:color="auto" w:fill="auto"/>
            <w:tcMar>
              <w:top w:w="100" w:type="dxa"/>
              <w:left w:w="100" w:type="dxa"/>
              <w:bottom w:w="100" w:type="dxa"/>
              <w:right w:w="100" w:type="dxa"/>
            </w:tcMar>
          </w:tcPr>
          <w:p w14:paraId="5FCAF6B4" w14:textId="77777777" w:rsidR="00100662" w:rsidRPr="00100662" w:rsidRDefault="00100662" w:rsidP="00100662">
            <w:pPr>
              <w:pStyle w:val="Contenuto"/>
              <w:rPr>
                <w:sz w:val="20"/>
                <w:szCs w:val="20"/>
                <w:lang w:val="it" w:eastAsia="it-IT"/>
              </w:rPr>
            </w:pPr>
            <w:r w:rsidRPr="00100662">
              <w:rPr>
                <w:rFonts w:eastAsia="Arial"/>
                <w:color w:val="auto"/>
                <w:sz w:val="20"/>
                <w:szCs w:val="20"/>
                <w:lang w:val="it" w:eastAsia="it-IT"/>
              </w:rPr>
              <w:t>1</w:t>
            </w:r>
          </w:p>
        </w:tc>
        <w:tc>
          <w:tcPr>
            <w:tcW w:w="2279" w:type="dxa"/>
            <w:shd w:val="clear" w:color="auto" w:fill="auto"/>
            <w:tcMar>
              <w:top w:w="100" w:type="dxa"/>
              <w:left w:w="100" w:type="dxa"/>
              <w:bottom w:w="100" w:type="dxa"/>
              <w:right w:w="100" w:type="dxa"/>
            </w:tcMar>
          </w:tcPr>
          <w:p w14:paraId="0867519A" w14:textId="77777777" w:rsidR="00100662" w:rsidRPr="00100662" w:rsidRDefault="00100662" w:rsidP="00100662">
            <w:pPr>
              <w:pStyle w:val="Contenuto"/>
              <w:rPr>
                <w:sz w:val="20"/>
                <w:szCs w:val="20"/>
                <w:lang w:val="it" w:eastAsia="it-IT"/>
              </w:rPr>
            </w:pPr>
            <w:r w:rsidRPr="00100662">
              <w:rPr>
                <w:rFonts w:eastAsia="Arial"/>
                <w:color w:val="auto"/>
                <w:sz w:val="20"/>
                <w:szCs w:val="20"/>
                <w:lang w:val="it" w:eastAsia="it-IT"/>
              </w:rPr>
              <w:t>4</w:t>
            </w:r>
          </w:p>
        </w:tc>
      </w:tr>
      <w:tr w:rsidR="00100662" w:rsidRPr="00100662" w14:paraId="23DE5A03" w14:textId="77777777" w:rsidTr="00F147B2">
        <w:tc>
          <w:tcPr>
            <w:tcW w:w="811" w:type="dxa"/>
            <w:shd w:val="clear" w:color="auto" w:fill="auto"/>
            <w:tcMar>
              <w:top w:w="100" w:type="dxa"/>
              <w:left w:w="100" w:type="dxa"/>
              <w:bottom w:w="100" w:type="dxa"/>
              <w:right w:w="100" w:type="dxa"/>
            </w:tcMar>
          </w:tcPr>
          <w:p w14:paraId="170A73F8" w14:textId="77777777" w:rsidR="00100662" w:rsidRPr="00100662" w:rsidRDefault="00100662" w:rsidP="00100662">
            <w:pPr>
              <w:pStyle w:val="Contenuto"/>
              <w:rPr>
                <w:sz w:val="16"/>
                <w:szCs w:val="16"/>
                <w:lang w:val="it" w:eastAsia="it-IT"/>
              </w:rPr>
            </w:pPr>
            <w:r w:rsidRPr="00100662">
              <w:rPr>
                <w:sz w:val="16"/>
                <w:szCs w:val="16"/>
                <w:lang w:val="it" w:eastAsia="it-IT"/>
              </w:rPr>
              <w:t>7.</w:t>
            </w:r>
          </w:p>
        </w:tc>
        <w:tc>
          <w:tcPr>
            <w:tcW w:w="3660" w:type="dxa"/>
            <w:tcMar>
              <w:top w:w="100" w:type="dxa"/>
              <w:left w:w="100" w:type="dxa"/>
              <w:bottom w:w="100" w:type="dxa"/>
              <w:right w:w="100" w:type="dxa"/>
            </w:tcMar>
          </w:tcPr>
          <w:p w14:paraId="070FA16D" w14:textId="77777777" w:rsidR="00100662" w:rsidRPr="00100662" w:rsidRDefault="00100662" w:rsidP="00100662">
            <w:pPr>
              <w:pStyle w:val="Contenuto"/>
              <w:rPr>
                <w:sz w:val="20"/>
                <w:szCs w:val="20"/>
                <w:lang w:val="it" w:eastAsia="it-IT"/>
              </w:rPr>
            </w:pPr>
            <w:r w:rsidRPr="00100662">
              <w:rPr>
                <w:sz w:val="20"/>
                <w:szCs w:val="20"/>
                <w:lang w:val="it" w:eastAsia="it-IT"/>
              </w:rPr>
              <w:t xml:space="preserve">Penso che la maggior parte delle persone possano imparare ad utilizzare il sito facilmente </w:t>
            </w:r>
          </w:p>
        </w:tc>
        <w:tc>
          <w:tcPr>
            <w:tcW w:w="2279" w:type="dxa"/>
            <w:shd w:val="clear" w:color="auto" w:fill="auto"/>
            <w:tcMar>
              <w:top w:w="100" w:type="dxa"/>
              <w:left w:w="100" w:type="dxa"/>
              <w:bottom w:w="100" w:type="dxa"/>
              <w:right w:w="100" w:type="dxa"/>
            </w:tcMar>
          </w:tcPr>
          <w:p w14:paraId="7DB08C24" w14:textId="77777777" w:rsidR="00100662" w:rsidRPr="00100662" w:rsidRDefault="00100662" w:rsidP="00100662">
            <w:pPr>
              <w:pStyle w:val="Contenuto"/>
              <w:rPr>
                <w:sz w:val="20"/>
                <w:szCs w:val="20"/>
                <w:lang w:val="it" w:eastAsia="it-IT"/>
              </w:rPr>
            </w:pPr>
            <w:r w:rsidRPr="00100662">
              <w:rPr>
                <w:rFonts w:eastAsia="Arial"/>
                <w:color w:val="auto"/>
                <w:sz w:val="20"/>
                <w:szCs w:val="20"/>
                <w:lang w:val="it" w:eastAsia="it-IT"/>
              </w:rPr>
              <w:t>4</w:t>
            </w:r>
          </w:p>
        </w:tc>
        <w:tc>
          <w:tcPr>
            <w:tcW w:w="2279" w:type="dxa"/>
            <w:shd w:val="clear" w:color="auto" w:fill="auto"/>
            <w:tcMar>
              <w:top w:w="100" w:type="dxa"/>
              <w:left w:w="100" w:type="dxa"/>
              <w:bottom w:w="100" w:type="dxa"/>
              <w:right w:w="100" w:type="dxa"/>
            </w:tcMar>
          </w:tcPr>
          <w:p w14:paraId="78FD2E18" w14:textId="77777777" w:rsidR="00100662" w:rsidRPr="00100662" w:rsidRDefault="00100662" w:rsidP="00100662">
            <w:pPr>
              <w:pStyle w:val="Contenuto"/>
              <w:rPr>
                <w:sz w:val="20"/>
                <w:szCs w:val="20"/>
                <w:lang w:val="it" w:eastAsia="it-IT"/>
              </w:rPr>
            </w:pPr>
            <w:r w:rsidRPr="00100662">
              <w:rPr>
                <w:rFonts w:eastAsia="Arial"/>
                <w:color w:val="auto"/>
                <w:sz w:val="20"/>
                <w:szCs w:val="20"/>
                <w:lang w:val="it" w:eastAsia="it-IT"/>
              </w:rPr>
              <w:t>3</w:t>
            </w:r>
          </w:p>
        </w:tc>
      </w:tr>
      <w:tr w:rsidR="00100662" w:rsidRPr="00100662" w14:paraId="4647DB03" w14:textId="77777777" w:rsidTr="00F147B2">
        <w:tc>
          <w:tcPr>
            <w:tcW w:w="811" w:type="dxa"/>
            <w:shd w:val="clear" w:color="auto" w:fill="auto"/>
            <w:tcMar>
              <w:top w:w="100" w:type="dxa"/>
              <w:left w:w="100" w:type="dxa"/>
              <w:bottom w:w="100" w:type="dxa"/>
              <w:right w:w="100" w:type="dxa"/>
            </w:tcMar>
          </w:tcPr>
          <w:p w14:paraId="242FF258" w14:textId="77777777" w:rsidR="00100662" w:rsidRPr="00100662" w:rsidRDefault="00100662" w:rsidP="00100662">
            <w:pPr>
              <w:pStyle w:val="Contenuto"/>
              <w:rPr>
                <w:sz w:val="16"/>
                <w:szCs w:val="16"/>
                <w:lang w:val="it" w:eastAsia="it-IT"/>
              </w:rPr>
            </w:pPr>
            <w:r w:rsidRPr="00100662">
              <w:rPr>
                <w:sz w:val="16"/>
                <w:szCs w:val="16"/>
                <w:lang w:val="it" w:eastAsia="it-IT"/>
              </w:rPr>
              <w:t>8.</w:t>
            </w:r>
          </w:p>
        </w:tc>
        <w:tc>
          <w:tcPr>
            <w:tcW w:w="3660" w:type="dxa"/>
            <w:tcMar>
              <w:top w:w="100" w:type="dxa"/>
              <w:left w:w="100" w:type="dxa"/>
              <w:bottom w:w="100" w:type="dxa"/>
              <w:right w:w="100" w:type="dxa"/>
            </w:tcMar>
          </w:tcPr>
          <w:p w14:paraId="5E70D7DC" w14:textId="77777777" w:rsidR="00100662" w:rsidRPr="00100662" w:rsidRDefault="00100662" w:rsidP="00100662">
            <w:pPr>
              <w:pStyle w:val="Contenuto"/>
              <w:rPr>
                <w:sz w:val="20"/>
                <w:szCs w:val="20"/>
                <w:lang w:val="it" w:eastAsia="it-IT"/>
              </w:rPr>
            </w:pPr>
            <w:r w:rsidRPr="00100662">
              <w:rPr>
                <w:sz w:val="20"/>
                <w:szCs w:val="20"/>
                <w:lang w:val="it" w:eastAsia="it-IT"/>
              </w:rPr>
              <w:t xml:space="preserve">Ho trovato il sito molto difficile da utilizzare    </w:t>
            </w:r>
          </w:p>
        </w:tc>
        <w:tc>
          <w:tcPr>
            <w:tcW w:w="2279" w:type="dxa"/>
            <w:shd w:val="clear" w:color="auto" w:fill="auto"/>
            <w:tcMar>
              <w:top w:w="100" w:type="dxa"/>
              <w:left w:w="100" w:type="dxa"/>
              <w:bottom w:w="100" w:type="dxa"/>
              <w:right w:w="100" w:type="dxa"/>
            </w:tcMar>
          </w:tcPr>
          <w:p w14:paraId="2A15EE1C" w14:textId="77777777" w:rsidR="00100662" w:rsidRPr="00100662" w:rsidRDefault="00100662" w:rsidP="00100662">
            <w:pPr>
              <w:pStyle w:val="Contenuto"/>
              <w:rPr>
                <w:sz w:val="20"/>
                <w:szCs w:val="20"/>
                <w:lang w:val="it" w:eastAsia="it-IT"/>
              </w:rPr>
            </w:pPr>
            <w:r w:rsidRPr="00100662">
              <w:rPr>
                <w:rFonts w:eastAsia="Arial"/>
                <w:color w:val="auto"/>
                <w:sz w:val="20"/>
                <w:szCs w:val="20"/>
                <w:lang w:val="it" w:eastAsia="it-IT"/>
              </w:rPr>
              <w:t>1</w:t>
            </w:r>
          </w:p>
        </w:tc>
        <w:tc>
          <w:tcPr>
            <w:tcW w:w="2279" w:type="dxa"/>
            <w:shd w:val="clear" w:color="auto" w:fill="auto"/>
            <w:tcMar>
              <w:top w:w="100" w:type="dxa"/>
              <w:left w:w="100" w:type="dxa"/>
              <w:bottom w:w="100" w:type="dxa"/>
              <w:right w:w="100" w:type="dxa"/>
            </w:tcMar>
          </w:tcPr>
          <w:p w14:paraId="265C8430" w14:textId="77777777" w:rsidR="00100662" w:rsidRPr="00100662" w:rsidRDefault="00100662" w:rsidP="00100662">
            <w:pPr>
              <w:pStyle w:val="Contenuto"/>
              <w:rPr>
                <w:sz w:val="20"/>
                <w:szCs w:val="20"/>
                <w:lang w:val="it" w:eastAsia="it-IT"/>
              </w:rPr>
            </w:pPr>
            <w:r w:rsidRPr="00100662">
              <w:rPr>
                <w:rFonts w:eastAsia="Arial"/>
                <w:color w:val="auto"/>
                <w:sz w:val="20"/>
                <w:szCs w:val="20"/>
                <w:lang w:val="it" w:eastAsia="it-IT"/>
              </w:rPr>
              <w:t>4</w:t>
            </w:r>
          </w:p>
        </w:tc>
      </w:tr>
      <w:tr w:rsidR="00100662" w:rsidRPr="00100662" w14:paraId="7566EF17" w14:textId="77777777" w:rsidTr="00F147B2">
        <w:tc>
          <w:tcPr>
            <w:tcW w:w="811" w:type="dxa"/>
            <w:shd w:val="clear" w:color="auto" w:fill="auto"/>
            <w:tcMar>
              <w:top w:w="100" w:type="dxa"/>
              <w:left w:w="100" w:type="dxa"/>
              <w:bottom w:w="100" w:type="dxa"/>
              <w:right w:w="100" w:type="dxa"/>
            </w:tcMar>
          </w:tcPr>
          <w:p w14:paraId="4DA9D70F" w14:textId="77777777" w:rsidR="00100662" w:rsidRPr="00100662" w:rsidRDefault="00100662" w:rsidP="00100662">
            <w:pPr>
              <w:pStyle w:val="Contenuto"/>
              <w:rPr>
                <w:sz w:val="16"/>
                <w:szCs w:val="16"/>
                <w:lang w:val="it" w:eastAsia="it-IT"/>
              </w:rPr>
            </w:pPr>
            <w:r w:rsidRPr="00100662">
              <w:rPr>
                <w:sz w:val="16"/>
                <w:szCs w:val="16"/>
                <w:lang w:val="it" w:eastAsia="it-IT"/>
              </w:rPr>
              <w:t>9.</w:t>
            </w:r>
          </w:p>
        </w:tc>
        <w:tc>
          <w:tcPr>
            <w:tcW w:w="3660" w:type="dxa"/>
            <w:tcMar>
              <w:top w:w="100" w:type="dxa"/>
              <w:left w:w="100" w:type="dxa"/>
              <w:bottom w:w="100" w:type="dxa"/>
              <w:right w:w="100" w:type="dxa"/>
            </w:tcMar>
          </w:tcPr>
          <w:p w14:paraId="07AC338B" w14:textId="77777777" w:rsidR="00100662" w:rsidRPr="00100662" w:rsidRDefault="00100662" w:rsidP="00100662">
            <w:pPr>
              <w:pStyle w:val="Contenuto"/>
              <w:rPr>
                <w:sz w:val="20"/>
                <w:szCs w:val="20"/>
                <w:lang w:val="it" w:eastAsia="it-IT"/>
              </w:rPr>
            </w:pPr>
            <w:r w:rsidRPr="00100662">
              <w:rPr>
                <w:sz w:val="20"/>
                <w:szCs w:val="20"/>
                <w:lang w:val="it" w:eastAsia="it-IT"/>
              </w:rPr>
              <w:t>Mi sono sentito a mio agio nell'utilizzare il sito</w:t>
            </w:r>
          </w:p>
        </w:tc>
        <w:tc>
          <w:tcPr>
            <w:tcW w:w="2279" w:type="dxa"/>
            <w:shd w:val="clear" w:color="auto" w:fill="auto"/>
            <w:tcMar>
              <w:top w:w="100" w:type="dxa"/>
              <w:left w:w="100" w:type="dxa"/>
              <w:bottom w:w="100" w:type="dxa"/>
              <w:right w:w="100" w:type="dxa"/>
            </w:tcMar>
          </w:tcPr>
          <w:p w14:paraId="74420DD8" w14:textId="77777777" w:rsidR="00100662" w:rsidRPr="00100662" w:rsidRDefault="00100662" w:rsidP="00100662">
            <w:pPr>
              <w:pStyle w:val="Contenuto"/>
              <w:rPr>
                <w:sz w:val="20"/>
                <w:szCs w:val="20"/>
                <w:lang w:val="it" w:eastAsia="it-IT"/>
              </w:rPr>
            </w:pPr>
            <w:r w:rsidRPr="00100662">
              <w:rPr>
                <w:rFonts w:eastAsia="Arial"/>
                <w:color w:val="auto"/>
                <w:sz w:val="20"/>
                <w:szCs w:val="20"/>
                <w:lang w:val="it" w:eastAsia="it-IT"/>
              </w:rPr>
              <w:t>4</w:t>
            </w:r>
          </w:p>
        </w:tc>
        <w:tc>
          <w:tcPr>
            <w:tcW w:w="2279" w:type="dxa"/>
            <w:shd w:val="clear" w:color="auto" w:fill="auto"/>
            <w:tcMar>
              <w:top w:w="100" w:type="dxa"/>
              <w:left w:w="100" w:type="dxa"/>
              <w:bottom w:w="100" w:type="dxa"/>
              <w:right w:w="100" w:type="dxa"/>
            </w:tcMar>
          </w:tcPr>
          <w:p w14:paraId="251A1A12" w14:textId="77777777" w:rsidR="00100662" w:rsidRPr="00100662" w:rsidRDefault="00100662" w:rsidP="00100662">
            <w:pPr>
              <w:pStyle w:val="Contenuto"/>
              <w:rPr>
                <w:sz w:val="20"/>
                <w:szCs w:val="20"/>
                <w:lang w:val="it" w:eastAsia="it-IT"/>
              </w:rPr>
            </w:pPr>
            <w:r w:rsidRPr="00100662">
              <w:rPr>
                <w:rFonts w:eastAsia="Arial"/>
                <w:color w:val="auto"/>
                <w:sz w:val="20"/>
                <w:szCs w:val="20"/>
                <w:lang w:val="it" w:eastAsia="it-IT"/>
              </w:rPr>
              <w:t>3</w:t>
            </w:r>
          </w:p>
        </w:tc>
      </w:tr>
      <w:tr w:rsidR="00100662" w:rsidRPr="00100662" w14:paraId="0C8E004D" w14:textId="77777777" w:rsidTr="00F147B2">
        <w:tc>
          <w:tcPr>
            <w:tcW w:w="811" w:type="dxa"/>
            <w:shd w:val="clear" w:color="auto" w:fill="auto"/>
            <w:tcMar>
              <w:top w:w="100" w:type="dxa"/>
              <w:left w:w="100" w:type="dxa"/>
              <w:bottom w:w="100" w:type="dxa"/>
              <w:right w:w="100" w:type="dxa"/>
            </w:tcMar>
          </w:tcPr>
          <w:p w14:paraId="08EF3B4C" w14:textId="77777777" w:rsidR="00100662" w:rsidRPr="00100662" w:rsidRDefault="00100662" w:rsidP="00100662">
            <w:pPr>
              <w:pStyle w:val="Contenuto"/>
              <w:rPr>
                <w:sz w:val="16"/>
                <w:szCs w:val="16"/>
                <w:lang w:val="it" w:eastAsia="it-IT"/>
              </w:rPr>
            </w:pPr>
            <w:r w:rsidRPr="00100662">
              <w:rPr>
                <w:sz w:val="16"/>
                <w:szCs w:val="16"/>
                <w:lang w:val="it" w:eastAsia="it-IT"/>
              </w:rPr>
              <w:t>10.</w:t>
            </w:r>
          </w:p>
        </w:tc>
        <w:tc>
          <w:tcPr>
            <w:tcW w:w="3660" w:type="dxa"/>
            <w:tcMar>
              <w:top w:w="100" w:type="dxa"/>
              <w:left w:w="100" w:type="dxa"/>
              <w:bottom w:w="100" w:type="dxa"/>
              <w:right w:w="100" w:type="dxa"/>
            </w:tcMar>
          </w:tcPr>
          <w:p w14:paraId="5CC2827D" w14:textId="77777777" w:rsidR="00100662" w:rsidRPr="00100662" w:rsidRDefault="00100662" w:rsidP="00100662">
            <w:pPr>
              <w:pStyle w:val="Contenuto"/>
              <w:rPr>
                <w:sz w:val="20"/>
                <w:szCs w:val="20"/>
                <w:lang w:val="it" w:eastAsia="it-IT"/>
              </w:rPr>
            </w:pPr>
            <w:r w:rsidRPr="00100662">
              <w:rPr>
                <w:sz w:val="20"/>
                <w:szCs w:val="20"/>
                <w:lang w:val="it" w:eastAsia="it-IT"/>
              </w:rPr>
              <w:t xml:space="preserve">Ho avuto bisogno di imparare molti processi prima di riuscire ad utilizzare al meglio il sito </w:t>
            </w:r>
          </w:p>
        </w:tc>
        <w:tc>
          <w:tcPr>
            <w:tcW w:w="2279" w:type="dxa"/>
            <w:shd w:val="clear" w:color="auto" w:fill="auto"/>
            <w:tcMar>
              <w:top w:w="100" w:type="dxa"/>
              <w:left w:w="100" w:type="dxa"/>
              <w:bottom w:w="100" w:type="dxa"/>
              <w:right w:w="100" w:type="dxa"/>
            </w:tcMar>
          </w:tcPr>
          <w:p w14:paraId="2D14D1E0" w14:textId="77777777" w:rsidR="00100662" w:rsidRPr="00100662" w:rsidRDefault="00100662" w:rsidP="00100662">
            <w:pPr>
              <w:pStyle w:val="Contenuto"/>
              <w:rPr>
                <w:sz w:val="20"/>
                <w:szCs w:val="20"/>
                <w:lang w:val="it" w:eastAsia="it-IT"/>
              </w:rPr>
            </w:pPr>
            <w:r w:rsidRPr="00100662">
              <w:rPr>
                <w:rFonts w:eastAsia="Arial"/>
                <w:color w:val="auto"/>
                <w:sz w:val="20"/>
                <w:szCs w:val="20"/>
                <w:lang w:val="it" w:eastAsia="it-IT"/>
              </w:rPr>
              <w:t>1</w:t>
            </w:r>
          </w:p>
        </w:tc>
        <w:tc>
          <w:tcPr>
            <w:tcW w:w="2279" w:type="dxa"/>
            <w:shd w:val="clear" w:color="auto" w:fill="auto"/>
            <w:tcMar>
              <w:top w:w="100" w:type="dxa"/>
              <w:left w:w="100" w:type="dxa"/>
              <w:bottom w:w="100" w:type="dxa"/>
              <w:right w:w="100" w:type="dxa"/>
            </w:tcMar>
          </w:tcPr>
          <w:p w14:paraId="12C43766" w14:textId="77777777" w:rsidR="00100662" w:rsidRPr="00100662" w:rsidRDefault="00100662" w:rsidP="00100662">
            <w:pPr>
              <w:pStyle w:val="Contenuto"/>
              <w:rPr>
                <w:sz w:val="20"/>
                <w:szCs w:val="20"/>
                <w:lang w:val="it" w:eastAsia="it-IT"/>
              </w:rPr>
            </w:pPr>
            <w:r w:rsidRPr="00100662">
              <w:rPr>
                <w:rFonts w:eastAsia="Arial"/>
                <w:color w:val="auto"/>
                <w:sz w:val="20"/>
                <w:szCs w:val="20"/>
                <w:lang w:val="it" w:eastAsia="it-IT"/>
              </w:rPr>
              <w:t>4</w:t>
            </w:r>
          </w:p>
        </w:tc>
      </w:tr>
      <w:tr w:rsidR="00100662" w:rsidRPr="00100662" w14:paraId="654DF8FA" w14:textId="77777777" w:rsidTr="00F147B2">
        <w:trPr>
          <w:trHeight w:val="380"/>
        </w:trPr>
        <w:tc>
          <w:tcPr>
            <w:tcW w:w="6750" w:type="dxa"/>
            <w:gridSpan w:val="3"/>
            <w:shd w:val="clear" w:color="auto" w:fill="F3F3F3"/>
            <w:tcMar>
              <w:top w:w="100" w:type="dxa"/>
              <w:left w:w="100" w:type="dxa"/>
              <w:bottom w:w="100" w:type="dxa"/>
              <w:right w:w="100" w:type="dxa"/>
            </w:tcMar>
          </w:tcPr>
          <w:p w14:paraId="3EAE3EF3" w14:textId="77777777" w:rsidR="00100662" w:rsidRPr="00100662" w:rsidRDefault="00100662" w:rsidP="00100662">
            <w:pPr>
              <w:pStyle w:val="Contenuto"/>
              <w:rPr>
                <w:sz w:val="20"/>
                <w:szCs w:val="20"/>
                <w:lang w:val="it" w:eastAsia="it-IT"/>
              </w:rPr>
            </w:pPr>
            <w:r w:rsidRPr="00100662">
              <w:rPr>
                <w:sz w:val="20"/>
                <w:szCs w:val="20"/>
                <w:lang w:val="it" w:eastAsia="it-IT"/>
              </w:rPr>
              <w:t>Valutazione totale</w:t>
            </w:r>
          </w:p>
        </w:tc>
        <w:tc>
          <w:tcPr>
            <w:tcW w:w="2279" w:type="dxa"/>
            <w:shd w:val="clear" w:color="auto" w:fill="F3F3F3"/>
            <w:tcMar>
              <w:top w:w="100" w:type="dxa"/>
              <w:left w:w="100" w:type="dxa"/>
              <w:bottom w:w="100" w:type="dxa"/>
              <w:right w:w="100" w:type="dxa"/>
            </w:tcMar>
          </w:tcPr>
          <w:p w14:paraId="3DB1B3DD" w14:textId="77777777" w:rsidR="00100662" w:rsidRPr="00100662" w:rsidRDefault="00100662" w:rsidP="00100662">
            <w:pPr>
              <w:pStyle w:val="Contenuto"/>
              <w:rPr>
                <w:sz w:val="20"/>
                <w:szCs w:val="20"/>
                <w:lang w:val="it" w:eastAsia="it-IT"/>
              </w:rPr>
            </w:pPr>
            <w:r w:rsidRPr="00100662">
              <w:rPr>
                <w:sz w:val="20"/>
                <w:szCs w:val="20"/>
                <w:lang w:val="it" w:eastAsia="it-IT"/>
              </w:rPr>
              <w:t>90</w:t>
            </w:r>
          </w:p>
        </w:tc>
      </w:tr>
    </w:tbl>
    <w:p w14:paraId="7B558AE6" w14:textId="77777777" w:rsidR="00100662" w:rsidRPr="00100662" w:rsidRDefault="00100662" w:rsidP="00100662">
      <w:pPr>
        <w:pStyle w:val="Contenuto"/>
        <w:rPr>
          <w:sz w:val="24"/>
          <w:szCs w:val="20"/>
          <w:lang w:val="it" w:eastAsia="it-IT"/>
        </w:rPr>
      </w:pPr>
    </w:p>
    <w:p w14:paraId="5993614B" w14:textId="77777777" w:rsidR="00100662" w:rsidRDefault="00100662" w:rsidP="00100662">
      <w:pPr>
        <w:pStyle w:val="Contenuto"/>
        <w:rPr>
          <w:color w:val="1155CC"/>
          <w:sz w:val="20"/>
          <w:szCs w:val="20"/>
          <w:u w:val="single"/>
          <w:lang w:val="it" w:eastAsia="it-IT"/>
        </w:rPr>
      </w:pPr>
      <w:r w:rsidRPr="00100662">
        <w:rPr>
          <w:color w:val="1155CC"/>
          <w:sz w:val="20"/>
          <w:szCs w:val="20"/>
          <w:u w:val="single"/>
          <w:lang w:val="it" w:eastAsia="it-IT"/>
        </w:rPr>
        <w:t xml:space="preserve"> </w:t>
      </w:r>
    </w:p>
    <w:p w14:paraId="57EFA85C" w14:textId="77777777" w:rsidR="00100662" w:rsidRDefault="00100662" w:rsidP="00100662">
      <w:pPr>
        <w:pStyle w:val="Contenuto"/>
        <w:pBdr>
          <w:bottom w:val="single" w:sz="4" w:space="1" w:color="auto"/>
        </w:pBdr>
        <w:rPr>
          <w:color w:val="1155CC"/>
          <w:sz w:val="20"/>
          <w:szCs w:val="20"/>
          <w:u w:val="single"/>
          <w:lang w:val="it" w:eastAsia="it-IT"/>
        </w:rPr>
      </w:pPr>
    </w:p>
    <w:p w14:paraId="78F286AC" w14:textId="13DE7308" w:rsidR="00100662" w:rsidRPr="00100662" w:rsidRDefault="00100662" w:rsidP="00100662">
      <w:pPr>
        <w:pStyle w:val="Contenuto"/>
        <w:pBdr>
          <w:bottom w:val="single" w:sz="4" w:space="1" w:color="auto"/>
        </w:pBdr>
        <w:rPr>
          <w:color w:val="1155CC"/>
          <w:sz w:val="20"/>
          <w:szCs w:val="20"/>
          <w:u w:val="single"/>
          <w:lang w:val="it" w:eastAsia="it-IT"/>
        </w:rPr>
      </w:pPr>
      <w:r w:rsidRPr="00100662">
        <w:rPr>
          <w:color w:val="1155CC"/>
          <w:sz w:val="20"/>
          <w:szCs w:val="20"/>
          <w:u w:val="single"/>
          <w:lang w:val="it" w:eastAsia="it-IT"/>
        </w:rPr>
        <w:br w:type="page"/>
      </w:r>
    </w:p>
    <w:p w14:paraId="0B255B70" w14:textId="77777777" w:rsidR="00100662" w:rsidRPr="00100662" w:rsidRDefault="00100662" w:rsidP="005E6FC4">
      <w:pPr>
        <w:pBdr>
          <w:top w:val="single" w:sz="4" w:space="1" w:color="auto"/>
        </w:pBdr>
        <w:rPr>
          <w:rFonts w:ascii="Segoe UI" w:eastAsia="Titillium Web" w:hAnsi="Segoe UI" w:cs="Segoe UI"/>
          <w:color w:val="1155CC"/>
          <w:sz w:val="22"/>
          <w:lang w:val="it" w:eastAsia="it-IT"/>
        </w:rPr>
      </w:pPr>
    </w:p>
    <w:p w14:paraId="3331A158" w14:textId="77777777" w:rsidR="00100662" w:rsidRPr="00100662" w:rsidRDefault="00100662" w:rsidP="005E6FC4">
      <w:pPr>
        <w:pStyle w:val="Contenuto"/>
        <w:ind w:left="720"/>
        <w:rPr>
          <w:lang w:val="it" w:eastAsia="it-IT"/>
        </w:rPr>
      </w:pPr>
      <w:r w:rsidRPr="00100662">
        <w:rPr>
          <w:lang w:val="it" w:eastAsia="it-IT"/>
        </w:rPr>
        <w:t>Tabella di calcolo delle valutazioni del SUS – Partecipante n.4</w:t>
      </w:r>
    </w:p>
    <w:p w14:paraId="120775A7" w14:textId="77777777" w:rsidR="00100662" w:rsidRPr="00100662" w:rsidRDefault="00100662" w:rsidP="005E6FC4">
      <w:pPr>
        <w:pStyle w:val="Contenuto"/>
        <w:ind w:left="1440"/>
        <w:rPr>
          <w:lang w:val="it" w:eastAsia="it-IT"/>
        </w:rPr>
      </w:pPr>
      <w:r w:rsidRPr="005E6FC4">
        <w:rPr>
          <w:sz w:val="24"/>
          <w:szCs w:val="20"/>
          <w:lang w:val="it" w:eastAsia="it-IT"/>
        </w:rPr>
        <w:t>Inizio:</w:t>
      </w:r>
      <w:r w:rsidRPr="005E6FC4">
        <w:rPr>
          <w:sz w:val="24"/>
          <w:szCs w:val="20"/>
          <w:lang w:val="it" w:eastAsia="it-IT"/>
        </w:rPr>
        <w:tab/>
        <w:t>13.08</w:t>
      </w:r>
      <w:r w:rsidRPr="005E6FC4">
        <w:rPr>
          <w:sz w:val="24"/>
          <w:szCs w:val="20"/>
          <w:lang w:val="it" w:eastAsia="it-IT"/>
        </w:rPr>
        <w:tab/>
        <w:t>Fine:</w:t>
      </w:r>
      <w:r w:rsidRPr="005E6FC4">
        <w:rPr>
          <w:sz w:val="24"/>
          <w:szCs w:val="20"/>
          <w:lang w:val="it" w:eastAsia="it-IT"/>
        </w:rPr>
        <w:tab/>
        <w:t>13.10</w:t>
      </w:r>
    </w:p>
    <w:p w14:paraId="4339427D" w14:textId="77777777" w:rsidR="00100662" w:rsidRPr="00100662" w:rsidRDefault="00100662" w:rsidP="005E6FC4">
      <w:pPr>
        <w:pStyle w:val="Contenuto"/>
        <w:rPr>
          <w:lang w:val="it" w:eastAsia="it-IT"/>
        </w:rPr>
      </w:pPr>
    </w:p>
    <w:tbl>
      <w:tblPr>
        <w:tblW w:w="902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811"/>
        <w:gridCol w:w="3660"/>
        <w:gridCol w:w="2279"/>
        <w:gridCol w:w="2279"/>
      </w:tblGrid>
      <w:tr w:rsidR="00100662" w:rsidRPr="00100662" w14:paraId="018BED38" w14:textId="77777777" w:rsidTr="00F147B2">
        <w:trPr>
          <w:trHeight w:val="440"/>
        </w:trPr>
        <w:tc>
          <w:tcPr>
            <w:tcW w:w="4471" w:type="dxa"/>
            <w:gridSpan w:val="2"/>
            <w:shd w:val="clear" w:color="auto" w:fill="auto"/>
            <w:tcMar>
              <w:top w:w="100" w:type="dxa"/>
              <w:left w:w="100" w:type="dxa"/>
              <w:bottom w:w="100" w:type="dxa"/>
              <w:right w:w="100" w:type="dxa"/>
            </w:tcMar>
          </w:tcPr>
          <w:p w14:paraId="06B87F71" w14:textId="77777777" w:rsidR="00100662" w:rsidRPr="005E6FC4" w:rsidRDefault="00100662" w:rsidP="005E6FC4">
            <w:pPr>
              <w:pStyle w:val="Contenuto"/>
              <w:rPr>
                <w:sz w:val="20"/>
                <w:szCs w:val="20"/>
                <w:lang w:val="it" w:eastAsia="it-IT"/>
              </w:rPr>
            </w:pPr>
            <w:r w:rsidRPr="005E6FC4">
              <w:rPr>
                <w:sz w:val="20"/>
                <w:szCs w:val="20"/>
                <w:lang w:val="it" w:eastAsia="it-IT"/>
              </w:rPr>
              <w:t>Domande</w:t>
            </w:r>
          </w:p>
        </w:tc>
        <w:tc>
          <w:tcPr>
            <w:tcW w:w="2279" w:type="dxa"/>
            <w:shd w:val="clear" w:color="auto" w:fill="auto"/>
            <w:tcMar>
              <w:top w:w="100" w:type="dxa"/>
              <w:left w:w="100" w:type="dxa"/>
              <w:bottom w:w="100" w:type="dxa"/>
              <w:right w:w="100" w:type="dxa"/>
            </w:tcMar>
          </w:tcPr>
          <w:p w14:paraId="6EFDD735" w14:textId="77777777" w:rsidR="00100662" w:rsidRPr="005E6FC4" w:rsidRDefault="00100662" w:rsidP="005E6FC4">
            <w:pPr>
              <w:pStyle w:val="Contenuto"/>
              <w:rPr>
                <w:sz w:val="20"/>
                <w:szCs w:val="20"/>
                <w:lang w:val="it" w:eastAsia="it-IT"/>
              </w:rPr>
            </w:pPr>
            <w:r w:rsidRPr="005E6FC4">
              <w:rPr>
                <w:sz w:val="20"/>
                <w:szCs w:val="20"/>
                <w:lang w:val="it" w:eastAsia="it-IT"/>
              </w:rPr>
              <w:t>Voto del partecipante</w:t>
            </w:r>
          </w:p>
        </w:tc>
        <w:tc>
          <w:tcPr>
            <w:tcW w:w="2279" w:type="dxa"/>
            <w:shd w:val="clear" w:color="auto" w:fill="auto"/>
            <w:tcMar>
              <w:top w:w="100" w:type="dxa"/>
              <w:left w:w="100" w:type="dxa"/>
              <w:bottom w:w="100" w:type="dxa"/>
              <w:right w:w="100" w:type="dxa"/>
            </w:tcMar>
          </w:tcPr>
          <w:p w14:paraId="1B35FF32" w14:textId="77777777" w:rsidR="00100662" w:rsidRPr="005E6FC4" w:rsidRDefault="00100662" w:rsidP="005E6FC4">
            <w:pPr>
              <w:pStyle w:val="Contenuto"/>
              <w:rPr>
                <w:sz w:val="20"/>
                <w:szCs w:val="20"/>
                <w:lang w:val="it" w:eastAsia="it-IT"/>
              </w:rPr>
            </w:pPr>
            <w:r w:rsidRPr="005E6FC4">
              <w:rPr>
                <w:sz w:val="20"/>
                <w:szCs w:val="20"/>
                <w:lang w:val="it" w:eastAsia="it-IT"/>
              </w:rPr>
              <w:t>Punteggio risultante</w:t>
            </w:r>
          </w:p>
        </w:tc>
      </w:tr>
      <w:tr w:rsidR="00100662" w:rsidRPr="00100662" w14:paraId="2F1AF712" w14:textId="77777777" w:rsidTr="00F147B2">
        <w:tc>
          <w:tcPr>
            <w:tcW w:w="811" w:type="dxa"/>
            <w:shd w:val="clear" w:color="auto" w:fill="auto"/>
            <w:tcMar>
              <w:top w:w="100" w:type="dxa"/>
              <w:left w:w="100" w:type="dxa"/>
              <w:bottom w:w="100" w:type="dxa"/>
              <w:right w:w="100" w:type="dxa"/>
            </w:tcMar>
          </w:tcPr>
          <w:p w14:paraId="70183ED4" w14:textId="77777777" w:rsidR="00100662" w:rsidRPr="00100662" w:rsidRDefault="00100662" w:rsidP="005E6FC4">
            <w:pPr>
              <w:pStyle w:val="Contenuto"/>
              <w:rPr>
                <w:sz w:val="18"/>
                <w:szCs w:val="18"/>
                <w:lang w:val="it" w:eastAsia="it-IT"/>
              </w:rPr>
            </w:pPr>
            <w:r w:rsidRPr="00100662">
              <w:rPr>
                <w:rFonts w:eastAsia="Titillium Web SemiBold"/>
                <w:sz w:val="18"/>
                <w:szCs w:val="18"/>
                <w:lang w:val="it" w:eastAsia="it-IT"/>
              </w:rPr>
              <w:t>1.</w:t>
            </w:r>
          </w:p>
        </w:tc>
        <w:tc>
          <w:tcPr>
            <w:tcW w:w="3660" w:type="dxa"/>
            <w:shd w:val="clear" w:color="auto" w:fill="auto"/>
            <w:tcMar>
              <w:top w:w="100" w:type="dxa"/>
              <w:left w:w="100" w:type="dxa"/>
              <w:bottom w:w="100" w:type="dxa"/>
              <w:right w:w="100" w:type="dxa"/>
            </w:tcMar>
          </w:tcPr>
          <w:p w14:paraId="6D2F41C7" w14:textId="77777777" w:rsidR="00100662" w:rsidRPr="005E6FC4" w:rsidRDefault="00100662" w:rsidP="005E6FC4">
            <w:pPr>
              <w:pStyle w:val="Contenuto"/>
              <w:rPr>
                <w:sz w:val="20"/>
                <w:szCs w:val="20"/>
                <w:lang w:val="it" w:eastAsia="it-IT"/>
              </w:rPr>
            </w:pPr>
            <w:r w:rsidRPr="005E6FC4">
              <w:rPr>
                <w:sz w:val="20"/>
                <w:szCs w:val="20"/>
                <w:lang w:val="it" w:eastAsia="it-IT"/>
              </w:rPr>
              <w:t>Penso che mi piacerebbe utilizzare questo sito frequentemente</w:t>
            </w:r>
          </w:p>
        </w:tc>
        <w:tc>
          <w:tcPr>
            <w:tcW w:w="2279" w:type="dxa"/>
            <w:shd w:val="clear" w:color="auto" w:fill="auto"/>
            <w:tcMar>
              <w:top w:w="100" w:type="dxa"/>
              <w:left w:w="100" w:type="dxa"/>
              <w:bottom w:w="100" w:type="dxa"/>
              <w:right w:w="100" w:type="dxa"/>
            </w:tcMar>
          </w:tcPr>
          <w:p w14:paraId="48FB50ED"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3</w:t>
            </w:r>
          </w:p>
        </w:tc>
        <w:tc>
          <w:tcPr>
            <w:tcW w:w="2279" w:type="dxa"/>
            <w:shd w:val="clear" w:color="auto" w:fill="auto"/>
            <w:tcMar>
              <w:top w:w="100" w:type="dxa"/>
              <w:left w:w="100" w:type="dxa"/>
              <w:bottom w:w="100" w:type="dxa"/>
              <w:right w:w="100" w:type="dxa"/>
            </w:tcMar>
          </w:tcPr>
          <w:p w14:paraId="6C5C61A5"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2</w:t>
            </w:r>
          </w:p>
        </w:tc>
      </w:tr>
      <w:tr w:rsidR="00100662" w:rsidRPr="00100662" w14:paraId="6BD35A16" w14:textId="77777777" w:rsidTr="00F147B2">
        <w:tc>
          <w:tcPr>
            <w:tcW w:w="811" w:type="dxa"/>
            <w:shd w:val="clear" w:color="auto" w:fill="auto"/>
            <w:tcMar>
              <w:top w:w="100" w:type="dxa"/>
              <w:left w:w="100" w:type="dxa"/>
              <w:bottom w:w="100" w:type="dxa"/>
              <w:right w:w="100" w:type="dxa"/>
            </w:tcMar>
          </w:tcPr>
          <w:p w14:paraId="38853865" w14:textId="77777777" w:rsidR="00100662" w:rsidRPr="00100662" w:rsidRDefault="00100662" w:rsidP="005E6FC4">
            <w:pPr>
              <w:pStyle w:val="Contenuto"/>
              <w:rPr>
                <w:sz w:val="18"/>
                <w:szCs w:val="18"/>
                <w:lang w:val="it" w:eastAsia="it-IT"/>
              </w:rPr>
            </w:pPr>
            <w:r w:rsidRPr="00100662">
              <w:rPr>
                <w:sz w:val="18"/>
                <w:szCs w:val="18"/>
                <w:lang w:val="it" w:eastAsia="it-IT"/>
              </w:rPr>
              <w:t>2.</w:t>
            </w:r>
          </w:p>
        </w:tc>
        <w:tc>
          <w:tcPr>
            <w:tcW w:w="3660" w:type="dxa"/>
            <w:tcMar>
              <w:top w:w="100" w:type="dxa"/>
              <w:left w:w="100" w:type="dxa"/>
              <w:bottom w:w="100" w:type="dxa"/>
              <w:right w:w="100" w:type="dxa"/>
            </w:tcMar>
          </w:tcPr>
          <w:p w14:paraId="69D13FC6" w14:textId="77777777" w:rsidR="00100662" w:rsidRPr="005E6FC4" w:rsidRDefault="00100662" w:rsidP="005E6FC4">
            <w:pPr>
              <w:pStyle w:val="Contenuto"/>
              <w:rPr>
                <w:sz w:val="20"/>
                <w:szCs w:val="20"/>
                <w:lang w:val="it" w:eastAsia="it-IT"/>
              </w:rPr>
            </w:pPr>
            <w:r w:rsidRPr="005E6FC4">
              <w:rPr>
                <w:sz w:val="20"/>
                <w:szCs w:val="20"/>
                <w:lang w:val="it" w:eastAsia="it-IT"/>
              </w:rPr>
              <w:t xml:space="preserve">Ho trovato il sito inutilmente complesso </w:t>
            </w:r>
          </w:p>
        </w:tc>
        <w:tc>
          <w:tcPr>
            <w:tcW w:w="2279" w:type="dxa"/>
            <w:shd w:val="clear" w:color="auto" w:fill="auto"/>
            <w:tcMar>
              <w:top w:w="100" w:type="dxa"/>
              <w:left w:w="100" w:type="dxa"/>
              <w:bottom w:w="100" w:type="dxa"/>
              <w:right w:w="100" w:type="dxa"/>
            </w:tcMar>
          </w:tcPr>
          <w:p w14:paraId="1B887AE7"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4</w:t>
            </w:r>
          </w:p>
        </w:tc>
        <w:tc>
          <w:tcPr>
            <w:tcW w:w="2279" w:type="dxa"/>
            <w:shd w:val="clear" w:color="auto" w:fill="auto"/>
            <w:tcMar>
              <w:top w:w="100" w:type="dxa"/>
              <w:left w:w="100" w:type="dxa"/>
              <w:bottom w:w="100" w:type="dxa"/>
              <w:right w:w="100" w:type="dxa"/>
            </w:tcMar>
          </w:tcPr>
          <w:p w14:paraId="5DDFBFF1"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1</w:t>
            </w:r>
          </w:p>
        </w:tc>
      </w:tr>
      <w:tr w:rsidR="00100662" w:rsidRPr="00100662" w14:paraId="1F5FA85D" w14:textId="77777777" w:rsidTr="00F147B2">
        <w:tc>
          <w:tcPr>
            <w:tcW w:w="811" w:type="dxa"/>
            <w:shd w:val="clear" w:color="auto" w:fill="auto"/>
            <w:tcMar>
              <w:top w:w="100" w:type="dxa"/>
              <w:left w:w="100" w:type="dxa"/>
              <w:bottom w:w="100" w:type="dxa"/>
              <w:right w:w="100" w:type="dxa"/>
            </w:tcMar>
          </w:tcPr>
          <w:p w14:paraId="26340085" w14:textId="77777777" w:rsidR="00100662" w:rsidRPr="00100662" w:rsidRDefault="00100662" w:rsidP="005E6FC4">
            <w:pPr>
              <w:pStyle w:val="Contenuto"/>
              <w:rPr>
                <w:sz w:val="18"/>
                <w:szCs w:val="18"/>
                <w:lang w:val="it" w:eastAsia="it-IT"/>
              </w:rPr>
            </w:pPr>
            <w:r w:rsidRPr="00100662">
              <w:rPr>
                <w:sz w:val="18"/>
                <w:szCs w:val="18"/>
                <w:lang w:val="it" w:eastAsia="it-IT"/>
              </w:rPr>
              <w:t>3.</w:t>
            </w:r>
          </w:p>
        </w:tc>
        <w:tc>
          <w:tcPr>
            <w:tcW w:w="3660" w:type="dxa"/>
            <w:tcMar>
              <w:top w:w="100" w:type="dxa"/>
              <w:left w:w="100" w:type="dxa"/>
              <w:bottom w:w="100" w:type="dxa"/>
              <w:right w:w="100" w:type="dxa"/>
            </w:tcMar>
          </w:tcPr>
          <w:p w14:paraId="3404B1FA" w14:textId="77777777" w:rsidR="00100662" w:rsidRPr="005E6FC4" w:rsidRDefault="00100662" w:rsidP="005E6FC4">
            <w:pPr>
              <w:pStyle w:val="Contenuto"/>
              <w:rPr>
                <w:sz w:val="20"/>
                <w:szCs w:val="20"/>
                <w:lang w:val="it" w:eastAsia="it-IT"/>
              </w:rPr>
            </w:pPr>
            <w:r w:rsidRPr="005E6FC4">
              <w:rPr>
                <w:sz w:val="20"/>
                <w:szCs w:val="20"/>
                <w:lang w:val="it" w:eastAsia="it-IT"/>
              </w:rPr>
              <w:t xml:space="preserve">Ho trovato il sito molto semplice da usare                      </w:t>
            </w:r>
          </w:p>
        </w:tc>
        <w:tc>
          <w:tcPr>
            <w:tcW w:w="2279" w:type="dxa"/>
            <w:shd w:val="clear" w:color="auto" w:fill="auto"/>
            <w:tcMar>
              <w:top w:w="100" w:type="dxa"/>
              <w:left w:w="100" w:type="dxa"/>
              <w:bottom w:w="100" w:type="dxa"/>
              <w:right w:w="100" w:type="dxa"/>
            </w:tcMar>
          </w:tcPr>
          <w:p w14:paraId="332C9E7C"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2</w:t>
            </w:r>
          </w:p>
        </w:tc>
        <w:tc>
          <w:tcPr>
            <w:tcW w:w="2279" w:type="dxa"/>
            <w:shd w:val="clear" w:color="auto" w:fill="auto"/>
            <w:tcMar>
              <w:top w:w="100" w:type="dxa"/>
              <w:left w:w="100" w:type="dxa"/>
              <w:bottom w:w="100" w:type="dxa"/>
              <w:right w:w="100" w:type="dxa"/>
            </w:tcMar>
          </w:tcPr>
          <w:p w14:paraId="51C8CCA5"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1</w:t>
            </w:r>
          </w:p>
        </w:tc>
      </w:tr>
      <w:tr w:rsidR="00100662" w:rsidRPr="00100662" w14:paraId="706CB16C" w14:textId="77777777" w:rsidTr="00F147B2">
        <w:tc>
          <w:tcPr>
            <w:tcW w:w="811" w:type="dxa"/>
            <w:shd w:val="clear" w:color="auto" w:fill="auto"/>
            <w:tcMar>
              <w:top w:w="100" w:type="dxa"/>
              <w:left w:w="100" w:type="dxa"/>
              <w:bottom w:w="100" w:type="dxa"/>
              <w:right w:w="100" w:type="dxa"/>
            </w:tcMar>
          </w:tcPr>
          <w:p w14:paraId="33CACA22" w14:textId="77777777" w:rsidR="00100662" w:rsidRPr="00100662" w:rsidRDefault="00100662" w:rsidP="005E6FC4">
            <w:pPr>
              <w:pStyle w:val="Contenuto"/>
              <w:rPr>
                <w:sz w:val="18"/>
                <w:szCs w:val="18"/>
                <w:lang w:val="it" w:eastAsia="it-IT"/>
              </w:rPr>
            </w:pPr>
            <w:r w:rsidRPr="00100662">
              <w:rPr>
                <w:sz w:val="18"/>
                <w:szCs w:val="18"/>
                <w:lang w:val="it" w:eastAsia="it-IT"/>
              </w:rPr>
              <w:t>4.</w:t>
            </w:r>
          </w:p>
        </w:tc>
        <w:tc>
          <w:tcPr>
            <w:tcW w:w="3660" w:type="dxa"/>
            <w:tcMar>
              <w:top w:w="100" w:type="dxa"/>
              <w:left w:w="100" w:type="dxa"/>
              <w:bottom w:w="100" w:type="dxa"/>
              <w:right w:w="100" w:type="dxa"/>
            </w:tcMar>
          </w:tcPr>
          <w:p w14:paraId="05B945BC" w14:textId="77777777" w:rsidR="00100662" w:rsidRPr="005E6FC4" w:rsidRDefault="00100662" w:rsidP="005E6FC4">
            <w:pPr>
              <w:pStyle w:val="Contenuto"/>
              <w:rPr>
                <w:sz w:val="20"/>
                <w:szCs w:val="20"/>
                <w:lang w:val="it" w:eastAsia="it-IT"/>
              </w:rPr>
            </w:pPr>
            <w:r w:rsidRPr="005E6FC4">
              <w:rPr>
                <w:sz w:val="20"/>
                <w:szCs w:val="20"/>
                <w:lang w:val="it" w:eastAsia="it-IT"/>
              </w:rPr>
              <w:t xml:space="preserve">Penso che avrei bisogno del supporto di una persona già in grado di utilizzare il sito </w:t>
            </w:r>
          </w:p>
        </w:tc>
        <w:tc>
          <w:tcPr>
            <w:tcW w:w="2279" w:type="dxa"/>
            <w:shd w:val="clear" w:color="auto" w:fill="auto"/>
            <w:tcMar>
              <w:top w:w="100" w:type="dxa"/>
              <w:left w:w="100" w:type="dxa"/>
              <w:bottom w:w="100" w:type="dxa"/>
              <w:right w:w="100" w:type="dxa"/>
            </w:tcMar>
          </w:tcPr>
          <w:p w14:paraId="2FB4E66F"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3</w:t>
            </w:r>
          </w:p>
        </w:tc>
        <w:tc>
          <w:tcPr>
            <w:tcW w:w="2279" w:type="dxa"/>
            <w:shd w:val="clear" w:color="auto" w:fill="auto"/>
            <w:tcMar>
              <w:top w:w="100" w:type="dxa"/>
              <w:left w:w="100" w:type="dxa"/>
              <w:bottom w:w="100" w:type="dxa"/>
              <w:right w:w="100" w:type="dxa"/>
            </w:tcMar>
          </w:tcPr>
          <w:p w14:paraId="49F8FF73"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2</w:t>
            </w:r>
          </w:p>
        </w:tc>
      </w:tr>
      <w:tr w:rsidR="00100662" w:rsidRPr="00100662" w14:paraId="433A70AA" w14:textId="77777777" w:rsidTr="00F147B2">
        <w:tc>
          <w:tcPr>
            <w:tcW w:w="811" w:type="dxa"/>
            <w:shd w:val="clear" w:color="auto" w:fill="auto"/>
            <w:tcMar>
              <w:top w:w="100" w:type="dxa"/>
              <w:left w:w="100" w:type="dxa"/>
              <w:bottom w:w="100" w:type="dxa"/>
              <w:right w:w="100" w:type="dxa"/>
            </w:tcMar>
          </w:tcPr>
          <w:p w14:paraId="14DF637D" w14:textId="77777777" w:rsidR="00100662" w:rsidRPr="00100662" w:rsidRDefault="00100662" w:rsidP="005E6FC4">
            <w:pPr>
              <w:pStyle w:val="Contenuto"/>
              <w:rPr>
                <w:sz w:val="18"/>
                <w:szCs w:val="18"/>
                <w:lang w:val="it" w:eastAsia="it-IT"/>
              </w:rPr>
            </w:pPr>
            <w:r w:rsidRPr="00100662">
              <w:rPr>
                <w:sz w:val="18"/>
                <w:szCs w:val="18"/>
                <w:lang w:val="it" w:eastAsia="it-IT"/>
              </w:rPr>
              <w:t>5.</w:t>
            </w:r>
          </w:p>
        </w:tc>
        <w:tc>
          <w:tcPr>
            <w:tcW w:w="3660" w:type="dxa"/>
            <w:tcMar>
              <w:top w:w="100" w:type="dxa"/>
              <w:left w:w="100" w:type="dxa"/>
              <w:bottom w:w="100" w:type="dxa"/>
              <w:right w:w="100" w:type="dxa"/>
            </w:tcMar>
          </w:tcPr>
          <w:p w14:paraId="58F87193" w14:textId="77777777" w:rsidR="00100662" w:rsidRPr="005E6FC4" w:rsidRDefault="00100662" w:rsidP="005E6FC4">
            <w:pPr>
              <w:pStyle w:val="Contenuto"/>
              <w:rPr>
                <w:sz w:val="20"/>
                <w:szCs w:val="20"/>
                <w:lang w:val="it" w:eastAsia="it-IT"/>
              </w:rPr>
            </w:pPr>
            <w:r w:rsidRPr="005E6FC4">
              <w:rPr>
                <w:sz w:val="20"/>
                <w:szCs w:val="20"/>
                <w:lang w:val="it" w:eastAsia="it-IT"/>
              </w:rPr>
              <w:t>Ho trovato le varie funzionalità del sito bene integrate</w:t>
            </w:r>
          </w:p>
        </w:tc>
        <w:tc>
          <w:tcPr>
            <w:tcW w:w="2279" w:type="dxa"/>
            <w:shd w:val="clear" w:color="auto" w:fill="auto"/>
            <w:tcMar>
              <w:top w:w="100" w:type="dxa"/>
              <w:left w:w="100" w:type="dxa"/>
              <w:bottom w:w="100" w:type="dxa"/>
              <w:right w:w="100" w:type="dxa"/>
            </w:tcMar>
          </w:tcPr>
          <w:p w14:paraId="4E29F2F6"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3</w:t>
            </w:r>
          </w:p>
        </w:tc>
        <w:tc>
          <w:tcPr>
            <w:tcW w:w="2279" w:type="dxa"/>
            <w:shd w:val="clear" w:color="auto" w:fill="auto"/>
            <w:tcMar>
              <w:top w:w="100" w:type="dxa"/>
              <w:left w:w="100" w:type="dxa"/>
              <w:bottom w:w="100" w:type="dxa"/>
              <w:right w:w="100" w:type="dxa"/>
            </w:tcMar>
          </w:tcPr>
          <w:p w14:paraId="3A5AAA0C"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2</w:t>
            </w:r>
          </w:p>
        </w:tc>
      </w:tr>
      <w:tr w:rsidR="00100662" w:rsidRPr="00100662" w14:paraId="39C168A6" w14:textId="77777777" w:rsidTr="00F147B2">
        <w:tc>
          <w:tcPr>
            <w:tcW w:w="811" w:type="dxa"/>
            <w:shd w:val="clear" w:color="auto" w:fill="auto"/>
            <w:tcMar>
              <w:top w:w="100" w:type="dxa"/>
              <w:left w:w="100" w:type="dxa"/>
              <w:bottom w:w="100" w:type="dxa"/>
              <w:right w:w="100" w:type="dxa"/>
            </w:tcMar>
          </w:tcPr>
          <w:p w14:paraId="34010F96" w14:textId="77777777" w:rsidR="00100662" w:rsidRPr="00100662" w:rsidRDefault="00100662" w:rsidP="005E6FC4">
            <w:pPr>
              <w:pStyle w:val="Contenuto"/>
              <w:rPr>
                <w:sz w:val="18"/>
                <w:szCs w:val="18"/>
                <w:lang w:val="it" w:eastAsia="it-IT"/>
              </w:rPr>
            </w:pPr>
            <w:r w:rsidRPr="00100662">
              <w:rPr>
                <w:sz w:val="18"/>
                <w:szCs w:val="18"/>
                <w:lang w:val="it" w:eastAsia="it-IT"/>
              </w:rPr>
              <w:t>6.</w:t>
            </w:r>
          </w:p>
        </w:tc>
        <w:tc>
          <w:tcPr>
            <w:tcW w:w="3660" w:type="dxa"/>
            <w:tcMar>
              <w:top w:w="100" w:type="dxa"/>
              <w:left w:w="100" w:type="dxa"/>
              <w:bottom w:w="100" w:type="dxa"/>
              <w:right w:w="100" w:type="dxa"/>
            </w:tcMar>
          </w:tcPr>
          <w:p w14:paraId="27BFC190" w14:textId="77777777" w:rsidR="00100662" w:rsidRPr="005E6FC4" w:rsidRDefault="00100662" w:rsidP="005E6FC4">
            <w:pPr>
              <w:pStyle w:val="Contenuto"/>
              <w:rPr>
                <w:sz w:val="20"/>
                <w:szCs w:val="20"/>
                <w:lang w:val="it" w:eastAsia="it-IT"/>
              </w:rPr>
            </w:pPr>
            <w:r w:rsidRPr="005E6FC4">
              <w:rPr>
                <w:sz w:val="20"/>
                <w:szCs w:val="20"/>
                <w:lang w:val="it" w:eastAsia="it-IT"/>
              </w:rPr>
              <w:t xml:space="preserve">Ho trovato incoerenze tra le varie funzionalità del sito </w:t>
            </w:r>
          </w:p>
        </w:tc>
        <w:tc>
          <w:tcPr>
            <w:tcW w:w="2279" w:type="dxa"/>
            <w:shd w:val="clear" w:color="auto" w:fill="auto"/>
            <w:tcMar>
              <w:top w:w="100" w:type="dxa"/>
              <w:left w:w="100" w:type="dxa"/>
              <w:bottom w:w="100" w:type="dxa"/>
              <w:right w:w="100" w:type="dxa"/>
            </w:tcMar>
          </w:tcPr>
          <w:p w14:paraId="02718383"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4</w:t>
            </w:r>
          </w:p>
        </w:tc>
        <w:tc>
          <w:tcPr>
            <w:tcW w:w="2279" w:type="dxa"/>
            <w:shd w:val="clear" w:color="auto" w:fill="auto"/>
            <w:tcMar>
              <w:top w:w="100" w:type="dxa"/>
              <w:left w:w="100" w:type="dxa"/>
              <w:bottom w:w="100" w:type="dxa"/>
              <w:right w:w="100" w:type="dxa"/>
            </w:tcMar>
          </w:tcPr>
          <w:p w14:paraId="57CEF608"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1</w:t>
            </w:r>
          </w:p>
        </w:tc>
      </w:tr>
      <w:tr w:rsidR="00100662" w:rsidRPr="00100662" w14:paraId="745500BA" w14:textId="77777777" w:rsidTr="00F147B2">
        <w:tc>
          <w:tcPr>
            <w:tcW w:w="811" w:type="dxa"/>
            <w:shd w:val="clear" w:color="auto" w:fill="auto"/>
            <w:tcMar>
              <w:top w:w="100" w:type="dxa"/>
              <w:left w:w="100" w:type="dxa"/>
              <w:bottom w:w="100" w:type="dxa"/>
              <w:right w:w="100" w:type="dxa"/>
            </w:tcMar>
          </w:tcPr>
          <w:p w14:paraId="4BD88DAF" w14:textId="77777777" w:rsidR="00100662" w:rsidRPr="00100662" w:rsidRDefault="00100662" w:rsidP="005E6FC4">
            <w:pPr>
              <w:pStyle w:val="Contenuto"/>
              <w:rPr>
                <w:sz w:val="18"/>
                <w:szCs w:val="18"/>
                <w:lang w:val="it" w:eastAsia="it-IT"/>
              </w:rPr>
            </w:pPr>
            <w:r w:rsidRPr="00100662">
              <w:rPr>
                <w:sz w:val="18"/>
                <w:szCs w:val="18"/>
                <w:lang w:val="it" w:eastAsia="it-IT"/>
              </w:rPr>
              <w:t>7.</w:t>
            </w:r>
          </w:p>
        </w:tc>
        <w:tc>
          <w:tcPr>
            <w:tcW w:w="3660" w:type="dxa"/>
            <w:tcMar>
              <w:top w:w="100" w:type="dxa"/>
              <w:left w:w="100" w:type="dxa"/>
              <w:bottom w:w="100" w:type="dxa"/>
              <w:right w:w="100" w:type="dxa"/>
            </w:tcMar>
          </w:tcPr>
          <w:p w14:paraId="4DC04332" w14:textId="77777777" w:rsidR="00100662" w:rsidRPr="005E6FC4" w:rsidRDefault="00100662" w:rsidP="005E6FC4">
            <w:pPr>
              <w:pStyle w:val="Contenuto"/>
              <w:rPr>
                <w:sz w:val="20"/>
                <w:szCs w:val="20"/>
                <w:lang w:val="it" w:eastAsia="it-IT"/>
              </w:rPr>
            </w:pPr>
            <w:r w:rsidRPr="005E6FC4">
              <w:rPr>
                <w:sz w:val="20"/>
                <w:szCs w:val="20"/>
                <w:lang w:val="it" w:eastAsia="it-IT"/>
              </w:rPr>
              <w:t xml:space="preserve">Penso che la maggior parte delle persone possano imparare ad utilizzare il sito facilmente </w:t>
            </w:r>
          </w:p>
        </w:tc>
        <w:tc>
          <w:tcPr>
            <w:tcW w:w="2279" w:type="dxa"/>
            <w:shd w:val="clear" w:color="auto" w:fill="auto"/>
            <w:tcMar>
              <w:top w:w="100" w:type="dxa"/>
              <w:left w:w="100" w:type="dxa"/>
              <w:bottom w:w="100" w:type="dxa"/>
              <w:right w:w="100" w:type="dxa"/>
            </w:tcMar>
          </w:tcPr>
          <w:p w14:paraId="63DEC016"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4</w:t>
            </w:r>
          </w:p>
        </w:tc>
        <w:tc>
          <w:tcPr>
            <w:tcW w:w="2279" w:type="dxa"/>
            <w:shd w:val="clear" w:color="auto" w:fill="auto"/>
            <w:tcMar>
              <w:top w:w="100" w:type="dxa"/>
              <w:left w:w="100" w:type="dxa"/>
              <w:bottom w:w="100" w:type="dxa"/>
              <w:right w:w="100" w:type="dxa"/>
            </w:tcMar>
          </w:tcPr>
          <w:p w14:paraId="737BED8C"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3</w:t>
            </w:r>
          </w:p>
        </w:tc>
      </w:tr>
      <w:tr w:rsidR="00100662" w:rsidRPr="00100662" w14:paraId="3EDF6B6B" w14:textId="77777777" w:rsidTr="00F147B2">
        <w:tc>
          <w:tcPr>
            <w:tcW w:w="811" w:type="dxa"/>
            <w:shd w:val="clear" w:color="auto" w:fill="auto"/>
            <w:tcMar>
              <w:top w:w="100" w:type="dxa"/>
              <w:left w:w="100" w:type="dxa"/>
              <w:bottom w:w="100" w:type="dxa"/>
              <w:right w:w="100" w:type="dxa"/>
            </w:tcMar>
          </w:tcPr>
          <w:p w14:paraId="7C09DCEC" w14:textId="77777777" w:rsidR="00100662" w:rsidRPr="00100662" w:rsidRDefault="00100662" w:rsidP="005E6FC4">
            <w:pPr>
              <w:pStyle w:val="Contenuto"/>
              <w:rPr>
                <w:sz w:val="18"/>
                <w:szCs w:val="18"/>
                <w:lang w:val="it" w:eastAsia="it-IT"/>
              </w:rPr>
            </w:pPr>
            <w:r w:rsidRPr="00100662">
              <w:rPr>
                <w:sz w:val="18"/>
                <w:szCs w:val="18"/>
                <w:lang w:val="it" w:eastAsia="it-IT"/>
              </w:rPr>
              <w:t>8.</w:t>
            </w:r>
          </w:p>
        </w:tc>
        <w:tc>
          <w:tcPr>
            <w:tcW w:w="3660" w:type="dxa"/>
            <w:tcMar>
              <w:top w:w="100" w:type="dxa"/>
              <w:left w:w="100" w:type="dxa"/>
              <w:bottom w:w="100" w:type="dxa"/>
              <w:right w:w="100" w:type="dxa"/>
            </w:tcMar>
          </w:tcPr>
          <w:p w14:paraId="216D4598" w14:textId="77777777" w:rsidR="00100662" w:rsidRPr="005E6FC4" w:rsidRDefault="00100662" w:rsidP="005E6FC4">
            <w:pPr>
              <w:pStyle w:val="Contenuto"/>
              <w:rPr>
                <w:sz w:val="20"/>
                <w:szCs w:val="20"/>
                <w:lang w:val="it" w:eastAsia="it-IT"/>
              </w:rPr>
            </w:pPr>
            <w:r w:rsidRPr="005E6FC4">
              <w:rPr>
                <w:sz w:val="20"/>
                <w:szCs w:val="20"/>
                <w:lang w:val="it" w:eastAsia="it-IT"/>
              </w:rPr>
              <w:t xml:space="preserve">Ho trovato il sito molto difficile da utilizzare    </w:t>
            </w:r>
          </w:p>
        </w:tc>
        <w:tc>
          <w:tcPr>
            <w:tcW w:w="2279" w:type="dxa"/>
            <w:shd w:val="clear" w:color="auto" w:fill="auto"/>
            <w:tcMar>
              <w:top w:w="100" w:type="dxa"/>
              <w:left w:w="100" w:type="dxa"/>
              <w:bottom w:w="100" w:type="dxa"/>
              <w:right w:w="100" w:type="dxa"/>
            </w:tcMar>
          </w:tcPr>
          <w:p w14:paraId="7813956F"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3</w:t>
            </w:r>
          </w:p>
        </w:tc>
        <w:tc>
          <w:tcPr>
            <w:tcW w:w="2279" w:type="dxa"/>
            <w:shd w:val="clear" w:color="auto" w:fill="auto"/>
            <w:tcMar>
              <w:top w:w="100" w:type="dxa"/>
              <w:left w:w="100" w:type="dxa"/>
              <w:bottom w:w="100" w:type="dxa"/>
              <w:right w:w="100" w:type="dxa"/>
            </w:tcMar>
          </w:tcPr>
          <w:p w14:paraId="2258AC87"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2</w:t>
            </w:r>
          </w:p>
        </w:tc>
      </w:tr>
      <w:tr w:rsidR="00100662" w:rsidRPr="00100662" w14:paraId="349C6103" w14:textId="77777777" w:rsidTr="00F147B2">
        <w:tc>
          <w:tcPr>
            <w:tcW w:w="811" w:type="dxa"/>
            <w:shd w:val="clear" w:color="auto" w:fill="auto"/>
            <w:tcMar>
              <w:top w:w="100" w:type="dxa"/>
              <w:left w:w="100" w:type="dxa"/>
              <w:bottom w:w="100" w:type="dxa"/>
              <w:right w:w="100" w:type="dxa"/>
            </w:tcMar>
          </w:tcPr>
          <w:p w14:paraId="1C28C070" w14:textId="77777777" w:rsidR="00100662" w:rsidRPr="00100662" w:rsidRDefault="00100662" w:rsidP="005E6FC4">
            <w:pPr>
              <w:pStyle w:val="Contenuto"/>
              <w:rPr>
                <w:sz w:val="18"/>
                <w:szCs w:val="18"/>
                <w:lang w:val="it" w:eastAsia="it-IT"/>
              </w:rPr>
            </w:pPr>
            <w:r w:rsidRPr="00100662">
              <w:rPr>
                <w:sz w:val="18"/>
                <w:szCs w:val="18"/>
                <w:lang w:val="it" w:eastAsia="it-IT"/>
              </w:rPr>
              <w:t>9.</w:t>
            </w:r>
          </w:p>
        </w:tc>
        <w:tc>
          <w:tcPr>
            <w:tcW w:w="3660" w:type="dxa"/>
            <w:tcMar>
              <w:top w:w="100" w:type="dxa"/>
              <w:left w:w="100" w:type="dxa"/>
              <w:bottom w:w="100" w:type="dxa"/>
              <w:right w:w="100" w:type="dxa"/>
            </w:tcMar>
          </w:tcPr>
          <w:p w14:paraId="626B56FC" w14:textId="77777777" w:rsidR="00100662" w:rsidRPr="005E6FC4" w:rsidRDefault="00100662" w:rsidP="005E6FC4">
            <w:pPr>
              <w:pStyle w:val="Contenuto"/>
              <w:rPr>
                <w:sz w:val="20"/>
                <w:szCs w:val="20"/>
                <w:lang w:val="it" w:eastAsia="it-IT"/>
              </w:rPr>
            </w:pPr>
            <w:r w:rsidRPr="005E6FC4">
              <w:rPr>
                <w:sz w:val="20"/>
                <w:szCs w:val="20"/>
                <w:lang w:val="it" w:eastAsia="it-IT"/>
              </w:rPr>
              <w:t>Mi sono sentito a mio agio nell'utilizzare il sito</w:t>
            </w:r>
          </w:p>
        </w:tc>
        <w:tc>
          <w:tcPr>
            <w:tcW w:w="2279" w:type="dxa"/>
            <w:shd w:val="clear" w:color="auto" w:fill="auto"/>
            <w:tcMar>
              <w:top w:w="100" w:type="dxa"/>
              <w:left w:w="100" w:type="dxa"/>
              <w:bottom w:w="100" w:type="dxa"/>
              <w:right w:w="100" w:type="dxa"/>
            </w:tcMar>
          </w:tcPr>
          <w:p w14:paraId="4AF4FAA1"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4</w:t>
            </w:r>
          </w:p>
        </w:tc>
        <w:tc>
          <w:tcPr>
            <w:tcW w:w="2279" w:type="dxa"/>
            <w:shd w:val="clear" w:color="auto" w:fill="auto"/>
            <w:tcMar>
              <w:top w:w="100" w:type="dxa"/>
              <w:left w:w="100" w:type="dxa"/>
              <w:bottom w:w="100" w:type="dxa"/>
              <w:right w:w="100" w:type="dxa"/>
            </w:tcMar>
          </w:tcPr>
          <w:p w14:paraId="333FE0B5"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3</w:t>
            </w:r>
          </w:p>
        </w:tc>
      </w:tr>
      <w:tr w:rsidR="00100662" w:rsidRPr="00100662" w14:paraId="60C26676" w14:textId="77777777" w:rsidTr="00F147B2">
        <w:tc>
          <w:tcPr>
            <w:tcW w:w="811" w:type="dxa"/>
            <w:shd w:val="clear" w:color="auto" w:fill="auto"/>
            <w:tcMar>
              <w:top w:w="100" w:type="dxa"/>
              <w:left w:w="100" w:type="dxa"/>
              <w:bottom w:w="100" w:type="dxa"/>
              <w:right w:w="100" w:type="dxa"/>
            </w:tcMar>
          </w:tcPr>
          <w:p w14:paraId="6E428116" w14:textId="77777777" w:rsidR="00100662" w:rsidRPr="00100662" w:rsidRDefault="00100662" w:rsidP="005E6FC4">
            <w:pPr>
              <w:pStyle w:val="Contenuto"/>
              <w:rPr>
                <w:sz w:val="18"/>
                <w:szCs w:val="18"/>
                <w:lang w:val="it" w:eastAsia="it-IT"/>
              </w:rPr>
            </w:pPr>
            <w:r w:rsidRPr="00100662">
              <w:rPr>
                <w:sz w:val="18"/>
                <w:szCs w:val="18"/>
                <w:lang w:val="it" w:eastAsia="it-IT"/>
              </w:rPr>
              <w:t>10.</w:t>
            </w:r>
          </w:p>
        </w:tc>
        <w:tc>
          <w:tcPr>
            <w:tcW w:w="3660" w:type="dxa"/>
            <w:tcMar>
              <w:top w:w="100" w:type="dxa"/>
              <w:left w:w="100" w:type="dxa"/>
              <w:bottom w:w="100" w:type="dxa"/>
              <w:right w:w="100" w:type="dxa"/>
            </w:tcMar>
          </w:tcPr>
          <w:p w14:paraId="085F1066" w14:textId="77777777" w:rsidR="00100662" w:rsidRPr="005E6FC4" w:rsidRDefault="00100662" w:rsidP="005E6FC4">
            <w:pPr>
              <w:pStyle w:val="Contenuto"/>
              <w:rPr>
                <w:sz w:val="20"/>
                <w:szCs w:val="20"/>
                <w:lang w:val="it" w:eastAsia="it-IT"/>
              </w:rPr>
            </w:pPr>
            <w:r w:rsidRPr="005E6FC4">
              <w:rPr>
                <w:sz w:val="20"/>
                <w:szCs w:val="20"/>
                <w:lang w:val="it" w:eastAsia="it-IT"/>
              </w:rPr>
              <w:t xml:space="preserve">Ho avuto bisogno di imparare molti processi prima di riuscire ad utilizzare al meglio il sito </w:t>
            </w:r>
          </w:p>
        </w:tc>
        <w:tc>
          <w:tcPr>
            <w:tcW w:w="2279" w:type="dxa"/>
            <w:shd w:val="clear" w:color="auto" w:fill="auto"/>
            <w:tcMar>
              <w:top w:w="100" w:type="dxa"/>
              <w:left w:w="100" w:type="dxa"/>
              <w:bottom w:w="100" w:type="dxa"/>
              <w:right w:w="100" w:type="dxa"/>
            </w:tcMar>
          </w:tcPr>
          <w:p w14:paraId="4204BFA5"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3</w:t>
            </w:r>
          </w:p>
        </w:tc>
        <w:tc>
          <w:tcPr>
            <w:tcW w:w="2279" w:type="dxa"/>
            <w:shd w:val="clear" w:color="auto" w:fill="auto"/>
            <w:tcMar>
              <w:top w:w="100" w:type="dxa"/>
              <w:left w:w="100" w:type="dxa"/>
              <w:bottom w:w="100" w:type="dxa"/>
              <w:right w:w="100" w:type="dxa"/>
            </w:tcMar>
          </w:tcPr>
          <w:p w14:paraId="4B38E552"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2</w:t>
            </w:r>
          </w:p>
        </w:tc>
      </w:tr>
      <w:tr w:rsidR="00100662" w:rsidRPr="00100662" w14:paraId="69BC3B00" w14:textId="77777777" w:rsidTr="00F147B2">
        <w:trPr>
          <w:trHeight w:val="380"/>
        </w:trPr>
        <w:tc>
          <w:tcPr>
            <w:tcW w:w="6750" w:type="dxa"/>
            <w:gridSpan w:val="3"/>
            <w:shd w:val="clear" w:color="auto" w:fill="F3F3F3"/>
            <w:tcMar>
              <w:top w:w="100" w:type="dxa"/>
              <w:left w:w="100" w:type="dxa"/>
              <w:bottom w:w="100" w:type="dxa"/>
              <w:right w:w="100" w:type="dxa"/>
            </w:tcMar>
          </w:tcPr>
          <w:p w14:paraId="1CE19762" w14:textId="77777777" w:rsidR="00100662" w:rsidRPr="005E6FC4" w:rsidRDefault="00100662" w:rsidP="005E6FC4">
            <w:pPr>
              <w:pStyle w:val="Contenuto"/>
              <w:rPr>
                <w:sz w:val="20"/>
                <w:szCs w:val="20"/>
                <w:lang w:val="it" w:eastAsia="it-IT"/>
              </w:rPr>
            </w:pPr>
            <w:r w:rsidRPr="005E6FC4">
              <w:rPr>
                <w:sz w:val="20"/>
                <w:szCs w:val="20"/>
                <w:lang w:val="it" w:eastAsia="it-IT"/>
              </w:rPr>
              <w:t>Valutazione totale</w:t>
            </w:r>
          </w:p>
        </w:tc>
        <w:tc>
          <w:tcPr>
            <w:tcW w:w="2279" w:type="dxa"/>
            <w:shd w:val="clear" w:color="auto" w:fill="F3F3F3"/>
            <w:tcMar>
              <w:top w:w="100" w:type="dxa"/>
              <w:left w:w="100" w:type="dxa"/>
              <w:bottom w:w="100" w:type="dxa"/>
              <w:right w:w="100" w:type="dxa"/>
            </w:tcMar>
          </w:tcPr>
          <w:p w14:paraId="15794E44" w14:textId="77777777" w:rsidR="00100662" w:rsidRPr="005E6FC4" w:rsidRDefault="00100662" w:rsidP="005E6FC4">
            <w:pPr>
              <w:pStyle w:val="Contenuto"/>
              <w:rPr>
                <w:sz w:val="20"/>
                <w:szCs w:val="20"/>
                <w:lang w:val="it" w:eastAsia="it-IT"/>
              </w:rPr>
            </w:pPr>
            <w:r w:rsidRPr="005E6FC4">
              <w:rPr>
                <w:sz w:val="20"/>
                <w:szCs w:val="20"/>
                <w:lang w:val="it" w:eastAsia="it-IT"/>
              </w:rPr>
              <w:t>47,5</w:t>
            </w:r>
          </w:p>
        </w:tc>
      </w:tr>
    </w:tbl>
    <w:p w14:paraId="753066F5" w14:textId="77777777" w:rsidR="00100662" w:rsidRPr="00100662" w:rsidRDefault="00100662" w:rsidP="005E6FC4">
      <w:pPr>
        <w:pStyle w:val="Contenuto"/>
        <w:rPr>
          <w:color w:val="1155CC"/>
          <w:sz w:val="22"/>
          <w:lang w:val="it" w:eastAsia="it-IT"/>
        </w:rPr>
      </w:pPr>
    </w:p>
    <w:p w14:paraId="6EFC58B3" w14:textId="4A94F07A" w:rsidR="005E6FC4" w:rsidRDefault="005E6FC4" w:rsidP="005E6FC4">
      <w:pPr>
        <w:pStyle w:val="Contenuto"/>
        <w:rPr>
          <w:color w:val="1155CC"/>
          <w:sz w:val="22"/>
          <w:lang w:val="it" w:eastAsia="it-IT"/>
        </w:rPr>
      </w:pPr>
    </w:p>
    <w:p w14:paraId="4EDA67BD" w14:textId="2BCA9B52" w:rsidR="005E6FC4" w:rsidRDefault="005E6FC4" w:rsidP="005E6FC4">
      <w:pPr>
        <w:pStyle w:val="Contenuto"/>
        <w:pBdr>
          <w:bottom w:val="single" w:sz="4" w:space="1" w:color="auto"/>
        </w:pBdr>
        <w:rPr>
          <w:color w:val="1155CC"/>
          <w:sz w:val="22"/>
          <w:lang w:val="it" w:eastAsia="it-IT"/>
        </w:rPr>
      </w:pPr>
    </w:p>
    <w:p w14:paraId="16B57494" w14:textId="4A4618CC" w:rsidR="005E6FC4" w:rsidRDefault="005E6FC4" w:rsidP="005E6FC4">
      <w:pPr>
        <w:pStyle w:val="Contenuto"/>
        <w:rPr>
          <w:color w:val="1155CC"/>
          <w:sz w:val="22"/>
          <w:lang w:val="it" w:eastAsia="it-IT"/>
        </w:rPr>
      </w:pPr>
    </w:p>
    <w:p w14:paraId="7E322B70" w14:textId="65B96604" w:rsidR="005E6FC4" w:rsidRDefault="005E6FC4" w:rsidP="005E6FC4">
      <w:pPr>
        <w:pStyle w:val="Contenuto"/>
        <w:rPr>
          <w:color w:val="1155CC"/>
          <w:sz w:val="22"/>
          <w:lang w:val="it" w:eastAsia="it-IT"/>
        </w:rPr>
      </w:pPr>
    </w:p>
    <w:p w14:paraId="148B8AE3" w14:textId="485BDB5D" w:rsidR="005E6FC4" w:rsidRDefault="005E6FC4" w:rsidP="005E6FC4">
      <w:pPr>
        <w:pStyle w:val="Contenuto"/>
        <w:rPr>
          <w:color w:val="1155CC"/>
          <w:sz w:val="22"/>
          <w:lang w:val="it" w:eastAsia="it-IT"/>
        </w:rPr>
      </w:pPr>
    </w:p>
    <w:p w14:paraId="06FB61C5" w14:textId="74E27404" w:rsidR="005E6FC4" w:rsidRDefault="005E6FC4" w:rsidP="005E6FC4">
      <w:pPr>
        <w:pStyle w:val="Contenuto"/>
        <w:rPr>
          <w:color w:val="1155CC"/>
          <w:sz w:val="22"/>
          <w:lang w:val="it" w:eastAsia="it-IT"/>
        </w:rPr>
      </w:pPr>
    </w:p>
    <w:p w14:paraId="2E89B929" w14:textId="74912F89" w:rsidR="005E6FC4" w:rsidRDefault="005E6FC4" w:rsidP="005E6FC4">
      <w:pPr>
        <w:pStyle w:val="Contenuto"/>
        <w:rPr>
          <w:color w:val="1155CC"/>
          <w:sz w:val="22"/>
          <w:lang w:val="it" w:eastAsia="it-IT"/>
        </w:rPr>
      </w:pPr>
    </w:p>
    <w:p w14:paraId="00D98C37" w14:textId="34E4CDC2" w:rsidR="005E6FC4" w:rsidRDefault="005E6FC4" w:rsidP="005E6FC4">
      <w:pPr>
        <w:pStyle w:val="Contenuto"/>
        <w:rPr>
          <w:color w:val="1155CC"/>
          <w:sz w:val="22"/>
          <w:lang w:val="it" w:eastAsia="it-IT"/>
        </w:rPr>
      </w:pPr>
    </w:p>
    <w:p w14:paraId="48B652A9" w14:textId="158DF1CE" w:rsidR="005E6FC4" w:rsidRDefault="005E6FC4" w:rsidP="005E6FC4">
      <w:pPr>
        <w:pStyle w:val="Contenuto"/>
        <w:rPr>
          <w:color w:val="1155CC"/>
          <w:sz w:val="22"/>
          <w:lang w:val="it" w:eastAsia="it-IT"/>
        </w:rPr>
      </w:pPr>
    </w:p>
    <w:p w14:paraId="018223E3" w14:textId="78A769D8" w:rsidR="005E6FC4" w:rsidRDefault="005E6FC4" w:rsidP="005E6FC4">
      <w:pPr>
        <w:pStyle w:val="Contenuto"/>
        <w:rPr>
          <w:color w:val="1155CC"/>
          <w:sz w:val="22"/>
          <w:lang w:val="it" w:eastAsia="it-IT"/>
        </w:rPr>
      </w:pPr>
    </w:p>
    <w:p w14:paraId="49946E05" w14:textId="77777777" w:rsidR="005E6FC4" w:rsidRPr="00100662" w:rsidRDefault="005E6FC4" w:rsidP="005E6FC4">
      <w:pPr>
        <w:pStyle w:val="Contenuto"/>
        <w:rPr>
          <w:color w:val="1155CC"/>
          <w:sz w:val="22"/>
          <w:lang w:val="it" w:eastAsia="it-IT"/>
        </w:rPr>
      </w:pPr>
    </w:p>
    <w:p w14:paraId="347FC0BB" w14:textId="77777777" w:rsidR="00100662" w:rsidRPr="00100662" w:rsidRDefault="00100662" w:rsidP="005E6FC4">
      <w:pPr>
        <w:pStyle w:val="Contenuto"/>
        <w:pBdr>
          <w:top w:val="single" w:sz="4" w:space="1" w:color="auto"/>
        </w:pBdr>
        <w:rPr>
          <w:color w:val="1155CC"/>
          <w:sz w:val="22"/>
          <w:lang w:val="it" w:eastAsia="it-IT"/>
        </w:rPr>
      </w:pPr>
    </w:p>
    <w:p w14:paraId="24119150" w14:textId="77777777" w:rsidR="00100662" w:rsidRPr="00100662" w:rsidRDefault="00100662" w:rsidP="005E6FC4">
      <w:pPr>
        <w:pStyle w:val="Contenuto"/>
        <w:ind w:left="720"/>
        <w:rPr>
          <w:lang w:val="it" w:eastAsia="it-IT"/>
        </w:rPr>
      </w:pPr>
      <w:r w:rsidRPr="00100662">
        <w:rPr>
          <w:lang w:val="it" w:eastAsia="it-IT"/>
        </w:rPr>
        <w:t>Tabella di calcolo delle valutazioni del SUS – Partecipante n.5</w:t>
      </w:r>
    </w:p>
    <w:p w14:paraId="51007990" w14:textId="77777777" w:rsidR="00100662" w:rsidRPr="005E6FC4" w:rsidRDefault="00100662" w:rsidP="005E6FC4">
      <w:pPr>
        <w:pStyle w:val="Contenuto"/>
        <w:ind w:left="1440"/>
        <w:rPr>
          <w:sz w:val="24"/>
          <w:szCs w:val="20"/>
          <w:lang w:val="it" w:eastAsia="it-IT"/>
        </w:rPr>
      </w:pPr>
      <w:r w:rsidRPr="005E6FC4">
        <w:rPr>
          <w:sz w:val="24"/>
          <w:szCs w:val="20"/>
          <w:lang w:val="it" w:eastAsia="it-IT"/>
        </w:rPr>
        <w:t>Inizio:</w:t>
      </w:r>
      <w:r w:rsidRPr="005E6FC4">
        <w:rPr>
          <w:sz w:val="24"/>
          <w:szCs w:val="20"/>
          <w:lang w:val="it" w:eastAsia="it-IT"/>
        </w:rPr>
        <w:tab/>
        <w:t>13.26</w:t>
      </w:r>
      <w:r w:rsidRPr="005E6FC4">
        <w:rPr>
          <w:sz w:val="24"/>
          <w:szCs w:val="20"/>
          <w:lang w:val="it" w:eastAsia="it-IT"/>
        </w:rPr>
        <w:tab/>
        <w:t>Fine:</w:t>
      </w:r>
      <w:r w:rsidRPr="005E6FC4">
        <w:rPr>
          <w:sz w:val="24"/>
          <w:szCs w:val="20"/>
          <w:lang w:val="it" w:eastAsia="it-IT"/>
        </w:rPr>
        <w:tab/>
        <w:t>13.27</w:t>
      </w:r>
    </w:p>
    <w:p w14:paraId="1A445870" w14:textId="77777777" w:rsidR="00100662" w:rsidRPr="00100662" w:rsidRDefault="00100662" w:rsidP="005E6FC4">
      <w:pPr>
        <w:pStyle w:val="Contenuto"/>
        <w:rPr>
          <w:lang w:val="it" w:eastAsia="it-IT"/>
        </w:rPr>
      </w:pPr>
    </w:p>
    <w:tbl>
      <w:tblPr>
        <w:tblW w:w="902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811"/>
        <w:gridCol w:w="3660"/>
        <w:gridCol w:w="2279"/>
        <w:gridCol w:w="2279"/>
      </w:tblGrid>
      <w:tr w:rsidR="00100662" w:rsidRPr="00100662" w14:paraId="0295A4C6" w14:textId="77777777" w:rsidTr="00F147B2">
        <w:trPr>
          <w:trHeight w:val="440"/>
        </w:trPr>
        <w:tc>
          <w:tcPr>
            <w:tcW w:w="4471" w:type="dxa"/>
            <w:gridSpan w:val="2"/>
            <w:shd w:val="clear" w:color="auto" w:fill="auto"/>
            <w:tcMar>
              <w:top w:w="100" w:type="dxa"/>
              <w:left w:w="100" w:type="dxa"/>
              <w:bottom w:w="100" w:type="dxa"/>
              <w:right w:w="100" w:type="dxa"/>
            </w:tcMar>
          </w:tcPr>
          <w:p w14:paraId="4B019355" w14:textId="77777777" w:rsidR="00100662" w:rsidRPr="005E6FC4" w:rsidRDefault="00100662" w:rsidP="005E6FC4">
            <w:pPr>
              <w:pStyle w:val="Contenuto"/>
              <w:rPr>
                <w:sz w:val="20"/>
                <w:szCs w:val="20"/>
                <w:lang w:val="it" w:eastAsia="it-IT"/>
              </w:rPr>
            </w:pPr>
            <w:r w:rsidRPr="005E6FC4">
              <w:rPr>
                <w:sz w:val="20"/>
                <w:szCs w:val="20"/>
                <w:lang w:val="it" w:eastAsia="it-IT"/>
              </w:rPr>
              <w:t>Domande</w:t>
            </w:r>
          </w:p>
        </w:tc>
        <w:tc>
          <w:tcPr>
            <w:tcW w:w="2279" w:type="dxa"/>
            <w:shd w:val="clear" w:color="auto" w:fill="auto"/>
            <w:tcMar>
              <w:top w:w="100" w:type="dxa"/>
              <w:left w:w="100" w:type="dxa"/>
              <w:bottom w:w="100" w:type="dxa"/>
              <w:right w:w="100" w:type="dxa"/>
            </w:tcMar>
          </w:tcPr>
          <w:p w14:paraId="167E0B22" w14:textId="77777777" w:rsidR="00100662" w:rsidRPr="005E6FC4" w:rsidRDefault="00100662" w:rsidP="005E6FC4">
            <w:pPr>
              <w:pStyle w:val="Contenuto"/>
              <w:rPr>
                <w:sz w:val="20"/>
                <w:szCs w:val="20"/>
                <w:lang w:val="it" w:eastAsia="it-IT"/>
              </w:rPr>
            </w:pPr>
            <w:r w:rsidRPr="005E6FC4">
              <w:rPr>
                <w:sz w:val="20"/>
                <w:szCs w:val="20"/>
                <w:lang w:val="it" w:eastAsia="it-IT"/>
              </w:rPr>
              <w:t>Voto del partecipante</w:t>
            </w:r>
          </w:p>
        </w:tc>
        <w:tc>
          <w:tcPr>
            <w:tcW w:w="2279" w:type="dxa"/>
            <w:shd w:val="clear" w:color="auto" w:fill="auto"/>
            <w:tcMar>
              <w:top w:w="100" w:type="dxa"/>
              <w:left w:w="100" w:type="dxa"/>
              <w:bottom w:w="100" w:type="dxa"/>
              <w:right w:w="100" w:type="dxa"/>
            </w:tcMar>
          </w:tcPr>
          <w:p w14:paraId="7C7DD65D" w14:textId="77777777" w:rsidR="00100662" w:rsidRPr="005E6FC4" w:rsidRDefault="00100662" w:rsidP="005E6FC4">
            <w:pPr>
              <w:pStyle w:val="Contenuto"/>
              <w:rPr>
                <w:sz w:val="20"/>
                <w:szCs w:val="20"/>
                <w:lang w:val="it" w:eastAsia="it-IT"/>
              </w:rPr>
            </w:pPr>
            <w:r w:rsidRPr="005E6FC4">
              <w:rPr>
                <w:sz w:val="20"/>
                <w:szCs w:val="20"/>
                <w:lang w:val="it" w:eastAsia="it-IT"/>
              </w:rPr>
              <w:t>Punteggio risultante</w:t>
            </w:r>
          </w:p>
        </w:tc>
      </w:tr>
      <w:tr w:rsidR="00100662" w:rsidRPr="00100662" w14:paraId="21F8AB2C" w14:textId="77777777" w:rsidTr="00F147B2">
        <w:tc>
          <w:tcPr>
            <w:tcW w:w="811" w:type="dxa"/>
            <w:shd w:val="clear" w:color="auto" w:fill="auto"/>
            <w:tcMar>
              <w:top w:w="100" w:type="dxa"/>
              <w:left w:w="100" w:type="dxa"/>
              <w:bottom w:w="100" w:type="dxa"/>
              <w:right w:w="100" w:type="dxa"/>
            </w:tcMar>
          </w:tcPr>
          <w:p w14:paraId="41DF047D" w14:textId="77777777" w:rsidR="00100662" w:rsidRPr="005E6FC4" w:rsidRDefault="00100662" w:rsidP="005E6FC4">
            <w:pPr>
              <w:pStyle w:val="Contenuto"/>
              <w:rPr>
                <w:sz w:val="20"/>
                <w:szCs w:val="20"/>
                <w:lang w:val="it" w:eastAsia="it-IT"/>
              </w:rPr>
            </w:pPr>
            <w:r w:rsidRPr="005E6FC4">
              <w:rPr>
                <w:rFonts w:eastAsia="Titillium Web SemiBold"/>
                <w:sz w:val="20"/>
                <w:szCs w:val="20"/>
                <w:lang w:val="it" w:eastAsia="it-IT"/>
              </w:rPr>
              <w:t>1.</w:t>
            </w:r>
          </w:p>
        </w:tc>
        <w:tc>
          <w:tcPr>
            <w:tcW w:w="3660" w:type="dxa"/>
            <w:shd w:val="clear" w:color="auto" w:fill="auto"/>
            <w:tcMar>
              <w:top w:w="100" w:type="dxa"/>
              <w:left w:w="100" w:type="dxa"/>
              <w:bottom w:w="100" w:type="dxa"/>
              <w:right w:w="100" w:type="dxa"/>
            </w:tcMar>
          </w:tcPr>
          <w:p w14:paraId="23BC10F9" w14:textId="77777777" w:rsidR="00100662" w:rsidRPr="005E6FC4" w:rsidRDefault="00100662" w:rsidP="005E6FC4">
            <w:pPr>
              <w:pStyle w:val="Contenuto"/>
              <w:rPr>
                <w:sz w:val="20"/>
                <w:szCs w:val="20"/>
                <w:lang w:val="it" w:eastAsia="it-IT"/>
              </w:rPr>
            </w:pPr>
            <w:r w:rsidRPr="005E6FC4">
              <w:rPr>
                <w:sz w:val="20"/>
                <w:szCs w:val="20"/>
                <w:lang w:val="it" w:eastAsia="it-IT"/>
              </w:rPr>
              <w:t>Penso che mi piacerebbe utilizzare questo sito frequentemente</w:t>
            </w:r>
          </w:p>
        </w:tc>
        <w:tc>
          <w:tcPr>
            <w:tcW w:w="2279" w:type="dxa"/>
            <w:shd w:val="clear" w:color="auto" w:fill="auto"/>
            <w:tcMar>
              <w:top w:w="100" w:type="dxa"/>
              <w:left w:w="100" w:type="dxa"/>
              <w:bottom w:w="100" w:type="dxa"/>
              <w:right w:w="100" w:type="dxa"/>
            </w:tcMar>
          </w:tcPr>
          <w:p w14:paraId="00E3D79C"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4</w:t>
            </w:r>
          </w:p>
        </w:tc>
        <w:tc>
          <w:tcPr>
            <w:tcW w:w="2279" w:type="dxa"/>
            <w:shd w:val="clear" w:color="auto" w:fill="auto"/>
            <w:tcMar>
              <w:top w:w="100" w:type="dxa"/>
              <w:left w:w="100" w:type="dxa"/>
              <w:bottom w:w="100" w:type="dxa"/>
              <w:right w:w="100" w:type="dxa"/>
            </w:tcMar>
          </w:tcPr>
          <w:p w14:paraId="3FD32329"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3</w:t>
            </w:r>
          </w:p>
        </w:tc>
      </w:tr>
      <w:tr w:rsidR="00100662" w:rsidRPr="00100662" w14:paraId="4DA821C6" w14:textId="77777777" w:rsidTr="00F147B2">
        <w:tc>
          <w:tcPr>
            <w:tcW w:w="811" w:type="dxa"/>
            <w:shd w:val="clear" w:color="auto" w:fill="auto"/>
            <w:tcMar>
              <w:top w:w="100" w:type="dxa"/>
              <w:left w:w="100" w:type="dxa"/>
              <w:bottom w:w="100" w:type="dxa"/>
              <w:right w:w="100" w:type="dxa"/>
            </w:tcMar>
          </w:tcPr>
          <w:p w14:paraId="5BCB7CAB" w14:textId="77777777" w:rsidR="00100662" w:rsidRPr="005E6FC4" w:rsidRDefault="00100662" w:rsidP="005E6FC4">
            <w:pPr>
              <w:pStyle w:val="Contenuto"/>
              <w:rPr>
                <w:sz w:val="20"/>
                <w:szCs w:val="20"/>
                <w:lang w:val="it" w:eastAsia="it-IT"/>
              </w:rPr>
            </w:pPr>
            <w:r w:rsidRPr="005E6FC4">
              <w:rPr>
                <w:sz w:val="20"/>
                <w:szCs w:val="20"/>
                <w:lang w:val="it" w:eastAsia="it-IT"/>
              </w:rPr>
              <w:t>2.</w:t>
            </w:r>
          </w:p>
        </w:tc>
        <w:tc>
          <w:tcPr>
            <w:tcW w:w="3660" w:type="dxa"/>
            <w:tcMar>
              <w:top w:w="100" w:type="dxa"/>
              <w:left w:w="100" w:type="dxa"/>
              <w:bottom w:w="100" w:type="dxa"/>
              <w:right w:w="100" w:type="dxa"/>
            </w:tcMar>
          </w:tcPr>
          <w:p w14:paraId="287A831D" w14:textId="77777777" w:rsidR="00100662" w:rsidRPr="005E6FC4" w:rsidRDefault="00100662" w:rsidP="005E6FC4">
            <w:pPr>
              <w:pStyle w:val="Contenuto"/>
              <w:rPr>
                <w:sz w:val="20"/>
                <w:szCs w:val="20"/>
                <w:lang w:val="it" w:eastAsia="it-IT"/>
              </w:rPr>
            </w:pPr>
            <w:r w:rsidRPr="005E6FC4">
              <w:rPr>
                <w:sz w:val="20"/>
                <w:szCs w:val="20"/>
                <w:lang w:val="it" w:eastAsia="it-IT"/>
              </w:rPr>
              <w:t xml:space="preserve">Ho trovato il sito inutilmente complesso </w:t>
            </w:r>
          </w:p>
        </w:tc>
        <w:tc>
          <w:tcPr>
            <w:tcW w:w="2279" w:type="dxa"/>
            <w:shd w:val="clear" w:color="auto" w:fill="auto"/>
            <w:tcMar>
              <w:top w:w="100" w:type="dxa"/>
              <w:left w:w="100" w:type="dxa"/>
              <w:bottom w:w="100" w:type="dxa"/>
              <w:right w:w="100" w:type="dxa"/>
            </w:tcMar>
          </w:tcPr>
          <w:p w14:paraId="7F04C4F3"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1</w:t>
            </w:r>
          </w:p>
        </w:tc>
        <w:tc>
          <w:tcPr>
            <w:tcW w:w="2279" w:type="dxa"/>
            <w:shd w:val="clear" w:color="auto" w:fill="auto"/>
            <w:tcMar>
              <w:top w:w="100" w:type="dxa"/>
              <w:left w:w="100" w:type="dxa"/>
              <w:bottom w:w="100" w:type="dxa"/>
              <w:right w:w="100" w:type="dxa"/>
            </w:tcMar>
          </w:tcPr>
          <w:p w14:paraId="7504A12D"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4</w:t>
            </w:r>
          </w:p>
        </w:tc>
      </w:tr>
      <w:tr w:rsidR="00100662" w:rsidRPr="00100662" w14:paraId="51E39218" w14:textId="77777777" w:rsidTr="00F147B2">
        <w:tc>
          <w:tcPr>
            <w:tcW w:w="811" w:type="dxa"/>
            <w:shd w:val="clear" w:color="auto" w:fill="auto"/>
            <w:tcMar>
              <w:top w:w="100" w:type="dxa"/>
              <w:left w:w="100" w:type="dxa"/>
              <w:bottom w:w="100" w:type="dxa"/>
              <w:right w:w="100" w:type="dxa"/>
            </w:tcMar>
          </w:tcPr>
          <w:p w14:paraId="46248E75" w14:textId="77777777" w:rsidR="00100662" w:rsidRPr="005E6FC4" w:rsidRDefault="00100662" w:rsidP="005E6FC4">
            <w:pPr>
              <w:pStyle w:val="Contenuto"/>
              <w:rPr>
                <w:sz w:val="20"/>
                <w:szCs w:val="20"/>
                <w:lang w:val="it" w:eastAsia="it-IT"/>
              </w:rPr>
            </w:pPr>
            <w:r w:rsidRPr="005E6FC4">
              <w:rPr>
                <w:sz w:val="20"/>
                <w:szCs w:val="20"/>
                <w:lang w:val="it" w:eastAsia="it-IT"/>
              </w:rPr>
              <w:t>3.</w:t>
            </w:r>
          </w:p>
        </w:tc>
        <w:tc>
          <w:tcPr>
            <w:tcW w:w="3660" w:type="dxa"/>
            <w:tcMar>
              <w:top w:w="100" w:type="dxa"/>
              <w:left w:w="100" w:type="dxa"/>
              <w:bottom w:w="100" w:type="dxa"/>
              <w:right w:w="100" w:type="dxa"/>
            </w:tcMar>
          </w:tcPr>
          <w:p w14:paraId="0379FD11" w14:textId="77777777" w:rsidR="00100662" w:rsidRPr="005E6FC4" w:rsidRDefault="00100662" w:rsidP="005E6FC4">
            <w:pPr>
              <w:pStyle w:val="Contenuto"/>
              <w:rPr>
                <w:sz w:val="20"/>
                <w:szCs w:val="20"/>
                <w:lang w:val="it" w:eastAsia="it-IT"/>
              </w:rPr>
            </w:pPr>
            <w:r w:rsidRPr="005E6FC4">
              <w:rPr>
                <w:sz w:val="20"/>
                <w:szCs w:val="20"/>
                <w:lang w:val="it" w:eastAsia="it-IT"/>
              </w:rPr>
              <w:t xml:space="preserve">Ho trovato il sito molto semplice da usare                      </w:t>
            </w:r>
          </w:p>
        </w:tc>
        <w:tc>
          <w:tcPr>
            <w:tcW w:w="2279" w:type="dxa"/>
            <w:shd w:val="clear" w:color="auto" w:fill="auto"/>
            <w:tcMar>
              <w:top w:w="100" w:type="dxa"/>
              <w:left w:w="100" w:type="dxa"/>
              <w:bottom w:w="100" w:type="dxa"/>
              <w:right w:w="100" w:type="dxa"/>
            </w:tcMar>
          </w:tcPr>
          <w:p w14:paraId="79EE317D"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5</w:t>
            </w:r>
          </w:p>
        </w:tc>
        <w:tc>
          <w:tcPr>
            <w:tcW w:w="2279" w:type="dxa"/>
            <w:shd w:val="clear" w:color="auto" w:fill="auto"/>
            <w:tcMar>
              <w:top w:w="100" w:type="dxa"/>
              <w:left w:w="100" w:type="dxa"/>
              <w:bottom w:w="100" w:type="dxa"/>
              <w:right w:w="100" w:type="dxa"/>
            </w:tcMar>
          </w:tcPr>
          <w:p w14:paraId="41ED9114"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4</w:t>
            </w:r>
          </w:p>
        </w:tc>
      </w:tr>
      <w:tr w:rsidR="00100662" w:rsidRPr="00100662" w14:paraId="04BEC109" w14:textId="77777777" w:rsidTr="00F147B2">
        <w:tc>
          <w:tcPr>
            <w:tcW w:w="811" w:type="dxa"/>
            <w:shd w:val="clear" w:color="auto" w:fill="auto"/>
            <w:tcMar>
              <w:top w:w="100" w:type="dxa"/>
              <w:left w:w="100" w:type="dxa"/>
              <w:bottom w:w="100" w:type="dxa"/>
              <w:right w:w="100" w:type="dxa"/>
            </w:tcMar>
          </w:tcPr>
          <w:p w14:paraId="226876CA" w14:textId="77777777" w:rsidR="00100662" w:rsidRPr="005E6FC4" w:rsidRDefault="00100662" w:rsidP="005E6FC4">
            <w:pPr>
              <w:pStyle w:val="Contenuto"/>
              <w:rPr>
                <w:sz w:val="20"/>
                <w:szCs w:val="20"/>
                <w:lang w:val="it" w:eastAsia="it-IT"/>
              </w:rPr>
            </w:pPr>
            <w:r w:rsidRPr="005E6FC4">
              <w:rPr>
                <w:sz w:val="20"/>
                <w:szCs w:val="20"/>
                <w:lang w:val="it" w:eastAsia="it-IT"/>
              </w:rPr>
              <w:t>4.</w:t>
            </w:r>
          </w:p>
        </w:tc>
        <w:tc>
          <w:tcPr>
            <w:tcW w:w="3660" w:type="dxa"/>
            <w:tcMar>
              <w:top w:w="100" w:type="dxa"/>
              <w:left w:w="100" w:type="dxa"/>
              <w:bottom w:w="100" w:type="dxa"/>
              <w:right w:w="100" w:type="dxa"/>
            </w:tcMar>
          </w:tcPr>
          <w:p w14:paraId="1CA1F595" w14:textId="77777777" w:rsidR="00100662" w:rsidRPr="005E6FC4" w:rsidRDefault="00100662" w:rsidP="005E6FC4">
            <w:pPr>
              <w:pStyle w:val="Contenuto"/>
              <w:rPr>
                <w:sz w:val="20"/>
                <w:szCs w:val="20"/>
                <w:lang w:val="it" w:eastAsia="it-IT"/>
              </w:rPr>
            </w:pPr>
            <w:r w:rsidRPr="005E6FC4">
              <w:rPr>
                <w:sz w:val="20"/>
                <w:szCs w:val="20"/>
                <w:lang w:val="it" w:eastAsia="it-IT"/>
              </w:rPr>
              <w:t xml:space="preserve">Penso che avrei bisogno del supporto di una persona già in grado di utilizzare il sito </w:t>
            </w:r>
          </w:p>
        </w:tc>
        <w:tc>
          <w:tcPr>
            <w:tcW w:w="2279" w:type="dxa"/>
            <w:shd w:val="clear" w:color="auto" w:fill="auto"/>
            <w:tcMar>
              <w:top w:w="100" w:type="dxa"/>
              <w:left w:w="100" w:type="dxa"/>
              <w:bottom w:w="100" w:type="dxa"/>
              <w:right w:w="100" w:type="dxa"/>
            </w:tcMar>
          </w:tcPr>
          <w:p w14:paraId="0C571293"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1</w:t>
            </w:r>
          </w:p>
        </w:tc>
        <w:tc>
          <w:tcPr>
            <w:tcW w:w="2279" w:type="dxa"/>
            <w:shd w:val="clear" w:color="auto" w:fill="auto"/>
            <w:tcMar>
              <w:top w:w="100" w:type="dxa"/>
              <w:left w:w="100" w:type="dxa"/>
              <w:bottom w:w="100" w:type="dxa"/>
              <w:right w:w="100" w:type="dxa"/>
            </w:tcMar>
          </w:tcPr>
          <w:p w14:paraId="037042C9"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4</w:t>
            </w:r>
          </w:p>
        </w:tc>
      </w:tr>
      <w:tr w:rsidR="00100662" w:rsidRPr="00100662" w14:paraId="58608DE4" w14:textId="77777777" w:rsidTr="005E6FC4">
        <w:tc>
          <w:tcPr>
            <w:tcW w:w="811" w:type="dxa"/>
            <w:shd w:val="clear" w:color="auto" w:fill="auto"/>
            <w:tcMar>
              <w:top w:w="100" w:type="dxa"/>
              <w:left w:w="100" w:type="dxa"/>
              <w:bottom w:w="100" w:type="dxa"/>
              <w:right w:w="100" w:type="dxa"/>
            </w:tcMar>
          </w:tcPr>
          <w:p w14:paraId="25002999" w14:textId="77777777" w:rsidR="00100662" w:rsidRPr="005E6FC4" w:rsidRDefault="00100662" w:rsidP="005E6FC4">
            <w:pPr>
              <w:pStyle w:val="Contenuto"/>
              <w:rPr>
                <w:sz w:val="20"/>
                <w:szCs w:val="20"/>
                <w:lang w:val="it" w:eastAsia="it-IT"/>
              </w:rPr>
            </w:pPr>
            <w:r w:rsidRPr="005E6FC4">
              <w:rPr>
                <w:sz w:val="20"/>
                <w:szCs w:val="20"/>
                <w:lang w:val="it" w:eastAsia="it-IT"/>
              </w:rPr>
              <w:t>5.</w:t>
            </w:r>
          </w:p>
        </w:tc>
        <w:tc>
          <w:tcPr>
            <w:tcW w:w="3660" w:type="dxa"/>
            <w:tcMar>
              <w:top w:w="100" w:type="dxa"/>
              <w:left w:w="100" w:type="dxa"/>
              <w:bottom w:w="100" w:type="dxa"/>
              <w:right w:w="100" w:type="dxa"/>
            </w:tcMar>
          </w:tcPr>
          <w:p w14:paraId="12489652" w14:textId="77777777" w:rsidR="00100662" w:rsidRPr="005E6FC4" w:rsidRDefault="00100662" w:rsidP="005E6FC4">
            <w:pPr>
              <w:pStyle w:val="Contenuto"/>
              <w:rPr>
                <w:sz w:val="20"/>
                <w:szCs w:val="20"/>
                <w:lang w:val="it" w:eastAsia="it-IT"/>
              </w:rPr>
            </w:pPr>
            <w:r w:rsidRPr="005E6FC4">
              <w:rPr>
                <w:sz w:val="20"/>
                <w:szCs w:val="20"/>
                <w:lang w:val="it" w:eastAsia="it-IT"/>
              </w:rPr>
              <w:t>Ho trovato le varie funzionalità del sito bene integrate</w:t>
            </w:r>
          </w:p>
        </w:tc>
        <w:tc>
          <w:tcPr>
            <w:tcW w:w="2279" w:type="dxa"/>
            <w:tcBorders>
              <w:bottom w:val="single" w:sz="4" w:space="0" w:color="auto"/>
            </w:tcBorders>
            <w:shd w:val="clear" w:color="auto" w:fill="auto"/>
            <w:tcMar>
              <w:top w:w="100" w:type="dxa"/>
              <w:left w:w="100" w:type="dxa"/>
              <w:bottom w:w="100" w:type="dxa"/>
              <w:right w:w="100" w:type="dxa"/>
            </w:tcMar>
          </w:tcPr>
          <w:p w14:paraId="05BB8310"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3</w:t>
            </w:r>
          </w:p>
        </w:tc>
        <w:tc>
          <w:tcPr>
            <w:tcW w:w="2279" w:type="dxa"/>
            <w:shd w:val="clear" w:color="auto" w:fill="auto"/>
            <w:tcMar>
              <w:top w:w="100" w:type="dxa"/>
              <w:left w:w="100" w:type="dxa"/>
              <w:bottom w:w="100" w:type="dxa"/>
              <w:right w:w="100" w:type="dxa"/>
            </w:tcMar>
          </w:tcPr>
          <w:p w14:paraId="059FA3EE"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2</w:t>
            </w:r>
          </w:p>
        </w:tc>
      </w:tr>
      <w:tr w:rsidR="00100662" w:rsidRPr="00100662" w14:paraId="31B985FD" w14:textId="77777777" w:rsidTr="005E6FC4">
        <w:tc>
          <w:tcPr>
            <w:tcW w:w="811" w:type="dxa"/>
            <w:shd w:val="clear" w:color="auto" w:fill="auto"/>
            <w:tcMar>
              <w:top w:w="100" w:type="dxa"/>
              <w:left w:w="100" w:type="dxa"/>
              <w:bottom w:w="100" w:type="dxa"/>
              <w:right w:w="100" w:type="dxa"/>
            </w:tcMar>
          </w:tcPr>
          <w:p w14:paraId="0B305905" w14:textId="77777777" w:rsidR="00100662" w:rsidRPr="005E6FC4" w:rsidRDefault="00100662" w:rsidP="005E6FC4">
            <w:pPr>
              <w:pStyle w:val="Contenuto"/>
              <w:rPr>
                <w:sz w:val="20"/>
                <w:szCs w:val="20"/>
                <w:lang w:val="it" w:eastAsia="it-IT"/>
              </w:rPr>
            </w:pPr>
            <w:r w:rsidRPr="005E6FC4">
              <w:rPr>
                <w:sz w:val="20"/>
                <w:szCs w:val="20"/>
                <w:lang w:val="it" w:eastAsia="it-IT"/>
              </w:rPr>
              <w:t>6.</w:t>
            </w:r>
          </w:p>
        </w:tc>
        <w:tc>
          <w:tcPr>
            <w:tcW w:w="3660" w:type="dxa"/>
            <w:tcMar>
              <w:top w:w="100" w:type="dxa"/>
              <w:left w:w="100" w:type="dxa"/>
              <w:bottom w:w="100" w:type="dxa"/>
              <w:right w:w="100" w:type="dxa"/>
            </w:tcMar>
          </w:tcPr>
          <w:p w14:paraId="58D3CB96" w14:textId="77777777" w:rsidR="00100662" w:rsidRPr="005E6FC4" w:rsidRDefault="00100662" w:rsidP="005E6FC4">
            <w:pPr>
              <w:pStyle w:val="Contenuto"/>
              <w:rPr>
                <w:sz w:val="20"/>
                <w:szCs w:val="20"/>
                <w:lang w:val="it" w:eastAsia="it-IT"/>
              </w:rPr>
            </w:pPr>
            <w:r w:rsidRPr="005E6FC4">
              <w:rPr>
                <w:sz w:val="20"/>
                <w:szCs w:val="20"/>
                <w:lang w:val="it" w:eastAsia="it-IT"/>
              </w:rPr>
              <w:t xml:space="preserve">Ho trovato incoerenze tra le varie funzionalità del sito </w:t>
            </w:r>
          </w:p>
        </w:tc>
        <w:tc>
          <w:tcPr>
            <w:tcW w:w="2279" w:type="dxa"/>
            <w:tcBorders>
              <w:top w:val="single" w:sz="4" w:space="0" w:color="auto"/>
            </w:tcBorders>
            <w:shd w:val="clear" w:color="auto" w:fill="auto"/>
            <w:tcMar>
              <w:top w:w="100" w:type="dxa"/>
              <w:left w:w="100" w:type="dxa"/>
              <w:bottom w:w="100" w:type="dxa"/>
              <w:right w:w="100" w:type="dxa"/>
            </w:tcMar>
          </w:tcPr>
          <w:p w14:paraId="5036313A"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1</w:t>
            </w:r>
          </w:p>
        </w:tc>
        <w:tc>
          <w:tcPr>
            <w:tcW w:w="2279" w:type="dxa"/>
            <w:shd w:val="clear" w:color="auto" w:fill="auto"/>
            <w:tcMar>
              <w:top w:w="100" w:type="dxa"/>
              <w:left w:w="100" w:type="dxa"/>
              <w:bottom w:w="100" w:type="dxa"/>
              <w:right w:w="100" w:type="dxa"/>
            </w:tcMar>
          </w:tcPr>
          <w:p w14:paraId="4A0B61F3"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4</w:t>
            </w:r>
          </w:p>
        </w:tc>
      </w:tr>
      <w:tr w:rsidR="00100662" w:rsidRPr="00100662" w14:paraId="634582B2" w14:textId="77777777" w:rsidTr="00F147B2">
        <w:tc>
          <w:tcPr>
            <w:tcW w:w="811" w:type="dxa"/>
            <w:shd w:val="clear" w:color="auto" w:fill="auto"/>
            <w:tcMar>
              <w:top w:w="100" w:type="dxa"/>
              <w:left w:w="100" w:type="dxa"/>
              <w:bottom w:w="100" w:type="dxa"/>
              <w:right w:w="100" w:type="dxa"/>
            </w:tcMar>
          </w:tcPr>
          <w:p w14:paraId="3556052A" w14:textId="77777777" w:rsidR="00100662" w:rsidRPr="005E6FC4" w:rsidRDefault="00100662" w:rsidP="005E6FC4">
            <w:pPr>
              <w:pStyle w:val="Contenuto"/>
              <w:rPr>
                <w:sz w:val="20"/>
                <w:szCs w:val="20"/>
                <w:lang w:val="it" w:eastAsia="it-IT"/>
              </w:rPr>
            </w:pPr>
            <w:r w:rsidRPr="005E6FC4">
              <w:rPr>
                <w:sz w:val="20"/>
                <w:szCs w:val="20"/>
                <w:lang w:val="it" w:eastAsia="it-IT"/>
              </w:rPr>
              <w:t>7.</w:t>
            </w:r>
          </w:p>
        </w:tc>
        <w:tc>
          <w:tcPr>
            <w:tcW w:w="3660" w:type="dxa"/>
            <w:tcMar>
              <w:top w:w="100" w:type="dxa"/>
              <w:left w:w="100" w:type="dxa"/>
              <w:bottom w:w="100" w:type="dxa"/>
              <w:right w:w="100" w:type="dxa"/>
            </w:tcMar>
          </w:tcPr>
          <w:p w14:paraId="4010F652" w14:textId="77777777" w:rsidR="00100662" w:rsidRPr="005E6FC4" w:rsidRDefault="00100662" w:rsidP="005E6FC4">
            <w:pPr>
              <w:pStyle w:val="Contenuto"/>
              <w:rPr>
                <w:sz w:val="20"/>
                <w:szCs w:val="20"/>
                <w:lang w:val="it" w:eastAsia="it-IT"/>
              </w:rPr>
            </w:pPr>
            <w:r w:rsidRPr="005E6FC4">
              <w:rPr>
                <w:sz w:val="20"/>
                <w:szCs w:val="20"/>
                <w:lang w:val="it" w:eastAsia="it-IT"/>
              </w:rPr>
              <w:t xml:space="preserve">Penso che la maggior parte delle persone possano imparare ad utilizzare il sito facilmente </w:t>
            </w:r>
          </w:p>
        </w:tc>
        <w:tc>
          <w:tcPr>
            <w:tcW w:w="2279" w:type="dxa"/>
            <w:shd w:val="clear" w:color="auto" w:fill="auto"/>
            <w:tcMar>
              <w:top w:w="100" w:type="dxa"/>
              <w:left w:w="100" w:type="dxa"/>
              <w:bottom w:w="100" w:type="dxa"/>
              <w:right w:w="100" w:type="dxa"/>
            </w:tcMar>
          </w:tcPr>
          <w:p w14:paraId="65C68E5D"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4</w:t>
            </w:r>
          </w:p>
        </w:tc>
        <w:tc>
          <w:tcPr>
            <w:tcW w:w="2279" w:type="dxa"/>
            <w:shd w:val="clear" w:color="auto" w:fill="auto"/>
            <w:tcMar>
              <w:top w:w="100" w:type="dxa"/>
              <w:left w:w="100" w:type="dxa"/>
              <w:bottom w:w="100" w:type="dxa"/>
              <w:right w:w="100" w:type="dxa"/>
            </w:tcMar>
          </w:tcPr>
          <w:p w14:paraId="0D50792E"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3</w:t>
            </w:r>
          </w:p>
        </w:tc>
      </w:tr>
      <w:tr w:rsidR="00100662" w:rsidRPr="00100662" w14:paraId="5568BD6E" w14:textId="77777777" w:rsidTr="00F147B2">
        <w:tc>
          <w:tcPr>
            <w:tcW w:w="811" w:type="dxa"/>
            <w:shd w:val="clear" w:color="auto" w:fill="auto"/>
            <w:tcMar>
              <w:top w:w="100" w:type="dxa"/>
              <w:left w:w="100" w:type="dxa"/>
              <w:bottom w:w="100" w:type="dxa"/>
              <w:right w:w="100" w:type="dxa"/>
            </w:tcMar>
          </w:tcPr>
          <w:p w14:paraId="7CB3CE36" w14:textId="77777777" w:rsidR="00100662" w:rsidRPr="005E6FC4" w:rsidRDefault="00100662" w:rsidP="005E6FC4">
            <w:pPr>
              <w:pStyle w:val="Contenuto"/>
              <w:rPr>
                <w:sz w:val="20"/>
                <w:szCs w:val="20"/>
                <w:lang w:val="it" w:eastAsia="it-IT"/>
              </w:rPr>
            </w:pPr>
            <w:r w:rsidRPr="005E6FC4">
              <w:rPr>
                <w:sz w:val="20"/>
                <w:szCs w:val="20"/>
                <w:lang w:val="it" w:eastAsia="it-IT"/>
              </w:rPr>
              <w:t>8.</w:t>
            </w:r>
          </w:p>
        </w:tc>
        <w:tc>
          <w:tcPr>
            <w:tcW w:w="3660" w:type="dxa"/>
            <w:tcMar>
              <w:top w:w="100" w:type="dxa"/>
              <w:left w:w="100" w:type="dxa"/>
              <w:bottom w:w="100" w:type="dxa"/>
              <w:right w:w="100" w:type="dxa"/>
            </w:tcMar>
          </w:tcPr>
          <w:p w14:paraId="18FAEEDF" w14:textId="77777777" w:rsidR="00100662" w:rsidRPr="005E6FC4" w:rsidRDefault="00100662" w:rsidP="005E6FC4">
            <w:pPr>
              <w:pStyle w:val="Contenuto"/>
              <w:rPr>
                <w:sz w:val="20"/>
                <w:szCs w:val="20"/>
                <w:lang w:val="it" w:eastAsia="it-IT"/>
              </w:rPr>
            </w:pPr>
            <w:r w:rsidRPr="005E6FC4">
              <w:rPr>
                <w:sz w:val="20"/>
                <w:szCs w:val="20"/>
                <w:lang w:val="it" w:eastAsia="it-IT"/>
              </w:rPr>
              <w:t xml:space="preserve">Ho trovato il sito molto difficile da utilizzare    </w:t>
            </w:r>
          </w:p>
        </w:tc>
        <w:tc>
          <w:tcPr>
            <w:tcW w:w="2279" w:type="dxa"/>
            <w:shd w:val="clear" w:color="auto" w:fill="auto"/>
            <w:tcMar>
              <w:top w:w="100" w:type="dxa"/>
              <w:left w:w="100" w:type="dxa"/>
              <w:bottom w:w="100" w:type="dxa"/>
              <w:right w:w="100" w:type="dxa"/>
            </w:tcMar>
          </w:tcPr>
          <w:p w14:paraId="6DAAA139"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1</w:t>
            </w:r>
          </w:p>
        </w:tc>
        <w:tc>
          <w:tcPr>
            <w:tcW w:w="2279" w:type="dxa"/>
            <w:shd w:val="clear" w:color="auto" w:fill="auto"/>
            <w:tcMar>
              <w:top w:w="100" w:type="dxa"/>
              <w:left w:w="100" w:type="dxa"/>
              <w:bottom w:w="100" w:type="dxa"/>
              <w:right w:w="100" w:type="dxa"/>
            </w:tcMar>
          </w:tcPr>
          <w:p w14:paraId="45F7FB19"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4</w:t>
            </w:r>
          </w:p>
        </w:tc>
      </w:tr>
      <w:tr w:rsidR="00100662" w:rsidRPr="00100662" w14:paraId="18A9C397" w14:textId="77777777" w:rsidTr="00F147B2">
        <w:tc>
          <w:tcPr>
            <w:tcW w:w="811" w:type="dxa"/>
            <w:shd w:val="clear" w:color="auto" w:fill="auto"/>
            <w:tcMar>
              <w:top w:w="100" w:type="dxa"/>
              <w:left w:w="100" w:type="dxa"/>
              <w:bottom w:w="100" w:type="dxa"/>
              <w:right w:w="100" w:type="dxa"/>
            </w:tcMar>
          </w:tcPr>
          <w:p w14:paraId="2E380C83" w14:textId="77777777" w:rsidR="00100662" w:rsidRPr="005E6FC4" w:rsidRDefault="00100662" w:rsidP="005E6FC4">
            <w:pPr>
              <w:pStyle w:val="Contenuto"/>
              <w:rPr>
                <w:sz w:val="20"/>
                <w:szCs w:val="20"/>
                <w:lang w:val="it" w:eastAsia="it-IT"/>
              </w:rPr>
            </w:pPr>
            <w:r w:rsidRPr="005E6FC4">
              <w:rPr>
                <w:sz w:val="20"/>
                <w:szCs w:val="20"/>
                <w:lang w:val="it" w:eastAsia="it-IT"/>
              </w:rPr>
              <w:t>9.</w:t>
            </w:r>
          </w:p>
        </w:tc>
        <w:tc>
          <w:tcPr>
            <w:tcW w:w="3660" w:type="dxa"/>
            <w:tcMar>
              <w:top w:w="100" w:type="dxa"/>
              <w:left w:w="100" w:type="dxa"/>
              <w:bottom w:w="100" w:type="dxa"/>
              <w:right w:w="100" w:type="dxa"/>
            </w:tcMar>
          </w:tcPr>
          <w:p w14:paraId="3744D87B" w14:textId="77777777" w:rsidR="00100662" w:rsidRPr="005E6FC4" w:rsidRDefault="00100662" w:rsidP="005E6FC4">
            <w:pPr>
              <w:pStyle w:val="Contenuto"/>
              <w:rPr>
                <w:sz w:val="20"/>
                <w:szCs w:val="20"/>
                <w:lang w:val="it" w:eastAsia="it-IT"/>
              </w:rPr>
            </w:pPr>
            <w:r w:rsidRPr="005E6FC4">
              <w:rPr>
                <w:sz w:val="20"/>
                <w:szCs w:val="20"/>
                <w:lang w:val="it" w:eastAsia="it-IT"/>
              </w:rPr>
              <w:t>Mi sono sentito a mio agio nell'utilizzare il sito</w:t>
            </w:r>
          </w:p>
        </w:tc>
        <w:tc>
          <w:tcPr>
            <w:tcW w:w="2279" w:type="dxa"/>
            <w:shd w:val="clear" w:color="auto" w:fill="auto"/>
            <w:tcMar>
              <w:top w:w="100" w:type="dxa"/>
              <w:left w:w="100" w:type="dxa"/>
              <w:bottom w:w="100" w:type="dxa"/>
              <w:right w:w="100" w:type="dxa"/>
            </w:tcMar>
          </w:tcPr>
          <w:p w14:paraId="6731A6D2"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5</w:t>
            </w:r>
          </w:p>
        </w:tc>
        <w:tc>
          <w:tcPr>
            <w:tcW w:w="2279" w:type="dxa"/>
            <w:shd w:val="clear" w:color="auto" w:fill="auto"/>
            <w:tcMar>
              <w:top w:w="100" w:type="dxa"/>
              <w:left w:w="100" w:type="dxa"/>
              <w:bottom w:w="100" w:type="dxa"/>
              <w:right w:w="100" w:type="dxa"/>
            </w:tcMar>
          </w:tcPr>
          <w:p w14:paraId="76D9B2B5"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4</w:t>
            </w:r>
          </w:p>
        </w:tc>
      </w:tr>
      <w:tr w:rsidR="00100662" w:rsidRPr="00100662" w14:paraId="5FAF5083" w14:textId="77777777" w:rsidTr="00F147B2">
        <w:tc>
          <w:tcPr>
            <w:tcW w:w="811" w:type="dxa"/>
            <w:shd w:val="clear" w:color="auto" w:fill="auto"/>
            <w:tcMar>
              <w:top w:w="100" w:type="dxa"/>
              <w:left w:w="100" w:type="dxa"/>
              <w:bottom w:w="100" w:type="dxa"/>
              <w:right w:w="100" w:type="dxa"/>
            </w:tcMar>
          </w:tcPr>
          <w:p w14:paraId="43C138D2" w14:textId="77777777" w:rsidR="00100662" w:rsidRPr="005E6FC4" w:rsidRDefault="00100662" w:rsidP="005E6FC4">
            <w:pPr>
              <w:pStyle w:val="Contenuto"/>
              <w:rPr>
                <w:sz w:val="20"/>
                <w:szCs w:val="20"/>
                <w:lang w:val="it" w:eastAsia="it-IT"/>
              </w:rPr>
            </w:pPr>
            <w:r w:rsidRPr="005E6FC4">
              <w:rPr>
                <w:sz w:val="20"/>
                <w:szCs w:val="20"/>
                <w:lang w:val="it" w:eastAsia="it-IT"/>
              </w:rPr>
              <w:t>10.</w:t>
            </w:r>
          </w:p>
        </w:tc>
        <w:tc>
          <w:tcPr>
            <w:tcW w:w="3660" w:type="dxa"/>
            <w:tcMar>
              <w:top w:w="100" w:type="dxa"/>
              <w:left w:w="100" w:type="dxa"/>
              <w:bottom w:w="100" w:type="dxa"/>
              <w:right w:w="100" w:type="dxa"/>
            </w:tcMar>
          </w:tcPr>
          <w:p w14:paraId="66AD9645" w14:textId="77777777" w:rsidR="00100662" w:rsidRPr="005E6FC4" w:rsidRDefault="00100662" w:rsidP="005E6FC4">
            <w:pPr>
              <w:pStyle w:val="Contenuto"/>
              <w:rPr>
                <w:sz w:val="20"/>
                <w:szCs w:val="20"/>
                <w:lang w:val="it" w:eastAsia="it-IT"/>
              </w:rPr>
            </w:pPr>
            <w:r w:rsidRPr="005E6FC4">
              <w:rPr>
                <w:sz w:val="20"/>
                <w:szCs w:val="20"/>
                <w:lang w:val="it" w:eastAsia="it-IT"/>
              </w:rPr>
              <w:t xml:space="preserve">Ho avuto bisogno di imparare molti processi prima di riuscire ad utilizzare al meglio il sito </w:t>
            </w:r>
          </w:p>
        </w:tc>
        <w:tc>
          <w:tcPr>
            <w:tcW w:w="2279" w:type="dxa"/>
            <w:shd w:val="clear" w:color="auto" w:fill="auto"/>
            <w:tcMar>
              <w:top w:w="100" w:type="dxa"/>
              <w:left w:w="100" w:type="dxa"/>
              <w:bottom w:w="100" w:type="dxa"/>
              <w:right w:w="100" w:type="dxa"/>
            </w:tcMar>
          </w:tcPr>
          <w:p w14:paraId="2C6AC7EF"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1</w:t>
            </w:r>
          </w:p>
        </w:tc>
        <w:tc>
          <w:tcPr>
            <w:tcW w:w="2279" w:type="dxa"/>
            <w:shd w:val="clear" w:color="auto" w:fill="auto"/>
            <w:tcMar>
              <w:top w:w="100" w:type="dxa"/>
              <w:left w:w="100" w:type="dxa"/>
              <w:bottom w:w="100" w:type="dxa"/>
              <w:right w:w="100" w:type="dxa"/>
            </w:tcMar>
          </w:tcPr>
          <w:p w14:paraId="1784E0C3" w14:textId="77777777" w:rsidR="00100662" w:rsidRPr="005E6FC4" w:rsidRDefault="00100662" w:rsidP="005E6FC4">
            <w:pPr>
              <w:pStyle w:val="Contenuto"/>
              <w:rPr>
                <w:sz w:val="20"/>
                <w:szCs w:val="20"/>
                <w:lang w:val="it" w:eastAsia="it-IT"/>
              </w:rPr>
            </w:pPr>
            <w:r w:rsidRPr="005E6FC4">
              <w:rPr>
                <w:rFonts w:eastAsia="Arial"/>
                <w:color w:val="auto"/>
                <w:sz w:val="20"/>
                <w:szCs w:val="20"/>
                <w:lang w:val="it" w:eastAsia="it-IT"/>
              </w:rPr>
              <w:t>4</w:t>
            </w:r>
          </w:p>
        </w:tc>
      </w:tr>
      <w:tr w:rsidR="00100662" w:rsidRPr="00100662" w14:paraId="13AD8C8A" w14:textId="77777777" w:rsidTr="00F147B2">
        <w:trPr>
          <w:trHeight w:val="380"/>
        </w:trPr>
        <w:tc>
          <w:tcPr>
            <w:tcW w:w="6750" w:type="dxa"/>
            <w:gridSpan w:val="3"/>
            <w:shd w:val="clear" w:color="auto" w:fill="F3F3F3"/>
            <w:tcMar>
              <w:top w:w="100" w:type="dxa"/>
              <w:left w:w="100" w:type="dxa"/>
              <w:bottom w:w="100" w:type="dxa"/>
              <w:right w:w="100" w:type="dxa"/>
            </w:tcMar>
          </w:tcPr>
          <w:p w14:paraId="63B089DB" w14:textId="77777777" w:rsidR="00100662" w:rsidRPr="005E6FC4" w:rsidRDefault="00100662" w:rsidP="005E6FC4">
            <w:pPr>
              <w:pStyle w:val="Contenuto"/>
              <w:rPr>
                <w:sz w:val="20"/>
                <w:szCs w:val="20"/>
                <w:lang w:val="it" w:eastAsia="it-IT"/>
              </w:rPr>
            </w:pPr>
            <w:r w:rsidRPr="005E6FC4">
              <w:rPr>
                <w:sz w:val="20"/>
                <w:szCs w:val="20"/>
                <w:lang w:val="it" w:eastAsia="it-IT"/>
              </w:rPr>
              <w:t>Valutazione totale</w:t>
            </w:r>
          </w:p>
        </w:tc>
        <w:tc>
          <w:tcPr>
            <w:tcW w:w="2279" w:type="dxa"/>
            <w:shd w:val="clear" w:color="auto" w:fill="F3F3F3"/>
            <w:tcMar>
              <w:top w:w="100" w:type="dxa"/>
              <w:left w:w="100" w:type="dxa"/>
              <w:bottom w:w="100" w:type="dxa"/>
              <w:right w:w="100" w:type="dxa"/>
            </w:tcMar>
          </w:tcPr>
          <w:p w14:paraId="06A56F5A" w14:textId="77777777" w:rsidR="00100662" w:rsidRPr="005E6FC4" w:rsidRDefault="00100662" w:rsidP="005E6FC4">
            <w:pPr>
              <w:pStyle w:val="Contenuto"/>
              <w:rPr>
                <w:sz w:val="20"/>
                <w:szCs w:val="20"/>
                <w:lang w:val="it" w:eastAsia="it-IT"/>
              </w:rPr>
            </w:pPr>
            <w:r w:rsidRPr="005E6FC4">
              <w:rPr>
                <w:sz w:val="20"/>
                <w:szCs w:val="20"/>
                <w:lang w:val="it" w:eastAsia="it-IT"/>
              </w:rPr>
              <w:t>90</w:t>
            </w:r>
          </w:p>
        </w:tc>
      </w:tr>
    </w:tbl>
    <w:p w14:paraId="1B9825E8" w14:textId="77777777" w:rsidR="005E6FC4" w:rsidRDefault="005E6FC4" w:rsidP="005E6FC4">
      <w:pPr>
        <w:pStyle w:val="Contenuto"/>
        <w:pBdr>
          <w:bottom w:val="single" w:sz="4" w:space="1" w:color="auto"/>
        </w:pBdr>
        <w:rPr>
          <w:color w:val="1155CC"/>
          <w:sz w:val="22"/>
          <w:lang w:val="it" w:eastAsia="it-IT"/>
        </w:rPr>
      </w:pPr>
    </w:p>
    <w:p w14:paraId="228FCCDB" w14:textId="77777777" w:rsidR="005E6FC4" w:rsidRDefault="005E6FC4" w:rsidP="005E6FC4">
      <w:pPr>
        <w:pStyle w:val="Contenuto"/>
        <w:pBdr>
          <w:bottom w:val="single" w:sz="4" w:space="1" w:color="auto"/>
        </w:pBdr>
        <w:rPr>
          <w:color w:val="1155CC"/>
          <w:sz w:val="22"/>
          <w:lang w:val="it" w:eastAsia="it-IT"/>
        </w:rPr>
      </w:pPr>
    </w:p>
    <w:p w14:paraId="3CCD2876" w14:textId="77777777" w:rsidR="005E6FC4" w:rsidRDefault="005E6FC4" w:rsidP="005E6FC4">
      <w:pPr>
        <w:pStyle w:val="Contenuto"/>
        <w:pBdr>
          <w:bottom w:val="single" w:sz="4" w:space="1" w:color="auto"/>
        </w:pBdr>
        <w:rPr>
          <w:color w:val="1155CC"/>
          <w:sz w:val="22"/>
          <w:lang w:val="it" w:eastAsia="it-IT"/>
        </w:rPr>
      </w:pPr>
    </w:p>
    <w:p w14:paraId="109254CF" w14:textId="01B2A0BD" w:rsidR="00100662" w:rsidRPr="00100662" w:rsidRDefault="00100662" w:rsidP="005E6FC4">
      <w:pPr>
        <w:pStyle w:val="Contenuto"/>
        <w:pBdr>
          <w:top w:val="single" w:sz="4" w:space="1" w:color="auto"/>
          <w:bottom w:val="single" w:sz="4" w:space="1" w:color="auto"/>
        </w:pBdr>
        <w:rPr>
          <w:color w:val="1155CC"/>
          <w:sz w:val="22"/>
          <w:lang w:val="it" w:eastAsia="it-IT"/>
        </w:rPr>
      </w:pPr>
      <w:r w:rsidRPr="00100662">
        <w:rPr>
          <w:color w:val="1155CC"/>
          <w:sz w:val="22"/>
          <w:lang w:val="it" w:eastAsia="it-IT"/>
        </w:rPr>
        <w:br w:type="page"/>
      </w:r>
    </w:p>
    <w:p w14:paraId="58CC42D1" w14:textId="77777777" w:rsidR="00100662" w:rsidRPr="00100662" w:rsidRDefault="00100662" w:rsidP="005E6FC4">
      <w:pPr>
        <w:pStyle w:val="Contenuto"/>
        <w:pBdr>
          <w:top w:val="single" w:sz="4" w:space="1" w:color="auto"/>
          <w:bottom w:val="single" w:sz="4" w:space="1" w:color="auto"/>
        </w:pBdr>
        <w:rPr>
          <w:color w:val="1155CC"/>
          <w:sz w:val="22"/>
          <w:lang w:val="it" w:eastAsia="it-IT"/>
        </w:rPr>
      </w:pPr>
    </w:p>
    <w:p w14:paraId="2F2C3FEB" w14:textId="77777777" w:rsidR="00100662" w:rsidRPr="00100662" w:rsidRDefault="00100662" w:rsidP="005E6FC4">
      <w:pPr>
        <w:pStyle w:val="Contenuto"/>
        <w:ind w:left="720"/>
        <w:rPr>
          <w:lang w:val="it" w:eastAsia="it-IT"/>
        </w:rPr>
      </w:pPr>
      <w:r w:rsidRPr="00100662">
        <w:rPr>
          <w:lang w:val="it" w:eastAsia="it-IT"/>
        </w:rPr>
        <w:t>Tabella di calcolo delle valutazioni del SUS – Partecipante n.6</w:t>
      </w:r>
    </w:p>
    <w:p w14:paraId="4F9CD4BD" w14:textId="77777777" w:rsidR="00100662" w:rsidRPr="00100662" w:rsidRDefault="00100662" w:rsidP="005E6FC4">
      <w:pPr>
        <w:pStyle w:val="Contenuto"/>
        <w:ind w:left="1440"/>
        <w:rPr>
          <w:lang w:val="it" w:eastAsia="it-IT"/>
        </w:rPr>
      </w:pPr>
      <w:r w:rsidRPr="00100662">
        <w:rPr>
          <w:lang w:val="it" w:eastAsia="it-IT"/>
        </w:rPr>
        <w:t>Inizio:</w:t>
      </w:r>
      <w:r w:rsidRPr="00100662">
        <w:rPr>
          <w:lang w:val="it" w:eastAsia="it-IT"/>
        </w:rPr>
        <w:tab/>
        <w:t>14.57</w:t>
      </w:r>
      <w:r w:rsidRPr="00100662">
        <w:rPr>
          <w:lang w:val="it" w:eastAsia="it-IT"/>
        </w:rPr>
        <w:tab/>
        <w:t>Fine:</w:t>
      </w:r>
      <w:r w:rsidRPr="00100662">
        <w:rPr>
          <w:lang w:val="it" w:eastAsia="it-IT"/>
        </w:rPr>
        <w:tab/>
        <w:t>14.58</w:t>
      </w:r>
    </w:p>
    <w:p w14:paraId="4E9A439B" w14:textId="77777777" w:rsidR="00100662" w:rsidRPr="00100662" w:rsidRDefault="00100662" w:rsidP="005E6FC4">
      <w:pPr>
        <w:pStyle w:val="Contenuto"/>
        <w:rPr>
          <w:lang w:val="it" w:eastAsia="it-IT"/>
        </w:rPr>
      </w:pPr>
    </w:p>
    <w:tbl>
      <w:tblPr>
        <w:tblW w:w="902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811"/>
        <w:gridCol w:w="3660"/>
        <w:gridCol w:w="2279"/>
        <w:gridCol w:w="2279"/>
      </w:tblGrid>
      <w:tr w:rsidR="00100662" w:rsidRPr="00100662" w14:paraId="3FEFEE4B" w14:textId="77777777" w:rsidTr="00F147B2">
        <w:trPr>
          <w:trHeight w:val="440"/>
        </w:trPr>
        <w:tc>
          <w:tcPr>
            <w:tcW w:w="4471" w:type="dxa"/>
            <w:gridSpan w:val="2"/>
            <w:shd w:val="clear" w:color="auto" w:fill="auto"/>
            <w:tcMar>
              <w:top w:w="100" w:type="dxa"/>
              <w:left w:w="100" w:type="dxa"/>
              <w:bottom w:w="100" w:type="dxa"/>
              <w:right w:w="100" w:type="dxa"/>
            </w:tcMar>
          </w:tcPr>
          <w:p w14:paraId="0F206F32" w14:textId="77777777" w:rsidR="00100662" w:rsidRPr="00100662" w:rsidRDefault="00100662" w:rsidP="005E6FC4">
            <w:pPr>
              <w:pStyle w:val="Contenuto"/>
              <w:rPr>
                <w:lang w:val="it" w:eastAsia="it-IT"/>
              </w:rPr>
            </w:pPr>
            <w:r w:rsidRPr="00100662">
              <w:rPr>
                <w:sz w:val="18"/>
                <w:szCs w:val="18"/>
                <w:lang w:val="it" w:eastAsia="it-IT"/>
              </w:rPr>
              <w:t>Domande</w:t>
            </w:r>
          </w:p>
        </w:tc>
        <w:tc>
          <w:tcPr>
            <w:tcW w:w="2279" w:type="dxa"/>
            <w:shd w:val="clear" w:color="auto" w:fill="auto"/>
            <w:tcMar>
              <w:top w:w="100" w:type="dxa"/>
              <w:left w:w="100" w:type="dxa"/>
              <w:bottom w:w="100" w:type="dxa"/>
              <w:right w:w="100" w:type="dxa"/>
            </w:tcMar>
          </w:tcPr>
          <w:p w14:paraId="6A569B7E" w14:textId="77777777" w:rsidR="00100662" w:rsidRPr="00100662" w:rsidRDefault="00100662" w:rsidP="005E6FC4">
            <w:pPr>
              <w:pStyle w:val="Contenuto"/>
              <w:rPr>
                <w:lang w:val="it" w:eastAsia="it-IT"/>
              </w:rPr>
            </w:pPr>
            <w:r w:rsidRPr="00100662">
              <w:rPr>
                <w:sz w:val="18"/>
                <w:szCs w:val="18"/>
                <w:lang w:val="it" w:eastAsia="it-IT"/>
              </w:rPr>
              <w:t>Voto del partecipante</w:t>
            </w:r>
          </w:p>
        </w:tc>
        <w:tc>
          <w:tcPr>
            <w:tcW w:w="2279" w:type="dxa"/>
            <w:shd w:val="clear" w:color="auto" w:fill="auto"/>
            <w:tcMar>
              <w:top w:w="100" w:type="dxa"/>
              <w:left w:w="100" w:type="dxa"/>
              <w:bottom w:w="100" w:type="dxa"/>
              <w:right w:w="100" w:type="dxa"/>
            </w:tcMar>
          </w:tcPr>
          <w:p w14:paraId="179811CF" w14:textId="77777777" w:rsidR="00100662" w:rsidRPr="00100662" w:rsidRDefault="00100662" w:rsidP="005E6FC4">
            <w:pPr>
              <w:pStyle w:val="Contenuto"/>
              <w:rPr>
                <w:lang w:val="it" w:eastAsia="it-IT"/>
              </w:rPr>
            </w:pPr>
            <w:r w:rsidRPr="00100662">
              <w:rPr>
                <w:sz w:val="18"/>
                <w:szCs w:val="18"/>
                <w:lang w:val="it" w:eastAsia="it-IT"/>
              </w:rPr>
              <w:t>Punteggio risultante</w:t>
            </w:r>
          </w:p>
        </w:tc>
      </w:tr>
      <w:tr w:rsidR="00100662" w:rsidRPr="00100662" w14:paraId="49A79047" w14:textId="77777777" w:rsidTr="00F147B2">
        <w:tc>
          <w:tcPr>
            <w:tcW w:w="811" w:type="dxa"/>
            <w:shd w:val="clear" w:color="auto" w:fill="auto"/>
            <w:tcMar>
              <w:top w:w="100" w:type="dxa"/>
              <w:left w:w="100" w:type="dxa"/>
              <w:bottom w:w="100" w:type="dxa"/>
              <w:right w:w="100" w:type="dxa"/>
            </w:tcMar>
          </w:tcPr>
          <w:p w14:paraId="729580A5" w14:textId="77777777" w:rsidR="00100662" w:rsidRPr="00100662" w:rsidRDefault="00100662" w:rsidP="005E6FC4">
            <w:pPr>
              <w:pStyle w:val="Contenuto"/>
              <w:rPr>
                <w:sz w:val="18"/>
                <w:szCs w:val="18"/>
                <w:lang w:val="it" w:eastAsia="it-IT"/>
              </w:rPr>
            </w:pPr>
            <w:r w:rsidRPr="00100662">
              <w:rPr>
                <w:rFonts w:eastAsia="Titillium Web SemiBold"/>
                <w:sz w:val="18"/>
                <w:szCs w:val="18"/>
                <w:lang w:val="it" w:eastAsia="it-IT"/>
              </w:rPr>
              <w:t>1.</w:t>
            </w:r>
          </w:p>
        </w:tc>
        <w:tc>
          <w:tcPr>
            <w:tcW w:w="3660" w:type="dxa"/>
            <w:shd w:val="clear" w:color="auto" w:fill="auto"/>
            <w:tcMar>
              <w:top w:w="100" w:type="dxa"/>
              <w:left w:w="100" w:type="dxa"/>
              <w:bottom w:w="100" w:type="dxa"/>
              <w:right w:w="100" w:type="dxa"/>
            </w:tcMar>
          </w:tcPr>
          <w:p w14:paraId="6C752C21" w14:textId="77777777" w:rsidR="00100662" w:rsidRPr="00100662" w:rsidRDefault="00100662" w:rsidP="005E6FC4">
            <w:pPr>
              <w:pStyle w:val="Contenuto"/>
              <w:rPr>
                <w:sz w:val="18"/>
                <w:szCs w:val="18"/>
                <w:lang w:val="it" w:eastAsia="it-IT"/>
              </w:rPr>
            </w:pPr>
            <w:r w:rsidRPr="00100662">
              <w:rPr>
                <w:sz w:val="18"/>
                <w:szCs w:val="18"/>
                <w:lang w:val="it" w:eastAsia="it-IT"/>
              </w:rPr>
              <w:t>Penso che mi piacerebbe utilizzare questo sito frequentemente</w:t>
            </w:r>
          </w:p>
        </w:tc>
        <w:tc>
          <w:tcPr>
            <w:tcW w:w="2279" w:type="dxa"/>
            <w:shd w:val="clear" w:color="auto" w:fill="auto"/>
            <w:tcMar>
              <w:top w:w="100" w:type="dxa"/>
              <w:left w:w="100" w:type="dxa"/>
              <w:bottom w:w="100" w:type="dxa"/>
              <w:right w:w="100" w:type="dxa"/>
            </w:tcMar>
          </w:tcPr>
          <w:p w14:paraId="662AE74C" w14:textId="77777777" w:rsidR="00100662" w:rsidRPr="00100662" w:rsidRDefault="00100662" w:rsidP="005E6FC4">
            <w:pPr>
              <w:pStyle w:val="Contenuto"/>
              <w:rPr>
                <w:sz w:val="18"/>
                <w:szCs w:val="18"/>
                <w:lang w:val="it" w:eastAsia="it-IT"/>
              </w:rPr>
            </w:pPr>
            <w:r w:rsidRPr="00100662">
              <w:rPr>
                <w:rFonts w:eastAsia="Arial"/>
                <w:color w:val="auto"/>
                <w:sz w:val="22"/>
                <w:lang w:val="it" w:eastAsia="it-IT"/>
              </w:rPr>
              <w:t>3</w:t>
            </w:r>
          </w:p>
        </w:tc>
        <w:tc>
          <w:tcPr>
            <w:tcW w:w="2279" w:type="dxa"/>
            <w:shd w:val="clear" w:color="auto" w:fill="auto"/>
            <w:tcMar>
              <w:top w:w="100" w:type="dxa"/>
              <w:left w:w="100" w:type="dxa"/>
              <w:bottom w:w="100" w:type="dxa"/>
              <w:right w:w="100" w:type="dxa"/>
            </w:tcMar>
          </w:tcPr>
          <w:p w14:paraId="16F82B73" w14:textId="77777777" w:rsidR="00100662" w:rsidRPr="00100662" w:rsidRDefault="00100662" w:rsidP="005E6FC4">
            <w:pPr>
              <w:pStyle w:val="Contenuto"/>
              <w:rPr>
                <w:sz w:val="18"/>
                <w:szCs w:val="18"/>
                <w:lang w:val="it" w:eastAsia="it-IT"/>
              </w:rPr>
            </w:pPr>
            <w:r w:rsidRPr="00100662">
              <w:rPr>
                <w:rFonts w:eastAsia="Arial"/>
                <w:color w:val="auto"/>
                <w:sz w:val="22"/>
                <w:lang w:val="it" w:eastAsia="it-IT"/>
              </w:rPr>
              <w:t>2</w:t>
            </w:r>
          </w:p>
        </w:tc>
      </w:tr>
      <w:tr w:rsidR="00100662" w:rsidRPr="00100662" w14:paraId="6DE971A7" w14:textId="77777777" w:rsidTr="00F147B2">
        <w:tc>
          <w:tcPr>
            <w:tcW w:w="811" w:type="dxa"/>
            <w:shd w:val="clear" w:color="auto" w:fill="auto"/>
            <w:tcMar>
              <w:top w:w="100" w:type="dxa"/>
              <w:left w:w="100" w:type="dxa"/>
              <w:bottom w:w="100" w:type="dxa"/>
              <w:right w:w="100" w:type="dxa"/>
            </w:tcMar>
          </w:tcPr>
          <w:p w14:paraId="3C56C1CB" w14:textId="77777777" w:rsidR="00100662" w:rsidRPr="00100662" w:rsidRDefault="00100662" w:rsidP="005E6FC4">
            <w:pPr>
              <w:pStyle w:val="Contenuto"/>
              <w:rPr>
                <w:sz w:val="18"/>
                <w:szCs w:val="18"/>
                <w:lang w:val="it" w:eastAsia="it-IT"/>
              </w:rPr>
            </w:pPr>
            <w:r w:rsidRPr="00100662">
              <w:rPr>
                <w:sz w:val="18"/>
                <w:szCs w:val="18"/>
                <w:lang w:val="it" w:eastAsia="it-IT"/>
              </w:rPr>
              <w:t>2.</w:t>
            </w:r>
          </w:p>
        </w:tc>
        <w:tc>
          <w:tcPr>
            <w:tcW w:w="3660" w:type="dxa"/>
            <w:tcMar>
              <w:top w:w="100" w:type="dxa"/>
              <w:left w:w="100" w:type="dxa"/>
              <w:bottom w:w="100" w:type="dxa"/>
              <w:right w:w="100" w:type="dxa"/>
            </w:tcMar>
          </w:tcPr>
          <w:p w14:paraId="675565F4" w14:textId="77777777" w:rsidR="00100662" w:rsidRPr="00100662" w:rsidRDefault="00100662" w:rsidP="005E6FC4">
            <w:pPr>
              <w:pStyle w:val="Contenuto"/>
              <w:rPr>
                <w:sz w:val="18"/>
                <w:szCs w:val="18"/>
                <w:lang w:val="it" w:eastAsia="it-IT"/>
              </w:rPr>
            </w:pPr>
            <w:r w:rsidRPr="00100662">
              <w:rPr>
                <w:sz w:val="18"/>
                <w:szCs w:val="18"/>
                <w:lang w:val="it" w:eastAsia="it-IT"/>
              </w:rPr>
              <w:t xml:space="preserve">Ho trovato il sito inutilmente complesso </w:t>
            </w:r>
          </w:p>
        </w:tc>
        <w:tc>
          <w:tcPr>
            <w:tcW w:w="2279" w:type="dxa"/>
            <w:shd w:val="clear" w:color="auto" w:fill="auto"/>
            <w:tcMar>
              <w:top w:w="100" w:type="dxa"/>
              <w:left w:w="100" w:type="dxa"/>
              <w:bottom w:w="100" w:type="dxa"/>
              <w:right w:w="100" w:type="dxa"/>
            </w:tcMar>
          </w:tcPr>
          <w:p w14:paraId="52354058" w14:textId="77777777" w:rsidR="00100662" w:rsidRPr="00100662" w:rsidRDefault="00100662" w:rsidP="005E6FC4">
            <w:pPr>
              <w:pStyle w:val="Contenuto"/>
              <w:rPr>
                <w:sz w:val="18"/>
                <w:szCs w:val="18"/>
                <w:lang w:val="it" w:eastAsia="it-IT"/>
              </w:rPr>
            </w:pPr>
            <w:r w:rsidRPr="00100662">
              <w:rPr>
                <w:rFonts w:eastAsia="Arial"/>
                <w:color w:val="auto"/>
                <w:sz w:val="22"/>
                <w:lang w:val="it" w:eastAsia="it-IT"/>
              </w:rPr>
              <w:t>2</w:t>
            </w:r>
          </w:p>
        </w:tc>
        <w:tc>
          <w:tcPr>
            <w:tcW w:w="2279" w:type="dxa"/>
            <w:shd w:val="clear" w:color="auto" w:fill="auto"/>
            <w:tcMar>
              <w:top w:w="100" w:type="dxa"/>
              <w:left w:w="100" w:type="dxa"/>
              <w:bottom w:w="100" w:type="dxa"/>
              <w:right w:w="100" w:type="dxa"/>
            </w:tcMar>
          </w:tcPr>
          <w:p w14:paraId="5FF24FBA" w14:textId="77777777" w:rsidR="00100662" w:rsidRPr="00100662" w:rsidRDefault="00100662" w:rsidP="005E6FC4">
            <w:pPr>
              <w:pStyle w:val="Contenuto"/>
              <w:rPr>
                <w:sz w:val="18"/>
                <w:szCs w:val="18"/>
                <w:lang w:val="it" w:eastAsia="it-IT"/>
              </w:rPr>
            </w:pPr>
            <w:r w:rsidRPr="00100662">
              <w:rPr>
                <w:rFonts w:eastAsia="Arial"/>
                <w:color w:val="auto"/>
                <w:sz w:val="22"/>
                <w:lang w:val="it" w:eastAsia="it-IT"/>
              </w:rPr>
              <w:t>3</w:t>
            </w:r>
          </w:p>
        </w:tc>
      </w:tr>
      <w:tr w:rsidR="00100662" w:rsidRPr="00100662" w14:paraId="2E66B9AA" w14:textId="77777777" w:rsidTr="00F147B2">
        <w:tc>
          <w:tcPr>
            <w:tcW w:w="811" w:type="dxa"/>
            <w:shd w:val="clear" w:color="auto" w:fill="auto"/>
            <w:tcMar>
              <w:top w:w="100" w:type="dxa"/>
              <w:left w:w="100" w:type="dxa"/>
              <w:bottom w:w="100" w:type="dxa"/>
              <w:right w:w="100" w:type="dxa"/>
            </w:tcMar>
          </w:tcPr>
          <w:p w14:paraId="2FBA00C4" w14:textId="77777777" w:rsidR="00100662" w:rsidRPr="00100662" w:rsidRDefault="00100662" w:rsidP="005E6FC4">
            <w:pPr>
              <w:pStyle w:val="Contenuto"/>
              <w:rPr>
                <w:sz w:val="18"/>
                <w:szCs w:val="18"/>
                <w:lang w:val="it" w:eastAsia="it-IT"/>
              </w:rPr>
            </w:pPr>
            <w:r w:rsidRPr="00100662">
              <w:rPr>
                <w:sz w:val="18"/>
                <w:szCs w:val="18"/>
                <w:lang w:val="it" w:eastAsia="it-IT"/>
              </w:rPr>
              <w:t>3.</w:t>
            </w:r>
          </w:p>
        </w:tc>
        <w:tc>
          <w:tcPr>
            <w:tcW w:w="3660" w:type="dxa"/>
            <w:tcMar>
              <w:top w:w="100" w:type="dxa"/>
              <w:left w:w="100" w:type="dxa"/>
              <w:bottom w:w="100" w:type="dxa"/>
              <w:right w:w="100" w:type="dxa"/>
            </w:tcMar>
          </w:tcPr>
          <w:p w14:paraId="0DBC24AA" w14:textId="77777777" w:rsidR="00100662" w:rsidRPr="00100662" w:rsidRDefault="00100662" w:rsidP="005E6FC4">
            <w:pPr>
              <w:pStyle w:val="Contenuto"/>
              <w:rPr>
                <w:sz w:val="18"/>
                <w:szCs w:val="18"/>
                <w:lang w:val="it" w:eastAsia="it-IT"/>
              </w:rPr>
            </w:pPr>
            <w:r w:rsidRPr="00100662">
              <w:rPr>
                <w:sz w:val="18"/>
                <w:szCs w:val="18"/>
                <w:lang w:val="it" w:eastAsia="it-IT"/>
              </w:rPr>
              <w:t xml:space="preserve">Ho trovato il sito molto semplice da usare                      </w:t>
            </w:r>
          </w:p>
        </w:tc>
        <w:tc>
          <w:tcPr>
            <w:tcW w:w="2279" w:type="dxa"/>
            <w:shd w:val="clear" w:color="auto" w:fill="auto"/>
            <w:tcMar>
              <w:top w:w="100" w:type="dxa"/>
              <w:left w:w="100" w:type="dxa"/>
              <w:bottom w:w="100" w:type="dxa"/>
              <w:right w:w="100" w:type="dxa"/>
            </w:tcMar>
          </w:tcPr>
          <w:p w14:paraId="05D74FD9" w14:textId="77777777" w:rsidR="00100662" w:rsidRPr="00100662" w:rsidRDefault="00100662" w:rsidP="005E6FC4">
            <w:pPr>
              <w:pStyle w:val="Contenuto"/>
              <w:rPr>
                <w:sz w:val="18"/>
                <w:szCs w:val="18"/>
                <w:lang w:val="it" w:eastAsia="it-IT"/>
              </w:rPr>
            </w:pPr>
            <w:r w:rsidRPr="00100662">
              <w:rPr>
                <w:rFonts w:eastAsia="Arial"/>
                <w:color w:val="auto"/>
                <w:sz w:val="22"/>
                <w:lang w:val="it" w:eastAsia="it-IT"/>
              </w:rPr>
              <w:t>5</w:t>
            </w:r>
          </w:p>
        </w:tc>
        <w:tc>
          <w:tcPr>
            <w:tcW w:w="2279" w:type="dxa"/>
            <w:shd w:val="clear" w:color="auto" w:fill="auto"/>
            <w:tcMar>
              <w:top w:w="100" w:type="dxa"/>
              <w:left w:w="100" w:type="dxa"/>
              <w:bottom w:w="100" w:type="dxa"/>
              <w:right w:w="100" w:type="dxa"/>
            </w:tcMar>
          </w:tcPr>
          <w:p w14:paraId="301EF340" w14:textId="77777777" w:rsidR="00100662" w:rsidRPr="00100662" w:rsidRDefault="00100662" w:rsidP="005E6FC4">
            <w:pPr>
              <w:pStyle w:val="Contenuto"/>
              <w:rPr>
                <w:sz w:val="18"/>
                <w:szCs w:val="18"/>
                <w:lang w:val="it" w:eastAsia="it-IT"/>
              </w:rPr>
            </w:pPr>
            <w:r w:rsidRPr="00100662">
              <w:rPr>
                <w:rFonts w:eastAsia="Arial"/>
                <w:color w:val="auto"/>
                <w:sz w:val="22"/>
                <w:lang w:val="it" w:eastAsia="it-IT"/>
              </w:rPr>
              <w:t>4</w:t>
            </w:r>
          </w:p>
        </w:tc>
      </w:tr>
      <w:tr w:rsidR="00100662" w:rsidRPr="00100662" w14:paraId="28ADA335" w14:textId="77777777" w:rsidTr="00F147B2">
        <w:tc>
          <w:tcPr>
            <w:tcW w:w="811" w:type="dxa"/>
            <w:shd w:val="clear" w:color="auto" w:fill="auto"/>
            <w:tcMar>
              <w:top w:w="100" w:type="dxa"/>
              <w:left w:w="100" w:type="dxa"/>
              <w:bottom w:w="100" w:type="dxa"/>
              <w:right w:w="100" w:type="dxa"/>
            </w:tcMar>
          </w:tcPr>
          <w:p w14:paraId="35ED7950" w14:textId="77777777" w:rsidR="00100662" w:rsidRPr="00100662" w:rsidRDefault="00100662" w:rsidP="005E6FC4">
            <w:pPr>
              <w:pStyle w:val="Contenuto"/>
              <w:rPr>
                <w:sz w:val="18"/>
                <w:szCs w:val="18"/>
                <w:lang w:val="it" w:eastAsia="it-IT"/>
              </w:rPr>
            </w:pPr>
            <w:r w:rsidRPr="00100662">
              <w:rPr>
                <w:sz w:val="18"/>
                <w:szCs w:val="18"/>
                <w:lang w:val="it" w:eastAsia="it-IT"/>
              </w:rPr>
              <w:t>4.</w:t>
            </w:r>
          </w:p>
        </w:tc>
        <w:tc>
          <w:tcPr>
            <w:tcW w:w="3660" w:type="dxa"/>
            <w:tcMar>
              <w:top w:w="100" w:type="dxa"/>
              <w:left w:w="100" w:type="dxa"/>
              <w:bottom w:w="100" w:type="dxa"/>
              <w:right w:w="100" w:type="dxa"/>
            </w:tcMar>
          </w:tcPr>
          <w:p w14:paraId="7253C1A2" w14:textId="77777777" w:rsidR="00100662" w:rsidRPr="00100662" w:rsidRDefault="00100662" w:rsidP="005E6FC4">
            <w:pPr>
              <w:pStyle w:val="Contenuto"/>
              <w:rPr>
                <w:sz w:val="18"/>
                <w:szCs w:val="18"/>
                <w:lang w:val="it" w:eastAsia="it-IT"/>
              </w:rPr>
            </w:pPr>
            <w:r w:rsidRPr="00100662">
              <w:rPr>
                <w:sz w:val="18"/>
                <w:szCs w:val="18"/>
                <w:lang w:val="it" w:eastAsia="it-IT"/>
              </w:rPr>
              <w:t xml:space="preserve">Penso che avrei bisogno del supporto di una persona già in grado di utilizzare il sito </w:t>
            </w:r>
          </w:p>
        </w:tc>
        <w:tc>
          <w:tcPr>
            <w:tcW w:w="2279" w:type="dxa"/>
            <w:shd w:val="clear" w:color="auto" w:fill="auto"/>
            <w:tcMar>
              <w:top w:w="100" w:type="dxa"/>
              <w:left w:w="100" w:type="dxa"/>
              <w:bottom w:w="100" w:type="dxa"/>
              <w:right w:w="100" w:type="dxa"/>
            </w:tcMar>
          </w:tcPr>
          <w:p w14:paraId="12386050" w14:textId="77777777" w:rsidR="00100662" w:rsidRPr="00100662" w:rsidRDefault="00100662" w:rsidP="005E6FC4">
            <w:pPr>
              <w:pStyle w:val="Contenuto"/>
              <w:rPr>
                <w:sz w:val="18"/>
                <w:szCs w:val="18"/>
                <w:lang w:val="it" w:eastAsia="it-IT"/>
              </w:rPr>
            </w:pPr>
            <w:r w:rsidRPr="00100662">
              <w:rPr>
                <w:rFonts w:eastAsia="Arial"/>
                <w:color w:val="auto"/>
                <w:sz w:val="22"/>
                <w:lang w:val="it" w:eastAsia="it-IT"/>
              </w:rPr>
              <w:t>1</w:t>
            </w:r>
          </w:p>
        </w:tc>
        <w:tc>
          <w:tcPr>
            <w:tcW w:w="2279" w:type="dxa"/>
            <w:shd w:val="clear" w:color="auto" w:fill="auto"/>
            <w:tcMar>
              <w:top w:w="100" w:type="dxa"/>
              <w:left w:w="100" w:type="dxa"/>
              <w:bottom w:w="100" w:type="dxa"/>
              <w:right w:w="100" w:type="dxa"/>
            </w:tcMar>
          </w:tcPr>
          <w:p w14:paraId="17D3854D" w14:textId="77777777" w:rsidR="00100662" w:rsidRPr="00100662" w:rsidRDefault="00100662" w:rsidP="005E6FC4">
            <w:pPr>
              <w:pStyle w:val="Contenuto"/>
              <w:rPr>
                <w:sz w:val="18"/>
                <w:szCs w:val="18"/>
                <w:lang w:val="it" w:eastAsia="it-IT"/>
              </w:rPr>
            </w:pPr>
            <w:r w:rsidRPr="00100662">
              <w:rPr>
                <w:rFonts w:eastAsia="Arial"/>
                <w:color w:val="auto"/>
                <w:sz w:val="22"/>
                <w:lang w:val="it" w:eastAsia="it-IT"/>
              </w:rPr>
              <w:t>4</w:t>
            </w:r>
          </w:p>
        </w:tc>
      </w:tr>
      <w:tr w:rsidR="00100662" w:rsidRPr="00100662" w14:paraId="5675AE8D" w14:textId="77777777" w:rsidTr="00F147B2">
        <w:tc>
          <w:tcPr>
            <w:tcW w:w="811" w:type="dxa"/>
            <w:shd w:val="clear" w:color="auto" w:fill="auto"/>
            <w:tcMar>
              <w:top w:w="100" w:type="dxa"/>
              <w:left w:w="100" w:type="dxa"/>
              <w:bottom w:w="100" w:type="dxa"/>
              <w:right w:w="100" w:type="dxa"/>
            </w:tcMar>
          </w:tcPr>
          <w:p w14:paraId="285ADFA1" w14:textId="77777777" w:rsidR="00100662" w:rsidRPr="00100662" w:rsidRDefault="00100662" w:rsidP="005E6FC4">
            <w:pPr>
              <w:pStyle w:val="Contenuto"/>
              <w:rPr>
                <w:sz w:val="18"/>
                <w:szCs w:val="18"/>
                <w:lang w:val="it" w:eastAsia="it-IT"/>
              </w:rPr>
            </w:pPr>
            <w:r w:rsidRPr="00100662">
              <w:rPr>
                <w:sz w:val="18"/>
                <w:szCs w:val="18"/>
                <w:lang w:val="it" w:eastAsia="it-IT"/>
              </w:rPr>
              <w:t>5.</w:t>
            </w:r>
          </w:p>
        </w:tc>
        <w:tc>
          <w:tcPr>
            <w:tcW w:w="3660" w:type="dxa"/>
            <w:tcMar>
              <w:top w:w="100" w:type="dxa"/>
              <w:left w:w="100" w:type="dxa"/>
              <w:bottom w:w="100" w:type="dxa"/>
              <w:right w:w="100" w:type="dxa"/>
            </w:tcMar>
          </w:tcPr>
          <w:p w14:paraId="4141DFE1" w14:textId="77777777" w:rsidR="00100662" w:rsidRPr="00100662" w:rsidRDefault="00100662" w:rsidP="005E6FC4">
            <w:pPr>
              <w:pStyle w:val="Contenuto"/>
              <w:rPr>
                <w:sz w:val="18"/>
                <w:szCs w:val="18"/>
                <w:lang w:val="it" w:eastAsia="it-IT"/>
              </w:rPr>
            </w:pPr>
            <w:r w:rsidRPr="00100662">
              <w:rPr>
                <w:sz w:val="18"/>
                <w:szCs w:val="18"/>
                <w:lang w:val="it" w:eastAsia="it-IT"/>
              </w:rPr>
              <w:t>Ho trovato le varie funzionalità del sito bene integrate</w:t>
            </w:r>
          </w:p>
        </w:tc>
        <w:tc>
          <w:tcPr>
            <w:tcW w:w="2279" w:type="dxa"/>
            <w:shd w:val="clear" w:color="auto" w:fill="auto"/>
            <w:tcMar>
              <w:top w:w="100" w:type="dxa"/>
              <w:left w:w="100" w:type="dxa"/>
              <w:bottom w:w="100" w:type="dxa"/>
              <w:right w:w="100" w:type="dxa"/>
            </w:tcMar>
          </w:tcPr>
          <w:p w14:paraId="1736A404" w14:textId="77777777" w:rsidR="00100662" w:rsidRPr="00100662" w:rsidRDefault="00100662" w:rsidP="005E6FC4">
            <w:pPr>
              <w:pStyle w:val="Contenuto"/>
              <w:rPr>
                <w:sz w:val="18"/>
                <w:szCs w:val="18"/>
                <w:lang w:val="it" w:eastAsia="it-IT"/>
              </w:rPr>
            </w:pPr>
            <w:r w:rsidRPr="00100662">
              <w:rPr>
                <w:rFonts w:eastAsia="Arial"/>
                <w:color w:val="auto"/>
                <w:sz w:val="22"/>
                <w:lang w:val="it" w:eastAsia="it-IT"/>
              </w:rPr>
              <w:t>1</w:t>
            </w:r>
          </w:p>
        </w:tc>
        <w:tc>
          <w:tcPr>
            <w:tcW w:w="2279" w:type="dxa"/>
            <w:shd w:val="clear" w:color="auto" w:fill="auto"/>
            <w:tcMar>
              <w:top w:w="100" w:type="dxa"/>
              <w:left w:w="100" w:type="dxa"/>
              <w:bottom w:w="100" w:type="dxa"/>
              <w:right w:w="100" w:type="dxa"/>
            </w:tcMar>
          </w:tcPr>
          <w:p w14:paraId="263EE8CC" w14:textId="77777777" w:rsidR="00100662" w:rsidRPr="00100662" w:rsidRDefault="00100662" w:rsidP="005E6FC4">
            <w:pPr>
              <w:pStyle w:val="Contenuto"/>
              <w:rPr>
                <w:sz w:val="18"/>
                <w:szCs w:val="18"/>
                <w:lang w:val="it" w:eastAsia="it-IT"/>
              </w:rPr>
            </w:pPr>
            <w:r w:rsidRPr="00100662">
              <w:rPr>
                <w:rFonts w:eastAsia="Arial"/>
                <w:color w:val="auto"/>
                <w:sz w:val="22"/>
                <w:lang w:val="it" w:eastAsia="it-IT"/>
              </w:rPr>
              <w:t>0</w:t>
            </w:r>
          </w:p>
        </w:tc>
      </w:tr>
      <w:tr w:rsidR="00100662" w:rsidRPr="00100662" w14:paraId="6C279998" w14:textId="77777777" w:rsidTr="00F147B2">
        <w:tc>
          <w:tcPr>
            <w:tcW w:w="811" w:type="dxa"/>
            <w:shd w:val="clear" w:color="auto" w:fill="auto"/>
            <w:tcMar>
              <w:top w:w="100" w:type="dxa"/>
              <w:left w:w="100" w:type="dxa"/>
              <w:bottom w:w="100" w:type="dxa"/>
              <w:right w:w="100" w:type="dxa"/>
            </w:tcMar>
          </w:tcPr>
          <w:p w14:paraId="7BB64C42" w14:textId="77777777" w:rsidR="00100662" w:rsidRPr="00100662" w:rsidRDefault="00100662" w:rsidP="005E6FC4">
            <w:pPr>
              <w:pStyle w:val="Contenuto"/>
              <w:rPr>
                <w:sz w:val="18"/>
                <w:szCs w:val="18"/>
                <w:lang w:val="it" w:eastAsia="it-IT"/>
              </w:rPr>
            </w:pPr>
            <w:r w:rsidRPr="00100662">
              <w:rPr>
                <w:sz w:val="18"/>
                <w:szCs w:val="18"/>
                <w:lang w:val="it" w:eastAsia="it-IT"/>
              </w:rPr>
              <w:t>6.</w:t>
            </w:r>
          </w:p>
        </w:tc>
        <w:tc>
          <w:tcPr>
            <w:tcW w:w="3660" w:type="dxa"/>
            <w:tcMar>
              <w:top w:w="100" w:type="dxa"/>
              <w:left w:w="100" w:type="dxa"/>
              <w:bottom w:w="100" w:type="dxa"/>
              <w:right w:w="100" w:type="dxa"/>
            </w:tcMar>
          </w:tcPr>
          <w:p w14:paraId="1B98758B" w14:textId="77777777" w:rsidR="00100662" w:rsidRPr="00100662" w:rsidRDefault="00100662" w:rsidP="005E6FC4">
            <w:pPr>
              <w:pStyle w:val="Contenuto"/>
              <w:rPr>
                <w:sz w:val="18"/>
                <w:szCs w:val="18"/>
                <w:lang w:val="it" w:eastAsia="it-IT"/>
              </w:rPr>
            </w:pPr>
            <w:r w:rsidRPr="00100662">
              <w:rPr>
                <w:sz w:val="18"/>
                <w:szCs w:val="18"/>
                <w:lang w:val="it" w:eastAsia="it-IT"/>
              </w:rPr>
              <w:t xml:space="preserve">Ho trovato incoerenze tra le varie funzionalità del sito </w:t>
            </w:r>
          </w:p>
        </w:tc>
        <w:tc>
          <w:tcPr>
            <w:tcW w:w="2279" w:type="dxa"/>
            <w:shd w:val="clear" w:color="auto" w:fill="auto"/>
            <w:tcMar>
              <w:top w:w="100" w:type="dxa"/>
              <w:left w:w="100" w:type="dxa"/>
              <w:bottom w:w="100" w:type="dxa"/>
              <w:right w:w="100" w:type="dxa"/>
            </w:tcMar>
          </w:tcPr>
          <w:p w14:paraId="42E208D2" w14:textId="77777777" w:rsidR="00100662" w:rsidRPr="00100662" w:rsidRDefault="00100662" w:rsidP="005E6FC4">
            <w:pPr>
              <w:pStyle w:val="Contenuto"/>
              <w:rPr>
                <w:sz w:val="18"/>
                <w:szCs w:val="18"/>
                <w:lang w:val="it" w:eastAsia="it-IT"/>
              </w:rPr>
            </w:pPr>
            <w:r w:rsidRPr="00100662">
              <w:rPr>
                <w:rFonts w:eastAsia="Arial"/>
                <w:color w:val="auto"/>
                <w:sz w:val="22"/>
                <w:lang w:val="it" w:eastAsia="it-IT"/>
              </w:rPr>
              <w:t>2</w:t>
            </w:r>
          </w:p>
        </w:tc>
        <w:tc>
          <w:tcPr>
            <w:tcW w:w="2279" w:type="dxa"/>
            <w:shd w:val="clear" w:color="auto" w:fill="auto"/>
            <w:tcMar>
              <w:top w:w="100" w:type="dxa"/>
              <w:left w:w="100" w:type="dxa"/>
              <w:bottom w:w="100" w:type="dxa"/>
              <w:right w:w="100" w:type="dxa"/>
            </w:tcMar>
          </w:tcPr>
          <w:p w14:paraId="74794A62" w14:textId="77777777" w:rsidR="00100662" w:rsidRPr="00100662" w:rsidRDefault="00100662" w:rsidP="005E6FC4">
            <w:pPr>
              <w:pStyle w:val="Contenuto"/>
              <w:rPr>
                <w:sz w:val="18"/>
                <w:szCs w:val="18"/>
                <w:lang w:val="it" w:eastAsia="it-IT"/>
              </w:rPr>
            </w:pPr>
            <w:r w:rsidRPr="00100662">
              <w:rPr>
                <w:rFonts w:eastAsia="Arial"/>
                <w:color w:val="auto"/>
                <w:sz w:val="22"/>
                <w:lang w:val="it" w:eastAsia="it-IT"/>
              </w:rPr>
              <w:t>3</w:t>
            </w:r>
          </w:p>
        </w:tc>
      </w:tr>
      <w:tr w:rsidR="00100662" w:rsidRPr="00100662" w14:paraId="688D8EA1" w14:textId="77777777" w:rsidTr="00F147B2">
        <w:tc>
          <w:tcPr>
            <w:tcW w:w="811" w:type="dxa"/>
            <w:shd w:val="clear" w:color="auto" w:fill="auto"/>
            <w:tcMar>
              <w:top w:w="100" w:type="dxa"/>
              <w:left w:w="100" w:type="dxa"/>
              <w:bottom w:w="100" w:type="dxa"/>
              <w:right w:w="100" w:type="dxa"/>
            </w:tcMar>
          </w:tcPr>
          <w:p w14:paraId="463C5022" w14:textId="77777777" w:rsidR="00100662" w:rsidRPr="00100662" w:rsidRDefault="00100662" w:rsidP="005E6FC4">
            <w:pPr>
              <w:pStyle w:val="Contenuto"/>
              <w:rPr>
                <w:sz w:val="18"/>
                <w:szCs w:val="18"/>
                <w:lang w:val="it" w:eastAsia="it-IT"/>
              </w:rPr>
            </w:pPr>
            <w:r w:rsidRPr="00100662">
              <w:rPr>
                <w:sz w:val="18"/>
                <w:szCs w:val="18"/>
                <w:lang w:val="it" w:eastAsia="it-IT"/>
              </w:rPr>
              <w:t>7.</w:t>
            </w:r>
          </w:p>
        </w:tc>
        <w:tc>
          <w:tcPr>
            <w:tcW w:w="3660" w:type="dxa"/>
            <w:tcMar>
              <w:top w:w="100" w:type="dxa"/>
              <w:left w:w="100" w:type="dxa"/>
              <w:bottom w:w="100" w:type="dxa"/>
              <w:right w:w="100" w:type="dxa"/>
            </w:tcMar>
          </w:tcPr>
          <w:p w14:paraId="12DB0232" w14:textId="77777777" w:rsidR="00100662" w:rsidRPr="00100662" w:rsidRDefault="00100662" w:rsidP="005E6FC4">
            <w:pPr>
              <w:pStyle w:val="Contenuto"/>
              <w:rPr>
                <w:sz w:val="18"/>
                <w:szCs w:val="18"/>
                <w:lang w:val="it" w:eastAsia="it-IT"/>
              </w:rPr>
            </w:pPr>
            <w:r w:rsidRPr="00100662">
              <w:rPr>
                <w:sz w:val="18"/>
                <w:szCs w:val="18"/>
                <w:lang w:val="it" w:eastAsia="it-IT"/>
              </w:rPr>
              <w:t xml:space="preserve">Penso che la maggior parte delle persone possano imparare ad utilizzare il sito facilmente </w:t>
            </w:r>
          </w:p>
        </w:tc>
        <w:tc>
          <w:tcPr>
            <w:tcW w:w="2279" w:type="dxa"/>
            <w:shd w:val="clear" w:color="auto" w:fill="auto"/>
            <w:tcMar>
              <w:top w:w="100" w:type="dxa"/>
              <w:left w:w="100" w:type="dxa"/>
              <w:bottom w:w="100" w:type="dxa"/>
              <w:right w:w="100" w:type="dxa"/>
            </w:tcMar>
          </w:tcPr>
          <w:p w14:paraId="76EFE378" w14:textId="77777777" w:rsidR="00100662" w:rsidRPr="00100662" w:rsidRDefault="00100662" w:rsidP="005E6FC4">
            <w:pPr>
              <w:pStyle w:val="Contenuto"/>
              <w:rPr>
                <w:sz w:val="18"/>
                <w:szCs w:val="18"/>
                <w:lang w:val="it" w:eastAsia="it-IT"/>
              </w:rPr>
            </w:pPr>
            <w:r w:rsidRPr="00100662">
              <w:rPr>
                <w:rFonts w:eastAsia="Arial"/>
                <w:color w:val="auto"/>
                <w:sz w:val="22"/>
                <w:lang w:val="it" w:eastAsia="it-IT"/>
              </w:rPr>
              <w:t>5</w:t>
            </w:r>
          </w:p>
        </w:tc>
        <w:tc>
          <w:tcPr>
            <w:tcW w:w="2279" w:type="dxa"/>
            <w:shd w:val="clear" w:color="auto" w:fill="auto"/>
            <w:tcMar>
              <w:top w:w="100" w:type="dxa"/>
              <w:left w:w="100" w:type="dxa"/>
              <w:bottom w:w="100" w:type="dxa"/>
              <w:right w:w="100" w:type="dxa"/>
            </w:tcMar>
          </w:tcPr>
          <w:p w14:paraId="6BF67258" w14:textId="77777777" w:rsidR="00100662" w:rsidRPr="00100662" w:rsidRDefault="00100662" w:rsidP="005E6FC4">
            <w:pPr>
              <w:pStyle w:val="Contenuto"/>
              <w:rPr>
                <w:sz w:val="18"/>
                <w:szCs w:val="18"/>
                <w:lang w:val="it" w:eastAsia="it-IT"/>
              </w:rPr>
            </w:pPr>
            <w:r w:rsidRPr="00100662">
              <w:rPr>
                <w:rFonts w:eastAsia="Arial"/>
                <w:color w:val="auto"/>
                <w:sz w:val="22"/>
                <w:lang w:val="it" w:eastAsia="it-IT"/>
              </w:rPr>
              <w:t>4</w:t>
            </w:r>
          </w:p>
        </w:tc>
      </w:tr>
      <w:tr w:rsidR="00100662" w:rsidRPr="00100662" w14:paraId="14B09785" w14:textId="77777777" w:rsidTr="00F147B2">
        <w:tc>
          <w:tcPr>
            <w:tcW w:w="811" w:type="dxa"/>
            <w:shd w:val="clear" w:color="auto" w:fill="auto"/>
            <w:tcMar>
              <w:top w:w="100" w:type="dxa"/>
              <w:left w:w="100" w:type="dxa"/>
              <w:bottom w:w="100" w:type="dxa"/>
              <w:right w:w="100" w:type="dxa"/>
            </w:tcMar>
          </w:tcPr>
          <w:p w14:paraId="19A5AFA6" w14:textId="77777777" w:rsidR="00100662" w:rsidRPr="00100662" w:rsidRDefault="00100662" w:rsidP="005E6FC4">
            <w:pPr>
              <w:pStyle w:val="Contenuto"/>
              <w:rPr>
                <w:sz w:val="18"/>
                <w:szCs w:val="18"/>
                <w:lang w:val="it" w:eastAsia="it-IT"/>
              </w:rPr>
            </w:pPr>
            <w:r w:rsidRPr="00100662">
              <w:rPr>
                <w:sz w:val="18"/>
                <w:szCs w:val="18"/>
                <w:lang w:val="it" w:eastAsia="it-IT"/>
              </w:rPr>
              <w:t>8.</w:t>
            </w:r>
          </w:p>
        </w:tc>
        <w:tc>
          <w:tcPr>
            <w:tcW w:w="3660" w:type="dxa"/>
            <w:tcMar>
              <w:top w:w="100" w:type="dxa"/>
              <w:left w:w="100" w:type="dxa"/>
              <w:bottom w:w="100" w:type="dxa"/>
              <w:right w:w="100" w:type="dxa"/>
            </w:tcMar>
          </w:tcPr>
          <w:p w14:paraId="04504222" w14:textId="77777777" w:rsidR="00100662" w:rsidRPr="00100662" w:rsidRDefault="00100662" w:rsidP="005E6FC4">
            <w:pPr>
              <w:pStyle w:val="Contenuto"/>
              <w:rPr>
                <w:sz w:val="18"/>
                <w:szCs w:val="18"/>
                <w:lang w:val="it" w:eastAsia="it-IT"/>
              </w:rPr>
            </w:pPr>
            <w:r w:rsidRPr="00100662">
              <w:rPr>
                <w:sz w:val="18"/>
                <w:szCs w:val="18"/>
                <w:lang w:val="it" w:eastAsia="it-IT"/>
              </w:rPr>
              <w:t xml:space="preserve">Ho trovato il sito molto difficile da utilizzare    </w:t>
            </w:r>
          </w:p>
        </w:tc>
        <w:tc>
          <w:tcPr>
            <w:tcW w:w="2279" w:type="dxa"/>
            <w:shd w:val="clear" w:color="auto" w:fill="auto"/>
            <w:tcMar>
              <w:top w:w="100" w:type="dxa"/>
              <w:left w:w="100" w:type="dxa"/>
              <w:bottom w:w="100" w:type="dxa"/>
              <w:right w:w="100" w:type="dxa"/>
            </w:tcMar>
          </w:tcPr>
          <w:p w14:paraId="1605C921" w14:textId="77777777" w:rsidR="00100662" w:rsidRPr="00100662" w:rsidRDefault="00100662" w:rsidP="005E6FC4">
            <w:pPr>
              <w:pStyle w:val="Contenuto"/>
              <w:rPr>
                <w:sz w:val="18"/>
                <w:szCs w:val="18"/>
                <w:lang w:val="it" w:eastAsia="it-IT"/>
              </w:rPr>
            </w:pPr>
            <w:r w:rsidRPr="00100662">
              <w:rPr>
                <w:rFonts w:eastAsia="Arial"/>
                <w:color w:val="auto"/>
                <w:sz w:val="22"/>
                <w:lang w:val="it" w:eastAsia="it-IT"/>
              </w:rPr>
              <w:t>2</w:t>
            </w:r>
          </w:p>
        </w:tc>
        <w:tc>
          <w:tcPr>
            <w:tcW w:w="2279" w:type="dxa"/>
            <w:shd w:val="clear" w:color="auto" w:fill="auto"/>
            <w:tcMar>
              <w:top w:w="100" w:type="dxa"/>
              <w:left w:w="100" w:type="dxa"/>
              <w:bottom w:w="100" w:type="dxa"/>
              <w:right w:w="100" w:type="dxa"/>
            </w:tcMar>
          </w:tcPr>
          <w:p w14:paraId="7701A1FE" w14:textId="77777777" w:rsidR="00100662" w:rsidRPr="00100662" w:rsidRDefault="00100662" w:rsidP="005E6FC4">
            <w:pPr>
              <w:pStyle w:val="Contenuto"/>
              <w:rPr>
                <w:sz w:val="18"/>
                <w:szCs w:val="18"/>
                <w:lang w:val="it" w:eastAsia="it-IT"/>
              </w:rPr>
            </w:pPr>
            <w:r w:rsidRPr="00100662">
              <w:rPr>
                <w:rFonts w:eastAsia="Arial"/>
                <w:color w:val="auto"/>
                <w:sz w:val="22"/>
                <w:lang w:val="it" w:eastAsia="it-IT"/>
              </w:rPr>
              <w:t>3</w:t>
            </w:r>
          </w:p>
        </w:tc>
      </w:tr>
      <w:tr w:rsidR="00100662" w:rsidRPr="00100662" w14:paraId="3BC863C8" w14:textId="77777777" w:rsidTr="00F147B2">
        <w:tc>
          <w:tcPr>
            <w:tcW w:w="811" w:type="dxa"/>
            <w:shd w:val="clear" w:color="auto" w:fill="auto"/>
            <w:tcMar>
              <w:top w:w="100" w:type="dxa"/>
              <w:left w:w="100" w:type="dxa"/>
              <w:bottom w:w="100" w:type="dxa"/>
              <w:right w:w="100" w:type="dxa"/>
            </w:tcMar>
          </w:tcPr>
          <w:p w14:paraId="55B181BD" w14:textId="77777777" w:rsidR="00100662" w:rsidRPr="00100662" w:rsidRDefault="00100662" w:rsidP="005E6FC4">
            <w:pPr>
              <w:pStyle w:val="Contenuto"/>
              <w:rPr>
                <w:sz w:val="18"/>
                <w:szCs w:val="18"/>
                <w:lang w:val="it" w:eastAsia="it-IT"/>
              </w:rPr>
            </w:pPr>
            <w:r w:rsidRPr="00100662">
              <w:rPr>
                <w:sz w:val="18"/>
                <w:szCs w:val="18"/>
                <w:lang w:val="it" w:eastAsia="it-IT"/>
              </w:rPr>
              <w:t>9.</w:t>
            </w:r>
          </w:p>
        </w:tc>
        <w:tc>
          <w:tcPr>
            <w:tcW w:w="3660" w:type="dxa"/>
            <w:tcMar>
              <w:top w:w="100" w:type="dxa"/>
              <w:left w:w="100" w:type="dxa"/>
              <w:bottom w:w="100" w:type="dxa"/>
              <w:right w:w="100" w:type="dxa"/>
            </w:tcMar>
          </w:tcPr>
          <w:p w14:paraId="15CB00E3" w14:textId="77777777" w:rsidR="00100662" w:rsidRPr="00100662" w:rsidRDefault="00100662" w:rsidP="005E6FC4">
            <w:pPr>
              <w:pStyle w:val="Contenuto"/>
              <w:rPr>
                <w:sz w:val="18"/>
                <w:szCs w:val="18"/>
                <w:lang w:val="it" w:eastAsia="it-IT"/>
              </w:rPr>
            </w:pPr>
            <w:r w:rsidRPr="00100662">
              <w:rPr>
                <w:sz w:val="18"/>
                <w:szCs w:val="18"/>
                <w:lang w:val="it" w:eastAsia="it-IT"/>
              </w:rPr>
              <w:t>Mi sono sentito a mio agio nell'utilizzare il sito</w:t>
            </w:r>
          </w:p>
        </w:tc>
        <w:tc>
          <w:tcPr>
            <w:tcW w:w="2279" w:type="dxa"/>
            <w:shd w:val="clear" w:color="auto" w:fill="auto"/>
            <w:tcMar>
              <w:top w:w="100" w:type="dxa"/>
              <w:left w:w="100" w:type="dxa"/>
              <w:bottom w:w="100" w:type="dxa"/>
              <w:right w:w="100" w:type="dxa"/>
            </w:tcMar>
          </w:tcPr>
          <w:p w14:paraId="27EDB40C" w14:textId="77777777" w:rsidR="00100662" w:rsidRPr="00100662" w:rsidRDefault="00100662" w:rsidP="005E6FC4">
            <w:pPr>
              <w:pStyle w:val="Contenuto"/>
              <w:rPr>
                <w:sz w:val="18"/>
                <w:szCs w:val="18"/>
                <w:lang w:val="it" w:eastAsia="it-IT"/>
              </w:rPr>
            </w:pPr>
            <w:r w:rsidRPr="00100662">
              <w:rPr>
                <w:rFonts w:eastAsia="Arial"/>
                <w:color w:val="auto"/>
                <w:sz w:val="22"/>
                <w:lang w:val="it" w:eastAsia="it-IT"/>
              </w:rPr>
              <w:t>3</w:t>
            </w:r>
          </w:p>
        </w:tc>
        <w:tc>
          <w:tcPr>
            <w:tcW w:w="2279" w:type="dxa"/>
            <w:shd w:val="clear" w:color="auto" w:fill="auto"/>
            <w:tcMar>
              <w:top w:w="100" w:type="dxa"/>
              <w:left w:w="100" w:type="dxa"/>
              <w:bottom w:w="100" w:type="dxa"/>
              <w:right w:w="100" w:type="dxa"/>
            </w:tcMar>
          </w:tcPr>
          <w:p w14:paraId="6520F0F2" w14:textId="77777777" w:rsidR="00100662" w:rsidRPr="00100662" w:rsidRDefault="00100662" w:rsidP="005E6FC4">
            <w:pPr>
              <w:pStyle w:val="Contenuto"/>
              <w:rPr>
                <w:sz w:val="18"/>
                <w:szCs w:val="18"/>
                <w:lang w:val="it" w:eastAsia="it-IT"/>
              </w:rPr>
            </w:pPr>
            <w:r w:rsidRPr="00100662">
              <w:rPr>
                <w:rFonts w:eastAsia="Arial"/>
                <w:color w:val="auto"/>
                <w:sz w:val="22"/>
                <w:lang w:val="it" w:eastAsia="it-IT"/>
              </w:rPr>
              <w:t>2</w:t>
            </w:r>
          </w:p>
        </w:tc>
      </w:tr>
      <w:tr w:rsidR="00100662" w:rsidRPr="00100662" w14:paraId="4E84832C" w14:textId="77777777" w:rsidTr="00F147B2">
        <w:tc>
          <w:tcPr>
            <w:tcW w:w="811" w:type="dxa"/>
            <w:shd w:val="clear" w:color="auto" w:fill="auto"/>
            <w:tcMar>
              <w:top w:w="100" w:type="dxa"/>
              <w:left w:w="100" w:type="dxa"/>
              <w:bottom w:w="100" w:type="dxa"/>
              <w:right w:w="100" w:type="dxa"/>
            </w:tcMar>
          </w:tcPr>
          <w:p w14:paraId="11A8D0C4" w14:textId="77777777" w:rsidR="00100662" w:rsidRPr="00100662" w:rsidRDefault="00100662" w:rsidP="005E6FC4">
            <w:pPr>
              <w:pStyle w:val="Contenuto"/>
              <w:rPr>
                <w:sz w:val="18"/>
                <w:szCs w:val="18"/>
                <w:lang w:val="it" w:eastAsia="it-IT"/>
              </w:rPr>
            </w:pPr>
            <w:r w:rsidRPr="00100662">
              <w:rPr>
                <w:sz w:val="18"/>
                <w:szCs w:val="18"/>
                <w:lang w:val="it" w:eastAsia="it-IT"/>
              </w:rPr>
              <w:t>10.</w:t>
            </w:r>
          </w:p>
        </w:tc>
        <w:tc>
          <w:tcPr>
            <w:tcW w:w="3660" w:type="dxa"/>
            <w:tcMar>
              <w:top w:w="100" w:type="dxa"/>
              <w:left w:w="100" w:type="dxa"/>
              <w:bottom w:w="100" w:type="dxa"/>
              <w:right w:w="100" w:type="dxa"/>
            </w:tcMar>
          </w:tcPr>
          <w:p w14:paraId="145DB244" w14:textId="77777777" w:rsidR="00100662" w:rsidRPr="00100662" w:rsidRDefault="00100662" w:rsidP="005E6FC4">
            <w:pPr>
              <w:pStyle w:val="Contenuto"/>
              <w:rPr>
                <w:sz w:val="18"/>
                <w:szCs w:val="18"/>
                <w:lang w:val="it" w:eastAsia="it-IT"/>
              </w:rPr>
            </w:pPr>
            <w:r w:rsidRPr="00100662">
              <w:rPr>
                <w:sz w:val="18"/>
                <w:szCs w:val="18"/>
                <w:lang w:val="it" w:eastAsia="it-IT"/>
              </w:rPr>
              <w:t xml:space="preserve">Ho avuto bisogno di imparare molti processi prima di riuscire ad utilizzare al meglio il sito </w:t>
            </w:r>
          </w:p>
        </w:tc>
        <w:tc>
          <w:tcPr>
            <w:tcW w:w="2279" w:type="dxa"/>
            <w:shd w:val="clear" w:color="auto" w:fill="auto"/>
            <w:tcMar>
              <w:top w:w="100" w:type="dxa"/>
              <w:left w:w="100" w:type="dxa"/>
              <w:bottom w:w="100" w:type="dxa"/>
              <w:right w:w="100" w:type="dxa"/>
            </w:tcMar>
          </w:tcPr>
          <w:p w14:paraId="698CA3FB" w14:textId="77777777" w:rsidR="00100662" w:rsidRPr="00100662" w:rsidRDefault="00100662" w:rsidP="005E6FC4">
            <w:pPr>
              <w:pStyle w:val="Contenuto"/>
              <w:rPr>
                <w:sz w:val="18"/>
                <w:szCs w:val="18"/>
                <w:lang w:val="it" w:eastAsia="it-IT"/>
              </w:rPr>
            </w:pPr>
            <w:r w:rsidRPr="00100662">
              <w:rPr>
                <w:rFonts w:eastAsia="Arial"/>
                <w:color w:val="auto"/>
                <w:sz w:val="22"/>
                <w:lang w:val="it" w:eastAsia="it-IT"/>
              </w:rPr>
              <w:t>2</w:t>
            </w:r>
          </w:p>
        </w:tc>
        <w:tc>
          <w:tcPr>
            <w:tcW w:w="2279" w:type="dxa"/>
            <w:shd w:val="clear" w:color="auto" w:fill="auto"/>
            <w:tcMar>
              <w:top w:w="100" w:type="dxa"/>
              <w:left w:w="100" w:type="dxa"/>
              <w:bottom w:w="100" w:type="dxa"/>
              <w:right w:w="100" w:type="dxa"/>
            </w:tcMar>
          </w:tcPr>
          <w:p w14:paraId="537BC6C0" w14:textId="77777777" w:rsidR="00100662" w:rsidRPr="00100662" w:rsidRDefault="00100662" w:rsidP="005E6FC4">
            <w:pPr>
              <w:pStyle w:val="Contenuto"/>
              <w:rPr>
                <w:sz w:val="18"/>
                <w:szCs w:val="18"/>
                <w:lang w:val="it" w:eastAsia="it-IT"/>
              </w:rPr>
            </w:pPr>
            <w:r w:rsidRPr="00100662">
              <w:rPr>
                <w:rFonts w:eastAsia="Arial"/>
                <w:color w:val="auto"/>
                <w:sz w:val="22"/>
                <w:lang w:val="it" w:eastAsia="it-IT"/>
              </w:rPr>
              <w:t>3</w:t>
            </w:r>
          </w:p>
        </w:tc>
      </w:tr>
      <w:tr w:rsidR="00100662" w:rsidRPr="00100662" w14:paraId="1C8EB7B0" w14:textId="77777777" w:rsidTr="00F147B2">
        <w:trPr>
          <w:trHeight w:val="380"/>
        </w:trPr>
        <w:tc>
          <w:tcPr>
            <w:tcW w:w="6750" w:type="dxa"/>
            <w:gridSpan w:val="3"/>
            <w:shd w:val="clear" w:color="auto" w:fill="F3F3F3"/>
            <w:tcMar>
              <w:top w:w="100" w:type="dxa"/>
              <w:left w:w="100" w:type="dxa"/>
              <w:bottom w:w="100" w:type="dxa"/>
              <w:right w:w="100" w:type="dxa"/>
            </w:tcMar>
          </w:tcPr>
          <w:p w14:paraId="4CA91D81" w14:textId="77777777" w:rsidR="00100662" w:rsidRPr="00100662" w:rsidRDefault="00100662" w:rsidP="005E6FC4">
            <w:pPr>
              <w:pStyle w:val="Contenuto"/>
              <w:rPr>
                <w:sz w:val="18"/>
                <w:szCs w:val="18"/>
                <w:lang w:val="it" w:eastAsia="it-IT"/>
              </w:rPr>
            </w:pPr>
            <w:r w:rsidRPr="00100662">
              <w:rPr>
                <w:sz w:val="18"/>
                <w:szCs w:val="18"/>
                <w:lang w:val="it" w:eastAsia="it-IT"/>
              </w:rPr>
              <w:t>Valutazione totale</w:t>
            </w:r>
          </w:p>
        </w:tc>
        <w:tc>
          <w:tcPr>
            <w:tcW w:w="2279" w:type="dxa"/>
            <w:shd w:val="clear" w:color="auto" w:fill="F3F3F3"/>
            <w:tcMar>
              <w:top w:w="100" w:type="dxa"/>
              <w:left w:w="100" w:type="dxa"/>
              <w:bottom w:w="100" w:type="dxa"/>
              <w:right w:w="100" w:type="dxa"/>
            </w:tcMar>
          </w:tcPr>
          <w:p w14:paraId="0EDDB4A2" w14:textId="77777777" w:rsidR="00100662" w:rsidRPr="00100662" w:rsidRDefault="00100662" w:rsidP="005E6FC4">
            <w:pPr>
              <w:pStyle w:val="Contenuto"/>
              <w:rPr>
                <w:sz w:val="18"/>
                <w:szCs w:val="18"/>
                <w:lang w:val="it" w:eastAsia="it-IT"/>
              </w:rPr>
            </w:pPr>
            <w:r w:rsidRPr="00100662">
              <w:rPr>
                <w:sz w:val="18"/>
                <w:szCs w:val="18"/>
                <w:lang w:val="it" w:eastAsia="it-IT"/>
              </w:rPr>
              <w:t>70</w:t>
            </w:r>
          </w:p>
          <w:p w14:paraId="6A676B5D" w14:textId="77777777" w:rsidR="00100662" w:rsidRPr="00100662" w:rsidRDefault="00100662" w:rsidP="005E6FC4">
            <w:pPr>
              <w:pStyle w:val="Contenuto"/>
              <w:rPr>
                <w:sz w:val="18"/>
                <w:szCs w:val="18"/>
                <w:lang w:val="it" w:eastAsia="it-IT"/>
              </w:rPr>
            </w:pPr>
          </w:p>
        </w:tc>
      </w:tr>
    </w:tbl>
    <w:p w14:paraId="13BAECB6" w14:textId="428FE081" w:rsidR="00100662" w:rsidRDefault="00100662" w:rsidP="005E6FC4">
      <w:pPr>
        <w:rPr>
          <w:rFonts w:ascii="Segoe UI" w:eastAsia="Titillium Web" w:hAnsi="Segoe UI" w:cs="Segoe UI"/>
          <w:color w:val="1155CC"/>
          <w:sz w:val="22"/>
          <w:lang w:val="it" w:eastAsia="it-IT"/>
        </w:rPr>
      </w:pPr>
    </w:p>
    <w:p w14:paraId="24A49154" w14:textId="77777777" w:rsidR="005E6FC4" w:rsidRDefault="005E6FC4" w:rsidP="005E6FC4">
      <w:pPr>
        <w:pBdr>
          <w:bottom w:val="single" w:sz="4" w:space="1" w:color="auto"/>
        </w:pBdr>
      </w:pPr>
    </w:p>
    <w:p w14:paraId="0F37CE8E" w14:textId="2FA5AF26" w:rsidR="005E6FC4" w:rsidRDefault="005E6FC4" w:rsidP="005E6FC4">
      <w:pPr>
        <w:ind w:left="1080"/>
      </w:pPr>
    </w:p>
    <w:p w14:paraId="023CFF7A" w14:textId="7921A769" w:rsidR="005E6FC4" w:rsidRDefault="005E6FC4" w:rsidP="005E6FC4">
      <w:pPr>
        <w:ind w:left="1080"/>
      </w:pPr>
    </w:p>
    <w:p w14:paraId="1B205AEA" w14:textId="434C7F7A" w:rsidR="005E6FC4" w:rsidRDefault="005E6FC4" w:rsidP="005E6FC4">
      <w:pPr>
        <w:ind w:left="1080"/>
      </w:pPr>
    </w:p>
    <w:p w14:paraId="68C33533" w14:textId="23DCC31D" w:rsidR="005E6FC4" w:rsidRDefault="005E6FC4" w:rsidP="005E6FC4">
      <w:pPr>
        <w:ind w:left="1080"/>
      </w:pPr>
    </w:p>
    <w:p w14:paraId="6736045A" w14:textId="1E51E237" w:rsidR="005E6FC4" w:rsidRDefault="005E6FC4" w:rsidP="005E6FC4">
      <w:pPr>
        <w:ind w:left="1080"/>
      </w:pPr>
    </w:p>
    <w:p w14:paraId="46601293" w14:textId="6EB56CE3" w:rsidR="005E6FC4" w:rsidRDefault="005E6FC4" w:rsidP="005E6FC4">
      <w:pPr>
        <w:ind w:left="1080"/>
      </w:pPr>
    </w:p>
    <w:p w14:paraId="411F385A" w14:textId="65C1A025" w:rsidR="005E6FC4" w:rsidRDefault="005E6FC4" w:rsidP="005E6FC4">
      <w:pPr>
        <w:ind w:left="1080"/>
      </w:pPr>
    </w:p>
    <w:p w14:paraId="5029A845" w14:textId="6929506E" w:rsidR="005E6FC4" w:rsidRDefault="005E6FC4" w:rsidP="005E6FC4">
      <w:pPr>
        <w:ind w:left="1080"/>
      </w:pPr>
    </w:p>
    <w:p w14:paraId="70FF8558" w14:textId="15AB64B4" w:rsidR="005E6FC4" w:rsidRDefault="005E6FC4" w:rsidP="005E6FC4">
      <w:pPr>
        <w:ind w:left="1080"/>
      </w:pPr>
    </w:p>
    <w:p w14:paraId="6B42F7DF" w14:textId="77777777" w:rsidR="005E6FC4" w:rsidRDefault="005E6FC4" w:rsidP="005E6FC4">
      <w:pPr>
        <w:ind w:left="1080"/>
      </w:pPr>
    </w:p>
    <w:p w14:paraId="7B9440C5" w14:textId="590DBE5F" w:rsidR="00100662" w:rsidRDefault="00100662" w:rsidP="00100662">
      <w:pPr>
        <w:pStyle w:val="Paragrafoelenco"/>
        <w:numPr>
          <w:ilvl w:val="1"/>
          <w:numId w:val="1"/>
        </w:numPr>
      </w:pPr>
      <w:r>
        <w:lastRenderedPageBreak/>
        <w:t>UM</w:t>
      </w:r>
      <w:r w:rsidR="005E6FC4">
        <w:t>U</w:t>
      </w:r>
      <w:r>
        <w:t>X</w:t>
      </w:r>
      <w:r w:rsidR="005E6FC4">
        <w:t xml:space="preserve"> Lite</w:t>
      </w:r>
    </w:p>
    <w:p w14:paraId="7CF1105D" w14:textId="77777777" w:rsidR="005E6FC4" w:rsidRDefault="005E6FC4" w:rsidP="005E6FC4">
      <w:pPr>
        <w:pStyle w:val="Contenuto"/>
        <w:ind w:left="1080"/>
      </w:pPr>
    </w:p>
    <w:p w14:paraId="5C640FCF" w14:textId="12986F43" w:rsidR="005E6FC4" w:rsidRPr="00431E0D" w:rsidRDefault="005E6FC4" w:rsidP="005E6FC4">
      <w:pPr>
        <w:pStyle w:val="Contenuto"/>
        <w:pBdr>
          <w:top w:val="single" w:sz="4" w:space="1" w:color="auto"/>
        </w:pBdr>
        <w:ind w:left="1080"/>
      </w:pPr>
      <w:r w:rsidRPr="00431E0D">
        <w:t>Tabella di calcolo delle domande UMUX Lite</w:t>
      </w:r>
    </w:p>
    <w:tbl>
      <w:tblPr>
        <w:tblpPr w:leftFromText="141" w:rightFromText="141" w:vertAnchor="text" w:horzAnchor="page" w:tblpX="2311" w:tblpY="211"/>
        <w:tblW w:w="8157"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1547"/>
        <w:gridCol w:w="692"/>
        <w:gridCol w:w="678"/>
        <w:gridCol w:w="2389"/>
        <w:gridCol w:w="2851"/>
      </w:tblGrid>
      <w:tr w:rsidR="005E6FC4" w:rsidRPr="00431E0D" w14:paraId="5F009C53" w14:textId="77777777" w:rsidTr="005E6FC4">
        <w:trPr>
          <w:trHeight w:val="255"/>
        </w:trPr>
        <w:tc>
          <w:tcPr>
            <w:tcW w:w="1547" w:type="dxa"/>
            <w:shd w:val="clear" w:color="auto" w:fill="F3F3F3"/>
            <w:tcMar>
              <w:top w:w="100" w:type="dxa"/>
              <w:left w:w="100" w:type="dxa"/>
              <w:bottom w:w="100" w:type="dxa"/>
              <w:right w:w="100" w:type="dxa"/>
            </w:tcMar>
          </w:tcPr>
          <w:p w14:paraId="44DE3CA1" w14:textId="77777777" w:rsidR="005E6FC4" w:rsidRPr="00431E0D" w:rsidRDefault="005E6FC4" w:rsidP="005E6FC4">
            <w:pPr>
              <w:pStyle w:val="Contenuto"/>
              <w:rPr>
                <w:sz w:val="18"/>
                <w:szCs w:val="18"/>
              </w:rPr>
            </w:pPr>
            <w:r w:rsidRPr="00431E0D">
              <w:rPr>
                <w:sz w:val="18"/>
                <w:szCs w:val="18"/>
              </w:rPr>
              <w:t>Partecipante n.</w:t>
            </w:r>
          </w:p>
        </w:tc>
        <w:tc>
          <w:tcPr>
            <w:tcW w:w="692" w:type="dxa"/>
            <w:shd w:val="clear" w:color="auto" w:fill="F3F3F3"/>
            <w:tcMar>
              <w:top w:w="100" w:type="dxa"/>
              <w:left w:w="100" w:type="dxa"/>
              <w:bottom w:w="100" w:type="dxa"/>
              <w:right w:w="100" w:type="dxa"/>
            </w:tcMar>
          </w:tcPr>
          <w:p w14:paraId="1CC8D3BE" w14:textId="77777777" w:rsidR="005E6FC4" w:rsidRPr="00431E0D" w:rsidRDefault="005E6FC4" w:rsidP="005E6FC4">
            <w:pPr>
              <w:pStyle w:val="Contenuto"/>
              <w:rPr>
                <w:sz w:val="18"/>
                <w:szCs w:val="18"/>
              </w:rPr>
            </w:pPr>
            <w:r w:rsidRPr="00431E0D">
              <w:rPr>
                <w:sz w:val="18"/>
                <w:szCs w:val="18"/>
              </w:rPr>
              <w:t>D1</w:t>
            </w:r>
          </w:p>
        </w:tc>
        <w:tc>
          <w:tcPr>
            <w:tcW w:w="678" w:type="dxa"/>
            <w:shd w:val="clear" w:color="auto" w:fill="F3F3F3"/>
            <w:tcMar>
              <w:top w:w="100" w:type="dxa"/>
              <w:left w:w="100" w:type="dxa"/>
              <w:bottom w:w="100" w:type="dxa"/>
              <w:right w:w="100" w:type="dxa"/>
            </w:tcMar>
          </w:tcPr>
          <w:p w14:paraId="5F6FDF09" w14:textId="77777777" w:rsidR="005E6FC4" w:rsidRPr="00431E0D" w:rsidRDefault="005E6FC4" w:rsidP="005E6FC4">
            <w:pPr>
              <w:pStyle w:val="Contenuto"/>
              <w:rPr>
                <w:sz w:val="18"/>
                <w:szCs w:val="18"/>
              </w:rPr>
            </w:pPr>
            <w:r w:rsidRPr="00431E0D">
              <w:rPr>
                <w:sz w:val="18"/>
                <w:szCs w:val="18"/>
              </w:rPr>
              <w:t>D2</w:t>
            </w:r>
          </w:p>
        </w:tc>
        <w:tc>
          <w:tcPr>
            <w:tcW w:w="2389" w:type="dxa"/>
            <w:shd w:val="clear" w:color="auto" w:fill="F3F3F3"/>
            <w:tcMar>
              <w:top w:w="100" w:type="dxa"/>
              <w:left w:w="100" w:type="dxa"/>
              <w:bottom w:w="100" w:type="dxa"/>
              <w:right w:w="100" w:type="dxa"/>
            </w:tcMar>
          </w:tcPr>
          <w:p w14:paraId="61CC5341" w14:textId="77777777" w:rsidR="005E6FC4" w:rsidRPr="00431E0D" w:rsidRDefault="005E6FC4" w:rsidP="005E6FC4">
            <w:pPr>
              <w:pStyle w:val="Contenuto"/>
              <w:rPr>
                <w:sz w:val="18"/>
                <w:szCs w:val="18"/>
              </w:rPr>
            </w:pPr>
            <w:r w:rsidRPr="00431E0D">
              <w:rPr>
                <w:sz w:val="18"/>
                <w:szCs w:val="18"/>
              </w:rPr>
              <w:t>Totale assoluto</w:t>
            </w:r>
          </w:p>
        </w:tc>
        <w:tc>
          <w:tcPr>
            <w:tcW w:w="2851" w:type="dxa"/>
            <w:shd w:val="clear" w:color="auto" w:fill="F3F3F3"/>
            <w:tcMar>
              <w:top w:w="100" w:type="dxa"/>
              <w:left w:w="100" w:type="dxa"/>
              <w:bottom w:w="100" w:type="dxa"/>
              <w:right w:w="100" w:type="dxa"/>
            </w:tcMar>
          </w:tcPr>
          <w:p w14:paraId="76A2CF88" w14:textId="77777777" w:rsidR="005E6FC4" w:rsidRPr="00431E0D" w:rsidRDefault="005E6FC4" w:rsidP="005E6FC4">
            <w:pPr>
              <w:pStyle w:val="Contenuto"/>
              <w:rPr>
                <w:sz w:val="18"/>
                <w:szCs w:val="18"/>
              </w:rPr>
            </w:pPr>
            <w:r w:rsidRPr="00431E0D">
              <w:rPr>
                <w:sz w:val="18"/>
                <w:szCs w:val="18"/>
              </w:rPr>
              <w:t>Totale standardizzato</w:t>
            </w:r>
          </w:p>
        </w:tc>
      </w:tr>
      <w:tr w:rsidR="005E6FC4" w:rsidRPr="00431E0D" w14:paraId="46509597" w14:textId="77777777" w:rsidTr="005E6FC4">
        <w:trPr>
          <w:trHeight w:val="556"/>
        </w:trPr>
        <w:tc>
          <w:tcPr>
            <w:tcW w:w="1547" w:type="dxa"/>
            <w:shd w:val="clear" w:color="auto" w:fill="auto"/>
            <w:tcMar>
              <w:top w:w="100" w:type="dxa"/>
              <w:left w:w="100" w:type="dxa"/>
              <w:bottom w:w="100" w:type="dxa"/>
              <w:right w:w="100" w:type="dxa"/>
            </w:tcMar>
          </w:tcPr>
          <w:p w14:paraId="357A092D" w14:textId="77777777" w:rsidR="005E6FC4" w:rsidRPr="00431E0D" w:rsidRDefault="005E6FC4" w:rsidP="005E6FC4">
            <w:pPr>
              <w:pStyle w:val="Contenuto"/>
              <w:rPr>
                <w:bCs/>
                <w:sz w:val="20"/>
                <w:szCs w:val="20"/>
              </w:rPr>
            </w:pPr>
          </w:p>
          <w:p w14:paraId="25BEC1D7" w14:textId="77777777" w:rsidR="005E6FC4" w:rsidRPr="00431E0D" w:rsidRDefault="005E6FC4" w:rsidP="005E6FC4">
            <w:pPr>
              <w:pStyle w:val="Contenuto"/>
              <w:rPr>
                <w:bCs/>
                <w:sz w:val="20"/>
                <w:szCs w:val="20"/>
              </w:rPr>
            </w:pPr>
            <w:r w:rsidRPr="00431E0D">
              <w:rPr>
                <w:bCs/>
                <w:sz w:val="20"/>
                <w:szCs w:val="20"/>
              </w:rPr>
              <w:t>1</w:t>
            </w:r>
          </w:p>
        </w:tc>
        <w:tc>
          <w:tcPr>
            <w:tcW w:w="692" w:type="dxa"/>
            <w:shd w:val="clear" w:color="auto" w:fill="auto"/>
            <w:tcMar>
              <w:top w:w="100" w:type="dxa"/>
              <w:left w:w="100" w:type="dxa"/>
              <w:bottom w:w="100" w:type="dxa"/>
              <w:right w:w="100" w:type="dxa"/>
            </w:tcMar>
          </w:tcPr>
          <w:p w14:paraId="221F1B51" w14:textId="77777777" w:rsidR="005E6FC4" w:rsidRPr="00431E0D" w:rsidRDefault="005E6FC4" w:rsidP="005E6FC4">
            <w:pPr>
              <w:pStyle w:val="Contenuto"/>
              <w:rPr>
                <w:sz w:val="18"/>
                <w:szCs w:val="18"/>
              </w:rPr>
            </w:pPr>
            <w:r w:rsidRPr="00431E0D">
              <w:t>5</w:t>
            </w:r>
          </w:p>
        </w:tc>
        <w:tc>
          <w:tcPr>
            <w:tcW w:w="678" w:type="dxa"/>
            <w:tcMar>
              <w:top w:w="100" w:type="dxa"/>
              <w:left w:w="100" w:type="dxa"/>
              <w:bottom w:w="100" w:type="dxa"/>
              <w:right w:w="100" w:type="dxa"/>
            </w:tcMar>
          </w:tcPr>
          <w:p w14:paraId="1E67AD79" w14:textId="77777777" w:rsidR="005E6FC4" w:rsidRPr="00431E0D" w:rsidRDefault="005E6FC4" w:rsidP="005E6FC4">
            <w:pPr>
              <w:pStyle w:val="Contenuto"/>
              <w:rPr>
                <w:sz w:val="18"/>
                <w:szCs w:val="18"/>
              </w:rPr>
            </w:pPr>
            <w:r w:rsidRPr="00431E0D">
              <w:t>3</w:t>
            </w:r>
          </w:p>
        </w:tc>
        <w:tc>
          <w:tcPr>
            <w:tcW w:w="2389" w:type="dxa"/>
            <w:shd w:val="clear" w:color="auto" w:fill="auto"/>
            <w:tcMar>
              <w:top w:w="100" w:type="dxa"/>
              <w:left w:w="100" w:type="dxa"/>
              <w:bottom w:w="100" w:type="dxa"/>
              <w:right w:w="100" w:type="dxa"/>
            </w:tcMar>
          </w:tcPr>
          <w:p w14:paraId="0A76B388" w14:textId="77777777" w:rsidR="005E6FC4" w:rsidRPr="00431E0D" w:rsidRDefault="005E6FC4" w:rsidP="005E6FC4">
            <w:pPr>
              <w:pStyle w:val="Contenuto"/>
              <w:rPr>
                <w:sz w:val="18"/>
                <w:szCs w:val="18"/>
              </w:rPr>
            </w:pPr>
            <w:r w:rsidRPr="00431E0D">
              <w:t>50</w:t>
            </w:r>
          </w:p>
        </w:tc>
        <w:tc>
          <w:tcPr>
            <w:tcW w:w="2851" w:type="dxa"/>
            <w:shd w:val="clear" w:color="auto" w:fill="auto"/>
            <w:tcMar>
              <w:top w:w="100" w:type="dxa"/>
              <w:left w:w="100" w:type="dxa"/>
              <w:bottom w:w="100" w:type="dxa"/>
              <w:right w:w="100" w:type="dxa"/>
            </w:tcMar>
          </w:tcPr>
          <w:p w14:paraId="06D22135" w14:textId="77777777" w:rsidR="005E6FC4" w:rsidRPr="00431E0D" w:rsidRDefault="005E6FC4" w:rsidP="005E6FC4">
            <w:pPr>
              <w:pStyle w:val="Contenuto"/>
              <w:rPr>
                <w:sz w:val="18"/>
                <w:szCs w:val="18"/>
              </w:rPr>
            </w:pPr>
            <w:r w:rsidRPr="00431E0D">
              <w:t>55,40</w:t>
            </w:r>
          </w:p>
        </w:tc>
      </w:tr>
      <w:tr w:rsidR="005E6FC4" w:rsidRPr="00431E0D" w14:paraId="510AB934" w14:textId="77777777" w:rsidTr="005E6FC4">
        <w:trPr>
          <w:trHeight w:val="571"/>
        </w:trPr>
        <w:tc>
          <w:tcPr>
            <w:tcW w:w="1547" w:type="dxa"/>
            <w:shd w:val="clear" w:color="auto" w:fill="auto"/>
            <w:tcMar>
              <w:top w:w="100" w:type="dxa"/>
              <w:left w:w="100" w:type="dxa"/>
              <w:bottom w:w="100" w:type="dxa"/>
              <w:right w:w="100" w:type="dxa"/>
            </w:tcMar>
          </w:tcPr>
          <w:p w14:paraId="1C87A98F" w14:textId="77777777" w:rsidR="005E6FC4" w:rsidRPr="00431E0D" w:rsidRDefault="005E6FC4" w:rsidP="005E6FC4">
            <w:pPr>
              <w:pStyle w:val="Contenuto"/>
              <w:rPr>
                <w:bCs/>
                <w:sz w:val="20"/>
                <w:szCs w:val="20"/>
              </w:rPr>
            </w:pPr>
            <w:r w:rsidRPr="00431E0D">
              <w:rPr>
                <w:bCs/>
                <w:sz w:val="20"/>
                <w:szCs w:val="20"/>
              </w:rPr>
              <w:t>2</w:t>
            </w:r>
          </w:p>
          <w:p w14:paraId="1B80956A" w14:textId="77777777" w:rsidR="005E6FC4" w:rsidRPr="00431E0D" w:rsidRDefault="005E6FC4" w:rsidP="005E6FC4">
            <w:pPr>
              <w:pStyle w:val="Contenuto"/>
              <w:rPr>
                <w:bCs/>
                <w:sz w:val="20"/>
                <w:szCs w:val="20"/>
              </w:rPr>
            </w:pPr>
          </w:p>
        </w:tc>
        <w:tc>
          <w:tcPr>
            <w:tcW w:w="692" w:type="dxa"/>
            <w:shd w:val="clear" w:color="auto" w:fill="auto"/>
            <w:tcMar>
              <w:top w:w="100" w:type="dxa"/>
              <w:left w:w="100" w:type="dxa"/>
              <w:bottom w:w="100" w:type="dxa"/>
              <w:right w:w="100" w:type="dxa"/>
            </w:tcMar>
          </w:tcPr>
          <w:p w14:paraId="2EF0BB68" w14:textId="77777777" w:rsidR="005E6FC4" w:rsidRPr="00431E0D" w:rsidRDefault="005E6FC4" w:rsidP="005E6FC4">
            <w:pPr>
              <w:pStyle w:val="Contenuto"/>
              <w:rPr>
                <w:sz w:val="18"/>
                <w:szCs w:val="18"/>
              </w:rPr>
            </w:pPr>
            <w:r w:rsidRPr="00431E0D">
              <w:t>3</w:t>
            </w:r>
          </w:p>
        </w:tc>
        <w:tc>
          <w:tcPr>
            <w:tcW w:w="678" w:type="dxa"/>
            <w:tcMar>
              <w:top w:w="100" w:type="dxa"/>
              <w:left w:w="100" w:type="dxa"/>
              <w:bottom w:w="100" w:type="dxa"/>
              <w:right w:w="100" w:type="dxa"/>
            </w:tcMar>
          </w:tcPr>
          <w:p w14:paraId="64524B96" w14:textId="77777777" w:rsidR="005E6FC4" w:rsidRPr="00431E0D" w:rsidRDefault="005E6FC4" w:rsidP="005E6FC4">
            <w:pPr>
              <w:pStyle w:val="Contenuto"/>
              <w:rPr>
                <w:sz w:val="18"/>
                <w:szCs w:val="18"/>
              </w:rPr>
            </w:pPr>
            <w:r w:rsidRPr="00431E0D">
              <w:t>5</w:t>
            </w:r>
          </w:p>
        </w:tc>
        <w:tc>
          <w:tcPr>
            <w:tcW w:w="2389" w:type="dxa"/>
            <w:shd w:val="clear" w:color="auto" w:fill="auto"/>
            <w:tcMar>
              <w:top w:w="100" w:type="dxa"/>
              <w:left w:w="100" w:type="dxa"/>
              <w:bottom w:w="100" w:type="dxa"/>
              <w:right w:w="100" w:type="dxa"/>
            </w:tcMar>
          </w:tcPr>
          <w:p w14:paraId="442AAC48" w14:textId="77777777" w:rsidR="005E6FC4" w:rsidRPr="00431E0D" w:rsidRDefault="005E6FC4" w:rsidP="005E6FC4">
            <w:pPr>
              <w:pStyle w:val="Contenuto"/>
              <w:rPr>
                <w:sz w:val="18"/>
                <w:szCs w:val="18"/>
              </w:rPr>
            </w:pPr>
            <w:r w:rsidRPr="00431E0D">
              <w:t>50</w:t>
            </w:r>
          </w:p>
        </w:tc>
        <w:tc>
          <w:tcPr>
            <w:tcW w:w="2851" w:type="dxa"/>
            <w:shd w:val="clear" w:color="auto" w:fill="auto"/>
            <w:tcMar>
              <w:top w:w="100" w:type="dxa"/>
              <w:left w:w="100" w:type="dxa"/>
              <w:bottom w:w="100" w:type="dxa"/>
              <w:right w:w="100" w:type="dxa"/>
            </w:tcMar>
          </w:tcPr>
          <w:p w14:paraId="34202A7C" w14:textId="77777777" w:rsidR="005E6FC4" w:rsidRPr="00431E0D" w:rsidRDefault="005E6FC4" w:rsidP="005E6FC4">
            <w:pPr>
              <w:pStyle w:val="Contenuto"/>
              <w:rPr>
                <w:sz w:val="18"/>
                <w:szCs w:val="18"/>
              </w:rPr>
            </w:pPr>
            <w:r w:rsidRPr="00431E0D">
              <w:t>55,40</w:t>
            </w:r>
          </w:p>
        </w:tc>
      </w:tr>
      <w:tr w:rsidR="005E6FC4" w:rsidRPr="00431E0D" w14:paraId="24B2B77E" w14:textId="77777777" w:rsidTr="005E6FC4">
        <w:trPr>
          <w:trHeight w:val="556"/>
        </w:trPr>
        <w:tc>
          <w:tcPr>
            <w:tcW w:w="1547" w:type="dxa"/>
            <w:shd w:val="clear" w:color="auto" w:fill="auto"/>
            <w:tcMar>
              <w:top w:w="100" w:type="dxa"/>
              <w:left w:w="100" w:type="dxa"/>
              <w:bottom w:w="100" w:type="dxa"/>
              <w:right w:w="100" w:type="dxa"/>
            </w:tcMar>
          </w:tcPr>
          <w:p w14:paraId="236FD7C9" w14:textId="77777777" w:rsidR="005E6FC4" w:rsidRPr="00431E0D" w:rsidRDefault="005E6FC4" w:rsidP="005E6FC4">
            <w:pPr>
              <w:pStyle w:val="Contenuto"/>
              <w:rPr>
                <w:bCs/>
                <w:sz w:val="20"/>
                <w:szCs w:val="20"/>
              </w:rPr>
            </w:pPr>
            <w:r w:rsidRPr="00431E0D">
              <w:rPr>
                <w:bCs/>
                <w:sz w:val="20"/>
                <w:szCs w:val="20"/>
              </w:rPr>
              <w:t>3</w:t>
            </w:r>
          </w:p>
          <w:p w14:paraId="14B5EFF9" w14:textId="77777777" w:rsidR="005E6FC4" w:rsidRPr="00431E0D" w:rsidRDefault="005E6FC4" w:rsidP="005E6FC4">
            <w:pPr>
              <w:pStyle w:val="Contenuto"/>
              <w:rPr>
                <w:bCs/>
                <w:sz w:val="20"/>
                <w:szCs w:val="20"/>
              </w:rPr>
            </w:pPr>
          </w:p>
        </w:tc>
        <w:tc>
          <w:tcPr>
            <w:tcW w:w="692" w:type="dxa"/>
            <w:shd w:val="clear" w:color="auto" w:fill="auto"/>
            <w:tcMar>
              <w:top w:w="100" w:type="dxa"/>
              <w:left w:w="100" w:type="dxa"/>
              <w:bottom w:w="100" w:type="dxa"/>
              <w:right w:w="100" w:type="dxa"/>
            </w:tcMar>
          </w:tcPr>
          <w:p w14:paraId="22C3CE8B" w14:textId="77777777" w:rsidR="005E6FC4" w:rsidRPr="00431E0D" w:rsidRDefault="005E6FC4" w:rsidP="005E6FC4">
            <w:pPr>
              <w:pStyle w:val="Contenuto"/>
              <w:rPr>
                <w:sz w:val="18"/>
                <w:szCs w:val="18"/>
              </w:rPr>
            </w:pPr>
            <w:r w:rsidRPr="00431E0D">
              <w:t>5</w:t>
            </w:r>
          </w:p>
        </w:tc>
        <w:tc>
          <w:tcPr>
            <w:tcW w:w="678" w:type="dxa"/>
            <w:tcMar>
              <w:top w:w="100" w:type="dxa"/>
              <w:left w:w="100" w:type="dxa"/>
              <w:bottom w:w="100" w:type="dxa"/>
              <w:right w:w="100" w:type="dxa"/>
            </w:tcMar>
          </w:tcPr>
          <w:p w14:paraId="4CD76EFB" w14:textId="77777777" w:rsidR="005E6FC4" w:rsidRPr="00431E0D" w:rsidRDefault="005E6FC4" w:rsidP="005E6FC4">
            <w:pPr>
              <w:pStyle w:val="Contenuto"/>
              <w:rPr>
                <w:sz w:val="18"/>
                <w:szCs w:val="18"/>
              </w:rPr>
            </w:pPr>
            <w:r w:rsidRPr="00431E0D">
              <w:t>6</w:t>
            </w:r>
          </w:p>
        </w:tc>
        <w:tc>
          <w:tcPr>
            <w:tcW w:w="2389" w:type="dxa"/>
            <w:shd w:val="clear" w:color="auto" w:fill="auto"/>
            <w:tcMar>
              <w:top w:w="100" w:type="dxa"/>
              <w:left w:w="100" w:type="dxa"/>
              <w:bottom w:w="100" w:type="dxa"/>
              <w:right w:w="100" w:type="dxa"/>
            </w:tcMar>
          </w:tcPr>
          <w:p w14:paraId="7FC96DC5" w14:textId="77777777" w:rsidR="005E6FC4" w:rsidRPr="00431E0D" w:rsidRDefault="005E6FC4" w:rsidP="005E6FC4">
            <w:pPr>
              <w:pStyle w:val="Contenuto"/>
              <w:rPr>
                <w:sz w:val="18"/>
                <w:szCs w:val="18"/>
              </w:rPr>
            </w:pPr>
            <w:r w:rsidRPr="00431E0D">
              <w:t>75</w:t>
            </w:r>
          </w:p>
        </w:tc>
        <w:tc>
          <w:tcPr>
            <w:tcW w:w="2851" w:type="dxa"/>
            <w:shd w:val="clear" w:color="auto" w:fill="auto"/>
            <w:tcMar>
              <w:top w:w="100" w:type="dxa"/>
              <w:left w:w="100" w:type="dxa"/>
              <w:bottom w:w="100" w:type="dxa"/>
              <w:right w:w="100" w:type="dxa"/>
            </w:tcMar>
          </w:tcPr>
          <w:p w14:paraId="6D850F8E" w14:textId="77777777" w:rsidR="005E6FC4" w:rsidRPr="00431E0D" w:rsidRDefault="005E6FC4" w:rsidP="005E6FC4">
            <w:pPr>
              <w:pStyle w:val="Contenuto"/>
              <w:rPr>
                <w:sz w:val="18"/>
                <w:szCs w:val="18"/>
              </w:rPr>
            </w:pPr>
            <w:r w:rsidRPr="00431E0D">
              <w:t>71,65</w:t>
            </w:r>
          </w:p>
        </w:tc>
      </w:tr>
      <w:tr w:rsidR="005E6FC4" w:rsidRPr="00431E0D" w14:paraId="56754658" w14:textId="77777777" w:rsidTr="005E6FC4">
        <w:trPr>
          <w:trHeight w:val="571"/>
        </w:trPr>
        <w:tc>
          <w:tcPr>
            <w:tcW w:w="1547" w:type="dxa"/>
            <w:shd w:val="clear" w:color="auto" w:fill="auto"/>
            <w:tcMar>
              <w:top w:w="100" w:type="dxa"/>
              <w:left w:w="100" w:type="dxa"/>
              <w:bottom w:w="100" w:type="dxa"/>
              <w:right w:w="100" w:type="dxa"/>
            </w:tcMar>
          </w:tcPr>
          <w:p w14:paraId="77362ED1" w14:textId="77777777" w:rsidR="005E6FC4" w:rsidRPr="00431E0D" w:rsidRDefault="005E6FC4" w:rsidP="005E6FC4">
            <w:pPr>
              <w:pStyle w:val="Contenuto"/>
              <w:rPr>
                <w:bCs/>
                <w:sz w:val="20"/>
                <w:szCs w:val="20"/>
              </w:rPr>
            </w:pPr>
            <w:r w:rsidRPr="00431E0D">
              <w:rPr>
                <w:bCs/>
                <w:sz w:val="20"/>
                <w:szCs w:val="20"/>
              </w:rPr>
              <w:t>4</w:t>
            </w:r>
          </w:p>
          <w:p w14:paraId="74AF0427" w14:textId="77777777" w:rsidR="005E6FC4" w:rsidRPr="00431E0D" w:rsidRDefault="005E6FC4" w:rsidP="005E6FC4">
            <w:pPr>
              <w:pStyle w:val="Contenuto"/>
              <w:rPr>
                <w:bCs/>
                <w:sz w:val="20"/>
                <w:szCs w:val="20"/>
              </w:rPr>
            </w:pPr>
          </w:p>
        </w:tc>
        <w:tc>
          <w:tcPr>
            <w:tcW w:w="692" w:type="dxa"/>
            <w:shd w:val="clear" w:color="auto" w:fill="auto"/>
            <w:tcMar>
              <w:top w:w="100" w:type="dxa"/>
              <w:left w:w="100" w:type="dxa"/>
              <w:bottom w:w="100" w:type="dxa"/>
              <w:right w:w="100" w:type="dxa"/>
            </w:tcMar>
          </w:tcPr>
          <w:p w14:paraId="793F52A9" w14:textId="77777777" w:rsidR="005E6FC4" w:rsidRPr="00431E0D" w:rsidRDefault="005E6FC4" w:rsidP="005E6FC4">
            <w:pPr>
              <w:pStyle w:val="Contenuto"/>
              <w:rPr>
                <w:sz w:val="18"/>
                <w:szCs w:val="18"/>
              </w:rPr>
            </w:pPr>
            <w:r w:rsidRPr="00431E0D">
              <w:t>4</w:t>
            </w:r>
          </w:p>
        </w:tc>
        <w:tc>
          <w:tcPr>
            <w:tcW w:w="678" w:type="dxa"/>
            <w:tcMar>
              <w:top w:w="100" w:type="dxa"/>
              <w:left w:w="100" w:type="dxa"/>
              <w:bottom w:w="100" w:type="dxa"/>
              <w:right w:w="100" w:type="dxa"/>
            </w:tcMar>
          </w:tcPr>
          <w:p w14:paraId="0D531F66" w14:textId="77777777" w:rsidR="005E6FC4" w:rsidRPr="00431E0D" w:rsidRDefault="005E6FC4" w:rsidP="005E6FC4">
            <w:pPr>
              <w:pStyle w:val="Contenuto"/>
              <w:rPr>
                <w:sz w:val="18"/>
                <w:szCs w:val="18"/>
              </w:rPr>
            </w:pPr>
            <w:r w:rsidRPr="00431E0D">
              <w:t>4</w:t>
            </w:r>
          </w:p>
        </w:tc>
        <w:tc>
          <w:tcPr>
            <w:tcW w:w="2389" w:type="dxa"/>
            <w:shd w:val="clear" w:color="auto" w:fill="auto"/>
            <w:tcMar>
              <w:top w:w="100" w:type="dxa"/>
              <w:left w:w="100" w:type="dxa"/>
              <w:bottom w:w="100" w:type="dxa"/>
              <w:right w:w="100" w:type="dxa"/>
            </w:tcMar>
          </w:tcPr>
          <w:p w14:paraId="48E8453A" w14:textId="77777777" w:rsidR="005E6FC4" w:rsidRPr="00431E0D" w:rsidRDefault="005E6FC4" w:rsidP="005E6FC4">
            <w:pPr>
              <w:pStyle w:val="Contenuto"/>
              <w:rPr>
                <w:sz w:val="18"/>
                <w:szCs w:val="18"/>
              </w:rPr>
            </w:pPr>
            <w:r w:rsidRPr="00431E0D">
              <w:t>50</w:t>
            </w:r>
          </w:p>
        </w:tc>
        <w:tc>
          <w:tcPr>
            <w:tcW w:w="2851" w:type="dxa"/>
            <w:shd w:val="clear" w:color="auto" w:fill="auto"/>
            <w:tcMar>
              <w:top w:w="100" w:type="dxa"/>
              <w:left w:w="100" w:type="dxa"/>
              <w:bottom w:w="100" w:type="dxa"/>
              <w:right w:w="100" w:type="dxa"/>
            </w:tcMar>
          </w:tcPr>
          <w:p w14:paraId="11B48C41" w14:textId="77777777" w:rsidR="005E6FC4" w:rsidRPr="00431E0D" w:rsidRDefault="005E6FC4" w:rsidP="005E6FC4">
            <w:pPr>
              <w:pStyle w:val="Contenuto"/>
              <w:rPr>
                <w:sz w:val="18"/>
                <w:szCs w:val="18"/>
              </w:rPr>
            </w:pPr>
            <w:r w:rsidRPr="00431E0D">
              <w:t>55,40</w:t>
            </w:r>
          </w:p>
        </w:tc>
      </w:tr>
      <w:tr w:rsidR="005E6FC4" w:rsidRPr="00431E0D" w14:paraId="01F7A596" w14:textId="77777777" w:rsidTr="005E6FC4">
        <w:trPr>
          <w:trHeight w:val="556"/>
        </w:trPr>
        <w:tc>
          <w:tcPr>
            <w:tcW w:w="1547" w:type="dxa"/>
            <w:shd w:val="clear" w:color="auto" w:fill="auto"/>
            <w:tcMar>
              <w:top w:w="100" w:type="dxa"/>
              <w:left w:w="100" w:type="dxa"/>
              <w:bottom w:w="100" w:type="dxa"/>
              <w:right w:w="100" w:type="dxa"/>
            </w:tcMar>
          </w:tcPr>
          <w:p w14:paraId="6C1888AA" w14:textId="77777777" w:rsidR="005E6FC4" w:rsidRPr="00431E0D" w:rsidRDefault="005E6FC4" w:rsidP="005E6FC4">
            <w:pPr>
              <w:pStyle w:val="Contenuto"/>
              <w:rPr>
                <w:bCs/>
                <w:sz w:val="20"/>
                <w:szCs w:val="20"/>
              </w:rPr>
            </w:pPr>
            <w:r w:rsidRPr="00431E0D">
              <w:rPr>
                <w:bCs/>
                <w:sz w:val="20"/>
                <w:szCs w:val="20"/>
              </w:rPr>
              <w:t>5</w:t>
            </w:r>
          </w:p>
          <w:p w14:paraId="043FD4C7" w14:textId="77777777" w:rsidR="005E6FC4" w:rsidRPr="00431E0D" w:rsidRDefault="005E6FC4" w:rsidP="005E6FC4">
            <w:pPr>
              <w:pStyle w:val="Contenuto"/>
              <w:rPr>
                <w:bCs/>
                <w:sz w:val="20"/>
                <w:szCs w:val="20"/>
              </w:rPr>
            </w:pPr>
          </w:p>
        </w:tc>
        <w:tc>
          <w:tcPr>
            <w:tcW w:w="692" w:type="dxa"/>
            <w:shd w:val="clear" w:color="auto" w:fill="auto"/>
            <w:tcMar>
              <w:top w:w="100" w:type="dxa"/>
              <w:left w:w="100" w:type="dxa"/>
              <w:bottom w:w="100" w:type="dxa"/>
              <w:right w:w="100" w:type="dxa"/>
            </w:tcMar>
          </w:tcPr>
          <w:p w14:paraId="1FD282E1" w14:textId="77777777" w:rsidR="005E6FC4" w:rsidRPr="00431E0D" w:rsidRDefault="005E6FC4" w:rsidP="005E6FC4">
            <w:pPr>
              <w:pStyle w:val="Contenuto"/>
              <w:rPr>
                <w:sz w:val="18"/>
                <w:szCs w:val="18"/>
              </w:rPr>
            </w:pPr>
            <w:r w:rsidRPr="00431E0D">
              <w:t>5</w:t>
            </w:r>
          </w:p>
        </w:tc>
        <w:tc>
          <w:tcPr>
            <w:tcW w:w="678" w:type="dxa"/>
            <w:tcMar>
              <w:top w:w="100" w:type="dxa"/>
              <w:left w:w="100" w:type="dxa"/>
              <w:bottom w:w="100" w:type="dxa"/>
              <w:right w:w="100" w:type="dxa"/>
            </w:tcMar>
          </w:tcPr>
          <w:p w14:paraId="69F3A822" w14:textId="77777777" w:rsidR="005E6FC4" w:rsidRPr="00431E0D" w:rsidRDefault="005E6FC4" w:rsidP="005E6FC4">
            <w:pPr>
              <w:pStyle w:val="Contenuto"/>
              <w:rPr>
                <w:sz w:val="18"/>
                <w:szCs w:val="18"/>
              </w:rPr>
            </w:pPr>
            <w:r w:rsidRPr="00431E0D">
              <w:t>6</w:t>
            </w:r>
          </w:p>
        </w:tc>
        <w:tc>
          <w:tcPr>
            <w:tcW w:w="2389" w:type="dxa"/>
            <w:shd w:val="clear" w:color="auto" w:fill="auto"/>
            <w:tcMar>
              <w:top w:w="100" w:type="dxa"/>
              <w:left w:w="100" w:type="dxa"/>
              <w:bottom w:w="100" w:type="dxa"/>
              <w:right w:w="100" w:type="dxa"/>
            </w:tcMar>
          </w:tcPr>
          <w:p w14:paraId="43861B9C" w14:textId="77777777" w:rsidR="005E6FC4" w:rsidRPr="00431E0D" w:rsidRDefault="005E6FC4" w:rsidP="005E6FC4">
            <w:pPr>
              <w:pStyle w:val="Contenuto"/>
              <w:rPr>
                <w:sz w:val="18"/>
                <w:szCs w:val="18"/>
              </w:rPr>
            </w:pPr>
            <w:r w:rsidRPr="00431E0D">
              <w:t>75</w:t>
            </w:r>
          </w:p>
        </w:tc>
        <w:tc>
          <w:tcPr>
            <w:tcW w:w="2851" w:type="dxa"/>
            <w:shd w:val="clear" w:color="auto" w:fill="auto"/>
            <w:tcMar>
              <w:top w:w="100" w:type="dxa"/>
              <w:left w:w="100" w:type="dxa"/>
              <w:bottom w:w="100" w:type="dxa"/>
              <w:right w:w="100" w:type="dxa"/>
            </w:tcMar>
          </w:tcPr>
          <w:p w14:paraId="0ADE01CC" w14:textId="77777777" w:rsidR="005E6FC4" w:rsidRPr="00431E0D" w:rsidRDefault="005E6FC4" w:rsidP="005E6FC4">
            <w:pPr>
              <w:pStyle w:val="Contenuto"/>
              <w:rPr>
                <w:sz w:val="18"/>
                <w:szCs w:val="18"/>
              </w:rPr>
            </w:pPr>
            <w:r w:rsidRPr="00431E0D">
              <w:t>71,65</w:t>
            </w:r>
          </w:p>
        </w:tc>
      </w:tr>
      <w:tr w:rsidR="005E6FC4" w:rsidRPr="00431E0D" w14:paraId="6CC218EA" w14:textId="77777777" w:rsidTr="005E6FC4">
        <w:trPr>
          <w:trHeight w:val="571"/>
        </w:trPr>
        <w:tc>
          <w:tcPr>
            <w:tcW w:w="1547" w:type="dxa"/>
            <w:shd w:val="clear" w:color="auto" w:fill="auto"/>
            <w:tcMar>
              <w:top w:w="100" w:type="dxa"/>
              <w:left w:w="100" w:type="dxa"/>
              <w:bottom w:w="100" w:type="dxa"/>
              <w:right w:w="100" w:type="dxa"/>
            </w:tcMar>
          </w:tcPr>
          <w:p w14:paraId="149820FE" w14:textId="77777777" w:rsidR="005E6FC4" w:rsidRPr="00431E0D" w:rsidRDefault="005E6FC4" w:rsidP="005E6FC4">
            <w:pPr>
              <w:pStyle w:val="Contenuto"/>
              <w:rPr>
                <w:bCs/>
                <w:sz w:val="20"/>
                <w:szCs w:val="20"/>
              </w:rPr>
            </w:pPr>
            <w:r w:rsidRPr="00431E0D">
              <w:rPr>
                <w:bCs/>
                <w:sz w:val="20"/>
                <w:szCs w:val="20"/>
              </w:rPr>
              <w:t>6</w:t>
            </w:r>
          </w:p>
          <w:p w14:paraId="2B367E47" w14:textId="77777777" w:rsidR="005E6FC4" w:rsidRPr="00431E0D" w:rsidRDefault="005E6FC4" w:rsidP="005E6FC4">
            <w:pPr>
              <w:pStyle w:val="Contenuto"/>
              <w:rPr>
                <w:bCs/>
                <w:sz w:val="20"/>
                <w:szCs w:val="20"/>
              </w:rPr>
            </w:pPr>
          </w:p>
        </w:tc>
        <w:tc>
          <w:tcPr>
            <w:tcW w:w="692" w:type="dxa"/>
            <w:shd w:val="clear" w:color="auto" w:fill="auto"/>
            <w:tcMar>
              <w:top w:w="100" w:type="dxa"/>
              <w:left w:w="100" w:type="dxa"/>
              <w:bottom w:w="100" w:type="dxa"/>
              <w:right w:w="100" w:type="dxa"/>
            </w:tcMar>
          </w:tcPr>
          <w:p w14:paraId="649737A4" w14:textId="77777777" w:rsidR="005E6FC4" w:rsidRPr="00431E0D" w:rsidRDefault="005E6FC4" w:rsidP="005E6FC4">
            <w:pPr>
              <w:pStyle w:val="Contenuto"/>
              <w:rPr>
                <w:sz w:val="18"/>
                <w:szCs w:val="18"/>
              </w:rPr>
            </w:pPr>
            <w:r w:rsidRPr="00431E0D">
              <w:t>3</w:t>
            </w:r>
          </w:p>
        </w:tc>
        <w:tc>
          <w:tcPr>
            <w:tcW w:w="678" w:type="dxa"/>
            <w:tcMar>
              <w:top w:w="100" w:type="dxa"/>
              <w:left w:w="100" w:type="dxa"/>
              <w:bottom w:w="100" w:type="dxa"/>
              <w:right w:w="100" w:type="dxa"/>
            </w:tcMar>
          </w:tcPr>
          <w:p w14:paraId="183E8438" w14:textId="77777777" w:rsidR="005E6FC4" w:rsidRPr="00431E0D" w:rsidRDefault="005E6FC4" w:rsidP="005E6FC4">
            <w:pPr>
              <w:pStyle w:val="Contenuto"/>
              <w:rPr>
                <w:sz w:val="18"/>
                <w:szCs w:val="18"/>
              </w:rPr>
            </w:pPr>
            <w:r w:rsidRPr="00431E0D">
              <w:t>5</w:t>
            </w:r>
          </w:p>
        </w:tc>
        <w:tc>
          <w:tcPr>
            <w:tcW w:w="2389" w:type="dxa"/>
            <w:shd w:val="clear" w:color="auto" w:fill="auto"/>
            <w:tcMar>
              <w:top w:w="100" w:type="dxa"/>
              <w:left w:w="100" w:type="dxa"/>
              <w:bottom w:w="100" w:type="dxa"/>
              <w:right w:w="100" w:type="dxa"/>
            </w:tcMar>
          </w:tcPr>
          <w:p w14:paraId="31631290" w14:textId="77777777" w:rsidR="005E6FC4" w:rsidRPr="00431E0D" w:rsidRDefault="005E6FC4" w:rsidP="005E6FC4">
            <w:pPr>
              <w:pStyle w:val="Contenuto"/>
              <w:rPr>
                <w:sz w:val="18"/>
                <w:szCs w:val="18"/>
              </w:rPr>
            </w:pPr>
            <w:r w:rsidRPr="00431E0D">
              <w:t>50</w:t>
            </w:r>
          </w:p>
        </w:tc>
        <w:tc>
          <w:tcPr>
            <w:tcW w:w="2851" w:type="dxa"/>
            <w:shd w:val="clear" w:color="auto" w:fill="auto"/>
            <w:tcMar>
              <w:top w:w="100" w:type="dxa"/>
              <w:left w:w="100" w:type="dxa"/>
              <w:bottom w:w="100" w:type="dxa"/>
              <w:right w:w="100" w:type="dxa"/>
            </w:tcMar>
          </w:tcPr>
          <w:p w14:paraId="40CBFD52" w14:textId="77777777" w:rsidR="005E6FC4" w:rsidRPr="00431E0D" w:rsidRDefault="005E6FC4" w:rsidP="005E6FC4">
            <w:pPr>
              <w:pStyle w:val="Contenuto"/>
              <w:rPr>
                <w:sz w:val="18"/>
                <w:szCs w:val="18"/>
              </w:rPr>
            </w:pPr>
            <w:r w:rsidRPr="00431E0D">
              <w:t>55,40</w:t>
            </w:r>
          </w:p>
        </w:tc>
      </w:tr>
    </w:tbl>
    <w:p w14:paraId="05BF6932" w14:textId="77777777" w:rsidR="005E6FC4" w:rsidRPr="00431E0D" w:rsidRDefault="005E6FC4" w:rsidP="005E6FC4">
      <w:pPr>
        <w:pStyle w:val="Contenuto"/>
      </w:pPr>
    </w:p>
    <w:p w14:paraId="1B335358" w14:textId="77777777" w:rsidR="005E6FC4" w:rsidRPr="00431E0D" w:rsidRDefault="005E6FC4" w:rsidP="005E6FC4">
      <w:pPr>
        <w:pStyle w:val="Contenuto"/>
      </w:pPr>
    </w:p>
    <w:p w14:paraId="7F4D2111" w14:textId="4540F0C4" w:rsidR="005E6FC4" w:rsidRDefault="005E6FC4" w:rsidP="005E6FC4">
      <w:pPr>
        <w:pBdr>
          <w:bottom w:val="single" w:sz="4" w:space="1" w:color="auto"/>
        </w:pBdr>
      </w:pPr>
    </w:p>
    <w:p w14:paraId="676159FB" w14:textId="1CC5D6AA" w:rsidR="005E6FC4" w:rsidRDefault="005E6FC4" w:rsidP="005E6FC4">
      <w:pPr>
        <w:pBdr>
          <w:bottom w:val="single" w:sz="4" w:space="1" w:color="auto"/>
        </w:pBdr>
      </w:pPr>
    </w:p>
    <w:p w14:paraId="6CC9017C" w14:textId="764AE80E" w:rsidR="005E6FC4" w:rsidRDefault="005E6FC4" w:rsidP="005E6FC4">
      <w:pPr>
        <w:pBdr>
          <w:bottom w:val="single" w:sz="4" w:space="1" w:color="auto"/>
        </w:pBdr>
      </w:pPr>
    </w:p>
    <w:p w14:paraId="32B56496" w14:textId="73E09FF0" w:rsidR="005E6FC4" w:rsidRDefault="005E6FC4" w:rsidP="005E6FC4">
      <w:pPr>
        <w:pBdr>
          <w:bottom w:val="single" w:sz="4" w:space="1" w:color="auto"/>
        </w:pBdr>
      </w:pPr>
    </w:p>
    <w:p w14:paraId="0B64A50A" w14:textId="2F1C2502" w:rsidR="005E6FC4" w:rsidRDefault="005E6FC4" w:rsidP="005E6FC4">
      <w:pPr>
        <w:pBdr>
          <w:bottom w:val="single" w:sz="4" w:space="1" w:color="auto"/>
        </w:pBdr>
      </w:pPr>
    </w:p>
    <w:p w14:paraId="65C4964A" w14:textId="41C6898C" w:rsidR="005E6FC4" w:rsidRDefault="005E6FC4" w:rsidP="005E6FC4">
      <w:pPr>
        <w:pBdr>
          <w:bottom w:val="single" w:sz="4" w:space="1" w:color="auto"/>
        </w:pBdr>
      </w:pPr>
    </w:p>
    <w:p w14:paraId="78979294" w14:textId="69DF25FC" w:rsidR="005E6FC4" w:rsidRDefault="005E6FC4" w:rsidP="005E6FC4">
      <w:pPr>
        <w:pBdr>
          <w:bottom w:val="single" w:sz="4" w:space="1" w:color="auto"/>
        </w:pBdr>
      </w:pPr>
    </w:p>
    <w:p w14:paraId="30C115E1" w14:textId="7A7130B3" w:rsidR="005E6FC4" w:rsidRDefault="005E6FC4" w:rsidP="005E6FC4">
      <w:pPr>
        <w:pBdr>
          <w:bottom w:val="single" w:sz="4" w:space="1" w:color="auto"/>
        </w:pBdr>
      </w:pPr>
    </w:p>
    <w:p w14:paraId="63664CAB" w14:textId="66982FE2" w:rsidR="005E6FC4" w:rsidRDefault="005E6FC4" w:rsidP="005E6FC4">
      <w:pPr>
        <w:pBdr>
          <w:bottom w:val="single" w:sz="4" w:space="1" w:color="auto"/>
        </w:pBdr>
      </w:pPr>
    </w:p>
    <w:p w14:paraId="7771E34A" w14:textId="67298731" w:rsidR="005E6FC4" w:rsidRDefault="005E6FC4" w:rsidP="005E6FC4">
      <w:pPr>
        <w:pBdr>
          <w:bottom w:val="single" w:sz="4" w:space="1" w:color="auto"/>
        </w:pBdr>
      </w:pPr>
    </w:p>
    <w:p w14:paraId="3F343FA3" w14:textId="527A2C13" w:rsidR="005E6FC4" w:rsidRDefault="005E6FC4" w:rsidP="005E6FC4">
      <w:pPr>
        <w:pBdr>
          <w:bottom w:val="single" w:sz="4" w:space="1" w:color="auto"/>
        </w:pBdr>
      </w:pPr>
    </w:p>
    <w:p w14:paraId="33F9C944" w14:textId="10AB12EB" w:rsidR="005E6FC4" w:rsidRDefault="005E6FC4" w:rsidP="005E6FC4">
      <w:pPr>
        <w:pBdr>
          <w:bottom w:val="single" w:sz="4" w:space="1" w:color="auto"/>
        </w:pBdr>
      </w:pPr>
    </w:p>
    <w:p w14:paraId="0E01735A" w14:textId="68B2FD17" w:rsidR="005E6FC4" w:rsidRDefault="005E6FC4" w:rsidP="005E6FC4">
      <w:pPr>
        <w:pBdr>
          <w:bottom w:val="single" w:sz="4" w:space="1" w:color="auto"/>
        </w:pBdr>
      </w:pPr>
    </w:p>
    <w:p w14:paraId="35A43A71" w14:textId="7862C7C8" w:rsidR="005E6FC4" w:rsidRPr="005E6FC4" w:rsidRDefault="005E6FC4" w:rsidP="005E6FC4"/>
    <w:p w14:paraId="00972F7B" w14:textId="5D38434D" w:rsidR="005E6FC4" w:rsidRDefault="005E6FC4" w:rsidP="005E6FC4"/>
    <w:p w14:paraId="527AC18E" w14:textId="4A604398" w:rsidR="00F147B2" w:rsidRDefault="00F147B2" w:rsidP="005E6FC4"/>
    <w:p w14:paraId="6A0E0458" w14:textId="36C993EA" w:rsidR="00F147B2" w:rsidRDefault="00F147B2" w:rsidP="005E6FC4"/>
    <w:p w14:paraId="6E3C39B8" w14:textId="177F2D26" w:rsidR="00F147B2" w:rsidRDefault="00F147B2" w:rsidP="005E6FC4"/>
    <w:p w14:paraId="04F3D477" w14:textId="192A7B8D" w:rsidR="00F147B2" w:rsidRDefault="00F147B2" w:rsidP="005E6FC4"/>
    <w:p w14:paraId="0DD28B0B" w14:textId="612CEF06" w:rsidR="00F147B2" w:rsidRDefault="00F147B2" w:rsidP="005E6FC4"/>
    <w:p w14:paraId="13DAA4B4" w14:textId="45ED59F8" w:rsidR="00F147B2" w:rsidRDefault="00F147B2" w:rsidP="005E6FC4"/>
    <w:p w14:paraId="3DA14AFF" w14:textId="6FC6F28C" w:rsidR="00F147B2" w:rsidRDefault="00F147B2" w:rsidP="005E6FC4"/>
    <w:p w14:paraId="3E53E3DD" w14:textId="33596AA1" w:rsidR="00F147B2" w:rsidRDefault="00F147B2" w:rsidP="005E6FC4"/>
    <w:p w14:paraId="085C780F" w14:textId="5E769B8F" w:rsidR="00F147B2" w:rsidRDefault="00F147B2" w:rsidP="005E6FC4"/>
    <w:p w14:paraId="073A9B10" w14:textId="6E5B6DAE" w:rsidR="00F147B2" w:rsidRDefault="00F147B2" w:rsidP="005E6FC4"/>
    <w:p w14:paraId="448BA73E" w14:textId="3C9BD941" w:rsidR="00F147B2" w:rsidRDefault="00F147B2" w:rsidP="005E6FC4"/>
    <w:p w14:paraId="41EA6363" w14:textId="57F39F76" w:rsidR="00F147B2" w:rsidRDefault="00F147B2" w:rsidP="005E6FC4"/>
    <w:p w14:paraId="38394B2F" w14:textId="09061156" w:rsidR="00F147B2" w:rsidRDefault="00F147B2" w:rsidP="005E6FC4"/>
    <w:p w14:paraId="48D3B9C1" w14:textId="7D89ECB6" w:rsidR="00F147B2" w:rsidRDefault="00F147B2" w:rsidP="005E6FC4"/>
    <w:p w14:paraId="2F4B0CE3" w14:textId="6D3A2339" w:rsidR="00F147B2" w:rsidRDefault="00F147B2" w:rsidP="005E6FC4"/>
    <w:p w14:paraId="6A663BD7" w14:textId="6F1283F0" w:rsidR="00F147B2" w:rsidRDefault="00F147B2" w:rsidP="005E6FC4"/>
    <w:p w14:paraId="345C906A" w14:textId="256CF0A4" w:rsidR="00F147B2" w:rsidRDefault="00F147B2" w:rsidP="00F147B2">
      <w:pPr>
        <w:pStyle w:val="Titolo2"/>
        <w:numPr>
          <w:ilvl w:val="0"/>
          <w:numId w:val="1"/>
        </w:numPr>
      </w:pPr>
      <w:bookmarkStart w:id="11" w:name="_Toc30265430"/>
      <w:r>
        <w:lastRenderedPageBreak/>
        <w:t>Tabella dei risultati</w:t>
      </w:r>
      <w:bookmarkEnd w:id="11"/>
    </w:p>
    <w:p w14:paraId="5F587BFF" w14:textId="77777777" w:rsidR="00F147B2" w:rsidRPr="00F147B2" w:rsidRDefault="00F147B2" w:rsidP="00F147B2"/>
    <w:tbl>
      <w:tblPr>
        <w:tblW w:w="1048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1553"/>
        <w:gridCol w:w="848"/>
        <w:gridCol w:w="709"/>
        <w:gridCol w:w="713"/>
        <w:gridCol w:w="708"/>
        <w:gridCol w:w="709"/>
        <w:gridCol w:w="851"/>
        <w:gridCol w:w="1559"/>
        <w:gridCol w:w="850"/>
        <w:gridCol w:w="851"/>
        <w:gridCol w:w="1134"/>
      </w:tblGrid>
      <w:tr w:rsidR="00C54C39" w:rsidRPr="00F147B2" w14:paraId="04FBC91A" w14:textId="3EA0FF8F" w:rsidTr="007105FB">
        <w:tc>
          <w:tcPr>
            <w:tcW w:w="1553" w:type="dxa"/>
            <w:shd w:val="clear" w:color="auto" w:fill="F3F3F3"/>
            <w:tcMar>
              <w:top w:w="100" w:type="dxa"/>
              <w:left w:w="100" w:type="dxa"/>
              <w:bottom w:w="100" w:type="dxa"/>
              <w:right w:w="100" w:type="dxa"/>
            </w:tcMar>
          </w:tcPr>
          <w:p w14:paraId="69A02978" w14:textId="77777777" w:rsidR="00A45DC0" w:rsidRDefault="00A45DC0" w:rsidP="00F147B2">
            <w:pPr>
              <w:jc w:val="center"/>
              <w:rPr>
                <w:sz w:val="24"/>
                <w:szCs w:val="20"/>
                <w:lang w:val="it"/>
              </w:rPr>
            </w:pPr>
          </w:p>
          <w:p w14:paraId="2ABF10A5" w14:textId="5E39C750" w:rsidR="00C54C39" w:rsidRPr="00F147B2" w:rsidRDefault="00C54C39" w:rsidP="00F147B2">
            <w:pPr>
              <w:jc w:val="center"/>
              <w:rPr>
                <w:sz w:val="24"/>
                <w:szCs w:val="20"/>
                <w:lang w:val="it"/>
              </w:rPr>
            </w:pPr>
            <w:r w:rsidRPr="00F147B2">
              <w:rPr>
                <w:sz w:val="24"/>
                <w:szCs w:val="20"/>
                <w:lang w:val="it"/>
              </w:rPr>
              <w:t>Partecipante n.</w:t>
            </w:r>
          </w:p>
        </w:tc>
        <w:tc>
          <w:tcPr>
            <w:tcW w:w="848" w:type="dxa"/>
            <w:shd w:val="clear" w:color="auto" w:fill="F3F3F3"/>
            <w:tcMar>
              <w:top w:w="100" w:type="dxa"/>
              <w:left w:w="100" w:type="dxa"/>
              <w:bottom w:w="100" w:type="dxa"/>
              <w:right w:w="100" w:type="dxa"/>
            </w:tcMar>
          </w:tcPr>
          <w:p w14:paraId="7EEE5697" w14:textId="77777777" w:rsidR="00C54C39" w:rsidRPr="00F147B2" w:rsidRDefault="00C54C39" w:rsidP="00F147B2">
            <w:pPr>
              <w:jc w:val="center"/>
              <w:rPr>
                <w:i/>
                <w:iCs/>
                <w:sz w:val="24"/>
                <w:szCs w:val="20"/>
                <w:lang w:val="it"/>
              </w:rPr>
            </w:pPr>
            <w:r w:rsidRPr="00F147B2">
              <w:rPr>
                <w:i/>
                <w:iCs/>
                <w:sz w:val="24"/>
                <w:szCs w:val="20"/>
                <w:lang w:val="it"/>
              </w:rPr>
              <w:t>TASK 1</w:t>
            </w:r>
          </w:p>
        </w:tc>
        <w:tc>
          <w:tcPr>
            <w:tcW w:w="709" w:type="dxa"/>
            <w:shd w:val="clear" w:color="auto" w:fill="F3F3F3"/>
            <w:tcMar>
              <w:top w:w="100" w:type="dxa"/>
              <w:left w:w="100" w:type="dxa"/>
              <w:bottom w:w="100" w:type="dxa"/>
              <w:right w:w="100" w:type="dxa"/>
            </w:tcMar>
          </w:tcPr>
          <w:p w14:paraId="187CD818" w14:textId="77777777" w:rsidR="00C54C39" w:rsidRPr="00F147B2" w:rsidRDefault="00C54C39" w:rsidP="00F147B2">
            <w:pPr>
              <w:jc w:val="center"/>
              <w:rPr>
                <w:i/>
                <w:iCs/>
                <w:sz w:val="24"/>
                <w:szCs w:val="20"/>
                <w:lang w:val="it"/>
              </w:rPr>
            </w:pPr>
            <w:r w:rsidRPr="00F147B2">
              <w:rPr>
                <w:i/>
                <w:iCs/>
                <w:sz w:val="24"/>
                <w:szCs w:val="20"/>
                <w:lang w:val="it"/>
              </w:rPr>
              <w:t>TASK 2</w:t>
            </w:r>
          </w:p>
        </w:tc>
        <w:tc>
          <w:tcPr>
            <w:tcW w:w="713" w:type="dxa"/>
            <w:shd w:val="clear" w:color="auto" w:fill="F3F3F3"/>
            <w:tcMar>
              <w:top w:w="100" w:type="dxa"/>
              <w:left w:w="100" w:type="dxa"/>
              <w:bottom w:w="100" w:type="dxa"/>
              <w:right w:w="100" w:type="dxa"/>
            </w:tcMar>
          </w:tcPr>
          <w:p w14:paraId="087AC04D" w14:textId="77777777" w:rsidR="00C54C39" w:rsidRPr="00F147B2" w:rsidRDefault="00C54C39" w:rsidP="00F147B2">
            <w:pPr>
              <w:jc w:val="center"/>
              <w:rPr>
                <w:i/>
                <w:iCs/>
                <w:sz w:val="24"/>
                <w:szCs w:val="20"/>
                <w:lang w:val="it"/>
              </w:rPr>
            </w:pPr>
            <w:r w:rsidRPr="00F147B2">
              <w:rPr>
                <w:i/>
                <w:iCs/>
                <w:sz w:val="24"/>
                <w:szCs w:val="20"/>
                <w:lang w:val="it"/>
              </w:rPr>
              <w:t>TASK 3</w:t>
            </w:r>
          </w:p>
        </w:tc>
        <w:tc>
          <w:tcPr>
            <w:tcW w:w="708" w:type="dxa"/>
            <w:shd w:val="clear" w:color="auto" w:fill="F3F3F3"/>
            <w:tcMar>
              <w:top w:w="100" w:type="dxa"/>
              <w:left w:w="100" w:type="dxa"/>
              <w:bottom w:w="100" w:type="dxa"/>
              <w:right w:w="100" w:type="dxa"/>
            </w:tcMar>
          </w:tcPr>
          <w:p w14:paraId="68300A8F" w14:textId="77777777" w:rsidR="00C54C39" w:rsidRPr="00F147B2" w:rsidRDefault="00C54C39" w:rsidP="00F147B2">
            <w:pPr>
              <w:jc w:val="center"/>
              <w:rPr>
                <w:i/>
                <w:iCs/>
                <w:sz w:val="24"/>
                <w:szCs w:val="20"/>
                <w:lang w:val="it"/>
              </w:rPr>
            </w:pPr>
            <w:r w:rsidRPr="00F147B2">
              <w:rPr>
                <w:i/>
                <w:iCs/>
                <w:sz w:val="24"/>
                <w:szCs w:val="20"/>
                <w:lang w:val="it"/>
              </w:rPr>
              <w:t>TASK 4</w:t>
            </w:r>
          </w:p>
        </w:tc>
        <w:tc>
          <w:tcPr>
            <w:tcW w:w="709" w:type="dxa"/>
            <w:shd w:val="clear" w:color="auto" w:fill="F3F3F3"/>
            <w:tcMar>
              <w:top w:w="100" w:type="dxa"/>
              <w:left w:w="100" w:type="dxa"/>
              <w:bottom w:w="100" w:type="dxa"/>
              <w:right w:w="100" w:type="dxa"/>
            </w:tcMar>
          </w:tcPr>
          <w:p w14:paraId="1611FFD2" w14:textId="77777777" w:rsidR="00C54C39" w:rsidRPr="00F147B2" w:rsidRDefault="00C54C39" w:rsidP="00F147B2">
            <w:pPr>
              <w:jc w:val="center"/>
              <w:rPr>
                <w:i/>
                <w:iCs/>
                <w:sz w:val="24"/>
                <w:szCs w:val="20"/>
                <w:lang w:val="it"/>
              </w:rPr>
            </w:pPr>
            <w:r w:rsidRPr="00F147B2">
              <w:rPr>
                <w:i/>
                <w:iCs/>
                <w:sz w:val="24"/>
                <w:szCs w:val="20"/>
                <w:lang w:val="it"/>
              </w:rPr>
              <w:t>TASK 5</w:t>
            </w:r>
          </w:p>
        </w:tc>
        <w:tc>
          <w:tcPr>
            <w:tcW w:w="851" w:type="dxa"/>
            <w:shd w:val="clear" w:color="auto" w:fill="F3F3F3"/>
          </w:tcPr>
          <w:p w14:paraId="4B8FD608" w14:textId="77777777" w:rsidR="00C54C39" w:rsidRPr="00F147B2" w:rsidRDefault="00C54C39" w:rsidP="00F147B2">
            <w:pPr>
              <w:jc w:val="center"/>
              <w:rPr>
                <w:i/>
                <w:iCs/>
                <w:sz w:val="24"/>
                <w:szCs w:val="20"/>
                <w:lang w:val="it"/>
              </w:rPr>
            </w:pPr>
            <w:r w:rsidRPr="00F147B2">
              <w:rPr>
                <w:i/>
                <w:iCs/>
                <w:sz w:val="24"/>
                <w:szCs w:val="20"/>
                <w:lang w:val="it"/>
              </w:rPr>
              <w:t>TASK 6</w:t>
            </w:r>
          </w:p>
        </w:tc>
        <w:tc>
          <w:tcPr>
            <w:tcW w:w="1559" w:type="dxa"/>
            <w:tcBorders>
              <w:right w:val="single" w:sz="4" w:space="0" w:color="auto"/>
            </w:tcBorders>
            <w:shd w:val="clear" w:color="auto" w:fill="F3F3F3"/>
            <w:tcMar>
              <w:top w:w="100" w:type="dxa"/>
              <w:left w:w="100" w:type="dxa"/>
              <w:bottom w:w="100" w:type="dxa"/>
              <w:right w:w="100" w:type="dxa"/>
            </w:tcMar>
          </w:tcPr>
          <w:p w14:paraId="6812DA54" w14:textId="77777777" w:rsidR="00C54C39" w:rsidRPr="00F147B2" w:rsidRDefault="00C54C39" w:rsidP="00F147B2">
            <w:pPr>
              <w:jc w:val="center"/>
              <w:rPr>
                <w:i/>
                <w:iCs/>
                <w:sz w:val="24"/>
                <w:szCs w:val="20"/>
                <w:lang w:val="it"/>
              </w:rPr>
            </w:pPr>
            <w:r w:rsidRPr="00F147B2">
              <w:rPr>
                <w:i/>
                <w:iCs/>
                <w:sz w:val="24"/>
                <w:szCs w:val="20"/>
                <w:lang w:val="it"/>
              </w:rPr>
              <w:t>Tasso di successo medio</w:t>
            </w:r>
          </w:p>
          <w:p w14:paraId="364EB829" w14:textId="77777777" w:rsidR="00C54C39" w:rsidRPr="00F147B2" w:rsidRDefault="00C54C39" w:rsidP="00F147B2">
            <w:pPr>
              <w:jc w:val="center"/>
              <w:rPr>
                <w:sz w:val="24"/>
                <w:szCs w:val="20"/>
                <w:lang w:val="it"/>
              </w:rPr>
            </w:pPr>
            <w:r w:rsidRPr="00F147B2">
              <w:rPr>
                <w:i/>
                <w:iCs/>
                <w:sz w:val="24"/>
                <w:szCs w:val="20"/>
                <w:lang w:val="it"/>
              </w:rPr>
              <w:t>per partecipante</w:t>
            </w:r>
          </w:p>
        </w:tc>
        <w:tc>
          <w:tcPr>
            <w:tcW w:w="850" w:type="dxa"/>
            <w:tcBorders>
              <w:right w:val="single" w:sz="4" w:space="0" w:color="auto"/>
            </w:tcBorders>
            <w:shd w:val="clear" w:color="auto" w:fill="F3F3F3"/>
          </w:tcPr>
          <w:p w14:paraId="70D8DF1B" w14:textId="7777542B" w:rsidR="00C54C39" w:rsidRPr="00F147B2" w:rsidRDefault="00C54C39" w:rsidP="00F147B2">
            <w:pPr>
              <w:jc w:val="center"/>
              <w:rPr>
                <w:i/>
                <w:iCs/>
                <w:sz w:val="24"/>
                <w:szCs w:val="20"/>
                <w:lang w:val="it"/>
              </w:rPr>
            </w:pPr>
            <w:r>
              <w:rPr>
                <w:i/>
                <w:iCs/>
                <w:sz w:val="24"/>
                <w:szCs w:val="20"/>
                <w:lang w:val="it"/>
              </w:rPr>
              <w:t>NPS</w:t>
            </w:r>
            <w:r w:rsidR="00F82AE4">
              <w:rPr>
                <w:i/>
                <w:iCs/>
                <w:sz w:val="24"/>
                <w:szCs w:val="20"/>
                <w:lang w:val="it"/>
              </w:rPr>
              <w:br/>
              <w:t>per partecipante</w:t>
            </w:r>
          </w:p>
        </w:tc>
        <w:tc>
          <w:tcPr>
            <w:tcW w:w="851" w:type="dxa"/>
            <w:tcBorders>
              <w:right w:val="single" w:sz="4" w:space="0" w:color="auto"/>
            </w:tcBorders>
            <w:shd w:val="clear" w:color="auto" w:fill="F3F3F3"/>
          </w:tcPr>
          <w:p w14:paraId="036EDB75" w14:textId="7F7F3213" w:rsidR="00C54C39" w:rsidRDefault="00C54C39" w:rsidP="00F147B2">
            <w:pPr>
              <w:jc w:val="center"/>
              <w:rPr>
                <w:i/>
                <w:iCs/>
                <w:sz w:val="24"/>
                <w:szCs w:val="20"/>
                <w:lang w:val="it"/>
              </w:rPr>
            </w:pPr>
            <w:r>
              <w:rPr>
                <w:i/>
                <w:iCs/>
                <w:sz w:val="24"/>
                <w:szCs w:val="20"/>
                <w:lang w:val="it"/>
              </w:rPr>
              <w:t>SUS</w:t>
            </w:r>
            <w:r w:rsidR="00F82AE4">
              <w:rPr>
                <w:i/>
                <w:iCs/>
                <w:sz w:val="24"/>
                <w:szCs w:val="20"/>
                <w:lang w:val="it"/>
              </w:rPr>
              <w:t xml:space="preserve"> per partecipante</w:t>
            </w:r>
          </w:p>
        </w:tc>
        <w:tc>
          <w:tcPr>
            <w:tcW w:w="1134" w:type="dxa"/>
            <w:tcBorders>
              <w:right w:val="single" w:sz="4" w:space="0" w:color="auto"/>
            </w:tcBorders>
            <w:shd w:val="clear" w:color="auto" w:fill="F3F3F3"/>
          </w:tcPr>
          <w:p w14:paraId="1B8E1CE8" w14:textId="77777777" w:rsidR="00C54C39" w:rsidRDefault="00C54C39" w:rsidP="00F147B2">
            <w:pPr>
              <w:jc w:val="center"/>
              <w:rPr>
                <w:i/>
                <w:iCs/>
                <w:sz w:val="24"/>
                <w:szCs w:val="20"/>
                <w:lang w:val="it"/>
              </w:rPr>
            </w:pPr>
            <w:r>
              <w:rPr>
                <w:i/>
                <w:iCs/>
                <w:sz w:val="24"/>
                <w:szCs w:val="20"/>
                <w:lang w:val="it"/>
              </w:rPr>
              <w:t>UMUX</w:t>
            </w:r>
            <w:r w:rsidR="00F82AE4">
              <w:rPr>
                <w:i/>
                <w:iCs/>
                <w:sz w:val="24"/>
                <w:szCs w:val="20"/>
                <w:lang w:val="it"/>
              </w:rPr>
              <w:t xml:space="preserve"> Lite</w:t>
            </w:r>
          </w:p>
          <w:p w14:paraId="4178F5CE" w14:textId="35F7BE82" w:rsidR="00F82AE4" w:rsidRDefault="00F82AE4" w:rsidP="00F147B2">
            <w:pPr>
              <w:jc w:val="center"/>
              <w:rPr>
                <w:i/>
                <w:iCs/>
                <w:sz w:val="24"/>
                <w:szCs w:val="20"/>
                <w:lang w:val="it"/>
              </w:rPr>
            </w:pPr>
            <w:r>
              <w:rPr>
                <w:i/>
                <w:iCs/>
                <w:sz w:val="24"/>
                <w:szCs w:val="20"/>
                <w:lang w:val="it"/>
              </w:rPr>
              <w:t>per partecipante</w:t>
            </w:r>
          </w:p>
        </w:tc>
      </w:tr>
      <w:tr w:rsidR="00C54C39" w:rsidRPr="00F147B2" w14:paraId="79E18AD3" w14:textId="587AA60B" w:rsidTr="007105FB">
        <w:tc>
          <w:tcPr>
            <w:tcW w:w="1553" w:type="dxa"/>
            <w:shd w:val="clear" w:color="auto" w:fill="auto"/>
            <w:tcMar>
              <w:top w:w="100" w:type="dxa"/>
              <w:left w:w="100" w:type="dxa"/>
              <w:bottom w:w="100" w:type="dxa"/>
              <w:right w:w="100" w:type="dxa"/>
            </w:tcMar>
          </w:tcPr>
          <w:p w14:paraId="4A5E9381" w14:textId="77777777" w:rsidR="00C54C39" w:rsidRPr="00F147B2" w:rsidRDefault="00C54C39" w:rsidP="00F147B2">
            <w:pPr>
              <w:jc w:val="center"/>
              <w:rPr>
                <w:bCs/>
                <w:sz w:val="24"/>
                <w:szCs w:val="20"/>
                <w:lang w:val="it"/>
              </w:rPr>
            </w:pPr>
            <w:r w:rsidRPr="00F147B2">
              <w:rPr>
                <w:bCs/>
                <w:sz w:val="24"/>
                <w:szCs w:val="20"/>
                <w:lang w:val="it"/>
              </w:rPr>
              <w:t>1</w:t>
            </w:r>
          </w:p>
          <w:p w14:paraId="294DAA62" w14:textId="77777777" w:rsidR="00C54C39" w:rsidRPr="00F147B2" w:rsidRDefault="00C54C39" w:rsidP="00F147B2">
            <w:pPr>
              <w:jc w:val="center"/>
              <w:rPr>
                <w:bCs/>
                <w:sz w:val="24"/>
                <w:szCs w:val="20"/>
                <w:lang w:val="it"/>
              </w:rPr>
            </w:pPr>
          </w:p>
        </w:tc>
        <w:tc>
          <w:tcPr>
            <w:tcW w:w="848" w:type="dxa"/>
            <w:shd w:val="clear" w:color="auto" w:fill="D2F1EF" w:themeFill="accent3" w:themeFillTint="33"/>
            <w:tcMar>
              <w:top w:w="100" w:type="dxa"/>
              <w:left w:w="100" w:type="dxa"/>
              <w:bottom w:w="100" w:type="dxa"/>
              <w:right w:w="100" w:type="dxa"/>
            </w:tcMar>
          </w:tcPr>
          <w:p w14:paraId="238E485F" w14:textId="77777777" w:rsidR="00C54C39" w:rsidRPr="00F147B2" w:rsidRDefault="00C54C39" w:rsidP="00F147B2">
            <w:pPr>
              <w:jc w:val="center"/>
              <w:rPr>
                <w:sz w:val="24"/>
                <w:szCs w:val="20"/>
                <w:lang w:val="it"/>
              </w:rPr>
            </w:pPr>
            <w:r w:rsidRPr="00F147B2">
              <w:rPr>
                <w:sz w:val="24"/>
                <w:szCs w:val="20"/>
                <w:lang w:val="it"/>
              </w:rPr>
              <w:t>1</w:t>
            </w:r>
          </w:p>
        </w:tc>
        <w:tc>
          <w:tcPr>
            <w:tcW w:w="709" w:type="dxa"/>
            <w:shd w:val="clear" w:color="auto" w:fill="D6E9F5" w:themeFill="accent2" w:themeFillTint="33"/>
            <w:tcMar>
              <w:top w:w="100" w:type="dxa"/>
              <w:left w:w="100" w:type="dxa"/>
              <w:bottom w:w="100" w:type="dxa"/>
              <w:right w:w="100" w:type="dxa"/>
            </w:tcMar>
          </w:tcPr>
          <w:p w14:paraId="247B2507" w14:textId="77777777" w:rsidR="00C54C39" w:rsidRPr="00F147B2" w:rsidRDefault="00C54C39" w:rsidP="00F147B2">
            <w:pPr>
              <w:jc w:val="center"/>
              <w:rPr>
                <w:sz w:val="24"/>
                <w:szCs w:val="20"/>
                <w:lang w:val="it"/>
              </w:rPr>
            </w:pPr>
            <w:r w:rsidRPr="00F147B2">
              <w:rPr>
                <w:sz w:val="24"/>
                <w:szCs w:val="20"/>
                <w:lang w:val="it"/>
              </w:rPr>
              <w:t>0</w:t>
            </w:r>
          </w:p>
        </w:tc>
        <w:tc>
          <w:tcPr>
            <w:tcW w:w="713" w:type="dxa"/>
            <w:shd w:val="clear" w:color="auto" w:fill="D2F1EF" w:themeFill="accent3" w:themeFillTint="33"/>
            <w:tcMar>
              <w:top w:w="100" w:type="dxa"/>
              <w:left w:w="100" w:type="dxa"/>
              <w:bottom w:w="100" w:type="dxa"/>
              <w:right w:w="100" w:type="dxa"/>
            </w:tcMar>
          </w:tcPr>
          <w:p w14:paraId="23484015" w14:textId="77777777" w:rsidR="00C54C39" w:rsidRPr="00F147B2" w:rsidRDefault="00C54C39" w:rsidP="00F147B2">
            <w:pPr>
              <w:jc w:val="center"/>
              <w:rPr>
                <w:sz w:val="24"/>
                <w:szCs w:val="20"/>
                <w:lang w:val="it"/>
              </w:rPr>
            </w:pPr>
            <w:r w:rsidRPr="00F147B2">
              <w:rPr>
                <w:sz w:val="24"/>
                <w:szCs w:val="20"/>
                <w:lang w:val="it"/>
              </w:rPr>
              <w:t>1</w:t>
            </w:r>
          </w:p>
        </w:tc>
        <w:tc>
          <w:tcPr>
            <w:tcW w:w="708" w:type="dxa"/>
            <w:shd w:val="clear" w:color="auto" w:fill="D2F1EF" w:themeFill="accent3" w:themeFillTint="33"/>
            <w:tcMar>
              <w:top w:w="100" w:type="dxa"/>
              <w:left w:w="100" w:type="dxa"/>
              <w:bottom w:w="100" w:type="dxa"/>
              <w:right w:w="100" w:type="dxa"/>
            </w:tcMar>
          </w:tcPr>
          <w:p w14:paraId="25CF247F" w14:textId="77777777" w:rsidR="00C54C39" w:rsidRPr="00F147B2" w:rsidRDefault="00C54C39" w:rsidP="00F147B2">
            <w:pPr>
              <w:jc w:val="center"/>
              <w:rPr>
                <w:sz w:val="24"/>
                <w:szCs w:val="20"/>
                <w:lang w:val="it"/>
              </w:rPr>
            </w:pPr>
            <w:r w:rsidRPr="00F147B2">
              <w:rPr>
                <w:sz w:val="24"/>
                <w:szCs w:val="20"/>
                <w:lang w:val="it"/>
              </w:rPr>
              <w:t>1</w:t>
            </w:r>
          </w:p>
        </w:tc>
        <w:tc>
          <w:tcPr>
            <w:tcW w:w="709" w:type="dxa"/>
            <w:shd w:val="clear" w:color="auto" w:fill="D2F1EF" w:themeFill="accent3" w:themeFillTint="33"/>
            <w:tcMar>
              <w:top w:w="100" w:type="dxa"/>
              <w:left w:w="100" w:type="dxa"/>
              <w:bottom w:w="100" w:type="dxa"/>
              <w:right w:w="100" w:type="dxa"/>
            </w:tcMar>
          </w:tcPr>
          <w:p w14:paraId="16B7DED3" w14:textId="77777777" w:rsidR="00C54C39" w:rsidRPr="00F147B2" w:rsidRDefault="00C54C39" w:rsidP="00F147B2">
            <w:pPr>
              <w:jc w:val="center"/>
              <w:rPr>
                <w:sz w:val="24"/>
                <w:szCs w:val="20"/>
                <w:lang w:val="it"/>
              </w:rPr>
            </w:pPr>
            <w:r w:rsidRPr="00F147B2">
              <w:rPr>
                <w:sz w:val="24"/>
                <w:szCs w:val="20"/>
                <w:lang w:val="it"/>
              </w:rPr>
              <w:t>1</w:t>
            </w:r>
          </w:p>
        </w:tc>
        <w:tc>
          <w:tcPr>
            <w:tcW w:w="851" w:type="dxa"/>
            <w:shd w:val="clear" w:color="auto" w:fill="D2F1EF" w:themeFill="accent3" w:themeFillTint="33"/>
          </w:tcPr>
          <w:p w14:paraId="26EC1175" w14:textId="77777777" w:rsidR="00C54C39" w:rsidRPr="00F147B2" w:rsidRDefault="00C54C39" w:rsidP="00F147B2">
            <w:pPr>
              <w:jc w:val="center"/>
              <w:rPr>
                <w:sz w:val="24"/>
                <w:szCs w:val="20"/>
                <w:lang w:val="it"/>
              </w:rPr>
            </w:pPr>
            <w:r w:rsidRPr="00F147B2">
              <w:rPr>
                <w:sz w:val="24"/>
                <w:szCs w:val="20"/>
                <w:lang w:val="it"/>
              </w:rPr>
              <w:t>1</w:t>
            </w:r>
          </w:p>
        </w:tc>
        <w:tc>
          <w:tcPr>
            <w:tcW w:w="1559" w:type="dxa"/>
            <w:tcBorders>
              <w:right w:val="single" w:sz="4" w:space="0" w:color="auto"/>
            </w:tcBorders>
            <w:shd w:val="clear" w:color="auto" w:fill="F3F3F3"/>
            <w:tcMar>
              <w:top w:w="100" w:type="dxa"/>
              <w:left w:w="100" w:type="dxa"/>
              <w:bottom w:w="100" w:type="dxa"/>
              <w:right w:w="100" w:type="dxa"/>
            </w:tcMar>
          </w:tcPr>
          <w:p w14:paraId="49666FF3" w14:textId="77777777" w:rsidR="00C54C39" w:rsidRPr="00F147B2" w:rsidRDefault="00C54C39" w:rsidP="00F147B2">
            <w:pPr>
              <w:jc w:val="center"/>
              <w:rPr>
                <w:sz w:val="24"/>
                <w:szCs w:val="20"/>
                <w:lang w:val="it"/>
              </w:rPr>
            </w:pPr>
            <w:r w:rsidRPr="00F147B2">
              <w:rPr>
                <w:sz w:val="24"/>
                <w:szCs w:val="20"/>
                <w:lang w:val="it"/>
              </w:rPr>
              <w:t>83.3</w:t>
            </w:r>
          </w:p>
        </w:tc>
        <w:tc>
          <w:tcPr>
            <w:tcW w:w="850" w:type="dxa"/>
            <w:tcBorders>
              <w:right w:val="single" w:sz="4" w:space="0" w:color="auto"/>
            </w:tcBorders>
            <w:shd w:val="clear" w:color="auto" w:fill="F3F3F3"/>
          </w:tcPr>
          <w:p w14:paraId="0CCBDC0D" w14:textId="33315ABD" w:rsidR="00C54C39" w:rsidRPr="00F147B2" w:rsidRDefault="00C54C39" w:rsidP="00F147B2">
            <w:pPr>
              <w:jc w:val="center"/>
              <w:rPr>
                <w:sz w:val="24"/>
                <w:szCs w:val="20"/>
                <w:lang w:val="it"/>
              </w:rPr>
            </w:pPr>
            <w:r>
              <w:rPr>
                <w:sz w:val="24"/>
                <w:szCs w:val="20"/>
                <w:lang w:val="it"/>
              </w:rPr>
              <w:t>4</w:t>
            </w:r>
          </w:p>
        </w:tc>
        <w:tc>
          <w:tcPr>
            <w:tcW w:w="851" w:type="dxa"/>
            <w:tcBorders>
              <w:right w:val="single" w:sz="4" w:space="0" w:color="auto"/>
            </w:tcBorders>
            <w:shd w:val="clear" w:color="auto" w:fill="F3F3F3"/>
          </w:tcPr>
          <w:p w14:paraId="5E7E09D0" w14:textId="30D9364D" w:rsidR="00C54C39" w:rsidRPr="00F147B2" w:rsidRDefault="00C54C39" w:rsidP="00F147B2">
            <w:pPr>
              <w:jc w:val="center"/>
              <w:rPr>
                <w:sz w:val="24"/>
                <w:szCs w:val="20"/>
                <w:lang w:val="it"/>
              </w:rPr>
            </w:pPr>
            <w:r>
              <w:rPr>
                <w:sz w:val="24"/>
                <w:szCs w:val="20"/>
                <w:lang w:val="it"/>
              </w:rPr>
              <w:t>42,5</w:t>
            </w:r>
          </w:p>
        </w:tc>
        <w:tc>
          <w:tcPr>
            <w:tcW w:w="1134" w:type="dxa"/>
            <w:tcBorders>
              <w:right w:val="single" w:sz="4" w:space="0" w:color="auto"/>
            </w:tcBorders>
            <w:shd w:val="clear" w:color="auto" w:fill="F3F3F3"/>
          </w:tcPr>
          <w:p w14:paraId="7440D566" w14:textId="397EAEC0" w:rsidR="00C54C39" w:rsidRPr="00F147B2" w:rsidRDefault="00C54C39" w:rsidP="00F147B2">
            <w:pPr>
              <w:jc w:val="center"/>
              <w:rPr>
                <w:sz w:val="24"/>
                <w:szCs w:val="20"/>
                <w:lang w:val="it"/>
              </w:rPr>
            </w:pPr>
            <w:r>
              <w:rPr>
                <w:sz w:val="24"/>
                <w:szCs w:val="20"/>
                <w:lang w:val="it"/>
              </w:rPr>
              <w:t>55,4</w:t>
            </w:r>
          </w:p>
        </w:tc>
      </w:tr>
      <w:tr w:rsidR="00C54C39" w:rsidRPr="00F147B2" w14:paraId="18CD5AAA" w14:textId="7647AF59" w:rsidTr="007105FB">
        <w:tc>
          <w:tcPr>
            <w:tcW w:w="1553" w:type="dxa"/>
            <w:shd w:val="clear" w:color="auto" w:fill="auto"/>
            <w:tcMar>
              <w:top w:w="100" w:type="dxa"/>
              <w:left w:w="100" w:type="dxa"/>
              <w:bottom w:w="100" w:type="dxa"/>
              <w:right w:w="100" w:type="dxa"/>
            </w:tcMar>
          </w:tcPr>
          <w:p w14:paraId="5C97C0C7" w14:textId="77777777" w:rsidR="00C54C39" w:rsidRPr="00F147B2" w:rsidRDefault="00C54C39" w:rsidP="00F147B2">
            <w:pPr>
              <w:jc w:val="center"/>
              <w:rPr>
                <w:bCs/>
                <w:sz w:val="24"/>
                <w:szCs w:val="20"/>
                <w:lang w:val="it"/>
              </w:rPr>
            </w:pPr>
            <w:r w:rsidRPr="00F147B2">
              <w:rPr>
                <w:bCs/>
                <w:sz w:val="24"/>
                <w:szCs w:val="20"/>
                <w:lang w:val="it"/>
              </w:rPr>
              <w:t>2</w:t>
            </w:r>
          </w:p>
          <w:p w14:paraId="44CB8382" w14:textId="77777777" w:rsidR="00C54C39" w:rsidRPr="00F147B2" w:rsidRDefault="00C54C39" w:rsidP="00F147B2">
            <w:pPr>
              <w:jc w:val="center"/>
              <w:rPr>
                <w:bCs/>
                <w:sz w:val="24"/>
                <w:szCs w:val="20"/>
                <w:lang w:val="it"/>
              </w:rPr>
            </w:pPr>
          </w:p>
        </w:tc>
        <w:tc>
          <w:tcPr>
            <w:tcW w:w="848" w:type="dxa"/>
            <w:shd w:val="clear" w:color="auto" w:fill="D2F1EF" w:themeFill="accent3" w:themeFillTint="33"/>
            <w:tcMar>
              <w:top w:w="100" w:type="dxa"/>
              <w:left w:w="100" w:type="dxa"/>
              <w:bottom w:w="100" w:type="dxa"/>
              <w:right w:w="100" w:type="dxa"/>
            </w:tcMar>
          </w:tcPr>
          <w:p w14:paraId="4E80FDAC" w14:textId="77777777" w:rsidR="00C54C39" w:rsidRPr="00F147B2" w:rsidRDefault="00C54C39" w:rsidP="00F147B2">
            <w:pPr>
              <w:jc w:val="center"/>
              <w:rPr>
                <w:sz w:val="24"/>
                <w:szCs w:val="20"/>
                <w:lang w:val="it"/>
              </w:rPr>
            </w:pPr>
            <w:r w:rsidRPr="00F147B2">
              <w:rPr>
                <w:sz w:val="24"/>
                <w:szCs w:val="20"/>
                <w:lang w:val="it"/>
              </w:rPr>
              <w:t>1</w:t>
            </w:r>
          </w:p>
        </w:tc>
        <w:tc>
          <w:tcPr>
            <w:tcW w:w="709" w:type="dxa"/>
            <w:shd w:val="clear" w:color="auto" w:fill="D6E9F5" w:themeFill="accent2" w:themeFillTint="33"/>
            <w:tcMar>
              <w:top w:w="100" w:type="dxa"/>
              <w:left w:w="100" w:type="dxa"/>
              <w:bottom w:w="100" w:type="dxa"/>
              <w:right w:w="100" w:type="dxa"/>
            </w:tcMar>
          </w:tcPr>
          <w:p w14:paraId="45909B75" w14:textId="77777777" w:rsidR="00C54C39" w:rsidRPr="00F147B2" w:rsidRDefault="00C54C39" w:rsidP="00F147B2">
            <w:pPr>
              <w:jc w:val="center"/>
              <w:rPr>
                <w:sz w:val="24"/>
                <w:szCs w:val="20"/>
                <w:lang w:val="it"/>
              </w:rPr>
            </w:pPr>
            <w:r w:rsidRPr="00F147B2">
              <w:rPr>
                <w:sz w:val="24"/>
                <w:szCs w:val="20"/>
                <w:lang w:val="it"/>
              </w:rPr>
              <w:t>0</w:t>
            </w:r>
          </w:p>
        </w:tc>
        <w:tc>
          <w:tcPr>
            <w:tcW w:w="713" w:type="dxa"/>
            <w:shd w:val="clear" w:color="auto" w:fill="D2F1EF" w:themeFill="accent3" w:themeFillTint="33"/>
            <w:tcMar>
              <w:top w:w="100" w:type="dxa"/>
              <w:left w:w="100" w:type="dxa"/>
              <w:bottom w:w="100" w:type="dxa"/>
              <w:right w:w="100" w:type="dxa"/>
            </w:tcMar>
          </w:tcPr>
          <w:p w14:paraId="57A8A787" w14:textId="77777777" w:rsidR="00C54C39" w:rsidRPr="00F147B2" w:rsidRDefault="00C54C39" w:rsidP="00F147B2">
            <w:pPr>
              <w:jc w:val="center"/>
              <w:rPr>
                <w:sz w:val="24"/>
                <w:szCs w:val="20"/>
                <w:lang w:val="it"/>
              </w:rPr>
            </w:pPr>
            <w:r w:rsidRPr="00F147B2">
              <w:rPr>
                <w:sz w:val="24"/>
                <w:szCs w:val="20"/>
                <w:lang w:val="it"/>
              </w:rPr>
              <w:t>1</w:t>
            </w:r>
          </w:p>
        </w:tc>
        <w:tc>
          <w:tcPr>
            <w:tcW w:w="708" w:type="dxa"/>
            <w:shd w:val="clear" w:color="auto" w:fill="D2F1EF" w:themeFill="accent3" w:themeFillTint="33"/>
            <w:tcMar>
              <w:top w:w="100" w:type="dxa"/>
              <w:left w:w="100" w:type="dxa"/>
              <w:bottom w:w="100" w:type="dxa"/>
              <w:right w:w="100" w:type="dxa"/>
            </w:tcMar>
          </w:tcPr>
          <w:p w14:paraId="7C2FBF94" w14:textId="77777777" w:rsidR="00C54C39" w:rsidRPr="00F147B2" w:rsidRDefault="00C54C39" w:rsidP="00F147B2">
            <w:pPr>
              <w:jc w:val="center"/>
              <w:rPr>
                <w:sz w:val="24"/>
                <w:szCs w:val="20"/>
                <w:lang w:val="it"/>
              </w:rPr>
            </w:pPr>
            <w:r w:rsidRPr="00F147B2">
              <w:rPr>
                <w:sz w:val="24"/>
                <w:szCs w:val="20"/>
                <w:lang w:val="it"/>
              </w:rPr>
              <w:t>1</w:t>
            </w:r>
          </w:p>
        </w:tc>
        <w:tc>
          <w:tcPr>
            <w:tcW w:w="709" w:type="dxa"/>
            <w:shd w:val="clear" w:color="auto" w:fill="D6E9F5" w:themeFill="accent2" w:themeFillTint="33"/>
            <w:tcMar>
              <w:top w:w="100" w:type="dxa"/>
              <w:left w:w="100" w:type="dxa"/>
              <w:bottom w:w="100" w:type="dxa"/>
              <w:right w:w="100" w:type="dxa"/>
            </w:tcMar>
          </w:tcPr>
          <w:p w14:paraId="4ED5934A" w14:textId="77777777" w:rsidR="00C54C39" w:rsidRPr="00F147B2" w:rsidRDefault="00C54C39" w:rsidP="00F147B2">
            <w:pPr>
              <w:jc w:val="center"/>
              <w:rPr>
                <w:sz w:val="24"/>
                <w:szCs w:val="20"/>
                <w:lang w:val="it"/>
              </w:rPr>
            </w:pPr>
            <w:r w:rsidRPr="00F147B2">
              <w:rPr>
                <w:sz w:val="24"/>
                <w:szCs w:val="20"/>
                <w:lang w:val="it"/>
              </w:rPr>
              <w:t>0</w:t>
            </w:r>
          </w:p>
        </w:tc>
        <w:tc>
          <w:tcPr>
            <w:tcW w:w="851" w:type="dxa"/>
            <w:shd w:val="clear" w:color="auto" w:fill="D2F1EF" w:themeFill="accent3" w:themeFillTint="33"/>
          </w:tcPr>
          <w:p w14:paraId="728067E7" w14:textId="77777777" w:rsidR="00C54C39" w:rsidRPr="00F147B2" w:rsidRDefault="00C54C39" w:rsidP="00F147B2">
            <w:pPr>
              <w:jc w:val="center"/>
              <w:rPr>
                <w:sz w:val="24"/>
                <w:szCs w:val="20"/>
                <w:lang w:val="it"/>
              </w:rPr>
            </w:pPr>
            <w:r w:rsidRPr="00F147B2">
              <w:rPr>
                <w:sz w:val="24"/>
                <w:szCs w:val="20"/>
                <w:lang w:val="it"/>
              </w:rPr>
              <w:t>1</w:t>
            </w:r>
          </w:p>
        </w:tc>
        <w:tc>
          <w:tcPr>
            <w:tcW w:w="1559" w:type="dxa"/>
            <w:tcBorders>
              <w:right w:val="single" w:sz="4" w:space="0" w:color="auto"/>
            </w:tcBorders>
            <w:shd w:val="clear" w:color="auto" w:fill="F3F3F3"/>
            <w:tcMar>
              <w:top w:w="100" w:type="dxa"/>
              <w:left w:w="100" w:type="dxa"/>
              <w:bottom w:w="100" w:type="dxa"/>
              <w:right w:w="100" w:type="dxa"/>
            </w:tcMar>
          </w:tcPr>
          <w:p w14:paraId="431F09F2" w14:textId="77777777" w:rsidR="00C54C39" w:rsidRPr="00F147B2" w:rsidRDefault="00C54C39" w:rsidP="00F147B2">
            <w:pPr>
              <w:jc w:val="center"/>
              <w:rPr>
                <w:sz w:val="24"/>
                <w:szCs w:val="20"/>
                <w:lang w:val="it"/>
              </w:rPr>
            </w:pPr>
            <w:r w:rsidRPr="00F147B2">
              <w:rPr>
                <w:sz w:val="24"/>
                <w:szCs w:val="20"/>
                <w:lang w:val="it"/>
              </w:rPr>
              <w:t>60</w:t>
            </w:r>
          </w:p>
        </w:tc>
        <w:tc>
          <w:tcPr>
            <w:tcW w:w="850" w:type="dxa"/>
            <w:tcBorders>
              <w:right w:val="single" w:sz="4" w:space="0" w:color="auto"/>
            </w:tcBorders>
            <w:shd w:val="clear" w:color="auto" w:fill="F3F3F3"/>
          </w:tcPr>
          <w:p w14:paraId="4EF38FC6" w14:textId="0772CBC5" w:rsidR="00C54C39" w:rsidRPr="00F147B2" w:rsidRDefault="00C54C39" w:rsidP="00F147B2">
            <w:pPr>
              <w:jc w:val="center"/>
              <w:rPr>
                <w:sz w:val="24"/>
                <w:szCs w:val="20"/>
                <w:lang w:val="it"/>
              </w:rPr>
            </w:pPr>
            <w:r>
              <w:rPr>
                <w:sz w:val="24"/>
                <w:szCs w:val="20"/>
                <w:lang w:val="it"/>
              </w:rPr>
              <w:t>6</w:t>
            </w:r>
          </w:p>
        </w:tc>
        <w:tc>
          <w:tcPr>
            <w:tcW w:w="851" w:type="dxa"/>
            <w:tcBorders>
              <w:right w:val="single" w:sz="4" w:space="0" w:color="auto"/>
            </w:tcBorders>
            <w:shd w:val="clear" w:color="auto" w:fill="F3F3F3"/>
          </w:tcPr>
          <w:p w14:paraId="7B96D35E" w14:textId="59FFD198" w:rsidR="00C54C39" w:rsidRPr="00F147B2" w:rsidRDefault="00C54C39" w:rsidP="00F147B2">
            <w:pPr>
              <w:jc w:val="center"/>
              <w:rPr>
                <w:sz w:val="24"/>
                <w:szCs w:val="20"/>
                <w:lang w:val="it"/>
              </w:rPr>
            </w:pPr>
            <w:r>
              <w:rPr>
                <w:sz w:val="24"/>
                <w:szCs w:val="20"/>
                <w:lang w:val="it"/>
              </w:rPr>
              <w:t>72,5</w:t>
            </w:r>
          </w:p>
        </w:tc>
        <w:tc>
          <w:tcPr>
            <w:tcW w:w="1134" w:type="dxa"/>
            <w:tcBorders>
              <w:right w:val="single" w:sz="4" w:space="0" w:color="auto"/>
            </w:tcBorders>
            <w:shd w:val="clear" w:color="auto" w:fill="F3F3F3"/>
          </w:tcPr>
          <w:p w14:paraId="371EEEEE" w14:textId="484911C3" w:rsidR="00C54C39" w:rsidRPr="00F147B2" w:rsidRDefault="00C54C39" w:rsidP="00F147B2">
            <w:pPr>
              <w:jc w:val="center"/>
              <w:rPr>
                <w:sz w:val="24"/>
                <w:szCs w:val="20"/>
                <w:lang w:val="it"/>
              </w:rPr>
            </w:pPr>
            <w:r>
              <w:rPr>
                <w:sz w:val="24"/>
                <w:szCs w:val="20"/>
                <w:lang w:val="it"/>
              </w:rPr>
              <w:t>55,4</w:t>
            </w:r>
          </w:p>
        </w:tc>
      </w:tr>
      <w:tr w:rsidR="00C54C39" w:rsidRPr="00F147B2" w14:paraId="0D8C7256" w14:textId="38C0F535" w:rsidTr="007105FB">
        <w:tc>
          <w:tcPr>
            <w:tcW w:w="1553" w:type="dxa"/>
            <w:shd w:val="clear" w:color="auto" w:fill="auto"/>
            <w:tcMar>
              <w:top w:w="100" w:type="dxa"/>
              <w:left w:w="100" w:type="dxa"/>
              <w:bottom w:w="100" w:type="dxa"/>
              <w:right w:w="100" w:type="dxa"/>
            </w:tcMar>
          </w:tcPr>
          <w:p w14:paraId="191BE5C1" w14:textId="77777777" w:rsidR="00C54C39" w:rsidRPr="00F147B2" w:rsidRDefault="00C54C39" w:rsidP="00F147B2">
            <w:pPr>
              <w:jc w:val="center"/>
              <w:rPr>
                <w:bCs/>
                <w:sz w:val="24"/>
                <w:szCs w:val="20"/>
                <w:lang w:val="it"/>
              </w:rPr>
            </w:pPr>
            <w:r w:rsidRPr="00F147B2">
              <w:rPr>
                <w:bCs/>
                <w:sz w:val="24"/>
                <w:szCs w:val="20"/>
                <w:lang w:val="it"/>
              </w:rPr>
              <w:t>3</w:t>
            </w:r>
          </w:p>
          <w:p w14:paraId="5E49E737" w14:textId="77777777" w:rsidR="00C54C39" w:rsidRPr="00F147B2" w:rsidRDefault="00C54C39" w:rsidP="00F147B2">
            <w:pPr>
              <w:jc w:val="center"/>
              <w:rPr>
                <w:bCs/>
                <w:sz w:val="24"/>
                <w:szCs w:val="20"/>
                <w:lang w:val="it"/>
              </w:rPr>
            </w:pPr>
          </w:p>
        </w:tc>
        <w:tc>
          <w:tcPr>
            <w:tcW w:w="848" w:type="dxa"/>
            <w:shd w:val="clear" w:color="auto" w:fill="D2F1EF" w:themeFill="accent3" w:themeFillTint="33"/>
            <w:tcMar>
              <w:top w:w="100" w:type="dxa"/>
              <w:left w:w="100" w:type="dxa"/>
              <w:bottom w:w="100" w:type="dxa"/>
              <w:right w:w="100" w:type="dxa"/>
            </w:tcMar>
          </w:tcPr>
          <w:p w14:paraId="54381B78" w14:textId="77777777" w:rsidR="00C54C39" w:rsidRPr="00F147B2" w:rsidRDefault="00C54C39" w:rsidP="00F147B2">
            <w:pPr>
              <w:jc w:val="center"/>
              <w:rPr>
                <w:sz w:val="24"/>
                <w:szCs w:val="20"/>
                <w:lang w:val="it"/>
              </w:rPr>
            </w:pPr>
            <w:r w:rsidRPr="00F147B2">
              <w:rPr>
                <w:sz w:val="24"/>
                <w:szCs w:val="20"/>
                <w:lang w:val="it"/>
              </w:rPr>
              <w:t>1</w:t>
            </w:r>
          </w:p>
        </w:tc>
        <w:tc>
          <w:tcPr>
            <w:tcW w:w="709" w:type="dxa"/>
            <w:shd w:val="clear" w:color="auto" w:fill="D2F1EF" w:themeFill="accent3" w:themeFillTint="33"/>
            <w:tcMar>
              <w:top w:w="100" w:type="dxa"/>
              <w:left w:w="100" w:type="dxa"/>
              <w:bottom w:w="100" w:type="dxa"/>
              <w:right w:w="100" w:type="dxa"/>
            </w:tcMar>
          </w:tcPr>
          <w:p w14:paraId="0782B96B" w14:textId="77777777" w:rsidR="00C54C39" w:rsidRPr="00F147B2" w:rsidRDefault="00C54C39" w:rsidP="00F147B2">
            <w:pPr>
              <w:jc w:val="center"/>
              <w:rPr>
                <w:sz w:val="24"/>
                <w:szCs w:val="20"/>
                <w:lang w:val="it"/>
              </w:rPr>
            </w:pPr>
            <w:r w:rsidRPr="00F147B2">
              <w:rPr>
                <w:sz w:val="24"/>
                <w:szCs w:val="20"/>
                <w:lang w:val="it"/>
              </w:rPr>
              <w:t>1</w:t>
            </w:r>
          </w:p>
        </w:tc>
        <w:tc>
          <w:tcPr>
            <w:tcW w:w="713" w:type="dxa"/>
            <w:shd w:val="clear" w:color="auto" w:fill="D2F1EF" w:themeFill="accent3" w:themeFillTint="33"/>
            <w:tcMar>
              <w:top w:w="100" w:type="dxa"/>
              <w:left w:w="100" w:type="dxa"/>
              <w:bottom w:w="100" w:type="dxa"/>
              <w:right w:w="100" w:type="dxa"/>
            </w:tcMar>
          </w:tcPr>
          <w:p w14:paraId="3D0FE3C9" w14:textId="77777777" w:rsidR="00C54C39" w:rsidRPr="00F147B2" w:rsidRDefault="00C54C39" w:rsidP="00F147B2">
            <w:pPr>
              <w:jc w:val="center"/>
              <w:rPr>
                <w:sz w:val="24"/>
                <w:szCs w:val="20"/>
                <w:lang w:val="it"/>
              </w:rPr>
            </w:pPr>
            <w:r w:rsidRPr="00F147B2">
              <w:rPr>
                <w:sz w:val="24"/>
                <w:szCs w:val="20"/>
                <w:lang w:val="it"/>
              </w:rPr>
              <w:t>1</w:t>
            </w:r>
          </w:p>
        </w:tc>
        <w:tc>
          <w:tcPr>
            <w:tcW w:w="708" w:type="dxa"/>
            <w:shd w:val="clear" w:color="auto" w:fill="D2F1EF" w:themeFill="accent3" w:themeFillTint="33"/>
            <w:tcMar>
              <w:top w:w="100" w:type="dxa"/>
              <w:left w:w="100" w:type="dxa"/>
              <w:bottom w:w="100" w:type="dxa"/>
              <w:right w:w="100" w:type="dxa"/>
            </w:tcMar>
          </w:tcPr>
          <w:p w14:paraId="25A26C6A" w14:textId="77777777" w:rsidR="00C54C39" w:rsidRPr="00F147B2" w:rsidRDefault="00C54C39" w:rsidP="00F147B2">
            <w:pPr>
              <w:jc w:val="center"/>
              <w:rPr>
                <w:sz w:val="24"/>
                <w:szCs w:val="20"/>
                <w:lang w:val="it"/>
              </w:rPr>
            </w:pPr>
            <w:r w:rsidRPr="00F147B2">
              <w:rPr>
                <w:sz w:val="24"/>
                <w:szCs w:val="20"/>
                <w:lang w:val="it"/>
              </w:rPr>
              <w:t>1</w:t>
            </w:r>
          </w:p>
        </w:tc>
        <w:tc>
          <w:tcPr>
            <w:tcW w:w="709" w:type="dxa"/>
            <w:shd w:val="clear" w:color="auto" w:fill="D2F1EF" w:themeFill="accent3" w:themeFillTint="33"/>
            <w:tcMar>
              <w:top w:w="100" w:type="dxa"/>
              <w:left w:w="100" w:type="dxa"/>
              <w:bottom w:w="100" w:type="dxa"/>
              <w:right w:w="100" w:type="dxa"/>
            </w:tcMar>
          </w:tcPr>
          <w:p w14:paraId="6325E28A" w14:textId="77777777" w:rsidR="00C54C39" w:rsidRPr="00F147B2" w:rsidRDefault="00C54C39" w:rsidP="00F147B2">
            <w:pPr>
              <w:jc w:val="center"/>
              <w:rPr>
                <w:sz w:val="24"/>
                <w:szCs w:val="20"/>
                <w:lang w:val="it"/>
              </w:rPr>
            </w:pPr>
            <w:r w:rsidRPr="00F147B2">
              <w:rPr>
                <w:sz w:val="24"/>
                <w:szCs w:val="20"/>
                <w:lang w:val="it"/>
              </w:rPr>
              <w:t>1</w:t>
            </w:r>
          </w:p>
        </w:tc>
        <w:tc>
          <w:tcPr>
            <w:tcW w:w="851" w:type="dxa"/>
            <w:shd w:val="clear" w:color="auto" w:fill="D2F1EF" w:themeFill="accent3" w:themeFillTint="33"/>
          </w:tcPr>
          <w:p w14:paraId="3F70C5A3" w14:textId="77777777" w:rsidR="00C54C39" w:rsidRPr="00F147B2" w:rsidRDefault="00C54C39" w:rsidP="00F147B2">
            <w:pPr>
              <w:jc w:val="center"/>
              <w:rPr>
                <w:sz w:val="24"/>
                <w:szCs w:val="20"/>
                <w:lang w:val="it"/>
              </w:rPr>
            </w:pPr>
            <w:r w:rsidRPr="00F147B2">
              <w:rPr>
                <w:sz w:val="24"/>
                <w:szCs w:val="20"/>
                <w:lang w:val="it"/>
              </w:rPr>
              <w:t>1</w:t>
            </w:r>
          </w:p>
        </w:tc>
        <w:tc>
          <w:tcPr>
            <w:tcW w:w="1559" w:type="dxa"/>
            <w:tcBorders>
              <w:right w:val="single" w:sz="4" w:space="0" w:color="auto"/>
            </w:tcBorders>
            <w:shd w:val="clear" w:color="auto" w:fill="F3F3F3"/>
            <w:tcMar>
              <w:top w:w="100" w:type="dxa"/>
              <w:left w:w="100" w:type="dxa"/>
              <w:bottom w:w="100" w:type="dxa"/>
              <w:right w:w="100" w:type="dxa"/>
            </w:tcMar>
          </w:tcPr>
          <w:p w14:paraId="645AE191" w14:textId="77777777" w:rsidR="00C54C39" w:rsidRPr="00F147B2" w:rsidRDefault="00C54C39" w:rsidP="00F147B2">
            <w:pPr>
              <w:jc w:val="center"/>
              <w:rPr>
                <w:sz w:val="24"/>
                <w:szCs w:val="20"/>
                <w:lang w:val="it"/>
              </w:rPr>
            </w:pPr>
            <w:r w:rsidRPr="00F147B2">
              <w:rPr>
                <w:sz w:val="24"/>
                <w:szCs w:val="20"/>
                <w:lang w:val="it"/>
              </w:rPr>
              <w:t>100</w:t>
            </w:r>
          </w:p>
        </w:tc>
        <w:tc>
          <w:tcPr>
            <w:tcW w:w="850" w:type="dxa"/>
            <w:tcBorders>
              <w:right w:val="single" w:sz="4" w:space="0" w:color="auto"/>
            </w:tcBorders>
            <w:shd w:val="clear" w:color="auto" w:fill="F3F3F3"/>
          </w:tcPr>
          <w:p w14:paraId="4A25B859" w14:textId="5A000681" w:rsidR="00C54C39" w:rsidRPr="00F147B2" w:rsidRDefault="00C54C39" w:rsidP="00F147B2">
            <w:pPr>
              <w:jc w:val="center"/>
              <w:rPr>
                <w:sz w:val="24"/>
                <w:szCs w:val="20"/>
                <w:lang w:val="it"/>
              </w:rPr>
            </w:pPr>
            <w:r>
              <w:rPr>
                <w:sz w:val="24"/>
                <w:szCs w:val="20"/>
                <w:lang w:val="it"/>
              </w:rPr>
              <w:t>7</w:t>
            </w:r>
          </w:p>
        </w:tc>
        <w:tc>
          <w:tcPr>
            <w:tcW w:w="851" w:type="dxa"/>
            <w:tcBorders>
              <w:right w:val="single" w:sz="4" w:space="0" w:color="auto"/>
            </w:tcBorders>
            <w:shd w:val="clear" w:color="auto" w:fill="F3F3F3"/>
          </w:tcPr>
          <w:p w14:paraId="45AAC295" w14:textId="38C39377" w:rsidR="00C54C39" w:rsidRPr="00F147B2" w:rsidRDefault="00C54C39" w:rsidP="00F147B2">
            <w:pPr>
              <w:jc w:val="center"/>
              <w:rPr>
                <w:sz w:val="24"/>
                <w:szCs w:val="20"/>
                <w:lang w:val="it"/>
              </w:rPr>
            </w:pPr>
            <w:r>
              <w:rPr>
                <w:sz w:val="24"/>
                <w:szCs w:val="20"/>
                <w:lang w:val="it"/>
              </w:rPr>
              <w:t>90</w:t>
            </w:r>
          </w:p>
        </w:tc>
        <w:tc>
          <w:tcPr>
            <w:tcW w:w="1134" w:type="dxa"/>
            <w:tcBorders>
              <w:right w:val="single" w:sz="4" w:space="0" w:color="auto"/>
            </w:tcBorders>
            <w:shd w:val="clear" w:color="auto" w:fill="F3F3F3"/>
          </w:tcPr>
          <w:p w14:paraId="5D8BB670" w14:textId="71ACF714" w:rsidR="00C54C39" w:rsidRPr="00F147B2" w:rsidRDefault="00C54C39" w:rsidP="00F147B2">
            <w:pPr>
              <w:jc w:val="center"/>
              <w:rPr>
                <w:sz w:val="24"/>
                <w:szCs w:val="20"/>
                <w:lang w:val="it"/>
              </w:rPr>
            </w:pPr>
            <w:r>
              <w:rPr>
                <w:sz w:val="24"/>
                <w:szCs w:val="20"/>
                <w:lang w:val="it"/>
              </w:rPr>
              <w:t>71,6</w:t>
            </w:r>
          </w:p>
        </w:tc>
      </w:tr>
      <w:tr w:rsidR="00C54C39" w:rsidRPr="00F147B2" w14:paraId="70CB4EAA" w14:textId="53E2CBC4" w:rsidTr="007105FB">
        <w:tc>
          <w:tcPr>
            <w:tcW w:w="1553" w:type="dxa"/>
            <w:shd w:val="clear" w:color="auto" w:fill="auto"/>
            <w:tcMar>
              <w:top w:w="100" w:type="dxa"/>
              <w:left w:w="100" w:type="dxa"/>
              <w:bottom w:w="100" w:type="dxa"/>
              <w:right w:w="100" w:type="dxa"/>
            </w:tcMar>
          </w:tcPr>
          <w:p w14:paraId="600B0DFB" w14:textId="77777777" w:rsidR="00C54C39" w:rsidRPr="00F147B2" w:rsidRDefault="00C54C39" w:rsidP="00F147B2">
            <w:pPr>
              <w:jc w:val="center"/>
              <w:rPr>
                <w:bCs/>
                <w:sz w:val="24"/>
                <w:szCs w:val="20"/>
                <w:lang w:val="it"/>
              </w:rPr>
            </w:pPr>
            <w:r w:rsidRPr="00F147B2">
              <w:rPr>
                <w:bCs/>
                <w:sz w:val="24"/>
                <w:szCs w:val="20"/>
                <w:lang w:val="it"/>
              </w:rPr>
              <w:t>4</w:t>
            </w:r>
          </w:p>
          <w:p w14:paraId="23242DA1" w14:textId="77777777" w:rsidR="00C54C39" w:rsidRPr="00F147B2" w:rsidRDefault="00C54C39" w:rsidP="00F147B2">
            <w:pPr>
              <w:jc w:val="center"/>
              <w:rPr>
                <w:bCs/>
                <w:sz w:val="24"/>
                <w:szCs w:val="20"/>
                <w:lang w:val="it"/>
              </w:rPr>
            </w:pPr>
          </w:p>
        </w:tc>
        <w:tc>
          <w:tcPr>
            <w:tcW w:w="848" w:type="dxa"/>
            <w:shd w:val="clear" w:color="auto" w:fill="D2F1EF" w:themeFill="accent3" w:themeFillTint="33"/>
            <w:tcMar>
              <w:top w:w="100" w:type="dxa"/>
              <w:left w:w="100" w:type="dxa"/>
              <w:bottom w:w="100" w:type="dxa"/>
              <w:right w:w="100" w:type="dxa"/>
            </w:tcMar>
          </w:tcPr>
          <w:p w14:paraId="3DF72BFE" w14:textId="77777777" w:rsidR="00C54C39" w:rsidRPr="00F147B2" w:rsidRDefault="00C54C39" w:rsidP="00F147B2">
            <w:pPr>
              <w:jc w:val="center"/>
              <w:rPr>
                <w:sz w:val="24"/>
                <w:szCs w:val="20"/>
                <w:lang w:val="it"/>
              </w:rPr>
            </w:pPr>
            <w:r w:rsidRPr="00F147B2">
              <w:rPr>
                <w:sz w:val="24"/>
                <w:szCs w:val="20"/>
                <w:lang w:val="it"/>
              </w:rPr>
              <w:t>1</w:t>
            </w:r>
          </w:p>
        </w:tc>
        <w:tc>
          <w:tcPr>
            <w:tcW w:w="709" w:type="dxa"/>
            <w:shd w:val="clear" w:color="auto" w:fill="D6E9F5" w:themeFill="accent2" w:themeFillTint="33"/>
            <w:tcMar>
              <w:top w:w="100" w:type="dxa"/>
              <w:left w:w="100" w:type="dxa"/>
              <w:bottom w:w="100" w:type="dxa"/>
              <w:right w:w="100" w:type="dxa"/>
            </w:tcMar>
          </w:tcPr>
          <w:p w14:paraId="4E5F7315" w14:textId="77777777" w:rsidR="00C54C39" w:rsidRPr="00F147B2" w:rsidRDefault="00C54C39" w:rsidP="00F147B2">
            <w:pPr>
              <w:jc w:val="center"/>
              <w:rPr>
                <w:sz w:val="24"/>
                <w:szCs w:val="20"/>
                <w:lang w:val="it"/>
              </w:rPr>
            </w:pPr>
            <w:r w:rsidRPr="00F147B2">
              <w:rPr>
                <w:sz w:val="24"/>
                <w:szCs w:val="20"/>
                <w:lang w:val="it"/>
              </w:rPr>
              <w:t>0</w:t>
            </w:r>
          </w:p>
        </w:tc>
        <w:tc>
          <w:tcPr>
            <w:tcW w:w="713" w:type="dxa"/>
            <w:shd w:val="clear" w:color="auto" w:fill="D6E9F5" w:themeFill="accent2" w:themeFillTint="33"/>
            <w:tcMar>
              <w:top w:w="100" w:type="dxa"/>
              <w:left w:w="100" w:type="dxa"/>
              <w:bottom w:w="100" w:type="dxa"/>
              <w:right w:w="100" w:type="dxa"/>
            </w:tcMar>
          </w:tcPr>
          <w:p w14:paraId="3ECED53B" w14:textId="77777777" w:rsidR="00C54C39" w:rsidRPr="00F147B2" w:rsidRDefault="00C54C39" w:rsidP="00F147B2">
            <w:pPr>
              <w:jc w:val="center"/>
              <w:rPr>
                <w:sz w:val="24"/>
                <w:szCs w:val="20"/>
                <w:lang w:val="it"/>
              </w:rPr>
            </w:pPr>
            <w:r w:rsidRPr="00F147B2">
              <w:rPr>
                <w:sz w:val="24"/>
                <w:szCs w:val="20"/>
                <w:lang w:val="it"/>
              </w:rPr>
              <w:t>0</w:t>
            </w:r>
          </w:p>
        </w:tc>
        <w:tc>
          <w:tcPr>
            <w:tcW w:w="708" w:type="dxa"/>
            <w:shd w:val="clear" w:color="auto" w:fill="D2F1EF" w:themeFill="accent3" w:themeFillTint="33"/>
            <w:tcMar>
              <w:top w:w="100" w:type="dxa"/>
              <w:left w:w="100" w:type="dxa"/>
              <w:bottom w:w="100" w:type="dxa"/>
              <w:right w:w="100" w:type="dxa"/>
            </w:tcMar>
          </w:tcPr>
          <w:p w14:paraId="1FD701CA" w14:textId="77777777" w:rsidR="00C54C39" w:rsidRPr="00F147B2" w:rsidRDefault="00C54C39" w:rsidP="00F147B2">
            <w:pPr>
              <w:jc w:val="center"/>
              <w:rPr>
                <w:sz w:val="24"/>
                <w:szCs w:val="20"/>
                <w:lang w:val="it"/>
              </w:rPr>
            </w:pPr>
            <w:r w:rsidRPr="00F147B2">
              <w:rPr>
                <w:sz w:val="24"/>
                <w:szCs w:val="20"/>
                <w:lang w:val="it"/>
              </w:rPr>
              <w:t>1</w:t>
            </w:r>
          </w:p>
        </w:tc>
        <w:tc>
          <w:tcPr>
            <w:tcW w:w="709" w:type="dxa"/>
            <w:shd w:val="clear" w:color="auto" w:fill="D2F1EF" w:themeFill="accent3" w:themeFillTint="33"/>
            <w:tcMar>
              <w:top w:w="100" w:type="dxa"/>
              <w:left w:w="100" w:type="dxa"/>
              <w:bottom w:w="100" w:type="dxa"/>
              <w:right w:w="100" w:type="dxa"/>
            </w:tcMar>
          </w:tcPr>
          <w:p w14:paraId="166C758E" w14:textId="77777777" w:rsidR="00C54C39" w:rsidRPr="00F147B2" w:rsidRDefault="00C54C39" w:rsidP="00F147B2">
            <w:pPr>
              <w:jc w:val="center"/>
              <w:rPr>
                <w:sz w:val="24"/>
                <w:szCs w:val="20"/>
                <w:lang w:val="it"/>
              </w:rPr>
            </w:pPr>
            <w:r w:rsidRPr="00F147B2">
              <w:rPr>
                <w:sz w:val="24"/>
                <w:szCs w:val="20"/>
                <w:lang w:val="it"/>
              </w:rPr>
              <w:t>1</w:t>
            </w:r>
          </w:p>
        </w:tc>
        <w:tc>
          <w:tcPr>
            <w:tcW w:w="851" w:type="dxa"/>
            <w:shd w:val="clear" w:color="auto" w:fill="D2F1EF" w:themeFill="accent3" w:themeFillTint="33"/>
          </w:tcPr>
          <w:p w14:paraId="59E693E3" w14:textId="77777777" w:rsidR="00C54C39" w:rsidRPr="00F147B2" w:rsidRDefault="00C54C39" w:rsidP="00F147B2">
            <w:pPr>
              <w:jc w:val="center"/>
              <w:rPr>
                <w:sz w:val="24"/>
                <w:szCs w:val="20"/>
                <w:lang w:val="it"/>
              </w:rPr>
            </w:pPr>
            <w:r w:rsidRPr="00F147B2">
              <w:rPr>
                <w:sz w:val="24"/>
                <w:szCs w:val="20"/>
                <w:lang w:val="it"/>
              </w:rPr>
              <w:t>1</w:t>
            </w:r>
          </w:p>
        </w:tc>
        <w:tc>
          <w:tcPr>
            <w:tcW w:w="1559" w:type="dxa"/>
            <w:tcBorders>
              <w:right w:val="single" w:sz="4" w:space="0" w:color="auto"/>
            </w:tcBorders>
            <w:shd w:val="clear" w:color="auto" w:fill="F3F3F3"/>
            <w:tcMar>
              <w:top w:w="100" w:type="dxa"/>
              <w:left w:w="100" w:type="dxa"/>
              <w:bottom w:w="100" w:type="dxa"/>
              <w:right w:w="100" w:type="dxa"/>
            </w:tcMar>
          </w:tcPr>
          <w:p w14:paraId="7DC45A5B" w14:textId="77777777" w:rsidR="00C54C39" w:rsidRPr="00F147B2" w:rsidRDefault="00C54C39" w:rsidP="00F147B2">
            <w:pPr>
              <w:jc w:val="center"/>
              <w:rPr>
                <w:sz w:val="24"/>
                <w:szCs w:val="20"/>
                <w:lang w:val="it"/>
              </w:rPr>
            </w:pPr>
            <w:r w:rsidRPr="00F147B2">
              <w:rPr>
                <w:sz w:val="24"/>
                <w:szCs w:val="20"/>
                <w:lang w:val="it"/>
              </w:rPr>
              <w:t>60</w:t>
            </w:r>
          </w:p>
        </w:tc>
        <w:tc>
          <w:tcPr>
            <w:tcW w:w="850" w:type="dxa"/>
            <w:tcBorders>
              <w:right w:val="single" w:sz="4" w:space="0" w:color="auto"/>
            </w:tcBorders>
            <w:shd w:val="clear" w:color="auto" w:fill="F3F3F3"/>
          </w:tcPr>
          <w:p w14:paraId="2F09D336" w14:textId="4E0656B5" w:rsidR="00C54C39" w:rsidRPr="00F147B2" w:rsidRDefault="00C54C39" w:rsidP="00F147B2">
            <w:pPr>
              <w:jc w:val="center"/>
              <w:rPr>
                <w:sz w:val="24"/>
                <w:szCs w:val="20"/>
                <w:lang w:val="it"/>
              </w:rPr>
            </w:pPr>
            <w:r>
              <w:rPr>
                <w:sz w:val="24"/>
                <w:szCs w:val="20"/>
                <w:lang w:val="it"/>
              </w:rPr>
              <w:t>5</w:t>
            </w:r>
          </w:p>
        </w:tc>
        <w:tc>
          <w:tcPr>
            <w:tcW w:w="851" w:type="dxa"/>
            <w:tcBorders>
              <w:right w:val="single" w:sz="4" w:space="0" w:color="auto"/>
            </w:tcBorders>
            <w:shd w:val="clear" w:color="auto" w:fill="F3F3F3"/>
          </w:tcPr>
          <w:p w14:paraId="32A8BE9F" w14:textId="245436AC" w:rsidR="00C54C39" w:rsidRPr="00F147B2" w:rsidRDefault="00C54C39" w:rsidP="00F147B2">
            <w:pPr>
              <w:jc w:val="center"/>
              <w:rPr>
                <w:sz w:val="24"/>
                <w:szCs w:val="20"/>
                <w:lang w:val="it"/>
              </w:rPr>
            </w:pPr>
            <w:r>
              <w:rPr>
                <w:sz w:val="24"/>
                <w:szCs w:val="20"/>
                <w:lang w:val="it"/>
              </w:rPr>
              <w:t>47,5</w:t>
            </w:r>
          </w:p>
        </w:tc>
        <w:tc>
          <w:tcPr>
            <w:tcW w:w="1134" w:type="dxa"/>
            <w:tcBorders>
              <w:right w:val="single" w:sz="4" w:space="0" w:color="auto"/>
            </w:tcBorders>
            <w:shd w:val="clear" w:color="auto" w:fill="F3F3F3"/>
          </w:tcPr>
          <w:p w14:paraId="3EAFF951" w14:textId="7C8E542B" w:rsidR="00C54C39" w:rsidRPr="00F147B2" w:rsidRDefault="00C54C39" w:rsidP="00F147B2">
            <w:pPr>
              <w:jc w:val="center"/>
              <w:rPr>
                <w:sz w:val="24"/>
                <w:szCs w:val="20"/>
                <w:lang w:val="it"/>
              </w:rPr>
            </w:pPr>
            <w:r>
              <w:rPr>
                <w:sz w:val="24"/>
                <w:szCs w:val="20"/>
                <w:lang w:val="it"/>
              </w:rPr>
              <w:t>55,4</w:t>
            </w:r>
          </w:p>
        </w:tc>
      </w:tr>
      <w:tr w:rsidR="00C54C39" w:rsidRPr="00F147B2" w14:paraId="6951F60C" w14:textId="7FFC6D77" w:rsidTr="007105FB">
        <w:tc>
          <w:tcPr>
            <w:tcW w:w="1553" w:type="dxa"/>
            <w:shd w:val="clear" w:color="auto" w:fill="auto"/>
            <w:tcMar>
              <w:top w:w="100" w:type="dxa"/>
              <w:left w:w="100" w:type="dxa"/>
              <w:bottom w:w="100" w:type="dxa"/>
              <w:right w:w="100" w:type="dxa"/>
            </w:tcMar>
          </w:tcPr>
          <w:p w14:paraId="4295C878" w14:textId="77777777" w:rsidR="00C54C39" w:rsidRPr="00F147B2" w:rsidRDefault="00C54C39" w:rsidP="00F147B2">
            <w:pPr>
              <w:jc w:val="center"/>
              <w:rPr>
                <w:bCs/>
                <w:sz w:val="24"/>
                <w:szCs w:val="20"/>
                <w:lang w:val="it"/>
              </w:rPr>
            </w:pPr>
            <w:r w:rsidRPr="00F147B2">
              <w:rPr>
                <w:bCs/>
                <w:sz w:val="24"/>
                <w:szCs w:val="20"/>
                <w:lang w:val="it"/>
              </w:rPr>
              <w:t>5</w:t>
            </w:r>
          </w:p>
          <w:p w14:paraId="07386F0D" w14:textId="77777777" w:rsidR="00C54C39" w:rsidRPr="00F147B2" w:rsidRDefault="00C54C39" w:rsidP="00F147B2">
            <w:pPr>
              <w:jc w:val="center"/>
              <w:rPr>
                <w:bCs/>
                <w:sz w:val="24"/>
                <w:szCs w:val="20"/>
                <w:lang w:val="it"/>
              </w:rPr>
            </w:pPr>
          </w:p>
        </w:tc>
        <w:tc>
          <w:tcPr>
            <w:tcW w:w="848" w:type="dxa"/>
            <w:shd w:val="clear" w:color="auto" w:fill="D2F1EF" w:themeFill="accent3" w:themeFillTint="33"/>
            <w:tcMar>
              <w:top w:w="100" w:type="dxa"/>
              <w:left w:w="100" w:type="dxa"/>
              <w:bottom w:w="100" w:type="dxa"/>
              <w:right w:w="100" w:type="dxa"/>
            </w:tcMar>
          </w:tcPr>
          <w:p w14:paraId="1B08F5D4" w14:textId="77777777" w:rsidR="00C54C39" w:rsidRPr="00F147B2" w:rsidRDefault="00C54C39" w:rsidP="00F147B2">
            <w:pPr>
              <w:jc w:val="center"/>
              <w:rPr>
                <w:sz w:val="24"/>
                <w:szCs w:val="20"/>
                <w:lang w:val="it"/>
              </w:rPr>
            </w:pPr>
            <w:r w:rsidRPr="00F147B2">
              <w:rPr>
                <w:sz w:val="24"/>
                <w:szCs w:val="20"/>
                <w:lang w:val="it"/>
              </w:rPr>
              <w:t>1</w:t>
            </w:r>
          </w:p>
        </w:tc>
        <w:tc>
          <w:tcPr>
            <w:tcW w:w="709" w:type="dxa"/>
            <w:shd w:val="clear" w:color="auto" w:fill="D2F1EF" w:themeFill="accent3" w:themeFillTint="33"/>
            <w:tcMar>
              <w:top w:w="100" w:type="dxa"/>
              <w:left w:w="100" w:type="dxa"/>
              <w:bottom w:w="100" w:type="dxa"/>
              <w:right w:w="100" w:type="dxa"/>
            </w:tcMar>
          </w:tcPr>
          <w:p w14:paraId="41CB9105" w14:textId="77777777" w:rsidR="00C54C39" w:rsidRPr="00F147B2" w:rsidRDefault="00C54C39" w:rsidP="00F147B2">
            <w:pPr>
              <w:jc w:val="center"/>
              <w:rPr>
                <w:sz w:val="24"/>
                <w:szCs w:val="20"/>
                <w:lang w:val="it"/>
              </w:rPr>
            </w:pPr>
            <w:r w:rsidRPr="00F147B2">
              <w:rPr>
                <w:sz w:val="24"/>
                <w:szCs w:val="20"/>
                <w:lang w:val="it"/>
              </w:rPr>
              <w:t>1</w:t>
            </w:r>
          </w:p>
        </w:tc>
        <w:tc>
          <w:tcPr>
            <w:tcW w:w="713" w:type="dxa"/>
            <w:shd w:val="clear" w:color="auto" w:fill="D2F1EF" w:themeFill="accent3" w:themeFillTint="33"/>
            <w:tcMar>
              <w:top w:w="100" w:type="dxa"/>
              <w:left w:w="100" w:type="dxa"/>
              <w:bottom w:w="100" w:type="dxa"/>
              <w:right w:w="100" w:type="dxa"/>
            </w:tcMar>
          </w:tcPr>
          <w:p w14:paraId="39873FD6" w14:textId="77777777" w:rsidR="00C54C39" w:rsidRPr="00F147B2" w:rsidRDefault="00C54C39" w:rsidP="00F147B2">
            <w:pPr>
              <w:jc w:val="center"/>
              <w:rPr>
                <w:sz w:val="24"/>
                <w:szCs w:val="20"/>
                <w:lang w:val="it"/>
              </w:rPr>
            </w:pPr>
            <w:r w:rsidRPr="00F147B2">
              <w:rPr>
                <w:sz w:val="24"/>
                <w:szCs w:val="20"/>
                <w:lang w:val="it"/>
              </w:rPr>
              <w:t>1</w:t>
            </w:r>
          </w:p>
        </w:tc>
        <w:tc>
          <w:tcPr>
            <w:tcW w:w="708" w:type="dxa"/>
            <w:shd w:val="clear" w:color="auto" w:fill="D2F1EF" w:themeFill="accent3" w:themeFillTint="33"/>
            <w:tcMar>
              <w:top w:w="100" w:type="dxa"/>
              <w:left w:w="100" w:type="dxa"/>
              <w:bottom w:w="100" w:type="dxa"/>
              <w:right w:w="100" w:type="dxa"/>
            </w:tcMar>
          </w:tcPr>
          <w:p w14:paraId="14A8D87A" w14:textId="77777777" w:rsidR="00C54C39" w:rsidRPr="00F147B2" w:rsidRDefault="00C54C39" w:rsidP="00F147B2">
            <w:pPr>
              <w:jc w:val="center"/>
              <w:rPr>
                <w:sz w:val="24"/>
                <w:szCs w:val="20"/>
                <w:lang w:val="it"/>
              </w:rPr>
            </w:pPr>
            <w:r w:rsidRPr="00F147B2">
              <w:rPr>
                <w:sz w:val="24"/>
                <w:szCs w:val="20"/>
                <w:lang w:val="it"/>
              </w:rPr>
              <w:t>1</w:t>
            </w:r>
          </w:p>
        </w:tc>
        <w:tc>
          <w:tcPr>
            <w:tcW w:w="709" w:type="dxa"/>
            <w:shd w:val="clear" w:color="auto" w:fill="D2F1EF" w:themeFill="accent3" w:themeFillTint="33"/>
            <w:tcMar>
              <w:top w:w="100" w:type="dxa"/>
              <w:left w:w="100" w:type="dxa"/>
              <w:bottom w:w="100" w:type="dxa"/>
              <w:right w:w="100" w:type="dxa"/>
            </w:tcMar>
          </w:tcPr>
          <w:p w14:paraId="2C856ABB" w14:textId="77777777" w:rsidR="00C54C39" w:rsidRPr="00F147B2" w:rsidRDefault="00C54C39" w:rsidP="00F147B2">
            <w:pPr>
              <w:jc w:val="center"/>
              <w:rPr>
                <w:sz w:val="24"/>
                <w:szCs w:val="20"/>
                <w:lang w:val="it"/>
              </w:rPr>
            </w:pPr>
            <w:r w:rsidRPr="00F147B2">
              <w:rPr>
                <w:sz w:val="24"/>
                <w:szCs w:val="20"/>
                <w:lang w:val="it"/>
              </w:rPr>
              <w:t>1</w:t>
            </w:r>
          </w:p>
        </w:tc>
        <w:tc>
          <w:tcPr>
            <w:tcW w:w="851" w:type="dxa"/>
            <w:shd w:val="clear" w:color="auto" w:fill="D2F1EF" w:themeFill="accent3" w:themeFillTint="33"/>
          </w:tcPr>
          <w:p w14:paraId="155C5A6F" w14:textId="77777777" w:rsidR="00C54C39" w:rsidRPr="00F147B2" w:rsidRDefault="00C54C39" w:rsidP="00F147B2">
            <w:pPr>
              <w:jc w:val="center"/>
              <w:rPr>
                <w:sz w:val="24"/>
                <w:szCs w:val="20"/>
                <w:lang w:val="it"/>
              </w:rPr>
            </w:pPr>
            <w:r w:rsidRPr="00F147B2">
              <w:rPr>
                <w:sz w:val="24"/>
                <w:szCs w:val="20"/>
                <w:lang w:val="it"/>
              </w:rPr>
              <w:t>1</w:t>
            </w:r>
          </w:p>
        </w:tc>
        <w:tc>
          <w:tcPr>
            <w:tcW w:w="1559" w:type="dxa"/>
            <w:tcBorders>
              <w:right w:val="single" w:sz="4" w:space="0" w:color="auto"/>
            </w:tcBorders>
            <w:shd w:val="clear" w:color="auto" w:fill="F3F3F3"/>
            <w:tcMar>
              <w:top w:w="100" w:type="dxa"/>
              <w:left w:w="100" w:type="dxa"/>
              <w:bottom w:w="100" w:type="dxa"/>
              <w:right w:w="100" w:type="dxa"/>
            </w:tcMar>
          </w:tcPr>
          <w:p w14:paraId="13060747" w14:textId="77777777" w:rsidR="00C54C39" w:rsidRPr="00F147B2" w:rsidRDefault="00C54C39" w:rsidP="00F147B2">
            <w:pPr>
              <w:jc w:val="center"/>
              <w:rPr>
                <w:sz w:val="24"/>
                <w:szCs w:val="20"/>
                <w:lang w:val="it"/>
              </w:rPr>
            </w:pPr>
            <w:r w:rsidRPr="00F147B2">
              <w:rPr>
                <w:sz w:val="24"/>
                <w:szCs w:val="20"/>
                <w:lang w:val="it"/>
              </w:rPr>
              <w:t>100</w:t>
            </w:r>
          </w:p>
        </w:tc>
        <w:tc>
          <w:tcPr>
            <w:tcW w:w="850" w:type="dxa"/>
            <w:tcBorders>
              <w:right w:val="single" w:sz="4" w:space="0" w:color="auto"/>
            </w:tcBorders>
            <w:shd w:val="clear" w:color="auto" w:fill="F3F3F3"/>
          </w:tcPr>
          <w:p w14:paraId="25D60207" w14:textId="253C9AE5" w:rsidR="00C54C39" w:rsidRPr="00F147B2" w:rsidRDefault="00C54C39" w:rsidP="00F147B2">
            <w:pPr>
              <w:jc w:val="center"/>
              <w:rPr>
                <w:sz w:val="24"/>
                <w:szCs w:val="20"/>
                <w:lang w:val="it"/>
              </w:rPr>
            </w:pPr>
            <w:r>
              <w:rPr>
                <w:sz w:val="24"/>
                <w:szCs w:val="20"/>
                <w:lang w:val="it"/>
              </w:rPr>
              <w:t>9</w:t>
            </w:r>
          </w:p>
        </w:tc>
        <w:tc>
          <w:tcPr>
            <w:tcW w:w="851" w:type="dxa"/>
            <w:tcBorders>
              <w:right w:val="single" w:sz="4" w:space="0" w:color="auto"/>
            </w:tcBorders>
            <w:shd w:val="clear" w:color="auto" w:fill="F3F3F3"/>
          </w:tcPr>
          <w:p w14:paraId="016D0039" w14:textId="2D9921F3" w:rsidR="00C54C39" w:rsidRPr="00F147B2" w:rsidRDefault="00C54C39" w:rsidP="00F147B2">
            <w:pPr>
              <w:jc w:val="center"/>
              <w:rPr>
                <w:sz w:val="24"/>
                <w:szCs w:val="20"/>
                <w:lang w:val="it"/>
              </w:rPr>
            </w:pPr>
            <w:r>
              <w:rPr>
                <w:sz w:val="24"/>
                <w:szCs w:val="20"/>
                <w:lang w:val="it"/>
              </w:rPr>
              <w:t>90</w:t>
            </w:r>
          </w:p>
        </w:tc>
        <w:tc>
          <w:tcPr>
            <w:tcW w:w="1134" w:type="dxa"/>
            <w:tcBorders>
              <w:right w:val="single" w:sz="4" w:space="0" w:color="auto"/>
            </w:tcBorders>
            <w:shd w:val="clear" w:color="auto" w:fill="F3F3F3"/>
          </w:tcPr>
          <w:p w14:paraId="120074A8" w14:textId="46D6EFE5" w:rsidR="00C54C39" w:rsidRPr="00F147B2" w:rsidRDefault="00C54C39" w:rsidP="00F147B2">
            <w:pPr>
              <w:jc w:val="center"/>
              <w:rPr>
                <w:sz w:val="24"/>
                <w:szCs w:val="20"/>
                <w:lang w:val="it"/>
              </w:rPr>
            </w:pPr>
            <w:r>
              <w:rPr>
                <w:sz w:val="24"/>
                <w:szCs w:val="20"/>
                <w:lang w:val="it"/>
              </w:rPr>
              <w:t>71,6</w:t>
            </w:r>
          </w:p>
        </w:tc>
      </w:tr>
      <w:tr w:rsidR="00C54C39" w:rsidRPr="00F147B2" w14:paraId="1F31AEF7" w14:textId="3687FF6A" w:rsidTr="007105FB">
        <w:tc>
          <w:tcPr>
            <w:tcW w:w="1553" w:type="dxa"/>
            <w:shd w:val="clear" w:color="auto" w:fill="auto"/>
            <w:tcMar>
              <w:top w:w="100" w:type="dxa"/>
              <w:left w:w="100" w:type="dxa"/>
              <w:bottom w:w="100" w:type="dxa"/>
              <w:right w:w="100" w:type="dxa"/>
            </w:tcMar>
          </w:tcPr>
          <w:p w14:paraId="0859209A" w14:textId="77777777" w:rsidR="00C54C39" w:rsidRPr="00F147B2" w:rsidRDefault="00C54C39" w:rsidP="00F147B2">
            <w:pPr>
              <w:jc w:val="center"/>
              <w:rPr>
                <w:bCs/>
                <w:sz w:val="24"/>
                <w:szCs w:val="20"/>
                <w:lang w:val="it"/>
              </w:rPr>
            </w:pPr>
            <w:r w:rsidRPr="00F147B2">
              <w:rPr>
                <w:bCs/>
                <w:sz w:val="24"/>
                <w:szCs w:val="20"/>
                <w:lang w:val="it"/>
              </w:rPr>
              <w:t>6</w:t>
            </w:r>
          </w:p>
          <w:p w14:paraId="5E44592F" w14:textId="77777777" w:rsidR="00C54C39" w:rsidRPr="00F147B2" w:rsidRDefault="00C54C39" w:rsidP="00F147B2">
            <w:pPr>
              <w:jc w:val="center"/>
              <w:rPr>
                <w:bCs/>
                <w:sz w:val="24"/>
                <w:szCs w:val="20"/>
                <w:lang w:val="it"/>
              </w:rPr>
            </w:pPr>
          </w:p>
        </w:tc>
        <w:tc>
          <w:tcPr>
            <w:tcW w:w="848" w:type="dxa"/>
            <w:shd w:val="clear" w:color="auto" w:fill="D2F1EF" w:themeFill="accent3" w:themeFillTint="33"/>
            <w:tcMar>
              <w:top w:w="100" w:type="dxa"/>
              <w:left w:w="100" w:type="dxa"/>
              <w:bottom w:w="100" w:type="dxa"/>
              <w:right w:w="100" w:type="dxa"/>
            </w:tcMar>
          </w:tcPr>
          <w:p w14:paraId="7F1E4479" w14:textId="77777777" w:rsidR="00C54C39" w:rsidRPr="00F147B2" w:rsidRDefault="00C54C39" w:rsidP="00F147B2">
            <w:pPr>
              <w:jc w:val="center"/>
              <w:rPr>
                <w:sz w:val="24"/>
                <w:szCs w:val="20"/>
                <w:lang w:val="it"/>
              </w:rPr>
            </w:pPr>
            <w:r w:rsidRPr="00F147B2">
              <w:rPr>
                <w:sz w:val="24"/>
                <w:szCs w:val="20"/>
                <w:lang w:val="it"/>
              </w:rPr>
              <w:t>1</w:t>
            </w:r>
          </w:p>
        </w:tc>
        <w:tc>
          <w:tcPr>
            <w:tcW w:w="709" w:type="dxa"/>
            <w:shd w:val="clear" w:color="auto" w:fill="D2F1EF" w:themeFill="accent3" w:themeFillTint="33"/>
            <w:tcMar>
              <w:top w:w="100" w:type="dxa"/>
              <w:left w:w="100" w:type="dxa"/>
              <w:bottom w:w="100" w:type="dxa"/>
              <w:right w:w="100" w:type="dxa"/>
            </w:tcMar>
          </w:tcPr>
          <w:p w14:paraId="4735E572" w14:textId="77777777" w:rsidR="00C54C39" w:rsidRPr="00F147B2" w:rsidRDefault="00C54C39" w:rsidP="00F147B2">
            <w:pPr>
              <w:jc w:val="center"/>
              <w:rPr>
                <w:sz w:val="24"/>
                <w:szCs w:val="20"/>
                <w:lang w:val="it"/>
              </w:rPr>
            </w:pPr>
            <w:r w:rsidRPr="00F147B2">
              <w:rPr>
                <w:sz w:val="24"/>
                <w:szCs w:val="20"/>
                <w:lang w:val="it"/>
              </w:rPr>
              <w:t>1</w:t>
            </w:r>
          </w:p>
        </w:tc>
        <w:tc>
          <w:tcPr>
            <w:tcW w:w="713" w:type="dxa"/>
            <w:shd w:val="clear" w:color="auto" w:fill="D2F1EF" w:themeFill="accent3" w:themeFillTint="33"/>
            <w:tcMar>
              <w:top w:w="100" w:type="dxa"/>
              <w:left w:w="100" w:type="dxa"/>
              <w:bottom w:w="100" w:type="dxa"/>
              <w:right w:w="100" w:type="dxa"/>
            </w:tcMar>
          </w:tcPr>
          <w:p w14:paraId="79B01A41" w14:textId="77777777" w:rsidR="00C54C39" w:rsidRPr="00F147B2" w:rsidRDefault="00C54C39" w:rsidP="00F147B2">
            <w:pPr>
              <w:jc w:val="center"/>
              <w:rPr>
                <w:sz w:val="24"/>
                <w:szCs w:val="20"/>
                <w:lang w:val="it"/>
              </w:rPr>
            </w:pPr>
            <w:r w:rsidRPr="00F147B2">
              <w:rPr>
                <w:sz w:val="24"/>
                <w:szCs w:val="20"/>
                <w:lang w:val="it"/>
              </w:rPr>
              <w:t>1</w:t>
            </w:r>
          </w:p>
        </w:tc>
        <w:tc>
          <w:tcPr>
            <w:tcW w:w="708" w:type="dxa"/>
            <w:shd w:val="clear" w:color="auto" w:fill="D2F1EF" w:themeFill="accent3" w:themeFillTint="33"/>
            <w:tcMar>
              <w:top w:w="100" w:type="dxa"/>
              <w:left w:w="100" w:type="dxa"/>
              <w:bottom w:w="100" w:type="dxa"/>
              <w:right w:w="100" w:type="dxa"/>
            </w:tcMar>
          </w:tcPr>
          <w:p w14:paraId="73EC39A1" w14:textId="77777777" w:rsidR="00C54C39" w:rsidRPr="00F147B2" w:rsidRDefault="00C54C39" w:rsidP="00F147B2">
            <w:pPr>
              <w:jc w:val="center"/>
              <w:rPr>
                <w:sz w:val="24"/>
                <w:szCs w:val="20"/>
                <w:lang w:val="it"/>
              </w:rPr>
            </w:pPr>
            <w:r w:rsidRPr="00F147B2">
              <w:rPr>
                <w:sz w:val="24"/>
                <w:szCs w:val="20"/>
                <w:lang w:val="it"/>
              </w:rPr>
              <w:t>1</w:t>
            </w:r>
          </w:p>
        </w:tc>
        <w:tc>
          <w:tcPr>
            <w:tcW w:w="709" w:type="dxa"/>
            <w:shd w:val="clear" w:color="auto" w:fill="D2F1EF" w:themeFill="accent3" w:themeFillTint="33"/>
            <w:tcMar>
              <w:top w:w="100" w:type="dxa"/>
              <w:left w:w="100" w:type="dxa"/>
              <w:bottom w:w="100" w:type="dxa"/>
              <w:right w:w="100" w:type="dxa"/>
            </w:tcMar>
          </w:tcPr>
          <w:p w14:paraId="486BC5CE" w14:textId="77777777" w:rsidR="00C54C39" w:rsidRPr="00F147B2" w:rsidRDefault="00C54C39" w:rsidP="00F147B2">
            <w:pPr>
              <w:jc w:val="center"/>
              <w:rPr>
                <w:sz w:val="24"/>
                <w:szCs w:val="20"/>
                <w:lang w:val="it"/>
              </w:rPr>
            </w:pPr>
            <w:r w:rsidRPr="00F147B2">
              <w:rPr>
                <w:sz w:val="24"/>
                <w:szCs w:val="20"/>
                <w:lang w:val="it"/>
              </w:rPr>
              <w:t>1</w:t>
            </w:r>
          </w:p>
        </w:tc>
        <w:tc>
          <w:tcPr>
            <w:tcW w:w="851" w:type="dxa"/>
            <w:shd w:val="clear" w:color="auto" w:fill="D2F1EF" w:themeFill="accent3" w:themeFillTint="33"/>
          </w:tcPr>
          <w:p w14:paraId="69905476" w14:textId="77777777" w:rsidR="00C54C39" w:rsidRPr="00F147B2" w:rsidRDefault="00C54C39" w:rsidP="00F147B2">
            <w:pPr>
              <w:jc w:val="center"/>
              <w:rPr>
                <w:sz w:val="24"/>
                <w:szCs w:val="20"/>
                <w:lang w:val="it"/>
              </w:rPr>
            </w:pPr>
            <w:r w:rsidRPr="00F147B2">
              <w:rPr>
                <w:sz w:val="24"/>
                <w:szCs w:val="20"/>
                <w:lang w:val="it"/>
              </w:rPr>
              <w:t>1</w:t>
            </w:r>
          </w:p>
        </w:tc>
        <w:tc>
          <w:tcPr>
            <w:tcW w:w="1559" w:type="dxa"/>
            <w:tcBorders>
              <w:right w:val="single" w:sz="4" w:space="0" w:color="auto"/>
            </w:tcBorders>
            <w:shd w:val="clear" w:color="auto" w:fill="F3F3F3"/>
            <w:tcMar>
              <w:top w:w="100" w:type="dxa"/>
              <w:left w:w="100" w:type="dxa"/>
              <w:bottom w:w="100" w:type="dxa"/>
              <w:right w:w="100" w:type="dxa"/>
            </w:tcMar>
          </w:tcPr>
          <w:p w14:paraId="610530E5" w14:textId="77777777" w:rsidR="00C54C39" w:rsidRPr="00F147B2" w:rsidRDefault="00C54C39" w:rsidP="00F147B2">
            <w:pPr>
              <w:jc w:val="center"/>
              <w:rPr>
                <w:sz w:val="24"/>
                <w:szCs w:val="20"/>
                <w:lang w:val="it"/>
              </w:rPr>
            </w:pPr>
            <w:r w:rsidRPr="00F147B2">
              <w:rPr>
                <w:sz w:val="24"/>
                <w:szCs w:val="20"/>
                <w:lang w:val="it"/>
              </w:rPr>
              <w:t>100</w:t>
            </w:r>
          </w:p>
        </w:tc>
        <w:tc>
          <w:tcPr>
            <w:tcW w:w="850" w:type="dxa"/>
            <w:tcBorders>
              <w:right w:val="single" w:sz="4" w:space="0" w:color="auto"/>
            </w:tcBorders>
            <w:shd w:val="clear" w:color="auto" w:fill="F3F3F3"/>
          </w:tcPr>
          <w:p w14:paraId="3046B2DD" w14:textId="210F1C22" w:rsidR="00C54C39" w:rsidRPr="00F147B2" w:rsidRDefault="00C54C39" w:rsidP="001E4B57">
            <w:pPr>
              <w:jc w:val="center"/>
              <w:rPr>
                <w:sz w:val="24"/>
                <w:szCs w:val="20"/>
                <w:lang w:val="it"/>
              </w:rPr>
            </w:pPr>
            <w:r>
              <w:rPr>
                <w:sz w:val="24"/>
                <w:szCs w:val="20"/>
                <w:lang w:val="it"/>
              </w:rPr>
              <w:t>5</w:t>
            </w:r>
          </w:p>
        </w:tc>
        <w:tc>
          <w:tcPr>
            <w:tcW w:w="851" w:type="dxa"/>
            <w:tcBorders>
              <w:right w:val="single" w:sz="4" w:space="0" w:color="auto"/>
            </w:tcBorders>
            <w:shd w:val="clear" w:color="auto" w:fill="F3F3F3"/>
          </w:tcPr>
          <w:p w14:paraId="2FB70CB5" w14:textId="43DB0243" w:rsidR="00C54C39" w:rsidRPr="00F147B2" w:rsidRDefault="00C54C39" w:rsidP="00F147B2">
            <w:pPr>
              <w:jc w:val="center"/>
              <w:rPr>
                <w:sz w:val="24"/>
                <w:szCs w:val="20"/>
                <w:lang w:val="it"/>
              </w:rPr>
            </w:pPr>
            <w:r>
              <w:rPr>
                <w:sz w:val="24"/>
                <w:szCs w:val="20"/>
                <w:lang w:val="it"/>
              </w:rPr>
              <w:t>70</w:t>
            </w:r>
          </w:p>
        </w:tc>
        <w:tc>
          <w:tcPr>
            <w:tcW w:w="1134" w:type="dxa"/>
            <w:tcBorders>
              <w:right w:val="single" w:sz="4" w:space="0" w:color="auto"/>
            </w:tcBorders>
            <w:shd w:val="clear" w:color="auto" w:fill="F3F3F3"/>
          </w:tcPr>
          <w:p w14:paraId="1A5E49B2" w14:textId="08EBFEB3" w:rsidR="00C54C39" w:rsidRPr="00F147B2" w:rsidRDefault="00C54C39" w:rsidP="00F147B2">
            <w:pPr>
              <w:jc w:val="center"/>
              <w:rPr>
                <w:sz w:val="24"/>
                <w:szCs w:val="20"/>
                <w:lang w:val="it"/>
              </w:rPr>
            </w:pPr>
            <w:r>
              <w:rPr>
                <w:sz w:val="24"/>
                <w:szCs w:val="20"/>
                <w:lang w:val="it"/>
              </w:rPr>
              <w:t>55,4</w:t>
            </w:r>
          </w:p>
        </w:tc>
      </w:tr>
      <w:tr w:rsidR="00C54C39" w:rsidRPr="00F147B2" w14:paraId="571E3E0B" w14:textId="2E3DF061" w:rsidTr="007105FB">
        <w:trPr>
          <w:gridAfter w:val="3"/>
          <w:wAfter w:w="2835" w:type="dxa"/>
        </w:trPr>
        <w:tc>
          <w:tcPr>
            <w:tcW w:w="1553" w:type="dxa"/>
            <w:shd w:val="clear" w:color="auto" w:fill="F3F3F3"/>
            <w:tcMar>
              <w:top w:w="100" w:type="dxa"/>
              <w:left w:w="100" w:type="dxa"/>
              <w:bottom w:w="100" w:type="dxa"/>
              <w:right w:w="100" w:type="dxa"/>
            </w:tcMar>
          </w:tcPr>
          <w:p w14:paraId="5011F12D" w14:textId="77777777" w:rsidR="00C54C39" w:rsidRPr="00F147B2" w:rsidRDefault="00C54C39" w:rsidP="00F147B2">
            <w:pPr>
              <w:jc w:val="center"/>
              <w:rPr>
                <w:i/>
                <w:iCs/>
                <w:sz w:val="24"/>
                <w:szCs w:val="20"/>
                <w:lang w:val="it"/>
              </w:rPr>
            </w:pPr>
            <w:r w:rsidRPr="00F147B2">
              <w:rPr>
                <w:i/>
                <w:iCs/>
                <w:sz w:val="24"/>
                <w:szCs w:val="20"/>
                <w:lang w:val="it"/>
              </w:rPr>
              <w:t>Tasso di successo medio per task</w:t>
            </w:r>
          </w:p>
        </w:tc>
        <w:tc>
          <w:tcPr>
            <w:tcW w:w="848" w:type="dxa"/>
            <w:shd w:val="clear" w:color="auto" w:fill="F3F3F3"/>
            <w:tcMar>
              <w:top w:w="100" w:type="dxa"/>
              <w:left w:w="100" w:type="dxa"/>
              <w:bottom w:w="100" w:type="dxa"/>
              <w:right w:w="100" w:type="dxa"/>
            </w:tcMar>
          </w:tcPr>
          <w:p w14:paraId="5B5E3512" w14:textId="77777777" w:rsidR="00C54C39" w:rsidRPr="00F147B2" w:rsidRDefault="00C54C39" w:rsidP="00F147B2">
            <w:pPr>
              <w:jc w:val="center"/>
              <w:rPr>
                <w:sz w:val="24"/>
                <w:szCs w:val="20"/>
                <w:lang w:val="it"/>
              </w:rPr>
            </w:pPr>
            <w:r w:rsidRPr="00F147B2">
              <w:rPr>
                <w:sz w:val="24"/>
                <w:szCs w:val="20"/>
                <w:lang w:val="it"/>
              </w:rPr>
              <w:t>100</w:t>
            </w:r>
          </w:p>
        </w:tc>
        <w:tc>
          <w:tcPr>
            <w:tcW w:w="709" w:type="dxa"/>
            <w:shd w:val="clear" w:color="auto" w:fill="F3F3F3"/>
            <w:tcMar>
              <w:top w:w="100" w:type="dxa"/>
              <w:left w:w="100" w:type="dxa"/>
              <w:bottom w:w="100" w:type="dxa"/>
              <w:right w:w="100" w:type="dxa"/>
            </w:tcMar>
          </w:tcPr>
          <w:p w14:paraId="4826D8B1" w14:textId="77777777" w:rsidR="00C54C39" w:rsidRPr="00F147B2" w:rsidRDefault="00C54C39" w:rsidP="00F147B2">
            <w:pPr>
              <w:jc w:val="center"/>
              <w:rPr>
                <w:sz w:val="24"/>
                <w:szCs w:val="20"/>
                <w:lang w:val="it"/>
              </w:rPr>
            </w:pPr>
            <w:r w:rsidRPr="00F147B2">
              <w:rPr>
                <w:sz w:val="24"/>
                <w:szCs w:val="20"/>
                <w:lang w:val="it"/>
              </w:rPr>
              <w:t>50</w:t>
            </w:r>
          </w:p>
        </w:tc>
        <w:tc>
          <w:tcPr>
            <w:tcW w:w="713" w:type="dxa"/>
            <w:shd w:val="clear" w:color="auto" w:fill="F3F3F3"/>
            <w:tcMar>
              <w:top w:w="100" w:type="dxa"/>
              <w:left w:w="100" w:type="dxa"/>
              <w:bottom w:w="100" w:type="dxa"/>
              <w:right w:w="100" w:type="dxa"/>
            </w:tcMar>
          </w:tcPr>
          <w:p w14:paraId="1553E063" w14:textId="77777777" w:rsidR="00C54C39" w:rsidRPr="00F147B2" w:rsidRDefault="00C54C39" w:rsidP="00F147B2">
            <w:pPr>
              <w:jc w:val="center"/>
              <w:rPr>
                <w:sz w:val="24"/>
                <w:szCs w:val="20"/>
                <w:lang w:val="it"/>
              </w:rPr>
            </w:pPr>
            <w:r w:rsidRPr="00F147B2">
              <w:rPr>
                <w:sz w:val="24"/>
                <w:szCs w:val="20"/>
                <w:lang w:val="it"/>
              </w:rPr>
              <w:t>83.3</w:t>
            </w:r>
          </w:p>
        </w:tc>
        <w:tc>
          <w:tcPr>
            <w:tcW w:w="708" w:type="dxa"/>
            <w:shd w:val="clear" w:color="auto" w:fill="F3F3F3"/>
            <w:tcMar>
              <w:top w:w="100" w:type="dxa"/>
              <w:left w:w="100" w:type="dxa"/>
              <w:bottom w:w="100" w:type="dxa"/>
              <w:right w:w="100" w:type="dxa"/>
            </w:tcMar>
          </w:tcPr>
          <w:p w14:paraId="4DD3E086" w14:textId="77777777" w:rsidR="00C54C39" w:rsidRPr="00F147B2" w:rsidRDefault="00C54C39" w:rsidP="00F147B2">
            <w:pPr>
              <w:jc w:val="center"/>
              <w:rPr>
                <w:sz w:val="24"/>
                <w:szCs w:val="20"/>
                <w:lang w:val="it"/>
              </w:rPr>
            </w:pPr>
            <w:r w:rsidRPr="00F147B2">
              <w:rPr>
                <w:sz w:val="24"/>
                <w:szCs w:val="20"/>
                <w:lang w:val="it"/>
              </w:rPr>
              <w:t>100</w:t>
            </w:r>
          </w:p>
        </w:tc>
        <w:tc>
          <w:tcPr>
            <w:tcW w:w="709" w:type="dxa"/>
            <w:shd w:val="clear" w:color="auto" w:fill="F3F3F3"/>
            <w:tcMar>
              <w:top w:w="100" w:type="dxa"/>
              <w:left w:w="100" w:type="dxa"/>
              <w:bottom w:w="100" w:type="dxa"/>
              <w:right w:w="100" w:type="dxa"/>
            </w:tcMar>
          </w:tcPr>
          <w:p w14:paraId="5459551D" w14:textId="77777777" w:rsidR="00C54C39" w:rsidRPr="00F147B2" w:rsidRDefault="00C54C39" w:rsidP="00F147B2">
            <w:pPr>
              <w:jc w:val="center"/>
              <w:rPr>
                <w:sz w:val="24"/>
                <w:szCs w:val="20"/>
                <w:lang w:val="it"/>
              </w:rPr>
            </w:pPr>
            <w:r w:rsidRPr="00F147B2">
              <w:rPr>
                <w:sz w:val="24"/>
                <w:szCs w:val="20"/>
                <w:lang w:val="it"/>
              </w:rPr>
              <w:t>83.3</w:t>
            </w:r>
          </w:p>
        </w:tc>
        <w:tc>
          <w:tcPr>
            <w:tcW w:w="851" w:type="dxa"/>
            <w:shd w:val="clear" w:color="auto" w:fill="F3F3F3"/>
          </w:tcPr>
          <w:p w14:paraId="02230A9D" w14:textId="77777777" w:rsidR="00C54C39" w:rsidRPr="00F147B2" w:rsidRDefault="00C54C39" w:rsidP="00F147B2">
            <w:pPr>
              <w:jc w:val="center"/>
              <w:rPr>
                <w:sz w:val="24"/>
                <w:szCs w:val="20"/>
                <w:lang w:val="it"/>
              </w:rPr>
            </w:pPr>
            <w:r w:rsidRPr="00F147B2">
              <w:rPr>
                <w:sz w:val="24"/>
                <w:szCs w:val="20"/>
                <w:lang w:val="it"/>
              </w:rPr>
              <w:t>100</w:t>
            </w:r>
          </w:p>
        </w:tc>
        <w:tc>
          <w:tcPr>
            <w:tcW w:w="1559" w:type="dxa"/>
            <w:shd w:val="clear" w:color="auto" w:fill="F3F3F3"/>
            <w:tcMar>
              <w:top w:w="100" w:type="dxa"/>
              <w:left w:w="100" w:type="dxa"/>
              <w:bottom w:w="100" w:type="dxa"/>
              <w:right w:w="100" w:type="dxa"/>
            </w:tcMar>
          </w:tcPr>
          <w:p w14:paraId="155ACAAE" w14:textId="77777777" w:rsidR="00C54C39" w:rsidRPr="00F147B2" w:rsidRDefault="00C54C39" w:rsidP="00F147B2">
            <w:pPr>
              <w:jc w:val="center"/>
              <w:rPr>
                <w:sz w:val="24"/>
                <w:szCs w:val="20"/>
                <w:lang w:val="it"/>
              </w:rPr>
            </w:pPr>
          </w:p>
        </w:tc>
      </w:tr>
      <w:tr w:rsidR="00F82AE4" w:rsidRPr="00F147B2" w14:paraId="13B2CA33" w14:textId="1DB715BE" w:rsidTr="007105FB">
        <w:trPr>
          <w:gridAfter w:val="3"/>
          <w:wAfter w:w="2835" w:type="dxa"/>
        </w:trPr>
        <w:tc>
          <w:tcPr>
            <w:tcW w:w="3823" w:type="dxa"/>
            <w:gridSpan w:val="4"/>
            <w:shd w:val="clear" w:color="auto" w:fill="0066FF"/>
            <w:tcMar>
              <w:top w:w="100" w:type="dxa"/>
              <w:left w:w="100" w:type="dxa"/>
              <w:bottom w:w="100" w:type="dxa"/>
              <w:right w:w="100" w:type="dxa"/>
            </w:tcMar>
          </w:tcPr>
          <w:p w14:paraId="100D68BF" w14:textId="77777777" w:rsidR="00F82AE4" w:rsidRPr="00F147B2" w:rsidRDefault="00F82AE4" w:rsidP="00F147B2">
            <w:pPr>
              <w:jc w:val="center"/>
              <w:rPr>
                <w:i/>
                <w:iCs/>
                <w:color w:val="FFFFFF" w:themeColor="background1"/>
                <w:sz w:val="24"/>
                <w:szCs w:val="20"/>
                <w:lang w:val="it"/>
              </w:rPr>
            </w:pPr>
            <w:r w:rsidRPr="00F147B2">
              <w:rPr>
                <w:i/>
                <w:iCs/>
                <w:color w:val="FFFFFF" w:themeColor="background1"/>
                <w:sz w:val="24"/>
                <w:szCs w:val="20"/>
                <w:lang w:val="it"/>
              </w:rPr>
              <w:t>Tasso medio di successo di tutti i task di tutti i partecipanti</w:t>
            </w:r>
          </w:p>
        </w:tc>
        <w:tc>
          <w:tcPr>
            <w:tcW w:w="3827" w:type="dxa"/>
            <w:gridSpan w:val="4"/>
            <w:shd w:val="clear" w:color="auto" w:fill="0066FF"/>
          </w:tcPr>
          <w:p w14:paraId="3E3F0BC1" w14:textId="719709E7" w:rsidR="00F82AE4" w:rsidRPr="00F147B2" w:rsidRDefault="00F82AE4" w:rsidP="00F147B2">
            <w:pPr>
              <w:jc w:val="center"/>
              <w:rPr>
                <w:i/>
                <w:iCs/>
                <w:color w:val="FFFFFF" w:themeColor="background1"/>
                <w:sz w:val="24"/>
                <w:szCs w:val="20"/>
                <w:lang w:val="it"/>
              </w:rPr>
            </w:pPr>
            <w:r w:rsidRPr="00F147B2">
              <w:rPr>
                <w:i/>
                <w:iCs/>
                <w:color w:val="FFFFFF" w:themeColor="background1"/>
                <w:sz w:val="24"/>
                <w:szCs w:val="20"/>
                <w:lang w:val="it"/>
              </w:rPr>
              <w:t>8</w:t>
            </w:r>
            <w:r w:rsidR="00235748">
              <w:rPr>
                <w:i/>
                <w:iCs/>
                <w:color w:val="FFFFFF" w:themeColor="background1"/>
                <w:sz w:val="24"/>
                <w:szCs w:val="20"/>
                <w:lang w:val="it"/>
              </w:rPr>
              <w:t>6</w:t>
            </w:r>
            <w:r>
              <w:rPr>
                <w:i/>
                <w:iCs/>
                <w:color w:val="FFFFFF" w:themeColor="background1"/>
                <w:sz w:val="24"/>
                <w:szCs w:val="20"/>
                <w:lang w:val="it"/>
              </w:rPr>
              <w:t>%</w:t>
            </w:r>
          </w:p>
        </w:tc>
        <w:bookmarkStart w:id="12" w:name="_GoBack"/>
        <w:bookmarkEnd w:id="12"/>
      </w:tr>
      <w:tr w:rsidR="00F82AE4" w:rsidRPr="00F147B2" w14:paraId="530A7371" w14:textId="77777777" w:rsidTr="00F82AE4">
        <w:trPr>
          <w:gridAfter w:val="3"/>
          <w:wAfter w:w="2835" w:type="dxa"/>
        </w:trPr>
        <w:tc>
          <w:tcPr>
            <w:tcW w:w="3823" w:type="dxa"/>
            <w:gridSpan w:val="4"/>
            <w:shd w:val="clear" w:color="auto" w:fill="0066FF"/>
            <w:tcMar>
              <w:top w:w="100" w:type="dxa"/>
              <w:left w:w="100" w:type="dxa"/>
              <w:bottom w:w="100" w:type="dxa"/>
              <w:right w:w="100" w:type="dxa"/>
            </w:tcMar>
          </w:tcPr>
          <w:p w14:paraId="61FCAF27" w14:textId="500C2AF8" w:rsidR="00F82AE4" w:rsidRPr="00F147B2" w:rsidRDefault="00F82AE4" w:rsidP="00F147B2">
            <w:pPr>
              <w:jc w:val="center"/>
              <w:rPr>
                <w:i/>
                <w:iCs/>
                <w:color w:val="FFFFFF" w:themeColor="background1"/>
                <w:sz w:val="24"/>
                <w:szCs w:val="20"/>
                <w:lang w:val="it"/>
              </w:rPr>
            </w:pPr>
            <w:r>
              <w:rPr>
                <w:i/>
                <w:iCs/>
                <w:color w:val="FFFFFF" w:themeColor="background1"/>
                <w:sz w:val="24"/>
                <w:szCs w:val="20"/>
                <w:lang w:val="it"/>
              </w:rPr>
              <w:t>Punteggio NPS</w:t>
            </w:r>
            <w:r w:rsidR="007105FB">
              <w:rPr>
                <w:i/>
                <w:iCs/>
                <w:color w:val="FFFFFF" w:themeColor="background1"/>
                <w:sz w:val="24"/>
                <w:szCs w:val="20"/>
                <w:lang w:val="it"/>
              </w:rPr>
              <w:br/>
            </w:r>
            <w:r w:rsidR="007105FB" w:rsidRPr="007105FB">
              <w:rPr>
                <w:b w:val="0"/>
                <w:bCs/>
                <w:i/>
                <w:iCs/>
                <w:color w:val="FFFFFF" w:themeColor="background1"/>
                <w:sz w:val="20"/>
                <w:szCs w:val="16"/>
                <w:lang w:val="it"/>
              </w:rPr>
              <w:t>(Promotori-Detrattori)</w:t>
            </w:r>
          </w:p>
        </w:tc>
        <w:tc>
          <w:tcPr>
            <w:tcW w:w="3827" w:type="dxa"/>
            <w:gridSpan w:val="4"/>
            <w:shd w:val="clear" w:color="auto" w:fill="0066FF"/>
          </w:tcPr>
          <w:p w14:paraId="3A546744" w14:textId="070132D6" w:rsidR="00F82AE4" w:rsidRPr="00F147B2" w:rsidRDefault="00F82AE4" w:rsidP="00F147B2">
            <w:pPr>
              <w:jc w:val="center"/>
              <w:rPr>
                <w:i/>
                <w:iCs/>
                <w:color w:val="FFFFFF" w:themeColor="background1"/>
                <w:sz w:val="24"/>
                <w:szCs w:val="20"/>
                <w:lang w:val="it"/>
              </w:rPr>
            </w:pPr>
            <w:r>
              <w:rPr>
                <w:i/>
                <w:iCs/>
                <w:color w:val="FFFFFF" w:themeColor="background1"/>
                <w:sz w:val="24"/>
                <w:szCs w:val="20"/>
                <w:lang w:val="it"/>
              </w:rPr>
              <w:t xml:space="preserve">-42,9% </w:t>
            </w:r>
            <w:r>
              <w:rPr>
                <w:i/>
                <w:iCs/>
                <w:color w:val="FFFFFF" w:themeColor="background1"/>
                <w:sz w:val="24"/>
                <w:szCs w:val="20"/>
                <w:lang w:val="it"/>
              </w:rPr>
              <w:br/>
            </w:r>
            <w:r w:rsidRPr="007105FB">
              <w:rPr>
                <w:b w:val="0"/>
                <w:bCs/>
                <w:i/>
                <w:iCs/>
                <w:color w:val="FFFFFF" w:themeColor="background1"/>
                <w:sz w:val="20"/>
                <w:szCs w:val="16"/>
                <w:lang w:val="it"/>
              </w:rPr>
              <w:t>(</w:t>
            </w:r>
            <w:r w:rsidR="007105FB" w:rsidRPr="007105FB">
              <w:rPr>
                <w:b w:val="0"/>
                <w:bCs/>
                <w:i/>
                <w:iCs/>
                <w:color w:val="FFFFFF" w:themeColor="background1"/>
                <w:sz w:val="20"/>
                <w:szCs w:val="16"/>
                <w:lang w:val="it"/>
              </w:rPr>
              <w:t>14,3</w:t>
            </w:r>
            <w:r w:rsidR="007105FB">
              <w:rPr>
                <w:b w:val="0"/>
                <w:bCs/>
                <w:i/>
                <w:iCs/>
                <w:color w:val="FFFFFF" w:themeColor="background1"/>
                <w:sz w:val="20"/>
                <w:szCs w:val="16"/>
                <w:lang w:val="it"/>
              </w:rPr>
              <w:t xml:space="preserve">% </w:t>
            </w:r>
            <w:r w:rsidR="007105FB" w:rsidRPr="007105FB">
              <w:rPr>
                <w:b w:val="0"/>
                <w:bCs/>
                <w:i/>
                <w:iCs/>
                <w:color w:val="FFFFFF" w:themeColor="background1"/>
                <w:sz w:val="20"/>
                <w:szCs w:val="16"/>
                <w:lang w:val="it"/>
              </w:rPr>
              <w:t>-</w:t>
            </w:r>
            <w:r w:rsidR="007105FB">
              <w:rPr>
                <w:b w:val="0"/>
                <w:bCs/>
                <w:i/>
                <w:iCs/>
                <w:color w:val="FFFFFF" w:themeColor="background1"/>
                <w:sz w:val="20"/>
                <w:szCs w:val="16"/>
                <w:lang w:val="it"/>
              </w:rPr>
              <w:t xml:space="preserve"> </w:t>
            </w:r>
            <w:r w:rsidR="007105FB" w:rsidRPr="007105FB">
              <w:rPr>
                <w:b w:val="0"/>
                <w:bCs/>
                <w:i/>
                <w:iCs/>
                <w:color w:val="FFFFFF" w:themeColor="background1"/>
                <w:sz w:val="20"/>
                <w:szCs w:val="16"/>
                <w:lang w:val="it"/>
              </w:rPr>
              <w:t>57,1</w:t>
            </w:r>
            <w:r w:rsidR="007105FB">
              <w:rPr>
                <w:b w:val="0"/>
                <w:bCs/>
                <w:i/>
                <w:iCs/>
                <w:color w:val="FFFFFF" w:themeColor="background1"/>
                <w:sz w:val="20"/>
                <w:szCs w:val="16"/>
                <w:lang w:val="it"/>
              </w:rPr>
              <w:t>%</w:t>
            </w:r>
            <w:r w:rsidR="007105FB" w:rsidRPr="007105FB">
              <w:rPr>
                <w:b w:val="0"/>
                <w:bCs/>
                <w:i/>
                <w:iCs/>
                <w:color w:val="FFFFFF" w:themeColor="background1"/>
                <w:sz w:val="20"/>
                <w:szCs w:val="16"/>
                <w:lang w:val="it"/>
              </w:rPr>
              <w:t>)</w:t>
            </w:r>
            <w:r w:rsidR="007105FB" w:rsidRPr="007105FB">
              <w:rPr>
                <w:i/>
                <w:iCs/>
                <w:color w:val="FFFFFF" w:themeColor="background1"/>
                <w:sz w:val="20"/>
                <w:szCs w:val="16"/>
                <w:lang w:val="it"/>
              </w:rPr>
              <w:t xml:space="preserve"> </w:t>
            </w:r>
          </w:p>
        </w:tc>
      </w:tr>
      <w:tr w:rsidR="00F82AE4" w:rsidRPr="00F147B2" w14:paraId="114D128C" w14:textId="77777777" w:rsidTr="00F82AE4">
        <w:trPr>
          <w:gridAfter w:val="3"/>
          <w:wAfter w:w="2835" w:type="dxa"/>
        </w:trPr>
        <w:tc>
          <w:tcPr>
            <w:tcW w:w="3823" w:type="dxa"/>
            <w:gridSpan w:val="4"/>
            <w:shd w:val="clear" w:color="auto" w:fill="0066FF"/>
            <w:tcMar>
              <w:top w:w="100" w:type="dxa"/>
              <w:left w:w="100" w:type="dxa"/>
              <w:bottom w:w="100" w:type="dxa"/>
              <w:right w:w="100" w:type="dxa"/>
            </w:tcMar>
          </w:tcPr>
          <w:p w14:paraId="1A71DD44" w14:textId="460EC386" w:rsidR="00F82AE4" w:rsidRDefault="00F82AE4" w:rsidP="00F147B2">
            <w:pPr>
              <w:jc w:val="center"/>
              <w:rPr>
                <w:i/>
                <w:iCs/>
                <w:color w:val="FFFFFF" w:themeColor="background1"/>
                <w:sz w:val="24"/>
                <w:szCs w:val="20"/>
                <w:lang w:val="it"/>
              </w:rPr>
            </w:pPr>
            <w:r>
              <w:rPr>
                <w:i/>
                <w:iCs/>
                <w:color w:val="FFFFFF" w:themeColor="background1"/>
                <w:sz w:val="24"/>
                <w:szCs w:val="20"/>
                <w:lang w:val="it"/>
              </w:rPr>
              <w:t>Punteggio SUS</w:t>
            </w:r>
          </w:p>
        </w:tc>
        <w:tc>
          <w:tcPr>
            <w:tcW w:w="3827" w:type="dxa"/>
            <w:gridSpan w:val="4"/>
            <w:shd w:val="clear" w:color="auto" w:fill="0066FF"/>
          </w:tcPr>
          <w:p w14:paraId="1D423DE4" w14:textId="0CAB24FD" w:rsidR="00F82AE4" w:rsidRPr="00F147B2" w:rsidRDefault="00F82AE4" w:rsidP="00F147B2">
            <w:pPr>
              <w:jc w:val="center"/>
              <w:rPr>
                <w:i/>
                <w:iCs/>
                <w:color w:val="FFFFFF" w:themeColor="background1"/>
                <w:sz w:val="24"/>
                <w:szCs w:val="20"/>
                <w:lang w:val="it"/>
              </w:rPr>
            </w:pPr>
            <w:r>
              <w:rPr>
                <w:i/>
                <w:iCs/>
                <w:color w:val="FFFFFF" w:themeColor="background1"/>
                <w:sz w:val="24"/>
                <w:szCs w:val="20"/>
                <w:lang w:val="it"/>
              </w:rPr>
              <w:t xml:space="preserve">69/100 </w:t>
            </w:r>
          </w:p>
        </w:tc>
      </w:tr>
      <w:tr w:rsidR="00F82AE4" w:rsidRPr="00F147B2" w14:paraId="138F165A" w14:textId="77777777" w:rsidTr="00F82AE4">
        <w:trPr>
          <w:gridAfter w:val="3"/>
          <w:wAfter w:w="2835" w:type="dxa"/>
        </w:trPr>
        <w:tc>
          <w:tcPr>
            <w:tcW w:w="3823" w:type="dxa"/>
            <w:gridSpan w:val="4"/>
            <w:shd w:val="clear" w:color="auto" w:fill="0066FF"/>
            <w:tcMar>
              <w:top w:w="100" w:type="dxa"/>
              <w:left w:w="100" w:type="dxa"/>
              <w:bottom w:w="100" w:type="dxa"/>
              <w:right w:w="100" w:type="dxa"/>
            </w:tcMar>
          </w:tcPr>
          <w:p w14:paraId="5BA1AC1B" w14:textId="18938635" w:rsidR="00F82AE4" w:rsidRDefault="00F82AE4" w:rsidP="00F147B2">
            <w:pPr>
              <w:jc w:val="center"/>
              <w:rPr>
                <w:i/>
                <w:iCs/>
                <w:color w:val="FFFFFF" w:themeColor="background1"/>
                <w:sz w:val="24"/>
                <w:szCs w:val="20"/>
                <w:lang w:val="it"/>
              </w:rPr>
            </w:pPr>
            <w:r>
              <w:rPr>
                <w:i/>
                <w:iCs/>
                <w:color w:val="FFFFFF" w:themeColor="background1"/>
                <w:sz w:val="24"/>
                <w:szCs w:val="20"/>
                <w:lang w:val="it"/>
              </w:rPr>
              <w:t>Punteggio UMUX Lite</w:t>
            </w:r>
          </w:p>
        </w:tc>
        <w:tc>
          <w:tcPr>
            <w:tcW w:w="3827" w:type="dxa"/>
            <w:gridSpan w:val="4"/>
            <w:shd w:val="clear" w:color="auto" w:fill="0066FF"/>
          </w:tcPr>
          <w:p w14:paraId="64545D60" w14:textId="6C86DE67" w:rsidR="00F82AE4" w:rsidRPr="00F147B2" w:rsidRDefault="00F82AE4" w:rsidP="00F147B2">
            <w:pPr>
              <w:jc w:val="center"/>
              <w:rPr>
                <w:i/>
                <w:iCs/>
                <w:color w:val="FFFFFF" w:themeColor="background1"/>
                <w:sz w:val="24"/>
                <w:szCs w:val="20"/>
                <w:lang w:val="it"/>
              </w:rPr>
            </w:pPr>
            <w:r>
              <w:rPr>
                <w:i/>
                <w:iCs/>
                <w:color w:val="FFFFFF" w:themeColor="background1"/>
                <w:sz w:val="24"/>
                <w:szCs w:val="20"/>
                <w:lang w:val="it"/>
              </w:rPr>
              <w:t>61,3/100</w:t>
            </w:r>
          </w:p>
        </w:tc>
      </w:tr>
    </w:tbl>
    <w:p w14:paraId="3C089E38" w14:textId="6EC78192" w:rsidR="005E6FC4" w:rsidRDefault="005E6FC4" w:rsidP="005E6FC4"/>
    <w:p w14:paraId="76C2A86F" w14:textId="24C4A7D5" w:rsidR="00B424DA" w:rsidRDefault="00B424DA" w:rsidP="005E6FC4"/>
    <w:p w14:paraId="27675373" w14:textId="41F917AD" w:rsidR="00B424DA" w:rsidRDefault="00B424DA" w:rsidP="005E6FC4"/>
    <w:p w14:paraId="0C0E2AD5" w14:textId="168DDED6" w:rsidR="00B424DA" w:rsidRDefault="00B424DA" w:rsidP="005E6FC4"/>
    <w:p w14:paraId="5BAA66B9" w14:textId="33339CC7" w:rsidR="00B424DA" w:rsidRDefault="00B424DA" w:rsidP="005E6FC4"/>
    <w:p w14:paraId="5E124267" w14:textId="7D8A4786" w:rsidR="00B424DA" w:rsidRDefault="00B424DA" w:rsidP="005E6FC4"/>
    <w:p w14:paraId="3CE6E547" w14:textId="00F6A98B" w:rsidR="00B424DA" w:rsidRDefault="00B424DA" w:rsidP="005E6FC4"/>
    <w:p w14:paraId="11D2D752" w14:textId="609B2381" w:rsidR="00B424DA" w:rsidRDefault="00B424DA" w:rsidP="005E6FC4"/>
    <w:p w14:paraId="3AADF27A" w14:textId="35E5ABE0" w:rsidR="00B424DA" w:rsidRDefault="001E4B57" w:rsidP="00B424DA">
      <w:pPr>
        <w:pStyle w:val="Titolo2"/>
        <w:numPr>
          <w:ilvl w:val="0"/>
          <w:numId w:val="1"/>
        </w:numPr>
      </w:pPr>
      <w:bookmarkStart w:id="13" w:name="_Toc30265431"/>
      <w:r>
        <w:t>Conclusioni: p</w:t>
      </w:r>
      <w:r w:rsidR="00B424DA">
        <w:t>roblemi e soluzioni</w:t>
      </w:r>
      <w:bookmarkEnd w:id="13"/>
    </w:p>
    <w:p w14:paraId="18859487" w14:textId="77777777" w:rsidR="00B424DA" w:rsidRPr="00DC3BB0" w:rsidRDefault="00B424DA" w:rsidP="00B424DA">
      <w:pPr>
        <w:rPr>
          <w:b w:val="0"/>
          <w:bCs/>
        </w:rPr>
      </w:pPr>
      <w:r w:rsidRPr="00DC3BB0">
        <w:rPr>
          <w:b w:val="0"/>
          <w:bCs/>
        </w:rPr>
        <w:t xml:space="preserve">Dall’analisi dei risultati della valutazione euristica e del test di usabilità si è scelto di evidenziare i problemi più gravi e le corrispettive soluzioni. </w:t>
      </w:r>
      <w:r w:rsidRPr="00DC3BB0">
        <w:rPr>
          <w:b w:val="0"/>
          <w:bCs/>
        </w:rPr>
        <w:br/>
        <w:t>In particolare:</w:t>
      </w:r>
    </w:p>
    <w:p w14:paraId="785825FE" w14:textId="77777777" w:rsidR="00DC3BB0" w:rsidRPr="00DC3BB0" w:rsidRDefault="00DC3BB0" w:rsidP="00B424DA">
      <w:pPr>
        <w:pStyle w:val="Paragrafoelenco"/>
        <w:numPr>
          <w:ilvl w:val="0"/>
          <w:numId w:val="2"/>
        </w:numPr>
      </w:pPr>
      <w:r w:rsidRPr="00DC3BB0">
        <w:t>Problema 1:</w:t>
      </w:r>
    </w:p>
    <w:p w14:paraId="5F76354A" w14:textId="73FBF320" w:rsidR="00B424DA" w:rsidRPr="00DC3BB0" w:rsidRDefault="00DC3BB0" w:rsidP="00195315">
      <w:pPr>
        <w:pStyle w:val="Paragrafoelenco"/>
        <w:pBdr>
          <w:top w:val="single" w:sz="4" w:space="1" w:color="auto"/>
          <w:bottom w:val="single" w:sz="4" w:space="1" w:color="auto"/>
        </w:pBdr>
        <w:rPr>
          <w:b w:val="0"/>
          <w:bCs/>
        </w:rPr>
      </w:pPr>
      <w:r w:rsidRPr="00DC3BB0">
        <w:rPr>
          <w:b w:val="0"/>
          <w:bCs/>
        </w:rPr>
        <w:br/>
      </w:r>
      <w:r w:rsidR="00B424DA" w:rsidRPr="00DC3BB0">
        <w:rPr>
          <w:b w:val="0"/>
          <w:bCs/>
        </w:rPr>
        <w:t xml:space="preserve">L’utente deve scrollare tutta la homepage per accedere a link utili e a voci fondamentali. </w:t>
      </w:r>
      <w:r w:rsidRPr="00DC3BB0">
        <w:rPr>
          <w:b w:val="0"/>
          <w:bCs/>
        </w:rPr>
        <w:t>Infatti,</w:t>
      </w:r>
      <w:r w:rsidR="00B424DA" w:rsidRPr="00DC3BB0">
        <w:rPr>
          <w:b w:val="0"/>
          <w:bCs/>
        </w:rPr>
        <w:t xml:space="preserve"> il tasso di successo </w:t>
      </w:r>
      <w:r w:rsidR="001E4B57">
        <w:rPr>
          <w:b w:val="0"/>
          <w:bCs/>
        </w:rPr>
        <w:t>più</w:t>
      </w:r>
      <w:r w:rsidR="00B424DA" w:rsidRPr="00DC3BB0">
        <w:rPr>
          <w:b w:val="0"/>
          <w:bCs/>
        </w:rPr>
        <w:t xml:space="preserve"> basso si è riscontrato nei task che richiedevano l’accesso ad un link proprio nella parte inferiore del sito. </w:t>
      </w:r>
      <w:r w:rsidRPr="00DC3BB0">
        <w:rPr>
          <w:b w:val="0"/>
          <w:bCs/>
        </w:rPr>
        <w:br/>
        <w:t xml:space="preserve">Specificatamente </w:t>
      </w:r>
      <w:r w:rsidR="00B424DA" w:rsidRPr="00DC3BB0">
        <w:rPr>
          <w:b w:val="0"/>
          <w:bCs/>
        </w:rPr>
        <w:t xml:space="preserve">Task 2 (Indirizzi PEC), </w:t>
      </w:r>
      <w:r w:rsidRPr="00DC3BB0">
        <w:rPr>
          <w:b w:val="0"/>
          <w:bCs/>
        </w:rPr>
        <w:t>3 (Servizio civile).</w:t>
      </w:r>
      <w:r w:rsidRPr="00DC3BB0">
        <w:rPr>
          <w:b w:val="0"/>
          <w:bCs/>
        </w:rPr>
        <w:br/>
      </w:r>
      <w:r w:rsidRPr="00DC3BB0">
        <w:rPr>
          <w:b w:val="0"/>
          <w:bCs/>
        </w:rPr>
        <w:br/>
      </w:r>
      <w:r w:rsidRPr="00DC3BB0">
        <w:t>Soluzione</w:t>
      </w:r>
      <w:r w:rsidRPr="00DC3BB0">
        <w:rPr>
          <w:b w:val="0"/>
          <w:bCs/>
        </w:rPr>
        <w:t xml:space="preserve">: </w:t>
      </w:r>
      <w:r w:rsidRPr="00DC3BB0">
        <w:rPr>
          <w:b w:val="0"/>
          <w:bCs/>
        </w:rPr>
        <w:br/>
        <w:t xml:space="preserve">Formattare la pagina dedicando meno spazio all’header, oppure arricchendo la navbar principale, o ancora spostando i </w:t>
      </w:r>
      <w:r w:rsidR="001E4B57">
        <w:rPr>
          <w:b w:val="0"/>
          <w:bCs/>
        </w:rPr>
        <w:t xml:space="preserve">suddetti </w:t>
      </w:r>
      <w:r w:rsidRPr="00DC3BB0">
        <w:rPr>
          <w:b w:val="0"/>
          <w:bCs/>
        </w:rPr>
        <w:t>link in cima.</w:t>
      </w:r>
    </w:p>
    <w:p w14:paraId="71CCF59A" w14:textId="0E78EA20" w:rsidR="00DC3BB0" w:rsidRDefault="00DC3BB0" w:rsidP="00DC3BB0">
      <w:pPr>
        <w:pStyle w:val="Paragrafoelenco"/>
      </w:pPr>
    </w:p>
    <w:p w14:paraId="4FBA787C" w14:textId="77777777" w:rsidR="00195315" w:rsidRPr="00DC3BB0" w:rsidRDefault="00195315" w:rsidP="00DC3BB0">
      <w:pPr>
        <w:pStyle w:val="Paragrafoelenco"/>
      </w:pPr>
    </w:p>
    <w:p w14:paraId="074915D4" w14:textId="77777777" w:rsidR="00DC3BB0" w:rsidRPr="00DC3BB0" w:rsidRDefault="00DC3BB0" w:rsidP="00B424DA">
      <w:pPr>
        <w:pStyle w:val="Paragrafoelenco"/>
        <w:numPr>
          <w:ilvl w:val="0"/>
          <w:numId w:val="2"/>
        </w:numPr>
      </w:pPr>
      <w:r w:rsidRPr="00DC3BB0">
        <w:t>Problema 2:</w:t>
      </w:r>
    </w:p>
    <w:p w14:paraId="19D709C2" w14:textId="77777777" w:rsidR="00DC3BB0" w:rsidRPr="00DC3BB0" w:rsidRDefault="00DC3BB0" w:rsidP="00DC3BB0">
      <w:pPr>
        <w:pStyle w:val="Paragrafoelenco"/>
        <w:rPr>
          <w:b w:val="0"/>
          <w:bCs/>
        </w:rPr>
      </w:pPr>
    </w:p>
    <w:p w14:paraId="12051BAE" w14:textId="5FD7997A" w:rsidR="00B424DA" w:rsidRPr="00DC3BB0" w:rsidRDefault="00B424DA" w:rsidP="00195315">
      <w:pPr>
        <w:pStyle w:val="Paragrafoelenco"/>
        <w:pBdr>
          <w:top w:val="single" w:sz="4" w:space="1" w:color="auto"/>
          <w:bottom w:val="single" w:sz="4" w:space="1" w:color="auto"/>
        </w:pBdr>
        <w:rPr>
          <w:b w:val="0"/>
          <w:bCs/>
        </w:rPr>
      </w:pPr>
      <w:r w:rsidRPr="00DC3BB0">
        <w:rPr>
          <w:b w:val="0"/>
          <w:bCs/>
        </w:rPr>
        <w:t xml:space="preserve">Le pagine </w:t>
      </w:r>
      <w:r w:rsidR="00DC3BB0" w:rsidRPr="00DC3BB0">
        <w:rPr>
          <w:b w:val="0"/>
          <w:bCs/>
        </w:rPr>
        <w:t>Servizi Sociali, Pagare una multa, ecc.… ,</w:t>
      </w:r>
      <w:r w:rsidRPr="00DC3BB0">
        <w:rPr>
          <w:b w:val="0"/>
          <w:bCs/>
        </w:rPr>
        <w:t>non contengono informazioni, risultando vuote, fatta eccezione del titol</w:t>
      </w:r>
      <w:r w:rsidR="00DC3BB0" w:rsidRPr="00DC3BB0">
        <w:rPr>
          <w:b w:val="0"/>
          <w:bCs/>
        </w:rPr>
        <w:t xml:space="preserve">o. </w:t>
      </w:r>
      <w:r w:rsidR="00DC3BB0" w:rsidRPr="00DC3BB0">
        <w:rPr>
          <w:b w:val="0"/>
          <w:bCs/>
        </w:rPr>
        <w:br/>
        <w:t>Nella fase di test è stato uno dei problemi che più ha fatto perdere tempo agli utenti.</w:t>
      </w:r>
      <w:r w:rsidR="00DC3BB0" w:rsidRPr="00DC3BB0">
        <w:rPr>
          <w:b w:val="0"/>
          <w:bCs/>
        </w:rPr>
        <w:br/>
      </w:r>
      <w:r w:rsidR="00DC3BB0" w:rsidRPr="00DC3BB0">
        <w:rPr>
          <w:b w:val="0"/>
          <w:bCs/>
        </w:rPr>
        <w:br/>
      </w:r>
      <w:r w:rsidR="00DC3BB0" w:rsidRPr="00DC3BB0">
        <w:t>Soluzione</w:t>
      </w:r>
      <w:r w:rsidR="00DC3BB0" w:rsidRPr="00DC3BB0">
        <w:rPr>
          <w:b w:val="0"/>
          <w:bCs/>
        </w:rPr>
        <w:t xml:space="preserve">: </w:t>
      </w:r>
      <w:r w:rsidR="00DC3BB0" w:rsidRPr="00DC3BB0">
        <w:rPr>
          <w:b w:val="0"/>
          <w:bCs/>
        </w:rPr>
        <w:br/>
        <w:t>Completare tutte le pagine con i contenuti richiesti, o presentare una schermata di errore (se non rimuoverla) che aiuti l’utente a percepire lo stato del sistema. Dando così un feedback chiaro all’utente.</w:t>
      </w:r>
    </w:p>
    <w:p w14:paraId="6B588ADC" w14:textId="2356669E" w:rsidR="00195315" w:rsidRDefault="00195315" w:rsidP="001E4B57">
      <w:pPr>
        <w:rPr>
          <w:b w:val="0"/>
          <w:bCs/>
        </w:rPr>
      </w:pPr>
    </w:p>
    <w:p w14:paraId="44AB6F53" w14:textId="7FDA9844" w:rsidR="00624075" w:rsidRDefault="00624075" w:rsidP="001E4B57">
      <w:pPr>
        <w:rPr>
          <w:b w:val="0"/>
          <w:bCs/>
        </w:rPr>
      </w:pPr>
    </w:p>
    <w:p w14:paraId="00107619" w14:textId="128F4745" w:rsidR="00624075" w:rsidRDefault="00624075" w:rsidP="001E4B57">
      <w:pPr>
        <w:rPr>
          <w:b w:val="0"/>
          <w:bCs/>
        </w:rPr>
      </w:pPr>
    </w:p>
    <w:p w14:paraId="1DADDFA9" w14:textId="326A235E" w:rsidR="00624075" w:rsidRDefault="00624075" w:rsidP="001E4B57">
      <w:pPr>
        <w:rPr>
          <w:b w:val="0"/>
          <w:bCs/>
        </w:rPr>
      </w:pPr>
    </w:p>
    <w:p w14:paraId="2CDB8DAA" w14:textId="7DD6754A" w:rsidR="00624075" w:rsidRDefault="00624075" w:rsidP="001E4B57">
      <w:pPr>
        <w:rPr>
          <w:b w:val="0"/>
          <w:bCs/>
        </w:rPr>
      </w:pPr>
    </w:p>
    <w:p w14:paraId="275EA37A" w14:textId="74B24214" w:rsidR="00624075" w:rsidRDefault="00624075" w:rsidP="001E4B57">
      <w:pPr>
        <w:rPr>
          <w:b w:val="0"/>
          <w:bCs/>
        </w:rPr>
      </w:pPr>
    </w:p>
    <w:p w14:paraId="759DF365" w14:textId="478F6CE4" w:rsidR="00624075" w:rsidRDefault="00624075" w:rsidP="001E4B57">
      <w:pPr>
        <w:rPr>
          <w:b w:val="0"/>
          <w:bCs/>
        </w:rPr>
      </w:pPr>
    </w:p>
    <w:p w14:paraId="645142C3" w14:textId="77777777" w:rsidR="00624075" w:rsidRPr="001E4B57" w:rsidRDefault="00624075" w:rsidP="001E4B57">
      <w:pPr>
        <w:rPr>
          <w:b w:val="0"/>
          <w:bCs/>
        </w:rPr>
      </w:pPr>
    </w:p>
    <w:p w14:paraId="3D6C6D3D" w14:textId="5A779D35" w:rsidR="00DC3BB0" w:rsidRPr="00DC3BB0" w:rsidRDefault="00DC3BB0" w:rsidP="00DC3BB0">
      <w:pPr>
        <w:pStyle w:val="Paragrafoelenco"/>
        <w:numPr>
          <w:ilvl w:val="0"/>
          <w:numId w:val="2"/>
        </w:numPr>
      </w:pPr>
      <w:r w:rsidRPr="00DC3BB0">
        <w:t>Problema 3:</w:t>
      </w:r>
    </w:p>
    <w:p w14:paraId="39D6E6AD" w14:textId="77777777" w:rsidR="00DC3BB0" w:rsidRPr="00DC3BB0" w:rsidRDefault="00DC3BB0" w:rsidP="00DC3BB0">
      <w:pPr>
        <w:pStyle w:val="Paragrafoelenco"/>
        <w:rPr>
          <w:b w:val="0"/>
          <w:bCs/>
        </w:rPr>
      </w:pPr>
    </w:p>
    <w:p w14:paraId="125B8F4C" w14:textId="1DD0BF56" w:rsidR="00DC3BB0" w:rsidRDefault="00DC3BB0" w:rsidP="00195315">
      <w:pPr>
        <w:pStyle w:val="Paragrafoelenco"/>
        <w:pBdr>
          <w:top w:val="single" w:sz="4" w:space="1" w:color="auto"/>
          <w:bottom w:val="single" w:sz="4" w:space="1" w:color="auto"/>
        </w:pBdr>
        <w:rPr>
          <w:b w:val="0"/>
          <w:bCs/>
        </w:rPr>
      </w:pPr>
      <w:r w:rsidRPr="00DC3BB0">
        <w:rPr>
          <w:b w:val="0"/>
          <w:bCs/>
        </w:rPr>
        <w:t>L’utente non sa dove si trova, o i riferimenti sono insufficienti durante la navigazione. Il menù di navigazione fornito risulta incompleto ed inutile. Totale assenza di tasti.</w:t>
      </w:r>
      <w:r w:rsidRPr="00DC3BB0">
        <w:rPr>
          <w:b w:val="0"/>
          <w:bCs/>
        </w:rPr>
        <w:br/>
        <w:t>Infatti, nella fase di test, spesso gli utenti tornavano all’homepage per poter ricominciare il completamento di un task, perdendo di fatto, ogni riferimento.</w:t>
      </w:r>
      <w:r w:rsidRPr="00DC3BB0">
        <w:rPr>
          <w:b w:val="0"/>
          <w:bCs/>
        </w:rPr>
        <w:br/>
      </w:r>
      <w:r w:rsidRPr="00DC3BB0">
        <w:rPr>
          <w:b w:val="0"/>
          <w:bCs/>
        </w:rPr>
        <w:br/>
      </w:r>
      <w:r w:rsidRPr="00DC3BB0">
        <w:t>Soluzione</w:t>
      </w:r>
      <w:r w:rsidRPr="00DC3BB0">
        <w:rPr>
          <w:b w:val="0"/>
          <w:bCs/>
        </w:rPr>
        <w:t xml:space="preserve">: </w:t>
      </w:r>
      <w:r w:rsidRPr="00DC3BB0">
        <w:rPr>
          <w:b w:val="0"/>
          <w:bCs/>
        </w:rPr>
        <w:br/>
        <w:t>Breadcumps,Tasti di navigazione (indietro, home),menù di navigazione.</w:t>
      </w:r>
    </w:p>
    <w:p w14:paraId="6C490F85" w14:textId="77777777" w:rsidR="00195315" w:rsidRDefault="00195315" w:rsidP="00195315">
      <w:pPr>
        <w:pStyle w:val="Paragrafoelenco"/>
        <w:pBdr>
          <w:top w:val="single" w:sz="4" w:space="1" w:color="auto"/>
          <w:bottom w:val="single" w:sz="4" w:space="1" w:color="auto"/>
        </w:pBdr>
        <w:rPr>
          <w:b w:val="0"/>
          <w:bCs/>
        </w:rPr>
      </w:pPr>
    </w:p>
    <w:p w14:paraId="00535FF7" w14:textId="3ED409CA" w:rsidR="00DC3BB0" w:rsidRDefault="00DC3BB0" w:rsidP="00DC3BB0">
      <w:pPr>
        <w:pStyle w:val="Paragrafoelenco"/>
        <w:rPr>
          <w:b w:val="0"/>
          <w:bCs/>
        </w:rPr>
      </w:pPr>
    </w:p>
    <w:p w14:paraId="67886B90" w14:textId="77777777" w:rsidR="00195315" w:rsidRPr="00DC3BB0" w:rsidRDefault="00195315" w:rsidP="00DC3BB0">
      <w:pPr>
        <w:pStyle w:val="Paragrafoelenco"/>
        <w:rPr>
          <w:b w:val="0"/>
          <w:bCs/>
        </w:rPr>
      </w:pPr>
    </w:p>
    <w:p w14:paraId="2F8D5EE6" w14:textId="77777777" w:rsidR="00DC3BB0" w:rsidRPr="00DC3BB0" w:rsidRDefault="00DC3BB0" w:rsidP="00DC3BB0">
      <w:pPr>
        <w:pStyle w:val="Paragrafoelenco"/>
        <w:numPr>
          <w:ilvl w:val="0"/>
          <w:numId w:val="2"/>
        </w:numPr>
      </w:pPr>
      <w:r w:rsidRPr="00DC3BB0">
        <w:t>Problema 4:</w:t>
      </w:r>
    </w:p>
    <w:p w14:paraId="55C025FF" w14:textId="77777777" w:rsidR="00DC3BB0" w:rsidRPr="00DC3BB0" w:rsidRDefault="00DC3BB0" w:rsidP="00DC3BB0">
      <w:pPr>
        <w:pStyle w:val="Paragrafoelenco"/>
      </w:pPr>
    </w:p>
    <w:p w14:paraId="167F6289" w14:textId="71E0385B" w:rsidR="00DC3BB0" w:rsidRDefault="00DC3BB0" w:rsidP="00195315">
      <w:pPr>
        <w:pStyle w:val="Paragrafoelenco"/>
        <w:pBdr>
          <w:top w:val="single" w:sz="4" w:space="1" w:color="auto"/>
          <w:bottom w:val="single" w:sz="4" w:space="1" w:color="auto"/>
        </w:pBdr>
        <w:rPr>
          <w:b w:val="0"/>
          <w:bCs/>
        </w:rPr>
      </w:pPr>
      <w:r w:rsidRPr="00DC3BB0">
        <w:rPr>
          <w:b w:val="0"/>
          <w:bCs/>
        </w:rPr>
        <w:t>La pagina Manduria da vivere... risulta obsoleta e progettata in modo confuso  (la formattazione del testo disordinata e i font di dimensioni diverse).</w:t>
      </w:r>
      <w:r w:rsidRPr="00DC3BB0">
        <w:rPr>
          <w:b w:val="0"/>
          <w:bCs/>
        </w:rPr>
        <w:br/>
        <w:t>Spesso nella fase di test gli utenti hanno confuso questa sezione o per un’altra, o addirittura non la vedevano proprio.</w:t>
      </w:r>
      <w:r w:rsidRPr="00DC3BB0">
        <w:rPr>
          <w:b w:val="0"/>
          <w:bCs/>
        </w:rPr>
        <w:br/>
      </w:r>
      <w:r w:rsidRPr="00DC3BB0">
        <w:rPr>
          <w:b w:val="0"/>
          <w:bCs/>
        </w:rPr>
        <w:br/>
      </w:r>
      <w:r w:rsidRPr="00DC3BB0">
        <w:t>Soluzione</w:t>
      </w:r>
      <w:r w:rsidRPr="00DC3BB0">
        <w:rPr>
          <w:b w:val="0"/>
          <w:bCs/>
        </w:rPr>
        <w:t xml:space="preserve">: </w:t>
      </w:r>
      <w:r w:rsidRPr="00DC3BB0">
        <w:rPr>
          <w:b w:val="0"/>
          <w:bCs/>
        </w:rPr>
        <w:br/>
        <w:t>Migliorare la navbar principale del sito. Aggiornare la programmazione o fornire un avviso di assenza di eventi. Favorire la fruizione del contenuto formattando il testo ,dotandolo di box che raggruppino i concetti e di un font , e della sua dimensione, che risulti univoco e coerente.</w:t>
      </w:r>
    </w:p>
    <w:p w14:paraId="41DEDCFD" w14:textId="77777777" w:rsidR="00195315" w:rsidRPr="00DC3BB0" w:rsidRDefault="00195315" w:rsidP="00195315">
      <w:pPr>
        <w:pStyle w:val="Paragrafoelenco"/>
        <w:pBdr>
          <w:top w:val="single" w:sz="4" w:space="1" w:color="auto"/>
          <w:bottom w:val="single" w:sz="4" w:space="1" w:color="auto"/>
        </w:pBdr>
        <w:rPr>
          <w:b w:val="0"/>
          <w:bCs/>
        </w:rPr>
      </w:pPr>
    </w:p>
    <w:p w14:paraId="3D2BCE15" w14:textId="1C7B2E2D" w:rsidR="00DC3BB0" w:rsidRDefault="00DC3BB0" w:rsidP="00DC3BB0">
      <w:pPr>
        <w:pStyle w:val="Paragrafoelenco"/>
        <w:rPr>
          <w:b w:val="0"/>
          <w:bCs/>
        </w:rPr>
      </w:pPr>
    </w:p>
    <w:p w14:paraId="3CA72713" w14:textId="7392DC9D" w:rsidR="00624075" w:rsidRDefault="00624075" w:rsidP="00DC3BB0">
      <w:pPr>
        <w:pStyle w:val="Paragrafoelenco"/>
        <w:rPr>
          <w:b w:val="0"/>
          <w:bCs/>
        </w:rPr>
      </w:pPr>
    </w:p>
    <w:p w14:paraId="642675A2" w14:textId="327BB8C5" w:rsidR="00624075" w:rsidRDefault="00624075" w:rsidP="00DC3BB0">
      <w:pPr>
        <w:pStyle w:val="Paragrafoelenco"/>
        <w:rPr>
          <w:b w:val="0"/>
          <w:bCs/>
        </w:rPr>
      </w:pPr>
    </w:p>
    <w:p w14:paraId="4F6C2D24" w14:textId="040C942D" w:rsidR="00624075" w:rsidRDefault="00624075" w:rsidP="00DC3BB0">
      <w:pPr>
        <w:pStyle w:val="Paragrafoelenco"/>
        <w:rPr>
          <w:b w:val="0"/>
          <w:bCs/>
        </w:rPr>
      </w:pPr>
    </w:p>
    <w:p w14:paraId="719D2A82" w14:textId="3574A4DA" w:rsidR="00624075" w:rsidRDefault="00624075" w:rsidP="00DC3BB0">
      <w:pPr>
        <w:pStyle w:val="Paragrafoelenco"/>
        <w:rPr>
          <w:b w:val="0"/>
          <w:bCs/>
        </w:rPr>
      </w:pPr>
    </w:p>
    <w:p w14:paraId="56E52120" w14:textId="2F34B1FA" w:rsidR="00624075" w:rsidRDefault="00624075" w:rsidP="00DC3BB0">
      <w:pPr>
        <w:pStyle w:val="Paragrafoelenco"/>
        <w:rPr>
          <w:b w:val="0"/>
          <w:bCs/>
        </w:rPr>
      </w:pPr>
    </w:p>
    <w:p w14:paraId="139C8623" w14:textId="76D296AC" w:rsidR="00624075" w:rsidRDefault="00624075" w:rsidP="00DC3BB0">
      <w:pPr>
        <w:pStyle w:val="Paragrafoelenco"/>
        <w:rPr>
          <w:b w:val="0"/>
          <w:bCs/>
        </w:rPr>
      </w:pPr>
    </w:p>
    <w:p w14:paraId="07EB39E7" w14:textId="6618F84E" w:rsidR="00624075" w:rsidRDefault="00624075" w:rsidP="00DC3BB0">
      <w:pPr>
        <w:pStyle w:val="Paragrafoelenco"/>
        <w:rPr>
          <w:b w:val="0"/>
          <w:bCs/>
        </w:rPr>
      </w:pPr>
    </w:p>
    <w:p w14:paraId="66FABAAD" w14:textId="255700C9" w:rsidR="00624075" w:rsidRDefault="00624075" w:rsidP="00DC3BB0">
      <w:pPr>
        <w:pStyle w:val="Paragrafoelenco"/>
        <w:rPr>
          <w:b w:val="0"/>
          <w:bCs/>
        </w:rPr>
      </w:pPr>
    </w:p>
    <w:p w14:paraId="15C5EA2D" w14:textId="77777777" w:rsidR="00624075" w:rsidRPr="00DC3BB0" w:rsidRDefault="00624075" w:rsidP="00DC3BB0">
      <w:pPr>
        <w:pStyle w:val="Paragrafoelenco"/>
        <w:rPr>
          <w:b w:val="0"/>
          <w:bCs/>
        </w:rPr>
      </w:pPr>
    </w:p>
    <w:p w14:paraId="44321381" w14:textId="1D678072" w:rsidR="00DC3BB0" w:rsidRDefault="00DC3BB0" w:rsidP="00DC3BB0">
      <w:pPr>
        <w:pStyle w:val="Paragrafoelenco"/>
        <w:numPr>
          <w:ilvl w:val="0"/>
          <w:numId w:val="2"/>
        </w:numPr>
      </w:pPr>
      <w:r w:rsidRPr="00DC3BB0">
        <w:t>Problema 5:</w:t>
      </w:r>
    </w:p>
    <w:p w14:paraId="26B74AEA" w14:textId="77777777" w:rsidR="00195315" w:rsidRPr="00DC3BB0" w:rsidRDefault="00195315" w:rsidP="00195315">
      <w:pPr>
        <w:pStyle w:val="Paragrafoelenco"/>
      </w:pPr>
    </w:p>
    <w:p w14:paraId="2E07A170" w14:textId="77777777" w:rsidR="00DC3BB0" w:rsidRPr="00DC3BB0" w:rsidRDefault="00DC3BB0" w:rsidP="00195315">
      <w:pPr>
        <w:pStyle w:val="Paragrafoelenco"/>
        <w:pBdr>
          <w:top w:val="single" w:sz="4" w:space="1" w:color="auto"/>
          <w:bottom w:val="single" w:sz="4" w:space="1" w:color="auto"/>
        </w:pBdr>
        <w:rPr>
          <w:b w:val="0"/>
          <w:bCs/>
        </w:rPr>
      </w:pPr>
      <w:r w:rsidRPr="00DC3BB0">
        <w:rPr>
          <w:b w:val="0"/>
          <w:bCs/>
        </w:rPr>
        <w:t>Le etichette di link e pulsanti nella Homepage sono anonime e non generano distinzione semantica fra diversi argomenti.</w:t>
      </w:r>
      <w:r w:rsidRPr="00DC3BB0">
        <w:rPr>
          <w:b w:val="0"/>
          <w:bCs/>
        </w:rPr>
        <w:br/>
        <w:t>Gli utenti si ritrovano spesso sorpresi che il link li rimandi a siti esterni o a contenuti così disomogenei a quello originario.</w:t>
      </w:r>
      <w:r w:rsidRPr="00DC3BB0">
        <w:rPr>
          <w:b w:val="0"/>
          <w:bCs/>
        </w:rPr>
        <w:br/>
      </w:r>
      <w:r w:rsidRPr="00DC3BB0">
        <w:rPr>
          <w:b w:val="0"/>
          <w:bCs/>
        </w:rPr>
        <w:br/>
      </w:r>
      <w:r w:rsidRPr="00DC3BB0">
        <w:t>Soluzione</w:t>
      </w:r>
      <w:r w:rsidRPr="00DC3BB0">
        <w:rPr>
          <w:b w:val="0"/>
          <w:bCs/>
        </w:rPr>
        <w:t>:</w:t>
      </w:r>
    </w:p>
    <w:p w14:paraId="30F8F367" w14:textId="6052EE8E" w:rsidR="00DC3BB0" w:rsidRPr="00B424DA" w:rsidRDefault="00DC3BB0" w:rsidP="00195315">
      <w:pPr>
        <w:pStyle w:val="Paragrafoelenco"/>
        <w:pBdr>
          <w:top w:val="single" w:sz="4" w:space="1" w:color="auto"/>
          <w:bottom w:val="single" w:sz="4" w:space="1" w:color="auto"/>
        </w:pBdr>
      </w:pPr>
      <w:r w:rsidRPr="00DC3BB0">
        <w:rPr>
          <w:b w:val="0"/>
          <w:bCs/>
        </w:rPr>
        <w:t>Usare label di colori diversi , per ambiti diversi, adottare icone, snellire l’interfaccia adottando menù a comparsa.</w:t>
      </w:r>
      <w:r>
        <w:br/>
      </w:r>
    </w:p>
    <w:p w14:paraId="58E170BF" w14:textId="77777777" w:rsidR="00DC3BB0" w:rsidRDefault="00DC3BB0" w:rsidP="00DC3BB0">
      <w:pPr>
        <w:pStyle w:val="Paragrafoelenco"/>
      </w:pPr>
    </w:p>
    <w:p w14:paraId="7BBF815A" w14:textId="7CD261C3" w:rsidR="005E6FC4" w:rsidRPr="005E6FC4" w:rsidRDefault="005E6FC4" w:rsidP="005E6FC4"/>
    <w:p w14:paraId="2DFD70A6" w14:textId="6ED75F0D" w:rsidR="005E6FC4" w:rsidRPr="005E6FC4" w:rsidRDefault="005E6FC4" w:rsidP="005E6FC4"/>
    <w:p w14:paraId="57667241" w14:textId="1039FD42" w:rsidR="005E6FC4" w:rsidRPr="005E6FC4" w:rsidRDefault="005E6FC4" w:rsidP="005E6FC4"/>
    <w:p w14:paraId="1BB5980F" w14:textId="20972B14" w:rsidR="005E6FC4" w:rsidRPr="005E6FC4" w:rsidRDefault="005E6FC4" w:rsidP="005E6FC4"/>
    <w:p w14:paraId="625C5782" w14:textId="0B960DBE" w:rsidR="005E6FC4" w:rsidRDefault="005E6FC4" w:rsidP="005E6FC4"/>
    <w:p w14:paraId="1699DAA3" w14:textId="276563ED" w:rsidR="005E6FC4" w:rsidRPr="005E6FC4" w:rsidRDefault="005E6FC4" w:rsidP="005E6FC4">
      <w:pPr>
        <w:tabs>
          <w:tab w:val="left" w:pos="4305"/>
        </w:tabs>
      </w:pPr>
      <w:r>
        <w:tab/>
      </w:r>
    </w:p>
    <w:sectPr w:rsidR="005E6FC4" w:rsidRPr="005E6FC4" w:rsidSect="00AB02A7">
      <w:headerReference w:type="default" r:id="rId19"/>
      <w:footerReference w:type="default" r:id="rId20"/>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10B3E" w14:textId="77777777" w:rsidR="00AB0FD5" w:rsidRDefault="00AB0FD5">
      <w:r>
        <w:separator/>
      </w:r>
    </w:p>
    <w:p w14:paraId="1BB92B75" w14:textId="77777777" w:rsidR="00AB0FD5" w:rsidRDefault="00AB0FD5"/>
  </w:endnote>
  <w:endnote w:type="continuationSeparator" w:id="0">
    <w:p w14:paraId="026785F6" w14:textId="77777777" w:rsidR="00AB0FD5" w:rsidRDefault="00AB0FD5">
      <w:r>
        <w:continuationSeparator/>
      </w:r>
    </w:p>
    <w:p w14:paraId="588AD434" w14:textId="77777777" w:rsidR="00AB0FD5" w:rsidRDefault="00AB0F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tillium Web">
    <w:altName w:val="Calibri"/>
    <w:charset w:val="00"/>
    <w:family w:val="auto"/>
    <w:pitch w:val="default"/>
  </w:font>
  <w:font w:name="Titillium Web SemiBold">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rPr>
      <w:id w:val="-890194395"/>
      <w:docPartObj>
        <w:docPartGallery w:val="Page Numbers (Bottom of Page)"/>
        <w:docPartUnique/>
      </w:docPartObj>
    </w:sdtPr>
    <w:sdtEndPr/>
    <w:sdtContent>
      <w:p w14:paraId="7CA18841" w14:textId="77777777" w:rsidR="00624075" w:rsidRDefault="00624075">
        <w:pPr>
          <w:pStyle w:val="Pidipagina"/>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5BF5303B" w14:textId="77777777" w:rsidR="00624075" w:rsidRDefault="00624075">
    <w:pPr>
      <w:pStyle w:val="Pidipa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795D8" w14:textId="77777777" w:rsidR="00AB0FD5" w:rsidRDefault="00AB0FD5">
      <w:r>
        <w:separator/>
      </w:r>
    </w:p>
    <w:p w14:paraId="2D1C3797" w14:textId="77777777" w:rsidR="00AB0FD5" w:rsidRDefault="00AB0FD5"/>
  </w:footnote>
  <w:footnote w:type="continuationSeparator" w:id="0">
    <w:p w14:paraId="0430DC1B" w14:textId="77777777" w:rsidR="00AB0FD5" w:rsidRDefault="00AB0FD5">
      <w:r>
        <w:continuationSeparator/>
      </w:r>
    </w:p>
    <w:p w14:paraId="6178B6E6" w14:textId="77777777" w:rsidR="00AB0FD5" w:rsidRDefault="00AB0F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624075" w14:paraId="07A603BA" w14:textId="77777777" w:rsidTr="00360494">
      <w:trPr>
        <w:trHeight w:val="978"/>
      </w:trPr>
      <w:tc>
        <w:tcPr>
          <w:tcW w:w="10035" w:type="dxa"/>
          <w:tcBorders>
            <w:top w:val="nil"/>
            <w:left w:val="nil"/>
            <w:bottom w:val="single" w:sz="36" w:space="0" w:color="34ABA2" w:themeColor="accent3"/>
            <w:right w:val="nil"/>
          </w:tcBorders>
        </w:tcPr>
        <w:p w14:paraId="284F5CC0" w14:textId="77777777" w:rsidR="00624075" w:rsidRDefault="00624075">
          <w:pPr>
            <w:pStyle w:val="Intestazione"/>
            <w:rPr>
              <w:noProof/>
            </w:rPr>
          </w:pPr>
        </w:p>
      </w:tc>
    </w:tr>
  </w:tbl>
  <w:p w14:paraId="06E99F1C" w14:textId="77777777" w:rsidR="00624075" w:rsidRDefault="00624075" w:rsidP="00D077E9">
    <w:pPr>
      <w:pStyle w:val="Intestazione"/>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C58A6"/>
    <w:multiLevelType w:val="multilevel"/>
    <w:tmpl w:val="5F549B1C"/>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 w15:restartNumberingAfterBreak="0">
    <w:nsid w:val="4BDC79A7"/>
    <w:multiLevelType w:val="hybridMultilevel"/>
    <w:tmpl w:val="9E02507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E965C98"/>
    <w:multiLevelType w:val="hybridMultilevel"/>
    <w:tmpl w:val="7C764446"/>
    <w:lvl w:ilvl="0" w:tplc="0410000F">
      <w:start w:val="1"/>
      <w:numFmt w:val="decimal"/>
      <w:lvlText w:val="%1."/>
      <w:lvlJc w:val="left"/>
      <w:pPr>
        <w:ind w:left="36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0C"/>
    <w:rsid w:val="0002482E"/>
    <w:rsid w:val="00044B91"/>
    <w:rsid w:val="00050324"/>
    <w:rsid w:val="000A0150"/>
    <w:rsid w:val="000E63C9"/>
    <w:rsid w:val="00100662"/>
    <w:rsid w:val="00130E9D"/>
    <w:rsid w:val="00150A6D"/>
    <w:rsid w:val="00185B35"/>
    <w:rsid w:val="00195315"/>
    <w:rsid w:val="001E4B57"/>
    <w:rsid w:val="001F0D57"/>
    <w:rsid w:val="001F2BC8"/>
    <w:rsid w:val="001F5F6B"/>
    <w:rsid w:val="00235748"/>
    <w:rsid w:val="00236FDF"/>
    <w:rsid w:val="00243EBC"/>
    <w:rsid w:val="00246A35"/>
    <w:rsid w:val="00260B3D"/>
    <w:rsid w:val="00284348"/>
    <w:rsid w:val="002F51F5"/>
    <w:rsid w:val="00312137"/>
    <w:rsid w:val="00330359"/>
    <w:rsid w:val="0033762F"/>
    <w:rsid w:val="00360494"/>
    <w:rsid w:val="00366C7E"/>
    <w:rsid w:val="00384EA3"/>
    <w:rsid w:val="003A39A1"/>
    <w:rsid w:val="003B04C6"/>
    <w:rsid w:val="003B7B0C"/>
    <w:rsid w:val="003C2191"/>
    <w:rsid w:val="003D3863"/>
    <w:rsid w:val="004110DE"/>
    <w:rsid w:val="0044085A"/>
    <w:rsid w:val="004B21A5"/>
    <w:rsid w:val="004D0CA2"/>
    <w:rsid w:val="005037F0"/>
    <w:rsid w:val="00516A86"/>
    <w:rsid w:val="005275F6"/>
    <w:rsid w:val="00561435"/>
    <w:rsid w:val="00572102"/>
    <w:rsid w:val="005E6FC4"/>
    <w:rsid w:val="005F1BB0"/>
    <w:rsid w:val="00624075"/>
    <w:rsid w:val="0065250C"/>
    <w:rsid w:val="00656C4D"/>
    <w:rsid w:val="006C66C6"/>
    <w:rsid w:val="006E5716"/>
    <w:rsid w:val="007105FB"/>
    <w:rsid w:val="007302B3"/>
    <w:rsid w:val="00730733"/>
    <w:rsid w:val="00730E3A"/>
    <w:rsid w:val="00736AAF"/>
    <w:rsid w:val="00765B2A"/>
    <w:rsid w:val="00783A34"/>
    <w:rsid w:val="007C6B52"/>
    <w:rsid w:val="007D16C5"/>
    <w:rsid w:val="007F563D"/>
    <w:rsid w:val="007F618B"/>
    <w:rsid w:val="00862FE4"/>
    <w:rsid w:val="008636BC"/>
    <w:rsid w:val="0086389A"/>
    <w:rsid w:val="0087605E"/>
    <w:rsid w:val="008B1FEE"/>
    <w:rsid w:val="00903C32"/>
    <w:rsid w:val="00904A0E"/>
    <w:rsid w:val="00916B16"/>
    <w:rsid w:val="009173B9"/>
    <w:rsid w:val="0093335D"/>
    <w:rsid w:val="0093613E"/>
    <w:rsid w:val="00942253"/>
    <w:rsid w:val="00943026"/>
    <w:rsid w:val="00946061"/>
    <w:rsid w:val="00966B81"/>
    <w:rsid w:val="009C7720"/>
    <w:rsid w:val="009F73E3"/>
    <w:rsid w:val="00A23AFA"/>
    <w:rsid w:val="00A31B3E"/>
    <w:rsid w:val="00A45DC0"/>
    <w:rsid w:val="00A532F3"/>
    <w:rsid w:val="00A8489E"/>
    <w:rsid w:val="00A94AFB"/>
    <w:rsid w:val="00AB02A7"/>
    <w:rsid w:val="00AB0FD5"/>
    <w:rsid w:val="00AC29F3"/>
    <w:rsid w:val="00B231E5"/>
    <w:rsid w:val="00B3355B"/>
    <w:rsid w:val="00B424DA"/>
    <w:rsid w:val="00BF7676"/>
    <w:rsid w:val="00C02B87"/>
    <w:rsid w:val="00C30C6C"/>
    <w:rsid w:val="00C4086D"/>
    <w:rsid w:val="00C54C39"/>
    <w:rsid w:val="00CA1896"/>
    <w:rsid w:val="00CB5B28"/>
    <w:rsid w:val="00CF5371"/>
    <w:rsid w:val="00D0323A"/>
    <w:rsid w:val="00D0559F"/>
    <w:rsid w:val="00D077E9"/>
    <w:rsid w:val="00D42CB7"/>
    <w:rsid w:val="00D5413D"/>
    <w:rsid w:val="00D570A9"/>
    <w:rsid w:val="00D70D02"/>
    <w:rsid w:val="00D770C7"/>
    <w:rsid w:val="00D86945"/>
    <w:rsid w:val="00D90290"/>
    <w:rsid w:val="00D95462"/>
    <w:rsid w:val="00DC3BB0"/>
    <w:rsid w:val="00DD152F"/>
    <w:rsid w:val="00DE213F"/>
    <w:rsid w:val="00DF027C"/>
    <w:rsid w:val="00E00A32"/>
    <w:rsid w:val="00E22ACD"/>
    <w:rsid w:val="00E620B0"/>
    <w:rsid w:val="00E81B40"/>
    <w:rsid w:val="00EF555B"/>
    <w:rsid w:val="00F027BB"/>
    <w:rsid w:val="00F11DCF"/>
    <w:rsid w:val="00F147B2"/>
    <w:rsid w:val="00F162EA"/>
    <w:rsid w:val="00F47D91"/>
    <w:rsid w:val="00F52D27"/>
    <w:rsid w:val="00F82AE4"/>
    <w:rsid w:val="00F83527"/>
    <w:rsid w:val="00FD583F"/>
    <w:rsid w:val="00FD7488"/>
    <w:rsid w:val="00FF16B4"/>
    <w:rsid w:val="00FF185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C8742"/>
  <w15:docId w15:val="{5864DE88-7AFB-41BE-AE8F-749AC316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44B91"/>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paragraph" w:styleId="Titolo3">
    <w:name w:val="heading 3"/>
    <w:basedOn w:val="Normale"/>
    <w:next w:val="Normale"/>
    <w:link w:val="Titolo3Carattere"/>
    <w:uiPriority w:val="5"/>
    <w:unhideWhenUsed/>
    <w:qFormat/>
    <w:rsid w:val="007F563D"/>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table" w:styleId="Grigliatabella">
    <w:name w:val="Table Grid"/>
    <w:basedOn w:val="Tabellanormale"/>
    <w:uiPriority w:val="5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paragraph" w:customStyle="1" w:styleId="Testoenfasi">
    <w:name w:val="Testo enfasi"/>
    <w:basedOn w:val="Normale"/>
    <w:link w:val="Caratteretestoenfasi"/>
    <w:qFormat/>
    <w:rsid w:val="00DF027C"/>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paragraph" w:styleId="Indice1">
    <w:name w:val="index 1"/>
    <w:basedOn w:val="Normale"/>
    <w:next w:val="Normale"/>
    <w:autoRedefine/>
    <w:uiPriority w:val="99"/>
    <w:unhideWhenUsed/>
    <w:rsid w:val="00FF1859"/>
    <w:pPr>
      <w:ind w:left="280" w:hanging="280"/>
    </w:pPr>
    <w:rPr>
      <w:rFonts w:cstheme="minorHAnsi"/>
      <w:b w:val="0"/>
      <w:sz w:val="18"/>
      <w:szCs w:val="18"/>
    </w:rPr>
  </w:style>
  <w:style w:type="paragraph" w:styleId="Indice2">
    <w:name w:val="index 2"/>
    <w:basedOn w:val="Normale"/>
    <w:next w:val="Normale"/>
    <w:autoRedefine/>
    <w:uiPriority w:val="99"/>
    <w:unhideWhenUsed/>
    <w:rsid w:val="00FF1859"/>
    <w:pPr>
      <w:ind w:left="560" w:hanging="280"/>
    </w:pPr>
    <w:rPr>
      <w:rFonts w:cstheme="minorHAnsi"/>
      <w:b w:val="0"/>
      <w:sz w:val="18"/>
      <w:szCs w:val="18"/>
    </w:rPr>
  </w:style>
  <w:style w:type="paragraph" w:styleId="Indice3">
    <w:name w:val="index 3"/>
    <w:basedOn w:val="Normale"/>
    <w:next w:val="Normale"/>
    <w:autoRedefine/>
    <w:uiPriority w:val="99"/>
    <w:unhideWhenUsed/>
    <w:rsid w:val="00FF1859"/>
    <w:pPr>
      <w:ind w:left="840" w:hanging="280"/>
    </w:pPr>
    <w:rPr>
      <w:rFonts w:cstheme="minorHAnsi"/>
      <w:b w:val="0"/>
      <w:sz w:val="18"/>
      <w:szCs w:val="18"/>
    </w:rPr>
  </w:style>
  <w:style w:type="paragraph" w:styleId="Indice4">
    <w:name w:val="index 4"/>
    <w:basedOn w:val="Normale"/>
    <w:next w:val="Normale"/>
    <w:autoRedefine/>
    <w:uiPriority w:val="99"/>
    <w:unhideWhenUsed/>
    <w:rsid w:val="00FF1859"/>
    <w:pPr>
      <w:ind w:left="1120" w:hanging="280"/>
    </w:pPr>
    <w:rPr>
      <w:rFonts w:cstheme="minorHAnsi"/>
      <w:b w:val="0"/>
      <w:sz w:val="18"/>
      <w:szCs w:val="18"/>
    </w:rPr>
  </w:style>
  <w:style w:type="paragraph" w:styleId="Indice5">
    <w:name w:val="index 5"/>
    <w:basedOn w:val="Normale"/>
    <w:next w:val="Normale"/>
    <w:autoRedefine/>
    <w:uiPriority w:val="99"/>
    <w:unhideWhenUsed/>
    <w:rsid w:val="00FF1859"/>
    <w:pPr>
      <w:ind w:left="1400" w:hanging="280"/>
    </w:pPr>
    <w:rPr>
      <w:rFonts w:cstheme="minorHAnsi"/>
      <w:b w:val="0"/>
      <w:sz w:val="18"/>
      <w:szCs w:val="18"/>
    </w:rPr>
  </w:style>
  <w:style w:type="paragraph" w:styleId="Indice6">
    <w:name w:val="index 6"/>
    <w:basedOn w:val="Normale"/>
    <w:next w:val="Normale"/>
    <w:autoRedefine/>
    <w:uiPriority w:val="99"/>
    <w:unhideWhenUsed/>
    <w:rsid w:val="00FF1859"/>
    <w:pPr>
      <w:ind w:left="1680" w:hanging="280"/>
    </w:pPr>
    <w:rPr>
      <w:rFonts w:cstheme="minorHAnsi"/>
      <w:b w:val="0"/>
      <w:sz w:val="18"/>
      <w:szCs w:val="18"/>
    </w:rPr>
  </w:style>
  <w:style w:type="paragraph" w:styleId="Indice7">
    <w:name w:val="index 7"/>
    <w:basedOn w:val="Normale"/>
    <w:next w:val="Normale"/>
    <w:autoRedefine/>
    <w:uiPriority w:val="99"/>
    <w:unhideWhenUsed/>
    <w:rsid w:val="00FF1859"/>
    <w:pPr>
      <w:ind w:left="1960" w:hanging="280"/>
    </w:pPr>
    <w:rPr>
      <w:rFonts w:cstheme="minorHAnsi"/>
      <w:b w:val="0"/>
      <w:sz w:val="18"/>
      <w:szCs w:val="18"/>
    </w:rPr>
  </w:style>
  <w:style w:type="paragraph" w:styleId="Indice8">
    <w:name w:val="index 8"/>
    <w:basedOn w:val="Normale"/>
    <w:next w:val="Normale"/>
    <w:autoRedefine/>
    <w:uiPriority w:val="99"/>
    <w:unhideWhenUsed/>
    <w:rsid w:val="00FF1859"/>
    <w:pPr>
      <w:ind w:left="2240" w:hanging="280"/>
    </w:pPr>
    <w:rPr>
      <w:rFonts w:cstheme="minorHAnsi"/>
      <w:b w:val="0"/>
      <w:sz w:val="18"/>
      <w:szCs w:val="18"/>
    </w:rPr>
  </w:style>
  <w:style w:type="paragraph" w:styleId="Indice9">
    <w:name w:val="index 9"/>
    <w:basedOn w:val="Normale"/>
    <w:next w:val="Normale"/>
    <w:autoRedefine/>
    <w:uiPriority w:val="99"/>
    <w:unhideWhenUsed/>
    <w:rsid w:val="00FF1859"/>
    <w:pPr>
      <w:ind w:left="2520" w:hanging="280"/>
    </w:pPr>
    <w:rPr>
      <w:rFonts w:cstheme="minorHAnsi"/>
      <w:b w:val="0"/>
      <w:sz w:val="18"/>
      <w:szCs w:val="18"/>
    </w:rPr>
  </w:style>
  <w:style w:type="paragraph" w:styleId="Titoloindice">
    <w:name w:val="index heading"/>
    <w:basedOn w:val="Normale"/>
    <w:next w:val="Indice1"/>
    <w:uiPriority w:val="99"/>
    <w:unhideWhenUsed/>
    <w:rsid w:val="00FF1859"/>
    <w:pPr>
      <w:pBdr>
        <w:top w:val="single" w:sz="12" w:space="0" w:color="auto"/>
      </w:pBdr>
      <w:spacing w:before="360" w:after="240"/>
    </w:pPr>
    <w:rPr>
      <w:rFonts w:cstheme="minorHAnsi"/>
      <w:bCs/>
      <w:i/>
      <w:iCs/>
      <w:sz w:val="26"/>
      <w:szCs w:val="26"/>
    </w:rPr>
  </w:style>
  <w:style w:type="paragraph" w:styleId="Titolosommario">
    <w:name w:val="TOC Heading"/>
    <w:basedOn w:val="Titolo1"/>
    <w:next w:val="Normale"/>
    <w:uiPriority w:val="39"/>
    <w:unhideWhenUsed/>
    <w:qFormat/>
    <w:rsid w:val="00FF1859"/>
    <w:pPr>
      <w:keepLines/>
      <w:spacing w:after="0" w:line="259" w:lineRule="auto"/>
      <w:outlineLvl w:val="9"/>
    </w:pPr>
    <w:rPr>
      <w:b w:val="0"/>
      <w:color w:val="013A57" w:themeColor="accent1" w:themeShade="BF"/>
      <w:kern w:val="0"/>
      <w:sz w:val="32"/>
      <w:lang w:eastAsia="it-IT"/>
    </w:rPr>
  </w:style>
  <w:style w:type="paragraph" w:styleId="Sommario2">
    <w:name w:val="toc 2"/>
    <w:basedOn w:val="Normale"/>
    <w:next w:val="Normale"/>
    <w:autoRedefine/>
    <w:uiPriority w:val="39"/>
    <w:unhideWhenUsed/>
    <w:rsid w:val="00FF1859"/>
    <w:pPr>
      <w:spacing w:after="100" w:line="259" w:lineRule="auto"/>
      <w:ind w:left="220"/>
    </w:pPr>
    <w:rPr>
      <w:rFonts w:cs="Times New Roman"/>
      <w:b w:val="0"/>
      <w:color w:val="auto"/>
      <w:sz w:val="22"/>
      <w:lang w:eastAsia="it-IT"/>
    </w:rPr>
  </w:style>
  <w:style w:type="paragraph" w:styleId="Sommario1">
    <w:name w:val="toc 1"/>
    <w:basedOn w:val="Normale"/>
    <w:next w:val="Normale"/>
    <w:autoRedefine/>
    <w:uiPriority w:val="39"/>
    <w:unhideWhenUsed/>
    <w:rsid w:val="00FF1859"/>
    <w:pPr>
      <w:spacing w:after="100" w:line="259" w:lineRule="auto"/>
    </w:pPr>
    <w:rPr>
      <w:rFonts w:cs="Times New Roman"/>
      <w:b w:val="0"/>
      <w:color w:val="auto"/>
      <w:sz w:val="22"/>
      <w:lang w:eastAsia="it-IT"/>
    </w:rPr>
  </w:style>
  <w:style w:type="paragraph" w:styleId="Sommario3">
    <w:name w:val="toc 3"/>
    <w:basedOn w:val="Normale"/>
    <w:next w:val="Normale"/>
    <w:autoRedefine/>
    <w:uiPriority w:val="39"/>
    <w:unhideWhenUsed/>
    <w:rsid w:val="00FF1859"/>
    <w:pPr>
      <w:spacing w:after="100" w:line="259" w:lineRule="auto"/>
      <w:ind w:left="440"/>
    </w:pPr>
    <w:rPr>
      <w:rFonts w:cs="Times New Roman"/>
      <w:b w:val="0"/>
      <w:color w:val="auto"/>
      <w:sz w:val="22"/>
      <w:lang w:eastAsia="it-IT"/>
    </w:rPr>
  </w:style>
  <w:style w:type="paragraph" w:styleId="NormaleWeb">
    <w:name w:val="Normal (Web)"/>
    <w:basedOn w:val="Normale"/>
    <w:uiPriority w:val="99"/>
    <w:unhideWhenUsed/>
    <w:rsid w:val="007F563D"/>
    <w:pPr>
      <w:spacing w:before="100" w:beforeAutospacing="1" w:after="100" w:afterAutospacing="1" w:line="240" w:lineRule="auto"/>
    </w:pPr>
    <w:rPr>
      <w:rFonts w:ascii="Times New Roman" w:hAnsi="Times New Roman" w:cs="Times New Roman"/>
      <w:b w:val="0"/>
      <w:color w:val="auto"/>
      <w:sz w:val="24"/>
      <w:szCs w:val="24"/>
      <w:lang w:eastAsia="it-IT"/>
    </w:rPr>
  </w:style>
  <w:style w:type="character" w:customStyle="1" w:styleId="Titolo3Carattere">
    <w:name w:val="Titolo 3 Carattere"/>
    <w:basedOn w:val="Carpredefinitoparagrafo"/>
    <w:link w:val="Titolo3"/>
    <w:uiPriority w:val="5"/>
    <w:rsid w:val="007F563D"/>
    <w:rPr>
      <w:rFonts w:asciiTheme="majorHAnsi" w:eastAsiaTheme="majorEastAsia" w:hAnsiTheme="majorHAnsi" w:cstheme="majorBidi"/>
      <w:b/>
      <w:color w:val="012639" w:themeColor="accent1" w:themeShade="7F"/>
    </w:rPr>
  </w:style>
  <w:style w:type="character" w:styleId="Collegamentoipertestuale">
    <w:name w:val="Hyperlink"/>
    <w:basedOn w:val="Carpredefinitoparagrafo"/>
    <w:uiPriority w:val="99"/>
    <w:unhideWhenUsed/>
    <w:rsid w:val="007F563D"/>
    <w:rPr>
      <w:color w:val="3592CF" w:themeColor="hyperlink"/>
      <w:u w:val="single"/>
    </w:rPr>
  </w:style>
  <w:style w:type="paragraph" w:styleId="Paragrafoelenco">
    <w:name w:val="List Paragraph"/>
    <w:basedOn w:val="Normale"/>
    <w:uiPriority w:val="34"/>
    <w:unhideWhenUsed/>
    <w:qFormat/>
    <w:rsid w:val="004D0CA2"/>
    <w:pPr>
      <w:ind w:left="720"/>
      <w:contextualSpacing/>
    </w:pPr>
  </w:style>
  <w:style w:type="character" w:styleId="Menzionenonrisolta">
    <w:name w:val="Unresolved Mention"/>
    <w:basedOn w:val="Carpredefinitoparagrafo"/>
    <w:uiPriority w:val="99"/>
    <w:semiHidden/>
    <w:unhideWhenUsed/>
    <w:rsid w:val="004D0C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mune.manduria.ta.it/telefono-email-pec/" TargetMode="External"/><Relationship Id="rId18" Type="http://schemas.openxmlformats.org/officeDocument/2006/relationships/hyperlink" Target="https://dgegovpa.it/Manduria/Albo/Albo.aspx"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cartaidentita.interno.gov.it/" TargetMode="External"/><Relationship Id="rId17" Type="http://schemas.openxmlformats.org/officeDocument/2006/relationships/hyperlink" Target="http://www.comune.manduria.ta.it/manduria-estate/" TargetMode="External"/><Relationship Id="rId2" Type="http://schemas.openxmlformats.org/officeDocument/2006/relationships/customXml" Target="../customXml/item2.xml"/><Relationship Id="rId16" Type="http://schemas.openxmlformats.org/officeDocument/2006/relationships/hyperlink" Target="http://www.comune.manduria.ta.it/pagare-una-mult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mune.manduria.ta.it/carta-identita-elettronica/" TargetMode="External"/><Relationship Id="rId5" Type="http://schemas.openxmlformats.org/officeDocument/2006/relationships/settings" Target="settings.xml"/><Relationship Id="rId15" Type="http://schemas.openxmlformats.org/officeDocument/2006/relationships/hyperlink" Target="http://www.comune.manduria.ta.it/servizio-civile-nazional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indicepa.gov.it"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e\AppData\Local\Microsoft\Office\16.0\DTS\it-IT%7bCAE53789-01DA-4DB9-AA7A-7FD04A864C53%7d\%7b24E7B78B-14D1-45AA-A789-8EF36A8E2B5F%7dtf1639285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A2978D3B6A46A5A6190DFA28FAC1E8"/>
        <w:category>
          <w:name w:val="Generale"/>
          <w:gallery w:val="placeholder"/>
        </w:category>
        <w:types>
          <w:type w:val="bbPlcHdr"/>
        </w:types>
        <w:behaviors>
          <w:behavior w:val="content"/>
        </w:behaviors>
        <w:guid w:val="{5CA570F8-8B10-4272-9305-DF9AA54FAED2}"/>
      </w:docPartPr>
      <w:docPartBody>
        <w:p w:rsidR="00C00A5A" w:rsidRDefault="00C00A5A">
          <w:pPr>
            <w:pStyle w:val="14A2978D3B6A46A5A6190DFA28FAC1E8"/>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gennaio 18</w:t>
          </w:r>
          <w:r w:rsidRPr="00D86945">
            <w:rPr>
              <w:rStyle w:val="SottotitoloCarattere"/>
              <w:b/>
              <w:lang w:bidi="it-IT"/>
            </w:rPr>
            <w:fldChar w:fldCharType="end"/>
          </w:r>
        </w:p>
      </w:docPartBody>
    </w:docPart>
    <w:docPart>
      <w:docPartPr>
        <w:name w:val="480EB15B86594981971534008A5976B0"/>
        <w:category>
          <w:name w:val="Generale"/>
          <w:gallery w:val="placeholder"/>
        </w:category>
        <w:types>
          <w:type w:val="bbPlcHdr"/>
        </w:types>
        <w:behaviors>
          <w:behavior w:val="content"/>
        </w:behaviors>
        <w:guid w:val="{4F521A8B-B3C7-4939-9B45-79934ECBF558}"/>
      </w:docPartPr>
      <w:docPartBody>
        <w:p w:rsidR="00C00A5A" w:rsidRDefault="00C00A5A">
          <w:pPr>
            <w:pStyle w:val="480EB15B86594981971534008A5976B0"/>
          </w:pPr>
          <w:r>
            <w:rPr>
              <w:noProof/>
              <w:lang w:bidi="it-IT"/>
            </w:rPr>
            <w:t>NOME SOCIETÀ</w:t>
          </w:r>
        </w:p>
      </w:docPartBody>
    </w:docPart>
    <w:docPart>
      <w:docPartPr>
        <w:name w:val="9D8243582DFB4518A47F8D72B9CC836F"/>
        <w:category>
          <w:name w:val="Generale"/>
          <w:gallery w:val="placeholder"/>
        </w:category>
        <w:types>
          <w:type w:val="bbPlcHdr"/>
        </w:types>
        <w:behaviors>
          <w:behavior w:val="content"/>
        </w:behaviors>
        <w:guid w:val="{261F8931-0721-4614-B97E-6BE4F542CAEF}"/>
      </w:docPartPr>
      <w:docPartBody>
        <w:p w:rsidR="00C00A5A" w:rsidRDefault="00C00A5A">
          <w:pPr>
            <w:pStyle w:val="9D8243582DFB4518A47F8D72B9CC836F"/>
          </w:pPr>
          <w:r>
            <w:rPr>
              <w:noProof/>
              <w:lang w:bidi="it-IT"/>
            </w:rPr>
            <w:t>Nome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Titillium Web">
    <w:altName w:val="Calibri"/>
    <w:charset w:val="00"/>
    <w:family w:val="auto"/>
    <w:pitch w:val="default"/>
  </w:font>
  <w:font w:name="Titillium Web SemiBold">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5A"/>
    <w:rsid w:val="005C246F"/>
    <w:rsid w:val="00B4018D"/>
    <w:rsid w:val="00C00A5A"/>
    <w:rsid w:val="00E77E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14A2978D3B6A46A5A6190DFA28FAC1E8">
    <w:name w:val="14A2978D3B6A46A5A6190DFA28FAC1E8"/>
  </w:style>
  <w:style w:type="paragraph" w:customStyle="1" w:styleId="480EB15B86594981971534008A5976B0">
    <w:name w:val="480EB15B86594981971534008A5976B0"/>
  </w:style>
  <w:style w:type="paragraph" w:customStyle="1" w:styleId="9D8243582DFB4518A47F8D72B9CC836F">
    <w:name w:val="9D8243582DFB4518A47F8D72B9CC836F"/>
  </w:style>
  <w:style w:type="paragraph" w:customStyle="1" w:styleId="49CF3E6DE0B941B69A14D8924BA7D69C">
    <w:name w:val="49CF3E6DE0B941B69A14D8924BA7D69C"/>
  </w:style>
  <w:style w:type="paragraph" w:customStyle="1" w:styleId="5645EE841B8047E9B3D92BF0ADD09AEC">
    <w:name w:val="5645EE841B8047E9B3D92BF0ADD09AEC"/>
  </w:style>
  <w:style w:type="paragraph" w:customStyle="1" w:styleId="4FF804B77A434B15A811541BF0B79150">
    <w:name w:val="4FF804B77A434B15A811541BF0B79150"/>
  </w:style>
  <w:style w:type="paragraph" w:customStyle="1" w:styleId="31663B23322A4A4E922E4C20192E5D98">
    <w:name w:val="31663B23322A4A4E922E4C20192E5D98"/>
  </w:style>
  <w:style w:type="paragraph" w:customStyle="1" w:styleId="BC96F0F4ACA147B5BF785CB2AF30B78F">
    <w:name w:val="BC96F0F4ACA147B5BF785CB2AF30B78F"/>
  </w:style>
  <w:style w:type="paragraph" w:customStyle="1" w:styleId="805093C311B141B5803BC5DB51979BE2">
    <w:name w:val="805093C311B141B5803BC5DB51979BE2"/>
    <w:rsid w:val="00C00A5A"/>
  </w:style>
  <w:style w:type="paragraph" w:customStyle="1" w:styleId="9BD219B3036040D9B42EACFC3D1BD09D">
    <w:name w:val="9BD219B3036040D9B42EACFC3D1BD09D"/>
    <w:rsid w:val="00C00A5A"/>
  </w:style>
  <w:style w:type="paragraph" w:customStyle="1" w:styleId="08D7886668D94B17B0A86C6B89CBCE19">
    <w:name w:val="08D7886668D94B17B0A86C6B89CBCE19"/>
    <w:rsid w:val="00C00A5A"/>
  </w:style>
  <w:style w:type="paragraph" w:customStyle="1" w:styleId="5B8CE157D347459DB73CAD0E03D63C6A">
    <w:name w:val="5B8CE157D347459DB73CAD0E03D63C6A"/>
    <w:rsid w:val="00C00A5A"/>
  </w:style>
  <w:style w:type="paragraph" w:customStyle="1" w:styleId="9F01451764394C79983761B9EDBCDF12">
    <w:name w:val="9F01451764394C79983761B9EDBCDF12"/>
    <w:rsid w:val="00C00A5A"/>
  </w:style>
  <w:style w:type="paragraph" w:customStyle="1" w:styleId="85DCBDC092C1476CA703E2EF8770783F">
    <w:name w:val="85DCBDC092C1476CA703E2EF8770783F"/>
    <w:rsid w:val="00C00A5A"/>
  </w:style>
  <w:style w:type="paragraph" w:customStyle="1" w:styleId="A27204387E12478DBD388D4EBE80AB1A">
    <w:name w:val="A27204387E12478DBD388D4EBE80AB1A"/>
    <w:rsid w:val="00C00A5A"/>
  </w:style>
  <w:style w:type="paragraph" w:customStyle="1" w:styleId="1035684AE9E6489599EB3E99B098EC1F">
    <w:name w:val="1035684AE9E6489599EB3E99B098EC1F"/>
    <w:rsid w:val="00C00A5A"/>
  </w:style>
  <w:style w:type="paragraph" w:customStyle="1" w:styleId="CEF8926B61F3452A822BCC45822CE79D">
    <w:name w:val="CEF8926B61F3452A822BCC45822CE79D"/>
    <w:rsid w:val="00C00A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Matteo Luceri e Vincenzo Conte</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F1655A-256A-40EF-ACF1-8C95EC253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{24E7B78B-14D1-45AA-A789-8EF36A8E2B5F}tf16392850.dotx</Template>
  <TotalTime>304</TotalTime>
  <Pages>36</Pages>
  <Words>5005</Words>
  <Characters>28531</Characters>
  <Application>Microsoft Office Word</Application>
  <DocSecurity>0</DocSecurity>
  <Lines>237</Lines>
  <Paragraphs>66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Matteo Luceri</dc:creator>
  <cp:keywords/>
  <cp:lastModifiedBy>Matteo Luceri</cp:lastModifiedBy>
  <cp:revision>6</cp:revision>
  <cp:lastPrinted>2020-01-22T15:28:00Z</cp:lastPrinted>
  <dcterms:created xsi:type="dcterms:W3CDTF">2020-01-18T14:30:00Z</dcterms:created>
  <dcterms:modified xsi:type="dcterms:W3CDTF">2020-01-22T15:29:00Z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